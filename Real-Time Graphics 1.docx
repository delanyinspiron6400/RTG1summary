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color w:val="B01513" w:themeColor="accent1"/>
          <w:spacing w:val="15"/>
          <w:sz w:val="36"/>
          <w:szCs w:val="28"/>
        </w:rPr>
        <w:id w:val="-1340310852"/>
        <w:docPartObj>
          <w:docPartGallery w:val="Cover Pages"/>
          <w:docPartUnique/>
        </w:docPartObj>
      </w:sdtPr>
      <w:sdtEndPr>
        <w:rPr>
          <w:rFonts w:ascii="Calibri" w:eastAsiaTheme="minorEastAsia" w:hAnsi="Calibri" w:cstheme="minorBidi"/>
          <w:color w:val="FFFFFF" w:themeColor="background1"/>
          <w:szCs w:val="22"/>
        </w:rPr>
      </w:sdtEndPr>
      <w:sdtContent>
        <w:p w14:paraId="3A5EFB1F" w14:textId="5AB51F55" w:rsidR="00896722" w:rsidRPr="0099003B" w:rsidRDefault="00896722" w:rsidP="00A05D94"/>
        <w:p w14:paraId="072A0E57" w14:textId="77777777" w:rsidR="008B4E5E" w:rsidRPr="0099003B" w:rsidRDefault="00896722" w:rsidP="00A05D94">
          <w:pPr>
            <w:rPr>
              <w:rFonts w:asciiTheme="majorHAnsi" w:eastAsiaTheme="majorEastAsia" w:hAnsiTheme="majorHAnsi" w:cstheme="majorBidi"/>
              <w:color w:val="B01513" w:themeColor="accent1"/>
              <w:kern w:val="28"/>
              <w:sz w:val="72"/>
              <w:szCs w:val="72"/>
            </w:rPr>
          </w:pPr>
          <w:r w:rsidRPr="0099003B">
            <w:rPr>
              <w:noProof/>
              <w:lang w:val="de-AT" w:eastAsia="de-AT"/>
            </w:rPr>
            <mc:AlternateContent>
              <mc:Choice Requires="wps">
                <w:drawing>
                  <wp:anchor distT="0" distB="0" distL="182880" distR="182880" simplePos="0" relativeHeight="251661312" behindDoc="0" locked="0" layoutInCell="1" allowOverlap="1" wp14:anchorId="41A3B311" wp14:editId="40196A51">
                    <wp:simplePos x="0" y="0"/>
                    <mc:AlternateContent>
                      <mc:Choice Requires="wp14">
                        <wp:positionH relativeFrom="margin">
                          <wp14:pctPosHOffset>7700</wp14:pctPosHOffset>
                        </wp:positionH>
                      </mc:Choice>
                      <mc:Fallback>
                        <wp:positionH relativeFrom="page">
                          <wp:posOffset>902970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8ADC7" w14:textId="33A436BE" w:rsidR="00147CD3" w:rsidRPr="005D529C" w:rsidRDefault="00147CD3">
                                <w:pPr>
                                  <w:pStyle w:val="NoSpacing"/>
                                  <w:spacing w:before="40" w:after="560" w:line="216" w:lineRule="auto"/>
                                  <w:rPr>
                                    <w:color w:val="B01513" w:themeColor="accent1"/>
                                    <w:sz w:val="72"/>
                                    <w:szCs w:val="72"/>
                                  </w:rPr>
                                </w:pPr>
                                <w:sdt>
                                  <w:sdtPr>
                                    <w:rPr>
                                      <w:color w:val="B01513" w:themeColor="accent1"/>
                                      <w:sz w:val="72"/>
                                      <w:szCs w:val="72"/>
                                    </w:rPr>
                                    <w:alias w:val="Title"/>
                                    <w:tag w:val=""/>
                                    <w:id w:val="104865211"/>
                                    <w:dataBinding w:prefixMappings="xmlns:ns0='http://purl.org/dc/elements/1.1/' xmlns:ns1='http://schemas.openxmlformats.org/package/2006/metadata/core-properties' " w:xpath="/ns1:coreProperties[1]/ns0:title[1]" w:storeItemID="{6C3C8BC8-F283-45AE-878A-BAB7291924A1}"/>
                                    <w:text/>
                                  </w:sdtPr>
                                  <w:sdtContent>
                                    <w:r w:rsidRPr="005D529C">
                                      <w:rPr>
                                        <w:color w:val="B01513" w:themeColor="accent1"/>
                                        <w:sz w:val="72"/>
                                        <w:szCs w:val="72"/>
                                      </w:rPr>
                                      <w:t>Real-Time Graphics 1</w:t>
                                    </w:r>
                                  </w:sdtContent>
                                </w:sdt>
                              </w:p>
                              <w:sdt>
                                <w:sdtPr>
                                  <w:rPr>
                                    <w:caps/>
                                    <w:color w:val="2A424D" w:themeColor="accent5" w:themeShade="80"/>
                                    <w:sz w:val="28"/>
                                    <w:szCs w:val="28"/>
                                  </w:rPr>
                                  <w:alias w:val="Subtitle"/>
                                  <w:tag w:val=""/>
                                  <w:id w:val="-404680849"/>
                                  <w:dataBinding w:prefixMappings="xmlns:ns0='http://purl.org/dc/elements/1.1/' xmlns:ns1='http://schemas.openxmlformats.org/package/2006/metadata/core-properties' " w:xpath="/ns1:coreProperties[1]/ns0:subject[1]" w:storeItemID="{6C3C8BC8-F283-45AE-878A-BAB7291924A1}"/>
                                  <w:text/>
                                </w:sdtPr>
                                <w:sdtContent>
                                  <w:p w14:paraId="6E9F9B4F" w14:textId="641095E9" w:rsidR="00147CD3" w:rsidRPr="00CF6155" w:rsidRDefault="00147CD3">
                                    <w:pPr>
                                      <w:pStyle w:val="NoSpacing"/>
                                      <w:spacing w:before="40" w:after="40"/>
                                      <w:rPr>
                                        <w:caps/>
                                        <w:color w:val="2A424D" w:themeColor="accent5" w:themeShade="80"/>
                                        <w:sz w:val="28"/>
                                        <w:szCs w:val="28"/>
                                      </w:rPr>
                                    </w:pPr>
                                    <w:r w:rsidRPr="00CF6155">
                                      <w:rPr>
                                        <w:caps/>
                                        <w:color w:val="2A424D" w:themeColor="accent5" w:themeShade="80"/>
                                        <w:sz w:val="28"/>
                                        <w:szCs w:val="28"/>
                                      </w:rPr>
                                      <w:t xml:space="preserve">Summary </w:t>
                                    </w:r>
                                    <w:r>
                                      <w:rPr>
                                        <w:caps/>
                                        <w:color w:val="2A424D" w:themeColor="accent5" w:themeShade="80"/>
                                        <w:sz w:val="28"/>
                                        <w:szCs w:val="28"/>
                                      </w:rPr>
                                      <w:t>based on the</w:t>
                                    </w:r>
                                    <w:r w:rsidRPr="00CF6155">
                                      <w:rPr>
                                        <w:caps/>
                                        <w:color w:val="2A424D" w:themeColor="accent5" w:themeShade="80"/>
                                        <w:sz w:val="28"/>
                                        <w:szCs w:val="28"/>
                                      </w:rPr>
                                      <w:t xml:space="preserve"> lecture slides</w:t>
                                    </w:r>
                                  </w:p>
                                </w:sdtContent>
                              </w:sdt>
                              <w:sdt>
                                <w:sdtPr>
                                  <w:rPr>
                                    <w:caps/>
                                    <w:color w:val="54849A" w:themeColor="accent5"/>
                                    <w:sz w:val="24"/>
                                    <w:szCs w:val="24"/>
                                  </w:rPr>
                                  <w:alias w:val="Author"/>
                                  <w:tag w:val=""/>
                                  <w:id w:val="1632904610"/>
                                  <w:dataBinding w:prefixMappings="xmlns:ns0='http://purl.org/dc/elements/1.1/' xmlns:ns1='http://schemas.openxmlformats.org/package/2006/metadata/core-properties' " w:xpath="/ns1:coreProperties[1]/ns0:creator[1]" w:storeItemID="{6C3C8BC8-F283-45AE-878A-BAB7291924A1}"/>
                                  <w:text/>
                                </w:sdtPr>
                                <w:sdtContent>
                                  <w:p w14:paraId="7C1614D1" w14:textId="3B787DC9" w:rsidR="00147CD3" w:rsidRDefault="00147CD3">
                                    <w:pPr>
                                      <w:pStyle w:val="NoSpacing"/>
                                      <w:spacing w:before="80" w:after="40"/>
                                      <w:rPr>
                                        <w:caps/>
                                        <w:color w:val="54849A" w:themeColor="accent5"/>
                                        <w:sz w:val="24"/>
                                        <w:szCs w:val="24"/>
                                      </w:rPr>
                                    </w:pPr>
                                    <w:r>
                                      <w:rPr>
                                        <w:caps/>
                                        <w:color w:val="54849A" w:themeColor="accent5"/>
                                        <w:sz w:val="24"/>
                                        <w:szCs w:val="24"/>
                                      </w:rPr>
                                      <w:t xml:space="preserve">by </w:t>
                                    </w:r>
                                    <w:r>
                                      <w:rPr>
                                        <w:caps/>
                                        <w:color w:val="54849A" w:themeColor="accent5"/>
                                        <w:sz w:val="24"/>
                                        <w:szCs w:val="24"/>
                                        <w:lang w:val="de-AT"/>
                                      </w:rPr>
                                      <w:t>MArtin Winter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1A3B311" id="_x0000_t202" coordsize="21600,21600" o:spt="202" path="m,l,21600r21600,l21600,xe">
                    <v:stroke joinstyle="miter"/>
                    <v:path gradientshapeok="t" o:connecttype="rect"/>
                  </v:shapetype>
                  <v:shape id="Text Box 131" o:spid="_x0000_s1026" type="#_x0000_t202" style="position:absolute;left:0;text-align:left;margin-left:0;margin-top:0;width:369pt;height:529.2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7728ADC7" w14:textId="33A436BE" w:rsidR="00147CD3" w:rsidRPr="005D529C" w:rsidRDefault="00147CD3">
                          <w:pPr>
                            <w:pStyle w:val="NoSpacing"/>
                            <w:spacing w:before="40" w:after="560" w:line="216" w:lineRule="auto"/>
                            <w:rPr>
                              <w:color w:val="B01513" w:themeColor="accent1"/>
                              <w:sz w:val="72"/>
                              <w:szCs w:val="72"/>
                            </w:rPr>
                          </w:pPr>
                          <w:sdt>
                            <w:sdtPr>
                              <w:rPr>
                                <w:color w:val="B01513" w:themeColor="accent1"/>
                                <w:sz w:val="72"/>
                                <w:szCs w:val="72"/>
                              </w:rPr>
                              <w:alias w:val="Title"/>
                              <w:tag w:val=""/>
                              <w:id w:val="104865211"/>
                              <w:dataBinding w:prefixMappings="xmlns:ns0='http://purl.org/dc/elements/1.1/' xmlns:ns1='http://schemas.openxmlformats.org/package/2006/metadata/core-properties' " w:xpath="/ns1:coreProperties[1]/ns0:title[1]" w:storeItemID="{6C3C8BC8-F283-45AE-878A-BAB7291924A1}"/>
                              <w:text/>
                            </w:sdtPr>
                            <w:sdtContent>
                              <w:r w:rsidRPr="005D529C">
                                <w:rPr>
                                  <w:color w:val="B01513" w:themeColor="accent1"/>
                                  <w:sz w:val="72"/>
                                  <w:szCs w:val="72"/>
                                </w:rPr>
                                <w:t>Real-Time Graphics 1</w:t>
                              </w:r>
                            </w:sdtContent>
                          </w:sdt>
                        </w:p>
                        <w:sdt>
                          <w:sdtPr>
                            <w:rPr>
                              <w:caps/>
                              <w:color w:val="2A424D" w:themeColor="accent5" w:themeShade="80"/>
                              <w:sz w:val="28"/>
                              <w:szCs w:val="28"/>
                            </w:rPr>
                            <w:alias w:val="Subtitle"/>
                            <w:tag w:val=""/>
                            <w:id w:val="-404680849"/>
                            <w:dataBinding w:prefixMappings="xmlns:ns0='http://purl.org/dc/elements/1.1/' xmlns:ns1='http://schemas.openxmlformats.org/package/2006/metadata/core-properties' " w:xpath="/ns1:coreProperties[1]/ns0:subject[1]" w:storeItemID="{6C3C8BC8-F283-45AE-878A-BAB7291924A1}"/>
                            <w:text/>
                          </w:sdtPr>
                          <w:sdtContent>
                            <w:p w14:paraId="6E9F9B4F" w14:textId="641095E9" w:rsidR="00147CD3" w:rsidRPr="00CF6155" w:rsidRDefault="00147CD3">
                              <w:pPr>
                                <w:pStyle w:val="NoSpacing"/>
                                <w:spacing w:before="40" w:after="40"/>
                                <w:rPr>
                                  <w:caps/>
                                  <w:color w:val="2A424D" w:themeColor="accent5" w:themeShade="80"/>
                                  <w:sz w:val="28"/>
                                  <w:szCs w:val="28"/>
                                </w:rPr>
                              </w:pPr>
                              <w:r w:rsidRPr="00CF6155">
                                <w:rPr>
                                  <w:caps/>
                                  <w:color w:val="2A424D" w:themeColor="accent5" w:themeShade="80"/>
                                  <w:sz w:val="28"/>
                                  <w:szCs w:val="28"/>
                                </w:rPr>
                                <w:t xml:space="preserve">Summary </w:t>
                              </w:r>
                              <w:r>
                                <w:rPr>
                                  <w:caps/>
                                  <w:color w:val="2A424D" w:themeColor="accent5" w:themeShade="80"/>
                                  <w:sz w:val="28"/>
                                  <w:szCs w:val="28"/>
                                </w:rPr>
                                <w:t>based on the</w:t>
                              </w:r>
                              <w:r w:rsidRPr="00CF6155">
                                <w:rPr>
                                  <w:caps/>
                                  <w:color w:val="2A424D" w:themeColor="accent5" w:themeShade="80"/>
                                  <w:sz w:val="28"/>
                                  <w:szCs w:val="28"/>
                                </w:rPr>
                                <w:t xml:space="preserve"> lecture slides</w:t>
                              </w:r>
                            </w:p>
                          </w:sdtContent>
                        </w:sdt>
                        <w:sdt>
                          <w:sdtPr>
                            <w:rPr>
                              <w:caps/>
                              <w:color w:val="54849A" w:themeColor="accent5"/>
                              <w:sz w:val="24"/>
                              <w:szCs w:val="24"/>
                            </w:rPr>
                            <w:alias w:val="Author"/>
                            <w:tag w:val=""/>
                            <w:id w:val="1632904610"/>
                            <w:dataBinding w:prefixMappings="xmlns:ns0='http://purl.org/dc/elements/1.1/' xmlns:ns1='http://schemas.openxmlformats.org/package/2006/metadata/core-properties' " w:xpath="/ns1:coreProperties[1]/ns0:creator[1]" w:storeItemID="{6C3C8BC8-F283-45AE-878A-BAB7291924A1}"/>
                            <w:text/>
                          </w:sdtPr>
                          <w:sdtContent>
                            <w:p w14:paraId="7C1614D1" w14:textId="3B787DC9" w:rsidR="00147CD3" w:rsidRDefault="00147CD3">
                              <w:pPr>
                                <w:pStyle w:val="NoSpacing"/>
                                <w:spacing w:before="80" w:after="40"/>
                                <w:rPr>
                                  <w:caps/>
                                  <w:color w:val="54849A" w:themeColor="accent5"/>
                                  <w:sz w:val="24"/>
                                  <w:szCs w:val="24"/>
                                </w:rPr>
                              </w:pPr>
                              <w:r>
                                <w:rPr>
                                  <w:caps/>
                                  <w:color w:val="54849A" w:themeColor="accent5"/>
                                  <w:sz w:val="24"/>
                                  <w:szCs w:val="24"/>
                                </w:rPr>
                                <w:t xml:space="preserve">by </w:t>
                              </w:r>
                              <w:r>
                                <w:rPr>
                                  <w:caps/>
                                  <w:color w:val="54849A" w:themeColor="accent5"/>
                                  <w:sz w:val="24"/>
                                  <w:szCs w:val="24"/>
                                  <w:lang w:val="de-AT"/>
                                </w:rPr>
                                <w:t>MArtin Winter</w:t>
                              </w:r>
                            </w:p>
                          </w:sdtContent>
                        </w:sdt>
                      </w:txbxContent>
                    </v:textbox>
                    <w10:wrap type="square" anchorx="margin" anchory="page"/>
                  </v:shape>
                </w:pict>
              </mc:Fallback>
            </mc:AlternateContent>
          </w:r>
          <w:r w:rsidRPr="0099003B">
            <w:rPr>
              <w:noProof/>
              <w:lang w:val="de-AT" w:eastAsia="de-AT"/>
            </w:rPr>
            <mc:AlternateContent>
              <mc:Choice Requires="wps">
                <w:drawing>
                  <wp:anchor distT="0" distB="0" distL="114300" distR="114300" simplePos="0" relativeHeight="251660288" behindDoc="0" locked="0" layoutInCell="1" allowOverlap="1" wp14:anchorId="2A1088C8" wp14:editId="575C34F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03582702"/>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30D96B1F" w14:textId="04C752E9" w:rsidR="00147CD3" w:rsidRDefault="00147CD3">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1088C8" id="Rectangle 132" o:spid="_x0000_s1027"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" fillcolor="#b01513 [3204]" stroked="f" strokeweight="1.5pt">
                    <v:stroke endcap="round"/>
                    <v:path arrowok="t"/>
                    <o:lock v:ext="edit" aspectratio="t"/>
                    <v:textbox inset="3.6pt,,3.6pt">
                      <w:txbxContent>
                        <w:sdt>
                          <w:sdtPr>
                            <w:rPr>
                              <w:color w:val="FFFFFF" w:themeColor="background1"/>
                              <w:sz w:val="24"/>
                              <w:szCs w:val="24"/>
                            </w:rPr>
                            <w:alias w:val="Year"/>
                            <w:tag w:val=""/>
                            <w:id w:val="-103582702"/>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30D96B1F" w14:textId="04C752E9" w:rsidR="00147CD3" w:rsidRDefault="00147CD3">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Pr="0099003B">
            <w:br w:type="page"/>
          </w:r>
        </w:p>
        <w:sdt>
          <w:sdtPr>
            <w:rPr>
              <w:caps w:val="0"/>
              <w:color w:val="auto"/>
              <w:spacing w:val="0"/>
              <w:sz w:val="22"/>
              <w:szCs w:val="20"/>
            </w:rPr>
            <w:id w:val="10505579"/>
            <w:docPartObj>
              <w:docPartGallery w:val="Table of Contents"/>
              <w:docPartUnique/>
            </w:docPartObj>
          </w:sdtPr>
          <w:sdtEndPr>
            <w:rPr>
              <w:b/>
              <w:bCs/>
              <w:noProof/>
            </w:rPr>
          </w:sdtEndPr>
          <w:sdtContent>
            <w:p w14:paraId="7374E19D" w14:textId="290A0436" w:rsidR="008B4E5E" w:rsidRPr="0099003B" w:rsidRDefault="008B4E5E" w:rsidP="00A05D94">
              <w:pPr>
                <w:pStyle w:val="TOCHeading"/>
              </w:pPr>
              <w:r w:rsidRPr="0099003B">
                <w:t>Contents</w:t>
              </w:r>
            </w:p>
            <w:p w14:paraId="0BFAE571" w14:textId="77777777" w:rsidR="00D46580" w:rsidRDefault="008B4E5E">
              <w:pPr>
                <w:pStyle w:val="TOC1"/>
                <w:tabs>
                  <w:tab w:val="right" w:leader="dot" w:pos="11096"/>
                </w:tabs>
                <w:rPr>
                  <w:rFonts w:asciiTheme="minorHAnsi" w:hAnsiTheme="minorHAnsi"/>
                  <w:noProof/>
                  <w:szCs w:val="22"/>
                  <w:lang w:val="de-AT" w:eastAsia="de-AT"/>
                </w:rPr>
              </w:pPr>
              <w:r w:rsidRPr="0099003B">
                <w:fldChar w:fldCharType="begin"/>
              </w:r>
              <w:r w:rsidRPr="0099003B">
                <w:instrText xml:space="preserve"> TOC \o "1-3" \h \z \u </w:instrText>
              </w:r>
              <w:r w:rsidRPr="0099003B">
                <w:fldChar w:fldCharType="separate"/>
              </w:r>
              <w:hyperlink w:anchor="_Toc439601832" w:history="1">
                <w:r w:rsidR="00D46580" w:rsidRPr="00971B98">
                  <w:rPr>
                    <w:rStyle w:val="Hyperlink"/>
                    <w:noProof/>
                  </w:rPr>
                  <w:t>Introduction</w:t>
                </w:r>
                <w:r w:rsidR="00D46580">
                  <w:rPr>
                    <w:noProof/>
                    <w:webHidden/>
                  </w:rPr>
                  <w:tab/>
                </w:r>
                <w:r w:rsidR="00D46580">
                  <w:rPr>
                    <w:noProof/>
                    <w:webHidden/>
                  </w:rPr>
                  <w:fldChar w:fldCharType="begin"/>
                </w:r>
                <w:r w:rsidR="00D46580">
                  <w:rPr>
                    <w:noProof/>
                    <w:webHidden/>
                  </w:rPr>
                  <w:instrText xml:space="preserve"> PAGEREF _Toc439601832 \h </w:instrText>
                </w:r>
                <w:r w:rsidR="00D46580">
                  <w:rPr>
                    <w:noProof/>
                    <w:webHidden/>
                  </w:rPr>
                </w:r>
                <w:r w:rsidR="00D46580">
                  <w:rPr>
                    <w:noProof/>
                    <w:webHidden/>
                  </w:rPr>
                  <w:fldChar w:fldCharType="separate"/>
                </w:r>
                <w:r w:rsidR="00656420">
                  <w:rPr>
                    <w:noProof/>
                    <w:webHidden/>
                  </w:rPr>
                  <w:t>8</w:t>
                </w:r>
                <w:r w:rsidR="00D46580">
                  <w:rPr>
                    <w:noProof/>
                    <w:webHidden/>
                  </w:rPr>
                  <w:fldChar w:fldCharType="end"/>
                </w:r>
              </w:hyperlink>
            </w:p>
            <w:p w14:paraId="3340E848" w14:textId="77777777" w:rsidR="00D46580" w:rsidRDefault="00D46580">
              <w:pPr>
                <w:pStyle w:val="TOC2"/>
                <w:tabs>
                  <w:tab w:val="right" w:leader="dot" w:pos="11096"/>
                </w:tabs>
                <w:rPr>
                  <w:rFonts w:asciiTheme="minorHAnsi" w:hAnsiTheme="minorHAnsi"/>
                  <w:noProof/>
                  <w:szCs w:val="22"/>
                  <w:lang w:val="de-AT" w:eastAsia="de-AT"/>
                </w:rPr>
              </w:pPr>
              <w:hyperlink w:anchor="_Toc439601833" w:history="1">
                <w:r w:rsidRPr="00971B98">
                  <w:rPr>
                    <w:rStyle w:val="Hyperlink"/>
                    <w:noProof/>
                  </w:rPr>
                  <w:t>First Generation</w:t>
                </w:r>
                <w:r>
                  <w:rPr>
                    <w:noProof/>
                    <w:webHidden/>
                  </w:rPr>
                  <w:tab/>
                </w:r>
                <w:r>
                  <w:rPr>
                    <w:noProof/>
                    <w:webHidden/>
                  </w:rPr>
                  <w:fldChar w:fldCharType="begin"/>
                </w:r>
                <w:r>
                  <w:rPr>
                    <w:noProof/>
                    <w:webHidden/>
                  </w:rPr>
                  <w:instrText xml:space="preserve"> PAGEREF _Toc439601833 \h </w:instrText>
                </w:r>
                <w:r>
                  <w:rPr>
                    <w:noProof/>
                    <w:webHidden/>
                  </w:rPr>
                </w:r>
                <w:r>
                  <w:rPr>
                    <w:noProof/>
                    <w:webHidden/>
                  </w:rPr>
                  <w:fldChar w:fldCharType="separate"/>
                </w:r>
                <w:r w:rsidR="00656420">
                  <w:rPr>
                    <w:noProof/>
                    <w:webHidden/>
                  </w:rPr>
                  <w:t>8</w:t>
                </w:r>
                <w:r>
                  <w:rPr>
                    <w:noProof/>
                    <w:webHidden/>
                  </w:rPr>
                  <w:fldChar w:fldCharType="end"/>
                </w:r>
              </w:hyperlink>
            </w:p>
            <w:p w14:paraId="5C1BEFE4" w14:textId="77777777" w:rsidR="00D46580" w:rsidRDefault="00D46580">
              <w:pPr>
                <w:pStyle w:val="TOC2"/>
                <w:tabs>
                  <w:tab w:val="right" w:leader="dot" w:pos="11096"/>
                </w:tabs>
                <w:rPr>
                  <w:rFonts w:asciiTheme="minorHAnsi" w:hAnsiTheme="minorHAnsi"/>
                  <w:noProof/>
                  <w:szCs w:val="22"/>
                  <w:lang w:val="de-AT" w:eastAsia="de-AT"/>
                </w:rPr>
              </w:pPr>
              <w:hyperlink w:anchor="_Toc439601834" w:history="1">
                <w:r w:rsidRPr="00971B98">
                  <w:rPr>
                    <w:rStyle w:val="Hyperlink"/>
                    <w:noProof/>
                  </w:rPr>
                  <w:t>Second Generation</w:t>
                </w:r>
                <w:r>
                  <w:rPr>
                    <w:noProof/>
                    <w:webHidden/>
                  </w:rPr>
                  <w:tab/>
                </w:r>
                <w:r>
                  <w:rPr>
                    <w:noProof/>
                    <w:webHidden/>
                  </w:rPr>
                  <w:fldChar w:fldCharType="begin"/>
                </w:r>
                <w:r>
                  <w:rPr>
                    <w:noProof/>
                    <w:webHidden/>
                  </w:rPr>
                  <w:instrText xml:space="preserve"> PAGEREF _Toc439601834 \h </w:instrText>
                </w:r>
                <w:r>
                  <w:rPr>
                    <w:noProof/>
                    <w:webHidden/>
                  </w:rPr>
                </w:r>
                <w:r>
                  <w:rPr>
                    <w:noProof/>
                    <w:webHidden/>
                  </w:rPr>
                  <w:fldChar w:fldCharType="separate"/>
                </w:r>
                <w:r w:rsidR="00656420">
                  <w:rPr>
                    <w:noProof/>
                    <w:webHidden/>
                  </w:rPr>
                  <w:t>8</w:t>
                </w:r>
                <w:r>
                  <w:rPr>
                    <w:noProof/>
                    <w:webHidden/>
                  </w:rPr>
                  <w:fldChar w:fldCharType="end"/>
                </w:r>
              </w:hyperlink>
            </w:p>
            <w:p w14:paraId="36CEE096" w14:textId="77777777" w:rsidR="00D46580" w:rsidRDefault="00D46580">
              <w:pPr>
                <w:pStyle w:val="TOC2"/>
                <w:tabs>
                  <w:tab w:val="right" w:leader="dot" w:pos="11096"/>
                </w:tabs>
                <w:rPr>
                  <w:rFonts w:asciiTheme="minorHAnsi" w:hAnsiTheme="minorHAnsi"/>
                  <w:noProof/>
                  <w:szCs w:val="22"/>
                  <w:lang w:val="de-AT" w:eastAsia="de-AT"/>
                </w:rPr>
              </w:pPr>
              <w:hyperlink w:anchor="_Toc439601835" w:history="1">
                <w:r w:rsidRPr="00971B98">
                  <w:rPr>
                    <w:rStyle w:val="Hyperlink"/>
                    <w:noProof/>
                  </w:rPr>
                  <w:t>Third Generation</w:t>
                </w:r>
                <w:r>
                  <w:rPr>
                    <w:noProof/>
                    <w:webHidden/>
                  </w:rPr>
                  <w:tab/>
                </w:r>
                <w:r>
                  <w:rPr>
                    <w:noProof/>
                    <w:webHidden/>
                  </w:rPr>
                  <w:fldChar w:fldCharType="begin"/>
                </w:r>
                <w:r>
                  <w:rPr>
                    <w:noProof/>
                    <w:webHidden/>
                  </w:rPr>
                  <w:instrText xml:space="preserve"> PAGEREF _Toc439601835 \h </w:instrText>
                </w:r>
                <w:r>
                  <w:rPr>
                    <w:noProof/>
                    <w:webHidden/>
                  </w:rPr>
                </w:r>
                <w:r>
                  <w:rPr>
                    <w:noProof/>
                    <w:webHidden/>
                  </w:rPr>
                  <w:fldChar w:fldCharType="separate"/>
                </w:r>
                <w:r w:rsidR="00656420">
                  <w:rPr>
                    <w:noProof/>
                    <w:webHidden/>
                  </w:rPr>
                  <w:t>8</w:t>
                </w:r>
                <w:r>
                  <w:rPr>
                    <w:noProof/>
                    <w:webHidden/>
                  </w:rPr>
                  <w:fldChar w:fldCharType="end"/>
                </w:r>
              </w:hyperlink>
            </w:p>
            <w:p w14:paraId="398A9D67" w14:textId="77777777" w:rsidR="00D46580" w:rsidRDefault="00D46580">
              <w:pPr>
                <w:pStyle w:val="TOC2"/>
                <w:tabs>
                  <w:tab w:val="right" w:leader="dot" w:pos="11096"/>
                </w:tabs>
                <w:rPr>
                  <w:rFonts w:asciiTheme="minorHAnsi" w:hAnsiTheme="minorHAnsi"/>
                  <w:noProof/>
                  <w:szCs w:val="22"/>
                  <w:lang w:val="de-AT" w:eastAsia="de-AT"/>
                </w:rPr>
              </w:pPr>
              <w:hyperlink w:anchor="_Toc439601836" w:history="1">
                <w:r w:rsidRPr="00971B98">
                  <w:rPr>
                    <w:rStyle w:val="Hyperlink"/>
                    <w:noProof/>
                  </w:rPr>
                  <w:t>Fourth Generation</w:t>
                </w:r>
                <w:r>
                  <w:rPr>
                    <w:noProof/>
                    <w:webHidden/>
                  </w:rPr>
                  <w:tab/>
                </w:r>
                <w:r>
                  <w:rPr>
                    <w:noProof/>
                    <w:webHidden/>
                  </w:rPr>
                  <w:fldChar w:fldCharType="begin"/>
                </w:r>
                <w:r>
                  <w:rPr>
                    <w:noProof/>
                    <w:webHidden/>
                  </w:rPr>
                  <w:instrText xml:space="preserve"> PAGEREF _Toc439601836 \h </w:instrText>
                </w:r>
                <w:r>
                  <w:rPr>
                    <w:noProof/>
                    <w:webHidden/>
                  </w:rPr>
                </w:r>
                <w:r>
                  <w:rPr>
                    <w:noProof/>
                    <w:webHidden/>
                  </w:rPr>
                  <w:fldChar w:fldCharType="separate"/>
                </w:r>
                <w:r w:rsidR="00656420">
                  <w:rPr>
                    <w:noProof/>
                    <w:webHidden/>
                  </w:rPr>
                  <w:t>8</w:t>
                </w:r>
                <w:r>
                  <w:rPr>
                    <w:noProof/>
                    <w:webHidden/>
                  </w:rPr>
                  <w:fldChar w:fldCharType="end"/>
                </w:r>
              </w:hyperlink>
            </w:p>
            <w:p w14:paraId="15C55A21" w14:textId="77777777" w:rsidR="00D46580" w:rsidRDefault="00D46580">
              <w:pPr>
                <w:pStyle w:val="TOC2"/>
                <w:tabs>
                  <w:tab w:val="right" w:leader="dot" w:pos="11096"/>
                </w:tabs>
                <w:rPr>
                  <w:rFonts w:asciiTheme="minorHAnsi" w:hAnsiTheme="minorHAnsi"/>
                  <w:noProof/>
                  <w:szCs w:val="22"/>
                  <w:lang w:val="de-AT" w:eastAsia="de-AT"/>
                </w:rPr>
              </w:pPr>
              <w:hyperlink w:anchor="_Toc439601837" w:history="1">
                <w:r w:rsidRPr="00971B98">
                  <w:rPr>
                    <w:rStyle w:val="Hyperlink"/>
                    <w:noProof/>
                  </w:rPr>
                  <w:t>Fifth Generation</w:t>
                </w:r>
                <w:r>
                  <w:rPr>
                    <w:noProof/>
                    <w:webHidden/>
                  </w:rPr>
                  <w:tab/>
                </w:r>
                <w:r>
                  <w:rPr>
                    <w:noProof/>
                    <w:webHidden/>
                  </w:rPr>
                  <w:fldChar w:fldCharType="begin"/>
                </w:r>
                <w:r>
                  <w:rPr>
                    <w:noProof/>
                    <w:webHidden/>
                  </w:rPr>
                  <w:instrText xml:space="preserve"> PAGEREF _Toc439601837 \h </w:instrText>
                </w:r>
                <w:r>
                  <w:rPr>
                    <w:noProof/>
                    <w:webHidden/>
                  </w:rPr>
                </w:r>
                <w:r>
                  <w:rPr>
                    <w:noProof/>
                    <w:webHidden/>
                  </w:rPr>
                  <w:fldChar w:fldCharType="separate"/>
                </w:r>
                <w:r w:rsidR="00656420">
                  <w:rPr>
                    <w:noProof/>
                    <w:webHidden/>
                  </w:rPr>
                  <w:t>9</w:t>
                </w:r>
                <w:r>
                  <w:rPr>
                    <w:noProof/>
                    <w:webHidden/>
                  </w:rPr>
                  <w:fldChar w:fldCharType="end"/>
                </w:r>
              </w:hyperlink>
            </w:p>
            <w:p w14:paraId="4F1F5212" w14:textId="77777777" w:rsidR="00D46580" w:rsidRDefault="00D46580">
              <w:pPr>
                <w:pStyle w:val="TOC1"/>
                <w:tabs>
                  <w:tab w:val="right" w:leader="dot" w:pos="11096"/>
                </w:tabs>
                <w:rPr>
                  <w:rFonts w:asciiTheme="minorHAnsi" w:hAnsiTheme="minorHAnsi"/>
                  <w:noProof/>
                  <w:szCs w:val="22"/>
                  <w:lang w:val="de-AT" w:eastAsia="de-AT"/>
                </w:rPr>
              </w:pPr>
              <w:hyperlink w:anchor="_Toc439601838" w:history="1">
                <w:r w:rsidRPr="00971B98">
                  <w:rPr>
                    <w:rStyle w:val="Hyperlink"/>
                    <w:noProof/>
                  </w:rPr>
                  <w:t>Graphics Pipeline</w:t>
                </w:r>
                <w:r>
                  <w:rPr>
                    <w:noProof/>
                    <w:webHidden/>
                  </w:rPr>
                  <w:tab/>
                </w:r>
                <w:r>
                  <w:rPr>
                    <w:noProof/>
                    <w:webHidden/>
                  </w:rPr>
                  <w:fldChar w:fldCharType="begin"/>
                </w:r>
                <w:r>
                  <w:rPr>
                    <w:noProof/>
                    <w:webHidden/>
                  </w:rPr>
                  <w:instrText xml:space="preserve"> PAGEREF _Toc439601838 \h </w:instrText>
                </w:r>
                <w:r>
                  <w:rPr>
                    <w:noProof/>
                    <w:webHidden/>
                  </w:rPr>
                </w:r>
                <w:r>
                  <w:rPr>
                    <w:noProof/>
                    <w:webHidden/>
                  </w:rPr>
                  <w:fldChar w:fldCharType="separate"/>
                </w:r>
                <w:r w:rsidR="00656420">
                  <w:rPr>
                    <w:noProof/>
                    <w:webHidden/>
                  </w:rPr>
                  <w:t>10</w:t>
                </w:r>
                <w:r>
                  <w:rPr>
                    <w:noProof/>
                    <w:webHidden/>
                  </w:rPr>
                  <w:fldChar w:fldCharType="end"/>
                </w:r>
              </w:hyperlink>
            </w:p>
            <w:p w14:paraId="7F9C4B36" w14:textId="77777777" w:rsidR="00D46580" w:rsidRDefault="00D46580">
              <w:pPr>
                <w:pStyle w:val="TOC2"/>
                <w:tabs>
                  <w:tab w:val="right" w:leader="dot" w:pos="11096"/>
                </w:tabs>
                <w:rPr>
                  <w:rFonts w:asciiTheme="minorHAnsi" w:hAnsiTheme="minorHAnsi"/>
                  <w:noProof/>
                  <w:szCs w:val="22"/>
                  <w:lang w:val="de-AT" w:eastAsia="de-AT"/>
                </w:rPr>
              </w:pPr>
              <w:hyperlink w:anchor="_Toc439601839" w:history="1">
                <w:r w:rsidRPr="00971B98">
                  <w:rPr>
                    <w:rStyle w:val="Hyperlink"/>
                    <w:noProof/>
                  </w:rPr>
                  <w:t>Application Stage</w:t>
                </w:r>
                <w:r>
                  <w:rPr>
                    <w:noProof/>
                    <w:webHidden/>
                  </w:rPr>
                  <w:tab/>
                </w:r>
                <w:r>
                  <w:rPr>
                    <w:noProof/>
                    <w:webHidden/>
                  </w:rPr>
                  <w:fldChar w:fldCharType="begin"/>
                </w:r>
                <w:r>
                  <w:rPr>
                    <w:noProof/>
                    <w:webHidden/>
                  </w:rPr>
                  <w:instrText xml:space="preserve"> PAGEREF _Toc439601839 \h </w:instrText>
                </w:r>
                <w:r>
                  <w:rPr>
                    <w:noProof/>
                    <w:webHidden/>
                  </w:rPr>
                </w:r>
                <w:r>
                  <w:rPr>
                    <w:noProof/>
                    <w:webHidden/>
                  </w:rPr>
                  <w:fldChar w:fldCharType="separate"/>
                </w:r>
                <w:r w:rsidR="00656420">
                  <w:rPr>
                    <w:noProof/>
                    <w:webHidden/>
                  </w:rPr>
                  <w:t>10</w:t>
                </w:r>
                <w:r>
                  <w:rPr>
                    <w:noProof/>
                    <w:webHidden/>
                  </w:rPr>
                  <w:fldChar w:fldCharType="end"/>
                </w:r>
              </w:hyperlink>
            </w:p>
            <w:p w14:paraId="29FE4C2E" w14:textId="77777777" w:rsidR="00D46580" w:rsidRDefault="00D46580">
              <w:pPr>
                <w:pStyle w:val="TOC2"/>
                <w:tabs>
                  <w:tab w:val="right" w:leader="dot" w:pos="11096"/>
                </w:tabs>
                <w:rPr>
                  <w:rFonts w:asciiTheme="minorHAnsi" w:hAnsiTheme="minorHAnsi"/>
                  <w:noProof/>
                  <w:szCs w:val="22"/>
                  <w:lang w:val="de-AT" w:eastAsia="de-AT"/>
                </w:rPr>
              </w:pPr>
              <w:hyperlink w:anchor="_Toc439601840" w:history="1">
                <w:r w:rsidRPr="00971B98">
                  <w:rPr>
                    <w:rStyle w:val="Hyperlink"/>
                    <w:noProof/>
                  </w:rPr>
                  <w:t>Geometry stage</w:t>
                </w:r>
                <w:r>
                  <w:rPr>
                    <w:noProof/>
                    <w:webHidden/>
                  </w:rPr>
                  <w:tab/>
                </w:r>
                <w:r>
                  <w:rPr>
                    <w:noProof/>
                    <w:webHidden/>
                  </w:rPr>
                  <w:fldChar w:fldCharType="begin"/>
                </w:r>
                <w:r>
                  <w:rPr>
                    <w:noProof/>
                    <w:webHidden/>
                  </w:rPr>
                  <w:instrText xml:space="preserve"> PAGEREF _Toc439601840 \h </w:instrText>
                </w:r>
                <w:r>
                  <w:rPr>
                    <w:noProof/>
                    <w:webHidden/>
                  </w:rPr>
                </w:r>
                <w:r>
                  <w:rPr>
                    <w:noProof/>
                    <w:webHidden/>
                  </w:rPr>
                  <w:fldChar w:fldCharType="separate"/>
                </w:r>
                <w:r w:rsidR="00656420">
                  <w:rPr>
                    <w:noProof/>
                    <w:webHidden/>
                  </w:rPr>
                  <w:t>10</w:t>
                </w:r>
                <w:r>
                  <w:rPr>
                    <w:noProof/>
                    <w:webHidden/>
                  </w:rPr>
                  <w:fldChar w:fldCharType="end"/>
                </w:r>
              </w:hyperlink>
            </w:p>
            <w:p w14:paraId="1BBD5A67" w14:textId="77777777" w:rsidR="00D46580" w:rsidRDefault="00D46580">
              <w:pPr>
                <w:pStyle w:val="TOC2"/>
                <w:tabs>
                  <w:tab w:val="right" w:leader="dot" w:pos="11096"/>
                </w:tabs>
                <w:rPr>
                  <w:rFonts w:asciiTheme="minorHAnsi" w:hAnsiTheme="minorHAnsi"/>
                  <w:noProof/>
                  <w:szCs w:val="22"/>
                  <w:lang w:val="de-AT" w:eastAsia="de-AT"/>
                </w:rPr>
              </w:pPr>
              <w:hyperlink w:anchor="_Toc439601841" w:history="1">
                <w:r w:rsidRPr="00971B98">
                  <w:rPr>
                    <w:rStyle w:val="Hyperlink"/>
                    <w:noProof/>
                  </w:rPr>
                  <w:t>Rasterization Stage</w:t>
                </w:r>
                <w:r>
                  <w:rPr>
                    <w:noProof/>
                    <w:webHidden/>
                  </w:rPr>
                  <w:tab/>
                </w:r>
                <w:r>
                  <w:rPr>
                    <w:noProof/>
                    <w:webHidden/>
                  </w:rPr>
                  <w:fldChar w:fldCharType="begin"/>
                </w:r>
                <w:r>
                  <w:rPr>
                    <w:noProof/>
                    <w:webHidden/>
                  </w:rPr>
                  <w:instrText xml:space="preserve"> PAGEREF _Toc439601841 \h </w:instrText>
                </w:r>
                <w:r>
                  <w:rPr>
                    <w:noProof/>
                    <w:webHidden/>
                  </w:rPr>
                </w:r>
                <w:r>
                  <w:rPr>
                    <w:noProof/>
                    <w:webHidden/>
                  </w:rPr>
                  <w:fldChar w:fldCharType="separate"/>
                </w:r>
                <w:r w:rsidR="00656420">
                  <w:rPr>
                    <w:noProof/>
                    <w:webHidden/>
                  </w:rPr>
                  <w:t>11</w:t>
                </w:r>
                <w:r>
                  <w:rPr>
                    <w:noProof/>
                    <w:webHidden/>
                  </w:rPr>
                  <w:fldChar w:fldCharType="end"/>
                </w:r>
              </w:hyperlink>
            </w:p>
            <w:p w14:paraId="4A41E527" w14:textId="77777777" w:rsidR="00D46580" w:rsidRDefault="00D46580">
              <w:pPr>
                <w:pStyle w:val="TOC2"/>
                <w:tabs>
                  <w:tab w:val="right" w:leader="dot" w:pos="11096"/>
                </w:tabs>
                <w:rPr>
                  <w:rFonts w:asciiTheme="minorHAnsi" w:hAnsiTheme="minorHAnsi"/>
                  <w:noProof/>
                  <w:szCs w:val="22"/>
                  <w:lang w:val="de-AT" w:eastAsia="de-AT"/>
                </w:rPr>
              </w:pPr>
              <w:hyperlink w:anchor="_Toc439601842" w:history="1">
                <w:r w:rsidRPr="00971B98">
                  <w:rPr>
                    <w:rStyle w:val="Hyperlink"/>
                    <w:noProof/>
                  </w:rPr>
                  <w:t>Display Stage</w:t>
                </w:r>
                <w:r>
                  <w:rPr>
                    <w:noProof/>
                    <w:webHidden/>
                  </w:rPr>
                  <w:tab/>
                </w:r>
                <w:r>
                  <w:rPr>
                    <w:noProof/>
                    <w:webHidden/>
                  </w:rPr>
                  <w:fldChar w:fldCharType="begin"/>
                </w:r>
                <w:r>
                  <w:rPr>
                    <w:noProof/>
                    <w:webHidden/>
                  </w:rPr>
                  <w:instrText xml:space="preserve"> PAGEREF _Toc439601842 \h </w:instrText>
                </w:r>
                <w:r>
                  <w:rPr>
                    <w:noProof/>
                    <w:webHidden/>
                  </w:rPr>
                </w:r>
                <w:r>
                  <w:rPr>
                    <w:noProof/>
                    <w:webHidden/>
                  </w:rPr>
                  <w:fldChar w:fldCharType="separate"/>
                </w:r>
                <w:r w:rsidR="00656420">
                  <w:rPr>
                    <w:noProof/>
                    <w:webHidden/>
                  </w:rPr>
                  <w:t>11</w:t>
                </w:r>
                <w:r>
                  <w:rPr>
                    <w:noProof/>
                    <w:webHidden/>
                  </w:rPr>
                  <w:fldChar w:fldCharType="end"/>
                </w:r>
              </w:hyperlink>
            </w:p>
            <w:p w14:paraId="5D00EACC" w14:textId="77777777" w:rsidR="00D46580" w:rsidRDefault="00D46580">
              <w:pPr>
                <w:pStyle w:val="TOC3"/>
                <w:tabs>
                  <w:tab w:val="right" w:leader="dot" w:pos="11096"/>
                </w:tabs>
                <w:rPr>
                  <w:rFonts w:asciiTheme="minorHAnsi" w:hAnsiTheme="minorHAnsi"/>
                  <w:noProof/>
                  <w:szCs w:val="22"/>
                  <w:lang w:val="de-AT" w:eastAsia="de-AT"/>
                </w:rPr>
              </w:pPr>
              <w:hyperlink w:anchor="_Toc439601843" w:history="1">
                <w:r w:rsidRPr="00971B98">
                  <w:rPr>
                    <w:rStyle w:val="Hyperlink"/>
                    <w:noProof/>
                  </w:rPr>
                  <w:t>Display Synchronization</w:t>
                </w:r>
                <w:r>
                  <w:rPr>
                    <w:noProof/>
                    <w:webHidden/>
                  </w:rPr>
                  <w:tab/>
                </w:r>
                <w:r>
                  <w:rPr>
                    <w:noProof/>
                    <w:webHidden/>
                  </w:rPr>
                  <w:fldChar w:fldCharType="begin"/>
                </w:r>
                <w:r>
                  <w:rPr>
                    <w:noProof/>
                    <w:webHidden/>
                  </w:rPr>
                  <w:instrText xml:space="preserve"> PAGEREF _Toc439601843 \h </w:instrText>
                </w:r>
                <w:r>
                  <w:rPr>
                    <w:noProof/>
                    <w:webHidden/>
                  </w:rPr>
                </w:r>
                <w:r>
                  <w:rPr>
                    <w:noProof/>
                    <w:webHidden/>
                  </w:rPr>
                  <w:fldChar w:fldCharType="separate"/>
                </w:r>
                <w:r w:rsidR="00656420">
                  <w:rPr>
                    <w:noProof/>
                    <w:webHidden/>
                  </w:rPr>
                  <w:t>11</w:t>
                </w:r>
                <w:r>
                  <w:rPr>
                    <w:noProof/>
                    <w:webHidden/>
                  </w:rPr>
                  <w:fldChar w:fldCharType="end"/>
                </w:r>
              </w:hyperlink>
            </w:p>
            <w:p w14:paraId="073C87F4" w14:textId="77777777" w:rsidR="00D46580" w:rsidRDefault="00D46580">
              <w:pPr>
                <w:pStyle w:val="TOC3"/>
                <w:tabs>
                  <w:tab w:val="right" w:leader="dot" w:pos="11096"/>
                </w:tabs>
                <w:rPr>
                  <w:rFonts w:asciiTheme="minorHAnsi" w:hAnsiTheme="minorHAnsi"/>
                  <w:noProof/>
                  <w:szCs w:val="22"/>
                  <w:lang w:val="de-AT" w:eastAsia="de-AT"/>
                </w:rPr>
              </w:pPr>
              <w:hyperlink w:anchor="_Toc439601844" w:history="1">
                <w:r w:rsidRPr="00971B98">
                  <w:rPr>
                    <w:rStyle w:val="Hyperlink"/>
                    <w:noProof/>
                  </w:rPr>
                  <w:t>Multi-Threaded Rendering Pipeline</w:t>
                </w:r>
                <w:r>
                  <w:rPr>
                    <w:noProof/>
                    <w:webHidden/>
                  </w:rPr>
                  <w:tab/>
                </w:r>
                <w:r>
                  <w:rPr>
                    <w:noProof/>
                    <w:webHidden/>
                  </w:rPr>
                  <w:fldChar w:fldCharType="begin"/>
                </w:r>
                <w:r>
                  <w:rPr>
                    <w:noProof/>
                    <w:webHidden/>
                  </w:rPr>
                  <w:instrText xml:space="preserve"> PAGEREF _Toc439601844 \h </w:instrText>
                </w:r>
                <w:r>
                  <w:rPr>
                    <w:noProof/>
                    <w:webHidden/>
                  </w:rPr>
                </w:r>
                <w:r>
                  <w:rPr>
                    <w:noProof/>
                    <w:webHidden/>
                  </w:rPr>
                  <w:fldChar w:fldCharType="separate"/>
                </w:r>
                <w:r w:rsidR="00656420">
                  <w:rPr>
                    <w:noProof/>
                    <w:webHidden/>
                  </w:rPr>
                  <w:t>12</w:t>
                </w:r>
                <w:r>
                  <w:rPr>
                    <w:noProof/>
                    <w:webHidden/>
                  </w:rPr>
                  <w:fldChar w:fldCharType="end"/>
                </w:r>
              </w:hyperlink>
            </w:p>
            <w:p w14:paraId="38384813" w14:textId="77777777" w:rsidR="00D46580" w:rsidRDefault="00D46580">
              <w:pPr>
                <w:pStyle w:val="TOC3"/>
                <w:tabs>
                  <w:tab w:val="right" w:leader="dot" w:pos="11096"/>
                </w:tabs>
                <w:rPr>
                  <w:rFonts w:asciiTheme="minorHAnsi" w:hAnsiTheme="minorHAnsi"/>
                  <w:noProof/>
                  <w:szCs w:val="22"/>
                  <w:lang w:val="de-AT" w:eastAsia="de-AT"/>
                </w:rPr>
              </w:pPr>
              <w:hyperlink w:anchor="_Toc439601845" w:history="1">
                <w:r w:rsidRPr="00971B98">
                  <w:rPr>
                    <w:rStyle w:val="Hyperlink"/>
                    <w:noProof/>
                  </w:rPr>
                  <w:t>Warping</w:t>
                </w:r>
                <w:r>
                  <w:rPr>
                    <w:noProof/>
                    <w:webHidden/>
                  </w:rPr>
                  <w:tab/>
                </w:r>
                <w:r>
                  <w:rPr>
                    <w:noProof/>
                    <w:webHidden/>
                  </w:rPr>
                  <w:fldChar w:fldCharType="begin"/>
                </w:r>
                <w:r>
                  <w:rPr>
                    <w:noProof/>
                    <w:webHidden/>
                  </w:rPr>
                  <w:instrText xml:space="preserve"> PAGEREF _Toc439601845 \h </w:instrText>
                </w:r>
                <w:r>
                  <w:rPr>
                    <w:noProof/>
                    <w:webHidden/>
                  </w:rPr>
                </w:r>
                <w:r>
                  <w:rPr>
                    <w:noProof/>
                    <w:webHidden/>
                  </w:rPr>
                  <w:fldChar w:fldCharType="separate"/>
                </w:r>
                <w:r w:rsidR="00656420">
                  <w:rPr>
                    <w:noProof/>
                    <w:webHidden/>
                  </w:rPr>
                  <w:t>13</w:t>
                </w:r>
                <w:r>
                  <w:rPr>
                    <w:noProof/>
                    <w:webHidden/>
                  </w:rPr>
                  <w:fldChar w:fldCharType="end"/>
                </w:r>
              </w:hyperlink>
            </w:p>
            <w:p w14:paraId="6231CFBA" w14:textId="77777777" w:rsidR="00D46580" w:rsidRDefault="00D46580">
              <w:pPr>
                <w:pStyle w:val="TOC2"/>
                <w:tabs>
                  <w:tab w:val="right" w:leader="dot" w:pos="11096"/>
                </w:tabs>
                <w:rPr>
                  <w:rFonts w:asciiTheme="minorHAnsi" w:hAnsiTheme="minorHAnsi"/>
                  <w:noProof/>
                  <w:szCs w:val="22"/>
                  <w:lang w:val="de-AT" w:eastAsia="de-AT"/>
                </w:rPr>
              </w:pPr>
              <w:hyperlink w:anchor="_Toc439601846" w:history="1">
                <w:r w:rsidRPr="00971B98">
                  <w:rPr>
                    <w:rStyle w:val="Hyperlink"/>
                    <w:noProof/>
                  </w:rPr>
                  <w:t>Unified Shader Model</w:t>
                </w:r>
                <w:r>
                  <w:rPr>
                    <w:noProof/>
                    <w:webHidden/>
                  </w:rPr>
                  <w:tab/>
                </w:r>
                <w:r>
                  <w:rPr>
                    <w:noProof/>
                    <w:webHidden/>
                  </w:rPr>
                  <w:fldChar w:fldCharType="begin"/>
                </w:r>
                <w:r>
                  <w:rPr>
                    <w:noProof/>
                    <w:webHidden/>
                  </w:rPr>
                  <w:instrText xml:space="preserve"> PAGEREF _Toc439601846 \h </w:instrText>
                </w:r>
                <w:r>
                  <w:rPr>
                    <w:noProof/>
                    <w:webHidden/>
                  </w:rPr>
                </w:r>
                <w:r>
                  <w:rPr>
                    <w:noProof/>
                    <w:webHidden/>
                  </w:rPr>
                  <w:fldChar w:fldCharType="separate"/>
                </w:r>
                <w:r w:rsidR="00656420">
                  <w:rPr>
                    <w:noProof/>
                    <w:webHidden/>
                  </w:rPr>
                  <w:t>13</w:t>
                </w:r>
                <w:r>
                  <w:rPr>
                    <w:noProof/>
                    <w:webHidden/>
                  </w:rPr>
                  <w:fldChar w:fldCharType="end"/>
                </w:r>
              </w:hyperlink>
            </w:p>
            <w:p w14:paraId="2BFAEFB5" w14:textId="77777777" w:rsidR="00D46580" w:rsidRDefault="00D46580">
              <w:pPr>
                <w:pStyle w:val="TOC3"/>
                <w:tabs>
                  <w:tab w:val="right" w:leader="dot" w:pos="11096"/>
                </w:tabs>
                <w:rPr>
                  <w:rFonts w:asciiTheme="minorHAnsi" w:hAnsiTheme="minorHAnsi"/>
                  <w:noProof/>
                  <w:szCs w:val="22"/>
                  <w:lang w:val="de-AT" w:eastAsia="de-AT"/>
                </w:rPr>
              </w:pPr>
              <w:hyperlink w:anchor="_Toc439601847" w:history="1">
                <w:r w:rsidRPr="00971B98">
                  <w:rPr>
                    <w:rStyle w:val="Hyperlink"/>
                    <w:noProof/>
                  </w:rPr>
                  <w:t>Geometry Shader</w:t>
                </w:r>
                <w:r>
                  <w:rPr>
                    <w:noProof/>
                    <w:webHidden/>
                  </w:rPr>
                  <w:tab/>
                </w:r>
                <w:r>
                  <w:rPr>
                    <w:noProof/>
                    <w:webHidden/>
                  </w:rPr>
                  <w:fldChar w:fldCharType="begin"/>
                </w:r>
                <w:r>
                  <w:rPr>
                    <w:noProof/>
                    <w:webHidden/>
                  </w:rPr>
                  <w:instrText xml:space="preserve"> PAGEREF _Toc439601847 \h </w:instrText>
                </w:r>
                <w:r>
                  <w:rPr>
                    <w:noProof/>
                    <w:webHidden/>
                  </w:rPr>
                </w:r>
                <w:r>
                  <w:rPr>
                    <w:noProof/>
                    <w:webHidden/>
                  </w:rPr>
                  <w:fldChar w:fldCharType="separate"/>
                </w:r>
                <w:r w:rsidR="00656420">
                  <w:rPr>
                    <w:noProof/>
                    <w:webHidden/>
                  </w:rPr>
                  <w:t>13</w:t>
                </w:r>
                <w:r>
                  <w:rPr>
                    <w:noProof/>
                    <w:webHidden/>
                  </w:rPr>
                  <w:fldChar w:fldCharType="end"/>
                </w:r>
              </w:hyperlink>
            </w:p>
            <w:p w14:paraId="54CAC420" w14:textId="77777777" w:rsidR="00D46580" w:rsidRDefault="00D46580">
              <w:pPr>
                <w:pStyle w:val="TOC2"/>
                <w:tabs>
                  <w:tab w:val="right" w:leader="dot" w:pos="11096"/>
                </w:tabs>
                <w:rPr>
                  <w:rFonts w:asciiTheme="minorHAnsi" w:hAnsiTheme="minorHAnsi"/>
                  <w:noProof/>
                  <w:szCs w:val="22"/>
                  <w:lang w:val="de-AT" w:eastAsia="de-AT"/>
                </w:rPr>
              </w:pPr>
              <w:hyperlink w:anchor="_Toc439601848" w:history="1">
                <w:r w:rsidRPr="00971B98">
                  <w:rPr>
                    <w:rStyle w:val="Hyperlink"/>
                    <w:noProof/>
                  </w:rPr>
                  <w:t>Compute Languages</w:t>
                </w:r>
                <w:r>
                  <w:rPr>
                    <w:noProof/>
                    <w:webHidden/>
                  </w:rPr>
                  <w:tab/>
                </w:r>
                <w:r>
                  <w:rPr>
                    <w:noProof/>
                    <w:webHidden/>
                  </w:rPr>
                  <w:fldChar w:fldCharType="begin"/>
                </w:r>
                <w:r>
                  <w:rPr>
                    <w:noProof/>
                    <w:webHidden/>
                  </w:rPr>
                  <w:instrText xml:space="preserve"> PAGEREF _Toc439601848 \h </w:instrText>
                </w:r>
                <w:r>
                  <w:rPr>
                    <w:noProof/>
                    <w:webHidden/>
                  </w:rPr>
                </w:r>
                <w:r>
                  <w:rPr>
                    <w:noProof/>
                    <w:webHidden/>
                  </w:rPr>
                  <w:fldChar w:fldCharType="separate"/>
                </w:r>
                <w:r w:rsidR="00656420">
                  <w:rPr>
                    <w:noProof/>
                    <w:webHidden/>
                  </w:rPr>
                  <w:t>13</w:t>
                </w:r>
                <w:r>
                  <w:rPr>
                    <w:noProof/>
                    <w:webHidden/>
                  </w:rPr>
                  <w:fldChar w:fldCharType="end"/>
                </w:r>
              </w:hyperlink>
            </w:p>
            <w:p w14:paraId="01D2E382" w14:textId="77777777" w:rsidR="00D46580" w:rsidRDefault="00D46580">
              <w:pPr>
                <w:pStyle w:val="TOC2"/>
                <w:tabs>
                  <w:tab w:val="right" w:leader="dot" w:pos="11096"/>
                </w:tabs>
                <w:rPr>
                  <w:rFonts w:asciiTheme="minorHAnsi" w:hAnsiTheme="minorHAnsi"/>
                  <w:noProof/>
                  <w:szCs w:val="22"/>
                  <w:lang w:val="de-AT" w:eastAsia="de-AT"/>
                </w:rPr>
              </w:pPr>
              <w:hyperlink w:anchor="_Toc439601849" w:history="1">
                <w:r w:rsidRPr="00971B98">
                  <w:rPr>
                    <w:rStyle w:val="Hyperlink"/>
                    <w:noProof/>
                  </w:rPr>
                  <w:t>Modern APIs</w:t>
                </w:r>
                <w:r>
                  <w:rPr>
                    <w:noProof/>
                    <w:webHidden/>
                  </w:rPr>
                  <w:tab/>
                </w:r>
                <w:r>
                  <w:rPr>
                    <w:noProof/>
                    <w:webHidden/>
                  </w:rPr>
                  <w:fldChar w:fldCharType="begin"/>
                </w:r>
                <w:r>
                  <w:rPr>
                    <w:noProof/>
                    <w:webHidden/>
                  </w:rPr>
                  <w:instrText xml:space="preserve"> PAGEREF _Toc439601849 \h </w:instrText>
                </w:r>
                <w:r>
                  <w:rPr>
                    <w:noProof/>
                    <w:webHidden/>
                  </w:rPr>
                </w:r>
                <w:r>
                  <w:rPr>
                    <w:noProof/>
                    <w:webHidden/>
                  </w:rPr>
                  <w:fldChar w:fldCharType="separate"/>
                </w:r>
                <w:r w:rsidR="00656420">
                  <w:rPr>
                    <w:noProof/>
                    <w:webHidden/>
                  </w:rPr>
                  <w:t>13</w:t>
                </w:r>
                <w:r>
                  <w:rPr>
                    <w:noProof/>
                    <w:webHidden/>
                  </w:rPr>
                  <w:fldChar w:fldCharType="end"/>
                </w:r>
              </w:hyperlink>
            </w:p>
            <w:p w14:paraId="126EAA93" w14:textId="77777777" w:rsidR="00D46580" w:rsidRDefault="00D46580">
              <w:pPr>
                <w:pStyle w:val="TOC1"/>
                <w:tabs>
                  <w:tab w:val="right" w:leader="dot" w:pos="11096"/>
                </w:tabs>
                <w:rPr>
                  <w:rFonts w:asciiTheme="minorHAnsi" w:hAnsiTheme="minorHAnsi"/>
                  <w:noProof/>
                  <w:szCs w:val="22"/>
                  <w:lang w:val="de-AT" w:eastAsia="de-AT"/>
                </w:rPr>
              </w:pPr>
              <w:hyperlink w:anchor="_Toc439601850" w:history="1">
                <w:r w:rsidRPr="00971B98">
                  <w:rPr>
                    <w:rStyle w:val="Hyperlink"/>
                    <w:noProof/>
                  </w:rPr>
                  <w:t>OpenGL</w:t>
                </w:r>
                <w:r>
                  <w:rPr>
                    <w:noProof/>
                    <w:webHidden/>
                  </w:rPr>
                  <w:tab/>
                </w:r>
                <w:r>
                  <w:rPr>
                    <w:noProof/>
                    <w:webHidden/>
                  </w:rPr>
                  <w:fldChar w:fldCharType="begin"/>
                </w:r>
                <w:r>
                  <w:rPr>
                    <w:noProof/>
                    <w:webHidden/>
                  </w:rPr>
                  <w:instrText xml:space="preserve"> PAGEREF _Toc439601850 \h </w:instrText>
                </w:r>
                <w:r>
                  <w:rPr>
                    <w:noProof/>
                    <w:webHidden/>
                  </w:rPr>
                </w:r>
                <w:r>
                  <w:rPr>
                    <w:noProof/>
                    <w:webHidden/>
                  </w:rPr>
                  <w:fldChar w:fldCharType="separate"/>
                </w:r>
                <w:r w:rsidR="00656420">
                  <w:rPr>
                    <w:noProof/>
                    <w:webHidden/>
                  </w:rPr>
                  <w:t>14</w:t>
                </w:r>
                <w:r>
                  <w:rPr>
                    <w:noProof/>
                    <w:webHidden/>
                  </w:rPr>
                  <w:fldChar w:fldCharType="end"/>
                </w:r>
              </w:hyperlink>
            </w:p>
            <w:p w14:paraId="3A9293A9" w14:textId="77777777" w:rsidR="00D46580" w:rsidRDefault="00D46580">
              <w:pPr>
                <w:pStyle w:val="TOC2"/>
                <w:tabs>
                  <w:tab w:val="right" w:leader="dot" w:pos="11096"/>
                </w:tabs>
                <w:rPr>
                  <w:rFonts w:asciiTheme="minorHAnsi" w:hAnsiTheme="minorHAnsi"/>
                  <w:noProof/>
                  <w:szCs w:val="22"/>
                  <w:lang w:val="de-AT" w:eastAsia="de-AT"/>
                </w:rPr>
              </w:pPr>
              <w:hyperlink w:anchor="_Toc439601851" w:history="1">
                <w:r w:rsidRPr="00971B98">
                  <w:rPr>
                    <w:rStyle w:val="Hyperlink"/>
                    <w:noProof/>
                  </w:rPr>
                  <w:t>Basic Concepts</w:t>
                </w:r>
                <w:r>
                  <w:rPr>
                    <w:noProof/>
                    <w:webHidden/>
                  </w:rPr>
                  <w:tab/>
                </w:r>
                <w:r>
                  <w:rPr>
                    <w:noProof/>
                    <w:webHidden/>
                  </w:rPr>
                  <w:fldChar w:fldCharType="begin"/>
                </w:r>
                <w:r>
                  <w:rPr>
                    <w:noProof/>
                    <w:webHidden/>
                  </w:rPr>
                  <w:instrText xml:space="preserve"> PAGEREF _Toc439601851 \h </w:instrText>
                </w:r>
                <w:r>
                  <w:rPr>
                    <w:noProof/>
                    <w:webHidden/>
                  </w:rPr>
                </w:r>
                <w:r>
                  <w:rPr>
                    <w:noProof/>
                    <w:webHidden/>
                  </w:rPr>
                  <w:fldChar w:fldCharType="separate"/>
                </w:r>
                <w:r w:rsidR="00656420">
                  <w:rPr>
                    <w:noProof/>
                    <w:webHidden/>
                  </w:rPr>
                  <w:t>14</w:t>
                </w:r>
                <w:r>
                  <w:rPr>
                    <w:noProof/>
                    <w:webHidden/>
                  </w:rPr>
                  <w:fldChar w:fldCharType="end"/>
                </w:r>
              </w:hyperlink>
            </w:p>
            <w:p w14:paraId="2437851A" w14:textId="77777777" w:rsidR="00D46580" w:rsidRDefault="00D46580">
              <w:pPr>
                <w:pStyle w:val="TOC3"/>
                <w:tabs>
                  <w:tab w:val="right" w:leader="dot" w:pos="11096"/>
                </w:tabs>
                <w:rPr>
                  <w:rFonts w:asciiTheme="minorHAnsi" w:hAnsiTheme="minorHAnsi"/>
                  <w:noProof/>
                  <w:szCs w:val="22"/>
                  <w:lang w:val="de-AT" w:eastAsia="de-AT"/>
                </w:rPr>
              </w:pPr>
              <w:hyperlink w:anchor="_Toc439601852" w:history="1">
                <w:r w:rsidRPr="00971B98">
                  <w:rPr>
                    <w:rStyle w:val="Hyperlink"/>
                    <w:noProof/>
                  </w:rPr>
                  <w:t>Context</w:t>
                </w:r>
                <w:r>
                  <w:rPr>
                    <w:noProof/>
                    <w:webHidden/>
                  </w:rPr>
                  <w:tab/>
                </w:r>
                <w:r>
                  <w:rPr>
                    <w:noProof/>
                    <w:webHidden/>
                  </w:rPr>
                  <w:fldChar w:fldCharType="begin"/>
                </w:r>
                <w:r>
                  <w:rPr>
                    <w:noProof/>
                    <w:webHidden/>
                  </w:rPr>
                  <w:instrText xml:space="preserve"> PAGEREF _Toc439601852 \h </w:instrText>
                </w:r>
                <w:r>
                  <w:rPr>
                    <w:noProof/>
                    <w:webHidden/>
                  </w:rPr>
                </w:r>
                <w:r>
                  <w:rPr>
                    <w:noProof/>
                    <w:webHidden/>
                  </w:rPr>
                  <w:fldChar w:fldCharType="separate"/>
                </w:r>
                <w:r w:rsidR="00656420">
                  <w:rPr>
                    <w:noProof/>
                    <w:webHidden/>
                  </w:rPr>
                  <w:t>14</w:t>
                </w:r>
                <w:r>
                  <w:rPr>
                    <w:noProof/>
                    <w:webHidden/>
                  </w:rPr>
                  <w:fldChar w:fldCharType="end"/>
                </w:r>
              </w:hyperlink>
            </w:p>
            <w:p w14:paraId="00F9ED99" w14:textId="77777777" w:rsidR="00D46580" w:rsidRDefault="00D46580">
              <w:pPr>
                <w:pStyle w:val="TOC3"/>
                <w:tabs>
                  <w:tab w:val="right" w:leader="dot" w:pos="11096"/>
                </w:tabs>
                <w:rPr>
                  <w:rFonts w:asciiTheme="minorHAnsi" w:hAnsiTheme="minorHAnsi"/>
                  <w:noProof/>
                  <w:szCs w:val="22"/>
                  <w:lang w:val="de-AT" w:eastAsia="de-AT"/>
                </w:rPr>
              </w:pPr>
              <w:hyperlink w:anchor="_Toc439601853" w:history="1">
                <w:r w:rsidRPr="00971B98">
                  <w:rPr>
                    <w:rStyle w:val="Hyperlink"/>
                    <w:noProof/>
                  </w:rPr>
                  <w:t>Resources</w:t>
                </w:r>
                <w:r>
                  <w:rPr>
                    <w:noProof/>
                    <w:webHidden/>
                  </w:rPr>
                  <w:tab/>
                </w:r>
                <w:r>
                  <w:rPr>
                    <w:noProof/>
                    <w:webHidden/>
                  </w:rPr>
                  <w:fldChar w:fldCharType="begin"/>
                </w:r>
                <w:r>
                  <w:rPr>
                    <w:noProof/>
                    <w:webHidden/>
                  </w:rPr>
                  <w:instrText xml:space="preserve"> PAGEREF _Toc439601853 \h </w:instrText>
                </w:r>
                <w:r>
                  <w:rPr>
                    <w:noProof/>
                    <w:webHidden/>
                  </w:rPr>
                </w:r>
                <w:r>
                  <w:rPr>
                    <w:noProof/>
                    <w:webHidden/>
                  </w:rPr>
                  <w:fldChar w:fldCharType="separate"/>
                </w:r>
                <w:r w:rsidR="00656420">
                  <w:rPr>
                    <w:noProof/>
                    <w:webHidden/>
                  </w:rPr>
                  <w:t>14</w:t>
                </w:r>
                <w:r>
                  <w:rPr>
                    <w:noProof/>
                    <w:webHidden/>
                  </w:rPr>
                  <w:fldChar w:fldCharType="end"/>
                </w:r>
              </w:hyperlink>
            </w:p>
            <w:p w14:paraId="0F1CAE13" w14:textId="77777777" w:rsidR="00D46580" w:rsidRDefault="00D46580">
              <w:pPr>
                <w:pStyle w:val="TOC3"/>
                <w:tabs>
                  <w:tab w:val="right" w:leader="dot" w:pos="11096"/>
                </w:tabs>
                <w:rPr>
                  <w:rFonts w:asciiTheme="minorHAnsi" w:hAnsiTheme="minorHAnsi"/>
                  <w:noProof/>
                  <w:szCs w:val="22"/>
                  <w:lang w:val="de-AT" w:eastAsia="de-AT"/>
                </w:rPr>
              </w:pPr>
              <w:hyperlink w:anchor="_Toc439601854" w:history="1">
                <w:r w:rsidRPr="00971B98">
                  <w:rPr>
                    <w:rStyle w:val="Hyperlink"/>
                    <w:noProof/>
                  </w:rPr>
                  <w:t>Object Model</w:t>
                </w:r>
                <w:r>
                  <w:rPr>
                    <w:noProof/>
                    <w:webHidden/>
                  </w:rPr>
                  <w:tab/>
                </w:r>
                <w:r>
                  <w:rPr>
                    <w:noProof/>
                    <w:webHidden/>
                  </w:rPr>
                  <w:fldChar w:fldCharType="begin"/>
                </w:r>
                <w:r>
                  <w:rPr>
                    <w:noProof/>
                    <w:webHidden/>
                  </w:rPr>
                  <w:instrText xml:space="preserve"> PAGEREF _Toc439601854 \h </w:instrText>
                </w:r>
                <w:r>
                  <w:rPr>
                    <w:noProof/>
                    <w:webHidden/>
                  </w:rPr>
                </w:r>
                <w:r>
                  <w:rPr>
                    <w:noProof/>
                    <w:webHidden/>
                  </w:rPr>
                  <w:fldChar w:fldCharType="separate"/>
                </w:r>
                <w:r w:rsidR="00656420">
                  <w:rPr>
                    <w:noProof/>
                    <w:webHidden/>
                  </w:rPr>
                  <w:t>14</w:t>
                </w:r>
                <w:r>
                  <w:rPr>
                    <w:noProof/>
                    <w:webHidden/>
                  </w:rPr>
                  <w:fldChar w:fldCharType="end"/>
                </w:r>
              </w:hyperlink>
            </w:p>
            <w:p w14:paraId="5A4EB7D0" w14:textId="77777777" w:rsidR="00D46580" w:rsidRDefault="00D46580">
              <w:pPr>
                <w:pStyle w:val="TOC2"/>
                <w:tabs>
                  <w:tab w:val="right" w:leader="dot" w:pos="11096"/>
                </w:tabs>
                <w:rPr>
                  <w:rFonts w:asciiTheme="minorHAnsi" w:hAnsiTheme="minorHAnsi"/>
                  <w:noProof/>
                  <w:szCs w:val="22"/>
                  <w:lang w:val="de-AT" w:eastAsia="de-AT"/>
                </w:rPr>
              </w:pPr>
              <w:hyperlink w:anchor="_Toc439601855" w:history="1">
                <w:r w:rsidRPr="00971B98">
                  <w:rPr>
                    <w:rStyle w:val="Hyperlink"/>
                    <w:noProof/>
                  </w:rPr>
                  <w:t>Shaders</w:t>
                </w:r>
                <w:r>
                  <w:rPr>
                    <w:noProof/>
                    <w:webHidden/>
                  </w:rPr>
                  <w:tab/>
                </w:r>
                <w:r>
                  <w:rPr>
                    <w:noProof/>
                    <w:webHidden/>
                  </w:rPr>
                  <w:fldChar w:fldCharType="begin"/>
                </w:r>
                <w:r>
                  <w:rPr>
                    <w:noProof/>
                    <w:webHidden/>
                  </w:rPr>
                  <w:instrText xml:space="preserve"> PAGEREF _Toc439601855 \h </w:instrText>
                </w:r>
                <w:r>
                  <w:rPr>
                    <w:noProof/>
                    <w:webHidden/>
                  </w:rPr>
                </w:r>
                <w:r>
                  <w:rPr>
                    <w:noProof/>
                    <w:webHidden/>
                  </w:rPr>
                  <w:fldChar w:fldCharType="separate"/>
                </w:r>
                <w:r w:rsidR="00656420">
                  <w:rPr>
                    <w:noProof/>
                    <w:webHidden/>
                  </w:rPr>
                  <w:t>15</w:t>
                </w:r>
                <w:r>
                  <w:rPr>
                    <w:noProof/>
                    <w:webHidden/>
                  </w:rPr>
                  <w:fldChar w:fldCharType="end"/>
                </w:r>
              </w:hyperlink>
            </w:p>
            <w:p w14:paraId="18EE92A6" w14:textId="77777777" w:rsidR="00D46580" w:rsidRDefault="00D46580">
              <w:pPr>
                <w:pStyle w:val="TOC3"/>
                <w:tabs>
                  <w:tab w:val="right" w:leader="dot" w:pos="11096"/>
                </w:tabs>
                <w:rPr>
                  <w:rFonts w:asciiTheme="minorHAnsi" w:hAnsiTheme="minorHAnsi"/>
                  <w:noProof/>
                  <w:szCs w:val="22"/>
                  <w:lang w:val="de-AT" w:eastAsia="de-AT"/>
                </w:rPr>
              </w:pPr>
              <w:hyperlink w:anchor="_Toc439601856" w:history="1">
                <w:r w:rsidRPr="00971B98">
                  <w:rPr>
                    <w:rStyle w:val="Hyperlink"/>
                    <w:noProof/>
                  </w:rPr>
                  <w:t>Vertex Shader</w:t>
                </w:r>
                <w:r>
                  <w:rPr>
                    <w:noProof/>
                    <w:webHidden/>
                  </w:rPr>
                  <w:tab/>
                </w:r>
                <w:r>
                  <w:rPr>
                    <w:noProof/>
                    <w:webHidden/>
                  </w:rPr>
                  <w:fldChar w:fldCharType="begin"/>
                </w:r>
                <w:r>
                  <w:rPr>
                    <w:noProof/>
                    <w:webHidden/>
                  </w:rPr>
                  <w:instrText xml:space="preserve"> PAGEREF _Toc439601856 \h </w:instrText>
                </w:r>
                <w:r>
                  <w:rPr>
                    <w:noProof/>
                    <w:webHidden/>
                  </w:rPr>
                </w:r>
                <w:r>
                  <w:rPr>
                    <w:noProof/>
                    <w:webHidden/>
                  </w:rPr>
                  <w:fldChar w:fldCharType="separate"/>
                </w:r>
                <w:r w:rsidR="00656420">
                  <w:rPr>
                    <w:noProof/>
                    <w:webHidden/>
                  </w:rPr>
                  <w:t>15</w:t>
                </w:r>
                <w:r>
                  <w:rPr>
                    <w:noProof/>
                    <w:webHidden/>
                  </w:rPr>
                  <w:fldChar w:fldCharType="end"/>
                </w:r>
              </w:hyperlink>
            </w:p>
            <w:p w14:paraId="137CB1A4" w14:textId="77777777" w:rsidR="00D46580" w:rsidRDefault="00D46580">
              <w:pPr>
                <w:pStyle w:val="TOC3"/>
                <w:tabs>
                  <w:tab w:val="right" w:leader="dot" w:pos="11096"/>
                </w:tabs>
                <w:rPr>
                  <w:rFonts w:asciiTheme="minorHAnsi" w:hAnsiTheme="minorHAnsi"/>
                  <w:noProof/>
                  <w:szCs w:val="22"/>
                  <w:lang w:val="de-AT" w:eastAsia="de-AT"/>
                </w:rPr>
              </w:pPr>
              <w:hyperlink w:anchor="_Toc439601857" w:history="1">
                <w:r w:rsidRPr="00971B98">
                  <w:rPr>
                    <w:rStyle w:val="Hyperlink"/>
                    <w:noProof/>
                  </w:rPr>
                  <w:t>Rasterizer</w:t>
                </w:r>
                <w:r>
                  <w:rPr>
                    <w:noProof/>
                    <w:webHidden/>
                  </w:rPr>
                  <w:tab/>
                </w:r>
                <w:r>
                  <w:rPr>
                    <w:noProof/>
                    <w:webHidden/>
                  </w:rPr>
                  <w:fldChar w:fldCharType="begin"/>
                </w:r>
                <w:r>
                  <w:rPr>
                    <w:noProof/>
                    <w:webHidden/>
                  </w:rPr>
                  <w:instrText xml:space="preserve"> PAGEREF _Toc439601857 \h </w:instrText>
                </w:r>
                <w:r>
                  <w:rPr>
                    <w:noProof/>
                    <w:webHidden/>
                  </w:rPr>
                </w:r>
                <w:r>
                  <w:rPr>
                    <w:noProof/>
                    <w:webHidden/>
                  </w:rPr>
                  <w:fldChar w:fldCharType="separate"/>
                </w:r>
                <w:r w:rsidR="00656420">
                  <w:rPr>
                    <w:noProof/>
                    <w:webHidden/>
                  </w:rPr>
                  <w:t>15</w:t>
                </w:r>
                <w:r>
                  <w:rPr>
                    <w:noProof/>
                    <w:webHidden/>
                  </w:rPr>
                  <w:fldChar w:fldCharType="end"/>
                </w:r>
              </w:hyperlink>
            </w:p>
            <w:p w14:paraId="31B7910F" w14:textId="77777777" w:rsidR="00D46580" w:rsidRDefault="00D46580">
              <w:pPr>
                <w:pStyle w:val="TOC3"/>
                <w:tabs>
                  <w:tab w:val="right" w:leader="dot" w:pos="11096"/>
                </w:tabs>
                <w:rPr>
                  <w:rFonts w:asciiTheme="minorHAnsi" w:hAnsiTheme="minorHAnsi"/>
                  <w:noProof/>
                  <w:szCs w:val="22"/>
                  <w:lang w:val="de-AT" w:eastAsia="de-AT"/>
                </w:rPr>
              </w:pPr>
              <w:hyperlink w:anchor="_Toc439601858" w:history="1">
                <w:r w:rsidRPr="00971B98">
                  <w:rPr>
                    <w:rStyle w:val="Hyperlink"/>
                    <w:noProof/>
                  </w:rPr>
                  <w:t>Fragment Shader</w:t>
                </w:r>
                <w:r>
                  <w:rPr>
                    <w:noProof/>
                    <w:webHidden/>
                  </w:rPr>
                  <w:tab/>
                </w:r>
                <w:r>
                  <w:rPr>
                    <w:noProof/>
                    <w:webHidden/>
                  </w:rPr>
                  <w:fldChar w:fldCharType="begin"/>
                </w:r>
                <w:r>
                  <w:rPr>
                    <w:noProof/>
                    <w:webHidden/>
                  </w:rPr>
                  <w:instrText xml:space="preserve"> PAGEREF _Toc439601858 \h </w:instrText>
                </w:r>
                <w:r>
                  <w:rPr>
                    <w:noProof/>
                    <w:webHidden/>
                  </w:rPr>
                </w:r>
                <w:r>
                  <w:rPr>
                    <w:noProof/>
                    <w:webHidden/>
                  </w:rPr>
                  <w:fldChar w:fldCharType="separate"/>
                </w:r>
                <w:r w:rsidR="00656420">
                  <w:rPr>
                    <w:noProof/>
                    <w:webHidden/>
                  </w:rPr>
                  <w:t>15</w:t>
                </w:r>
                <w:r>
                  <w:rPr>
                    <w:noProof/>
                    <w:webHidden/>
                  </w:rPr>
                  <w:fldChar w:fldCharType="end"/>
                </w:r>
              </w:hyperlink>
            </w:p>
            <w:p w14:paraId="6A44B3EE" w14:textId="77777777" w:rsidR="00D46580" w:rsidRDefault="00D46580">
              <w:pPr>
                <w:pStyle w:val="TOC1"/>
                <w:tabs>
                  <w:tab w:val="right" w:leader="dot" w:pos="11096"/>
                </w:tabs>
                <w:rPr>
                  <w:rFonts w:asciiTheme="minorHAnsi" w:hAnsiTheme="minorHAnsi"/>
                  <w:noProof/>
                  <w:szCs w:val="22"/>
                  <w:lang w:val="de-AT" w:eastAsia="de-AT"/>
                </w:rPr>
              </w:pPr>
              <w:hyperlink w:anchor="_Toc439601859" w:history="1">
                <w:r w:rsidRPr="00971B98">
                  <w:rPr>
                    <w:rStyle w:val="Hyperlink"/>
                    <w:noProof/>
                  </w:rPr>
                  <w:t>Texture Mapping</w:t>
                </w:r>
                <w:r>
                  <w:rPr>
                    <w:noProof/>
                    <w:webHidden/>
                  </w:rPr>
                  <w:tab/>
                </w:r>
                <w:r>
                  <w:rPr>
                    <w:noProof/>
                    <w:webHidden/>
                  </w:rPr>
                  <w:fldChar w:fldCharType="begin"/>
                </w:r>
                <w:r>
                  <w:rPr>
                    <w:noProof/>
                    <w:webHidden/>
                  </w:rPr>
                  <w:instrText xml:space="preserve"> PAGEREF _Toc439601859 \h </w:instrText>
                </w:r>
                <w:r>
                  <w:rPr>
                    <w:noProof/>
                    <w:webHidden/>
                  </w:rPr>
                </w:r>
                <w:r>
                  <w:rPr>
                    <w:noProof/>
                    <w:webHidden/>
                  </w:rPr>
                  <w:fldChar w:fldCharType="separate"/>
                </w:r>
                <w:r w:rsidR="00656420">
                  <w:rPr>
                    <w:noProof/>
                    <w:webHidden/>
                  </w:rPr>
                  <w:t>16</w:t>
                </w:r>
                <w:r>
                  <w:rPr>
                    <w:noProof/>
                    <w:webHidden/>
                  </w:rPr>
                  <w:fldChar w:fldCharType="end"/>
                </w:r>
              </w:hyperlink>
            </w:p>
            <w:p w14:paraId="68B7963D" w14:textId="77777777" w:rsidR="00D46580" w:rsidRDefault="00D46580">
              <w:pPr>
                <w:pStyle w:val="TOC2"/>
                <w:tabs>
                  <w:tab w:val="right" w:leader="dot" w:pos="11096"/>
                </w:tabs>
                <w:rPr>
                  <w:rFonts w:asciiTheme="minorHAnsi" w:hAnsiTheme="minorHAnsi"/>
                  <w:noProof/>
                  <w:szCs w:val="22"/>
                  <w:lang w:val="de-AT" w:eastAsia="de-AT"/>
                </w:rPr>
              </w:pPr>
              <w:hyperlink w:anchor="_Toc439601860" w:history="1">
                <w:r w:rsidRPr="00971B98">
                  <w:rPr>
                    <w:rStyle w:val="Hyperlink"/>
                    <w:noProof/>
                  </w:rPr>
                  <w:t>Texture types</w:t>
                </w:r>
                <w:r>
                  <w:rPr>
                    <w:noProof/>
                    <w:webHidden/>
                  </w:rPr>
                  <w:tab/>
                </w:r>
                <w:r>
                  <w:rPr>
                    <w:noProof/>
                    <w:webHidden/>
                  </w:rPr>
                  <w:fldChar w:fldCharType="begin"/>
                </w:r>
                <w:r>
                  <w:rPr>
                    <w:noProof/>
                    <w:webHidden/>
                  </w:rPr>
                  <w:instrText xml:space="preserve"> PAGEREF _Toc439601860 \h </w:instrText>
                </w:r>
                <w:r>
                  <w:rPr>
                    <w:noProof/>
                    <w:webHidden/>
                  </w:rPr>
                </w:r>
                <w:r>
                  <w:rPr>
                    <w:noProof/>
                    <w:webHidden/>
                  </w:rPr>
                  <w:fldChar w:fldCharType="separate"/>
                </w:r>
                <w:r w:rsidR="00656420">
                  <w:rPr>
                    <w:noProof/>
                    <w:webHidden/>
                  </w:rPr>
                  <w:t>16</w:t>
                </w:r>
                <w:r>
                  <w:rPr>
                    <w:noProof/>
                    <w:webHidden/>
                  </w:rPr>
                  <w:fldChar w:fldCharType="end"/>
                </w:r>
              </w:hyperlink>
            </w:p>
            <w:p w14:paraId="660B87C3" w14:textId="77777777" w:rsidR="00D46580" w:rsidRDefault="00D46580">
              <w:pPr>
                <w:pStyle w:val="TOC3"/>
                <w:tabs>
                  <w:tab w:val="right" w:leader="dot" w:pos="11096"/>
                </w:tabs>
                <w:rPr>
                  <w:rFonts w:asciiTheme="minorHAnsi" w:hAnsiTheme="minorHAnsi"/>
                  <w:noProof/>
                  <w:szCs w:val="22"/>
                  <w:lang w:val="de-AT" w:eastAsia="de-AT"/>
                </w:rPr>
              </w:pPr>
              <w:hyperlink w:anchor="_Toc439601861" w:history="1">
                <w:r w:rsidRPr="00971B98">
                  <w:rPr>
                    <w:rStyle w:val="Hyperlink"/>
                    <w:noProof/>
                  </w:rPr>
                  <w:t>Planar Parametrization</w:t>
                </w:r>
                <w:r>
                  <w:rPr>
                    <w:noProof/>
                    <w:webHidden/>
                  </w:rPr>
                  <w:tab/>
                </w:r>
                <w:r>
                  <w:rPr>
                    <w:noProof/>
                    <w:webHidden/>
                  </w:rPr>
                  <w:fldChar w:fldCharType="begin"/>
                </w:r>
                <w:r>
                  <w:rPr>
                    <w:noProof/>
                    <w:webHidden/>
                  </w:rPr>
                  <w:instrText xml:space="preserve"> PAGEREF _Toc439601861 \h </w:instrText>
                </w:r>
                <w:r>
                  <w:rPr>
                    <w:noProof/>
                    <w:webHidden/>
                  </w:rPr>
                </w:r>
                <w:r>
                  <w:rPr>
                    <w:noProof/>
                    <w:webHidden/>
                  </w:rPr>
                  <w:fldChar w:fldCharType="separate"/>
                </w:r>
                <w:r w:rsidR="00656420">
                  <w:rPr>
                    <w:noProof/>
                    <w:webHidden/>
                  </w:rPr>
                  <w:t>16</w:t>
                </w:r>
                <w:r>
                  <w:rPr>
                    <w:noProof/>
                    <w:webHidden/>
                  </w:rPr>
                  <w:fldChar w:fldCharType="end"/>
                </w:r>
              </w:hyperlink>
            </w:p>
            <w:p w14:paraId="6364295E" w14:textId="77777777" w:rsidR="00D46580" w:rsidRDefault="00D46580">
              <w:pPr>
                <w:pStyle w:val="TOC3"/>
                <w:tabs>
                  <w:tab w:val="right" w:leader="dot" w:pos="11096"/>
                </w:tabs>
                <w:rPr>
                  <w:rFonts w:asciiTheme="minorHAnsi" w:hAnsiTheme="minorHAnsi"/>
                  <w:noProof/>
                  <w:szCs w:val="22"/>
                  <w:lang w:val="de-AT" w:eastAsia="de-AT"/>
                </w:rPr>
              </w:pPr>
              <w:hyperlink w:anchor="_Toc439601862" w:history="1">
                <w:r w:rsidRPr="00971B98">
                  <w:rPr>
                    <w:rStyle w:val="Hyperlink"/>
                    <w:noProof/>
                  </w:rPr>
                  <w:t>Cylindrical/Spherical Parametrization</w:t>
                </w:r>
                <w:r>
                  <w:rPr>
                    <w:noProof/>
                    <w:webHidden/>
                  </w:rPr>
                  <w:tab/>
                </w:r>
                <w:r>
                  <w:rPr>
                    <w:noProof/>
                    <w:webHidden/>
                  </w:rPr>
                  <w:fldChar w:fldCharType="begin"/>
                </w:r>
                <w:r>
                  <w:rPr>
                    <w:noProof/>
                    <w:webHidden/>
                  </w:rPr>
                  <w:instrText xml:space="preserve"> PAGEREF _Toc439601862 \h </w:instrText>
                </w:r>
                <w:r>
                  <w:rPr>
                    <w:noProof/>
                    <w:webHidden/>
                  </w:rPr>
                </w:r>
                <w:r>
                  <w:rPr>
                    <w:noProof/>
                    <w:webHidden/>
                  </w:rPr>
                  <w:fldChar w:fldCharType="separate"/>
                </w:r>
                <w:r w:rsidR="00656420">
                  <w:rPr>
                    <w:noProof/>
                    <w:webHidden/>
                  </w:rPr>
                  <w:t>16</w:t>
                </w:r>
                <w:r>
                  <w:rPr>
                    <w:noProof/>
                    <w:webHidden/>
                  </w:rPr>
                  <w:fldChar w:fldCharType="end"/>
                </w:r>
              </w:hyperlink>
            </w:p>
            <w:p w14:paraId="1493D9B6" w14:textId="77777777" w:rsidR="00D46580" w:rsidRDefault="00D46580">
              <w:pPr>
                <w:pStyle w:val="TOC3"/>
                <w:tabs>
                  <w:tab w:val="right" w:leader="dot" w:pos="11096"/>
                </w:tabs>
                <w:rPr>
                  <w:rFonts w:asciiTheme="minorHAnsi" w:hAnsiTheme="minorHAnsi"/>
                  <w:noProof/>
                  <w:szCs w:val="22"/>
                  <w:lang w:val="de-AT" w:eastAsia="de-AT"/>
                </w:rPr>
              </w:pPr>
              <w:hyperlink w:anchor="_Toc439601863" w:history="1">
                <w:r w:rsidRPr="00971B98">
                  <w:rPr>
                    <w:rStyle w:val="Hyperlink"/>
                    <w:noProof/>
                  </w:rPr>
                  <w:t>Box Parametrization</w:t>
                </w:r>
                <w:r>
                  <w:rPr>
                    <w:noProof/>
                    <w:webHidden/>
                  </w:rPr>
                  <w:tab/>
                </w:r>
                <w:r>
                  <w:rPr>
                    <w:noProof/>
                    <w:webHidden/>
                  </w:rPr>
                  <w:fldChar w:fldCharType="begin"/>
                </w:r>
                <w:r>
                  <w:rPr>
                    <w:noProof/>
                    <w:webHidden/>
                  </w:rPr>
                  <w:instrText xml:space="preserve"> PAGEREF _Toc439601863 \h </w:instrText>
                </w:r>
                <w:r>
                  <w:rPr>
                    <w:noProof/>
                    <w:webHidden/>
                  </w:rPr>
                </w:r>
                <w:r>
                  <w:rPr>
                    <w:noProof/>
                    <w:webHidden/>
                  </w:rPr>
                  <w:fldChar w:fldCharType="separate"/>
                </w:r>
                <w:r w:rsidR="00656420">
                  <w:rPr>
                    <w:noProof/>
                    <w:webHidden/>
                  </w:rPr>
                  <w:t>16</w:t>
                </w:r>
                <w:r>
                  <w:rPr>
                    <w:noProof/>
                    <w:webHidden/>
                  </w:rPr>
                  <w:fldChar w:fldCharType="end"/>
                </w:r>
              </w:hyperlink>
            </w:p>
            <w:p w14:paraId="0713D770" w14:textId="77777777" w:rsidR="00D46580" w:rsidRDefault="00D46580">
              <w:pPr>
                <w:pStyle w:val="TOC3"/>
                <w:tabs>
                  <w:tab w:val="right" w:leader="dot" w:pos="11096"/>
                </w:tabs>
                <w:rPr>
                  <w:rFonts w:asciiTheme="minorHAnsi" w:hAnsiTheme="minorHAnsi"/>
                  <w:noProof/>
                  <w:szCs w:val="22"/>
                  <w:lang w:val="de-AT" w:eastAsia="de-AT"/>
                </w:rPr>
              </w:pPr>
              <w:hyperlink w:anchor="_Toc439601864" w:history="1">
                <w:r w:rsidRPr="00971B98">
                  <w:rPr>
                    <w:rStyle w:val="Hyperlink"/>
                    <w:noProof/>
                  </w:rPr>
                  <w:t>Texture Addressing</w:t>
                </w:r>
                <w:r>
                  <w:rPr>
                    <w:noProof/>
                    <w:webHidden/>
                  </w:rPr>
                  <w:tab/>
                </w:r>
                <w:r>
                  <w:rPr>
                    <w:noProof/>
                    <w:webHidden/>
                  </w:rPr>
                  <w:fldChar w:fldCharType="begin"/>
                </w:r>
                <w:r>
                  <w:rPr>
                    <w:noProof/>
                    <w:webHidden/>
                  </w:rPr>
                  <w:instrText xml:space="preserve"> PAGEREF _Toc439601864 \h </w:instrText>
                </w:r>
                <w:r>
                  <w:rPr>
                    <w:noProof/>
                    <w:webHidden/>
                  </w:rPr>
                </w:r>
                <w:r>
                  <w:rPr>
                    <w:noProof/>
                    <w:webHidden/>
                  </w:rPr>
                  <w:fldChar w:fldCharType="separate"/>
                </w:r>
                <w:r w:rsidR="00656420">
                  <w:rPr>
                    <w:noProof/>
                    <w:webHidden/>
                  </w:rPr>
                  <w:t>16</w:t>
                </w:r>
                <w:r>
                  <w:rPr>
                    <w:noProof/>
                    <w:webHidden/>
                  </w:rPr>
                  <w:fldChar w:fldCharType="end"/>
                </w:r>
              </w:hyperlink>
            </w:p>
            <w:p w14:paraId="1F3C9FA2" w14:textId="77777777" w:rsidR="00D46580" w:rsidRDefault="00D46580">
              <w:pPr>
                <w:pStyle w:val="TOC3"/>
                <w:tabs>
                  <w:tab w:val="right" w:leader="dot" w:pos="11096"/>
                </w:tabs>
                <w:rPr>
                  <w:rFonts w:asciiTheme="minorHAnsi" w:hAnsiTheme="minorHAnsi"/>
                  <w:noProof/>
                  <w:szCs w:val="22"/>
                  <w:lang w:val="de-AT" w:eastAsia="de-AT"/>
                </w:rPr>
              </w:pPr>
              <w:hyperlink w:anchor="_Toc439601865" w:history="1">
                <w:r w:rsidRPr="00971B98">
                  <w:rPr>
                    <w:rStyle w:val="Hyperlink"/>
                    <w:noProof/>
                  </w:rPr>
                  <w:t>Aliasing</w:t>
                </w:r>
                <w:r>
                  <w:rPr>
                    <w:noProof/>
                    <w:webHidden/>
                  </w:rPr>
                  <w:tab/>
                </w:r>
                <w:r>
                  <w:rPr>
                    <w:noProof/>
                    <w:webHidden/>
                  </w:rPr>
                  <w:fldChar w:fldCharType="begin"/>
                </w:r>
                <w:r>
                  <w:rPr>
                    <w:noProof/>
                    <w:webHidden/>
                  </w:rPr>
                  <w:instrText xml:space="preserve"> PAGEREF _Toc439601865 \h </w:instrText>
                </w:r>
                <w:r>
                  <w:rPr>
                    <w:noProof/>
                    <w:webHidden/>
                  </w:rPr>
                </w:r>
                <w:r>
                  <w:rPr>
                    <w:noProof/>
                    <w:webHidden/>
                  </w:rPr>
                  <w:fldChar w:fldCharType="separate"/>
                </w:r>
                <w:r w:rsidR="00656420">
                  <w:rPr>
                    <w:noProof/>
                    <w:webHidden/>
                  </w:rPr>
                  <w:t>17</w:t>
                </w:r>
                <w:r>
                  <w:rPr>
                    <w:noProof/>
                    <w:webHidden/>
                  </w:rPr>
                  <w:fldChar w:fldCharType="end"/>
                </w:r>
              </w:hyperlink>
            </w:p>
            <w:p w14:paraId="73C4C950" w14:textId="77777777" w:rsidR="00D46580" w:rsidRDefault="00D46580">
              <w:pPr>
                <w:pStyle w:val="TOC2"/>
                <w:tabs>
                  <w:tab w:val="right" w:leader="dot" w:pos="11096"/>
                </w:tabs>
                <w:rPr>
                  <w:rFonts w:asciiTheme="minorHAnsi" w:hAnsiTheme="minorHAnsi"/>
                  <w:noProof/>
                  <w:szCs w:val="22"/>
                  <w:lang w:val="de-AT" w:eastAsia="de-AT"/>
                </w:rPr>
              </w:pPr>
              <w:hyperlink w:anchor="_Toc439601866" w:history="1">
                <w:r w:rsidRPr="00971B98">
                  <w:rPr>
                    <w:rStyle w:val="Hyperlink"/>
                    <w:noProof/>
                  </w:rPr>
                  <w:t>3D Texture Mapping</w:t>
                </w:r>
                <w:r>
                  <w:rPr>
                    <w:noProof/>
                    <w:webHidden/>
                  </w:rPr>
                  <w:tab/>
                </w:r>
                <w:r>
                  <w:rPr>
                    <w:noProof/>
                    <w:webHidden/>
                  </w:rPr>
                  <w:fldChar w:fldCharType="begin"/>
                </w:r>
                <w:r>
                  <w:rPr>
                    <w:noProof/>
                    <w:webHidden/>
                  </w:rPr>
                  <w:instrText xml:space="preserve"> PAGEREF _Toc439601866 \h </w:instrText>
                </w:r>
                <w:r>
                  <w:rPr>
                    <w:noProof/>
                    <w:webHidden/>
                  </w:rPr>
                </w:r>
                <w:r>
                  <w:rPr>
                    <w:noProof/>
                    <w:webHidden/>
                  </w:rPr>
                  <w:fldChar w:fldCharType="separate"/>
                </w:r>
                <w:r w:rsidR="00656420">
                  <w:rPr>
                    <w:noProof/>
                    <w:webHidden/>
                  </w:rPr>
                  <w:t>17</w:t>
                </w:r>
                <w:r>
                  <w:rPr>
                    <w:noProof/>
                    <w:webHidden/>
                  </w:rPr>
                  <w:fldChar w:fldCharType="end"/>
                </w:r>
              </w:hyperlink>
            </w:p>
            <w:p w14:paraId="5F6BFC7E" w14:textId="77777777" w:rsidR="00D46580" w:rsidRDefault="00D46580">
              <w:pPr>
                <w:pStyle w:val="TOC2"/>
                <w:tabs>
                  <w:tab w:val="right" w:leader="dot" w:pos="11096"/>
                </w:tabs>
                <w:rPr>
                  <w:rFonts w:asciiTheme="minorHAnsi" w:hAnsiTheme="minorHAnsi"/>
                  <w:noProof/>
                  <w:szCs w:val="22"/>
                  <w:lang w:val="de-AT" w:eastAsia="de-AT"/>
                </w:rPr>
              </w:pPr>
              <w:hyperlink w:anchor="_Toc439601867" w:history="1">
                <w:r w:rsidRPr="00971B98">
                  <w:rPr>
                    <w:rStyle w:val="Hyperlink"/>
                    <w:noProof/>
                  </w:rPr>
                  <w:t>Multipass Rendering</w:t>
                </w:r>
                <w:r>
                  <w:rPr>
                    <w:noProof/>
                    <w:webHidden/>
                  </w:rPr>
                  <w:tab/>
                </w:r>
                <w:r>
                  <w:rPr>
                    <w:noProof/>
                    <w:webHidden/>
                  </w:rPr>
                  <w:fldChar w:fldCharType="begin"/>
                </w:r>
                <w:r>
                  <w:rPr>
                    <w:noProof/>
                    <w:webHidden/>
                  </w:rPr>
                  <w:instrText xml:space="preserve"> PAGEREF _Toc439601867 \h </w:instrText>
                </w:r>
                <w:r>
                  <w:rPr>
                    <w:noProof/>
                    <w:webHidden/>
                  </w:rPr>
                </w:r>
                <w:r>
                  <w:rPr>
                    <w:noProof/>
                    <w:webHidden/>
                  </w:rPr>
                  <w:fldChar w:fldCharType="separate"/>
                </w:r>
                <w:r w:rsidR="00656420">
                  <w:rPr>
                    <w:noProof/>
                    <w:webHidden/>
                  </w:rPr>
                  <w:t>17</w:t>
                </w:r>
                <w:r>
                  <w:rPr>
                    <w:noProof/>
                    <w:webHidden/>
                  </w:rPr>
                  <w:fldChar w:fldCharType="end"/>
                </w:r>
              </w:hyperlink>
            </w:p>
            <w:p w14:paraId="4CC2667C" w14:textId="77777777" w:rsidR="00D46580" w:rsidRDefault="00D46580">
              <w:pPr>
                <w:pStyle w:val="TOC3"/>
                <w:tabs>
                  <w:tab w:val="right" w:leader="dot" w:pos="11096"/>
                </w:tabs>
                <w:rPr>
                  <w:rFonts w:asciiTheme="minorHAnsi" w:hAnsiTheme="minorHAnsi"/>
                  <w:noProof/>
                  <w:szCs w:val="22"/>
                  <w:lang w:val="de-AT" w:eastAsia="de-AT"/>
                </w:rPr>
              </w:pPr>
              <w:hyperlink w:anchor="_Toc439601868" w:history="1">
                <w:r w:rsidRPr="00971B98">
                  <w:rPr>
                    <w:rStyle w:val="Hyperlink"/>
                    <w:noProof/>
                  </w:rPr>
                  <w:t>RTT (Render to Texture) Method</w:t>
                </w:r>
                <w:r>
                  <w:rPr>
                    <w:noProof/>
                    <w:webHidden/>
                  </w:rPr>
                  <w:tab/>
                </w:r>
                <w:r>
                  <w:rPr>
                    <w:noProof/>
                    <w:webHidden/>
                  </w:rPr>
                  <w:fldChar w:fldCharType="begin"/>
                </w:r>
                <w:r>
                  <w:rPr>
                    <w:noProof/>
                    <w:webHidden/>
                  </w:rPr>
                  <w:instrText xml:space="preserve"> PAGEREF _Toc439601868 \h </w:instrText>
                </w:r>
                <w:r>
                  <w:rPr>
                    <w:noProof/>
                    <w:webHidden/>
                  </w:rPr>
                </w:r>
                <w:r>
                  <w:rPr>
                    <w:noProof/>
                    <w:webHidden/>
                  </w:rPr>
                  <w:fldChar w:fldCharType="separate"/>
                </w:r>
                <w:r w:rsidR="00656420">
                  <w:rPr>
                    <w:noProof/>
                    <w:webHidden/>
                  </w:rPr>
                  <w:t>18</w:t>
                </w:r>
                <w:r>
                  <w:rPr>
                    <w:noProof/>
                    <w:webHidden/>
                  </w:rPr>
                  <w:fldChar w:fldCharType="end"/>
                </w:r>
              </w:hyperlink>
            </w:p>
            <w:p w14:paraId="58E26E6C" w14:textId="77777777" w:rsidR="00D46580" w:rsidRDefault="00D46580">
              <w:pPr>
                <w:pStyle w:val="TOC3"/>
                <w:tabs>
                  <w:tab w:val="right" w:leader="dot" w:pos="11096"/>
                </w:tabs>
                <w:rPr>
                  <w:rFonts w:asciiTheme="minorHAnsi" w:hAnsiTheme="minorHAnsi"/>
                  <w:noProof/>
                  <w:szCs w:val="22"/>
                  <w:lang w:val="de-AT" w:eastAsia="de-AT"/>
                </w:rPr>
              </w:pPr>
              <w:hyperlink w:anchor="_Toc439601869" w:history="1">
                <w:r w:rsidRPr="00971B98">
                  <w:rPr>
                    <w:rStyle w:val="Hyperlink"/>
                    <w:noProof/>
                  </w:rPr>
                  <w:t>Blending Method</w:t>
                </w:r>
                <w:r>
                  <w:rPr>
                    <w:noProof/>
                    <w:webHidden/>
                  </w:rPr>
                  <w:tab/>
                </w:r>
                <w:r>
                  <w:rPr>
                    <w:noProof/>
                    <w:webHidden/>
                  </w:rPr>
                  <w:fldChar w:fldCharType="begin"/>
                </w:r>
                <w:r>
                  <w:rPr>
                    <w:noProof/>
                    <w:webHidden/>
                  </w:rPr>
                  <w:instrText xml:space="preserve"> PAGEREF _Toc439601869 \h </w:instrText>
                </w:r>
                <w:r>
                  <w:rPr>
                    <w:noProof/>
                    <w:webHidden/>
                  </w:rPr>
                </w:r>
                <w:r>
                  <w:rPr>
                    <w:noProof/>
                    <w:webHidden/>
                  </w:rPr>
                  <w:fldChar w:fldCharType="separate"/>
                </w:r>
                <w:r w:rsidR="00656420">
                  <w:rPr>
                    <w:noProof/>
                    <w:webHidden/>
                  </w:rPr>
                  <w:t>18</w:t>
                </w:r>
                <w:r>
                  <w:rPr>
                    <w:noProof/>
                    <w:webHidden/>
                  </w:rPr>
                  <w:fldChar w:fldCharType="end"/>
                </w:r>
              </w:hyperlink>
            </w:p>
            <w:p w14:paraId="01B31B1A" w14:textId="77777777" w:rsidR="00D46580" w:rsidRDefault="00D46580">
              <w:pPr>
                <w:pStyle w:val="TOC2"/>
                <w:tabs>
                  <w:tab w:val="right" w:leader="dot" w:pos="11096"/>
                </w:tabs>
                <w:rPr>
                  <w:rFonts w:asciiTheme="minorHAnsi" w:hAnsiTheme="minorHAnsi"/>
                  <w:noProof/>
                  <w:szCs w:val="22"/>
                  <w:lang w:val="de-AT" w:eastAsia="de-AT"/>
                </w:rPr>
              </w:pPr>
              <w:hyperlink w:anchor="_Toc439601870" w:history="1">
                <w:r w:rsidRPr="00971B98">
                  <w:rPr>
                    <w:rStyle w:val="Hyperlink"/>
                    <w:noProof/>
                  </w:rPr>
                  <w:t>Multitexturing</w:t>
                </w:r>
                <w:r>
                  <w:rPr>
                    <w:noProof/>
                    <w:webHidden/>
                  </w:rPr>
                  <w:tab/>
                </w:r>
                <w:r>
                  <w:rPr>
                    <w:noProof/>
                    <w:webHidden/>
                  </w:rPr>
                  <w:fldChar w:fldCharType="begin"/>
                </w:r>
                <w:r>
                  <w:rPr>
                    <w:noProof/>
                    <w:webHidden/>
                  </w:rPr>
                  <w:instrText xml:space="preserve"> PAGEREF _Toc439601870 \h </w:instrText>
                </w:r>
                <w:r>
                  <w:rPr>
                    <w:noProof/>
                    <w:webHidden/>
                  </w:rPr>
                </w:r>
                <w:r>
                  <w:rPr>
                    <w:noProof/>
                    <w:webHidden/>
                  </w:rPr>
                  <w:fldChar w:fldCharType="separate"/>
                </w:r>
                <w:r w:rsidR="00656420">
                  <w:rPr>
                    <w:noProof/>
                    <w:webHidden/>
                  </w:rPr>
                  <w:t>18</w:t>
                </w:r>
                <w:r>
                  <w:rPr>
                    <w:noProof/>
                    <w:webHidden/>
                  </w:rPr>
                  <w:fldChar w:fldCharType="end"/>
                </w:r>
              </w:hyperlink>
            </w:p>
            <w:p w14:paraId="4F235D35" w14:textId="77777777" w:rsidR="00D46580" w:rsidRDefault="00D46580">
              <w:pPr>
                <w:pStyle w:val="TOC2"/>
                <w:tabs>
                  <w:tab w:val="right" w:leader="dot" w:pos="11096"/>
                </w:tabs>
                <w:rPr>
                  <w:rFonts w:asciiTheme="minorHAnsi" w:hAnsiTheme="minorHAnsi"/>
                  <w:noProof/>
                  <w:szCs w:val="22"/>
                  <w:lang w:val="de-AT" w:eastAsia="de-AT"/>
                </w:rPr>
              </w:pPr>
              <w:hyperlink w:anchor="_Toc439601871" w:history="1">
                <w:r w:rsidRPr="00971B98">
                  <w:rPr>
                    <w:rStyle w:val="Hyperlink"/>
                    <w:noProof/>
                  </w:rPr>
                  <w:t>Light mapping</w:t>
                </w:r>
                <w:r>
                  <w:rPr>
                    <w:noProof/>
                    <w:webHidden/>
                  </w:rPr>
                  <w:tab/>
                </w:r>
                <w:r>
                  <w:rPr>
                    <w:noProof/>
                    <w:webHidden/>
                  </w:rPr>
                  <w:fldChar w:fldCharType="begin"/>
                </w:r>
                <w:r>
                  <w:rPr>
                    <w:noProof/>
                    <w:webHidden/>
                  </w:rPr>
                  <w:instrText xml:space="preserve"> PAGEREF _Toc439601871 \h </w:instrText>
                </w:r>
                <w:r>
                  <w:rPr>
                    <w:noProof/>
                    <w:webHidden/>
                  </w:rPr>
                </w:r>
                <w:r>
                  <w:rPr>
                    <w:noProof/>
                    <w:webHidden/>
                  </w:rPr>
                  <w:fldChar w:fldCharType="separate"/>
                </w:r>
                <w:r w:rsidR="00656420">
                  <w:rPr>
                    <w:noProof/>
                    <w:webHidden/>
                  </w:rPr>
                  <w:t>18</w:t>
                </w:r>
                <w:r>
                  <w:rPr>
                    <w:noProof/>
                    <w:webHidden/>
                  </w:rPr>
                  <w:fldChar w:fldCharType="end"/>
                </w:r>
              </w:hyperlink>
            </w:p>
            <w:p w14:paraId="1ABB8CE8" w14:textId="77777777" w:rsidR="00D46580" w:rsidRDefault="00D46580">
              <w:pPr>
                <w:pStyle w:val="TOC2"/>
                <w:tabs>
                  <w:tab w:val="right" w:leader="dot" w:pos="11096"/>
                </w:tabs>
                <w:rPr>
                  <w:rFonts w:asciiTheme="minorHAnsi" w:hAnsiTheme="minorHAnsi"/>
                  <w:noProof/>
                  <w:szCs w:val="22"/>
                  <w:lang w:val="de-AT" w:eastAsia="de-AT"/>
                </w:rPr>
              </w:pPr>
              <w:hyperlink w:anchor="_Toc439601872" w:history="1">
                <w:r w:rsidRPr="00971B98">
                  <w:rPr>
                    <w:rStyle w:val="Hyperlink"/>
                    <w:noProof/>
                  </w:rPr>
                  <w:t>PTM (Projective Texture Mapping)</w:t>
                </w:r>
                <w:r>
                  <w:rPr>
                    <w:noProof/>
                    <w:webHidden/>
                  </w:rPr>
                  <w:tab/>
                </w:r>
                <w:r>
                  <w:rPr>
                    <w:noProof/>
                    <w:webHidden/>
                  </w:rPr>
                  <w:fldChar w:fldCharType="begin"/>
                </w:r>
                <w:r>
                  <w:rPr>
                    <w:noProof/>
                    <w:webHidden/>
                  </w:rPr>
                  <w:instrText xml:space="preserve"> PAGEREF _Toc439601872 \h </w:instrText>
                </w:r>
                <w:r>
                  <w:rPr>
                    <w:noProof/>
                    <w:webHidden/>
                  </w:rPr>
                </w:r>
                <w:r>
                  <w:rPr>
                    <w:noProof/>
                    <w:webHidden/>
                  </w:rPr>
                  <w:fldChar w:fldCharType="separate"/>
                </w:r>
                <w:r w:rsidR="00656420">
                  <w:rPr>
                    <w:noProof/>
                    <w:webHidden/>
                  </w:rPr>
                  <w:t>19</w:t>
                </w:r>
                <w:r>
                  <w:rPr>
                    <w:noProof/>
                    <w:webHidden/>
                  </w:rPr>
                  <w:fldChar w:fldCharType="end"/>
                </w:r>
              </w:hyperlink>
            </w:p>
            <w:p w14:paraId="281951D0" w14:textId="77777777" w:rsidR="00D46580" w:rsidRDefault="00D46580">
              <w:pPr>
                <w:pStyle w:val="TOC2"/>
                <w:tabs>
                  <w:tab w:val="right" w:leader="dot" w:pos="11096"/>
                </w:tabs>
                <w:rPr>
                  <w:rFonts w:asciiTheme="minorHAnsi" w:hAnsiTheme="minorHAnsi"/>
                  <w:noProof/>
                  <w:szCs w:val="22"/>
                  <w:lang w:val="de-AT" w:eastAsia="de-AT"/>
                </w:rPr>
              </w:pPr>
              <w:hyperlink w:anchor="_Toc439601873" w:history="1">
                <w:r w:rsidRPr="00971B98">
                  <w:rPr>
                    <w:rStyle w:val="Hyperlink"/>
                    <w:noProof/>
                  </w:rPr>
                  <w:t>Texture Animation</w:t>
                </w:r>
                <w:r>
                  <w:rPr>
                    <w:noProof/>
                    <w:webHidden/>
                  </w:rPr>
                  <w:tab/>
                </w:r>
                <w:r>
                  <w:rPr>
                    <w:noProof/>
                    <w:webHidden/>
                  </w:rPr>
                  <w:fldChar w:fldCharType="begin"/>
                </w:r>
                <w:r>
                  <w:rPr>
                    <w:noProof/>
                    <w:webHidden/>
                  </w:rPr>
                  <w:instrText xml:space="preserve"> PAGEREF _Toc439601873 \h </w:instrText>
                </w:r>
                <w:r>
                  <w:rPr>
                    <w:noProof/>
                    <w:webHidden/>
                  </w:rPr>
                </w:r>
                <w:r>
                  <w:rPr>
                    <w:noProof/>
                    <w:webHidden/>
                  </w:rPr>
                  <w:fldChar w:fldCharType="separate"/>
                </w:r>
                <w:r w:rsidR="00656420">
                  <w:rPr>
                    <w:noProof/>
                    <w:webHidden/>
                  </w:rPr>
                  <w:t>19</w:t>
                </w:r>
                <w:r>
                  <w:rPr>
                    <w:noProof/>
                    <w:webHidden/>
                  </w:rPr>
                  <w:fldChar w:fldCharType="end"/>
                </w:r>
              </w:hyperlink>
            </w:p>
            <w:p w14:paraId="6E644E82" w14:textId="77777777" w:rsidR="00D46580" w:rsidRDefault="00D46580">
              <w:pPr>
                <w:pStyle w:val="TOC2"/>
                <w:tabs>
                  <w:tab w:val="right" w:leader="dot" w:pos="11096"/>
                </w:tabs>
                <w:rPr>
                  <w:rFonts w:asciiTheme="minorHAnsi" w:hAnsiTheme="minorHAnsi"/>
                  <w:noProof/>
                  <w:szCs w:val="22"/>
                  <w:lang w:val="de-AT" w:eastAsia="de-AT"/>
                </w:rPr>
              </w:pPr>
              <w:hyperlink w:anchor="_Toc439601874" w:history="1">
                <w:r w:rsidRPr="00971B98">
                  <w:rPr>
                    <w:rStyle w:val="Hyperlink"/>
                    <w:noProof/>
                  </w:rPr>
                  <w:t>Texture Compression</w:t>
                </w:r>
                <w:r>
                  <w:rPr>
                    <w:noProof/>
                    <w:webHidden/>
                  </w:rPr>
                  <w:tab/>
                </w:r>
                <w:r>
                  <w:rPr>
                    <w:noProof/>
                    <w:webHidden/>
                  </w:rPr>
                  <w:fldChar w:fldCharType="begin"/>
                </w:r>
                <w:r>
                  <w:rPr>
                    <w:noProof/>
                    <w:webHidden/>
                  </w:rPr>
                  <w:instrText xml:space="preserve"> PAGEREF _Toc439601874 \h </w:instrText>
                </w:r>
                <w:r>
                  <w:rPr>
                    <w:noProof/>
                    <w:webHidden/>
                  </w:rPr>
                </w:r>
                <w:r>
                  <w:rPr>
                    <w:noProof/>
                    <w:webHidden/>
                  </w:rPr>
                  <w:fldChar w:fldCharType="separate"/>
                </w:r>
                <w:r w:rsidR="00656420">
                  <w:rPr>
                    <w:noProof/>
                    <w:webHidden/>
                  </w:rPr>
                  <w:t>19</w:t>
                </w:r>
                <w:r>
                  <w:rPr>
                    <w:noProof/>
                    <w:webHidden/>
                  </w:rPr>
                  <w:fldChar w:fldCharType="end"/>
                </w:r>
              </w:hyperlink>
            </w:p>
            <w:p w14:paraId="1924C90A" w14:textId="77777777" w:rsidR="00D46580" w:rsidRDefault="00D46580">
              <w:pPr>
                <w:pStyle w:val="TOC2"/>
                <w:tabs>
                  <w:tab w:val="right" w:leader="dot" w:pos="11096"/>
                </w:tabs>
                <w:rPr>
                  <w:rFonts w:asciiTheme="minorHAnsi" w:hAnsiTheme="minorHAnsi"/>
                  <w:noProof/>
                  <w:szCs w:val="22"/>
                  <w:lang w:val="de-AT" w:eastAsia="de-AT"/>
                </w:rPr>
              </w:pPr>
              <w:hyperlink w:anchor="_Toc439601875" w:history="1">
                <w:r w:rsidRPr="00971B98">
                  <w:rPr>
                    <w:rStyle w:val="Hyperlink"/>
                    <w:noProof/>
                  </w:rPr>
                  <w:t>Environment Mapping</w:t>
                </w:r>
                <w:r>
                  <w:rPr>
                    <w:noProof/>
                    <w:webHidden/>
                  </w:rPr>
                  <w:tab/>
                </w:r>
                <w:r>
                  <w:rPr>
                    <w:noProof/>
                    <w:webHidden/>
                  </w:rPr>
                  <w:fldChar w:fldCharType="begin"/>
                </w:r>
                <w:r>
                  <w:rPr>
                    <w:noProof/>
                    <w:webHidden/>
                  </w:rPr>
                  <w:instrText xml:space="preserve"> PAGEREF _Toc439601875 \h </w:instrText>
                </w:r>
                <w:r>
                  <w:rPr>
                    <w:noProof/>
                    <w:webHidden/>
                  </w:rPr>
                </w:r>
                <w:r>
                  <w:rPr>
                    <w:noProof/>
                    <w:webHidden/>
                  </w:rPr>
                  <w:fldChar w:fldCharType="separate"/>
                </w:r>
                <w:r w:rsidR="00656420">
                  <w:rPr>
                    <w:noProof/>
                    <w:webHidden/>
                  </w:rPr>
                  <w:t>19</w:t>
                </w:r>
                <w:r>
                  <w:rPr>
                    <w:noProof/>
                    <w:webHidden/>
                  </w:rPr>
                  <w:fldChar w:fldCharType="end"/>
                </w:r>
              </w:hyperlink>
            </w:p>
            <w:p w14:paraId="33414931" w14:textId="77777777" w:rsidR="00D46580" w:rsidRDefault="00D46580">
              <w:pPr>
                <w:pStyle w:val="TOC3"/>
                <w:tabs>
                  <w:tab w:val="right" w:leader="dot" w:pos="11096"/>
                </w:tabs>
                <w:rPr>
                  <w:rFonts w:asciiTheme="minorHAnsi" w:hAnsiTheme="minorHAnsi"/>
                  <w:noProof/>
                  <w:szCs w:val="22"/>
                  <w:lang w:val="de-AT" w:eastAsia="de-AT"/>
                </w:rPr>
              </w:pPr>
              <w:hyperlink w:anchor="_Toc439601876" w:history="1">
                <w:r w:rsidRPr="00971B98">
                  <w:rPr>
                    <w:rStyle w:val="Hyperlink"/>
                    <w:noProof/>
                  </w:rPr>
                  <w:t>Cube Mapping (Box Parametrization)</w:t>
                </w:r>
                <w:r>
                  <w:rPr>
                    <w:noProof/>
                    <w:webHidden/>
                  </w:rPr>
                  <w:tab/>
                </w:r>
                <w:r>
                  <w:rPr>
                    <w:noProof/>
                    <w:webHidden/>
                  </w:rPr>
                  <w:fldChar w:fldCharType="begin"/>
                </w:r>
                <w:r>
                  <w:rPr>
                    <w:noProof/>
                    <w:webHidden/>
                  </w:rPr>
                  <w:instrText xml:space="preserve"> PAGEREF _Toc439601876 \h </w:instrText>
                </w:r>
                <w:r>
                  <w:rPr>
                    <w:noProof/>
                    <w:webHidden/>
                  </w:rPr>
                </w:r>
                <w:r>
                  <w:rPr>
                    <w:noProof/>
                    <w:webHidden/>
                  </w:rPr>
                  <w:fldChar w:fldCharType="separate"/>
                </w:r>
                <w:r w:rsidR="00656420">
                  <w:rPr>
                    <w:noProof/>
                    <w:webHidden/>
                  </w:rPr>
                  <w:t>19</w:t>
                </w:r>
                <w:r>
                  <w:rPr>
                    <w:noProof/>
                    <w:webHidden/>
                  </w:rPr>
                  <w:fldChar w:fldCharType="end"/>
                </w:r>
              </w:hyperlink>
            </w:p>
            <w:p w14:paraId="6AA1BE5B" w14:textId="77777777" w:rsidR="00D46580" w:rsidRDefault="00D46580">
              <w:pPr>
                <w:pStyle w:val="TOC2"/>
                <w:tabs>
                  <w:tab w:val="right" w:leader="dot" w:pos="11096"/>
                </w:tabs>
                <w:rPr>
                  <w:rFonts w:asciiTheme="minorHAnsi" w:hAnsiTheme="minorHAnsi"/>
                  <w:noProof/>
                  <w:szCs w:val="22"/>
                  <w:lang w:val="de-AT" w:eastAsia="de-AT"/>
                </w:rPr>
              </w:pPr>
              <w:hyperlink w:anchor="_Toc439601877" w:history="1">
                <w:r w:rsidRPr="00971B98">
                  <w:rPr>
                    <w:rStyle w:val="Hyperlink"/>
                    <w:noProof/>
                  </w:rPr>
                  <w:t>Per-Pixel Lighting</w:t>
                </w:r>
                <w:r>
                  <w:rPr>
                    <w:noProof/>
                    <w:webHidden/>
                  </w:rPr>
                  <w:tab/>
                </w:r>
                <w:r>
                  <w:rPr>
                    <w:noProof/>
                    <w:webHidden/>
                  </w:rPr>
                  <w:fldChar w:fldCharType="begin"/>
                </w:r>
                <w:r>
                  <w:rPr>
                    <w:noProof/>
                    <w:webHidden/>
                  </w:rPr>
                  <w:instrText xml:space="preserve"> PAGEREF _Toc439601877 \h </w:instrText>
                </w:r>
                <w:r>
                  <w:rPr>
                    <w:noProof/>
                    <w:webHidden/>
                  </w:rPr>
                </w:r>
                <w:r>
                  <w:rPr>
                    <w:noProof/>
                    <w:webHidden/>
                  </w:rPr>
                  <w:fldChar w:fldCharType="separate"/>
                </w:r>
                <w:r w:rsidR="00656420">
                  <w:rPr>
                    <w:noProof/>
                    <w:webHidden/>
                  </w:rPr>
                  <w:t>20</w:t>
                </w:r>
                <w:r>
                  <w:rPr>
                    <w:noProof/>
                    <w:webHidden/>
                  </w:rPr>
                  <w:fldChar w:fldCharType="end"/>
                </w:r>
              </w:hyperlink>
            </w:p>
            <w:p w14:paraId="5A1095EE" w14:textId="77777777" w:rsidR="00D46580" w:rsidRDefault="00D46580">
              <w:pPr>
                <w:pStyle w:val="TOC3"/>
                <w:tabs>
                  <w:tab w:val="right" w:leader="dot" w:pos="11096"/>
                </w:tabs>
                <w:rPr>
                  <w:rFonts w:asciiTheme="minorHAnsi" w:hAnsiTheme="minorHAnsi"/>
                  <w:noProof/>
                  <w:szCs w:val="22"/>
                  <w:lang w:val="de-AT" w:eastAsia="de-AT"/>
                </w:rPr>
              </w:pPr>
              <w:hyperlink w:anchor="_Toc439601878" w:history="1">
                <w:r w:rsidRPr="00971B98">
                  <w:rPr>
                    <w:rStyle w:val="Hyperlink"/>
                    <w:noProof/>
                  </w:rPr>
                  <w:t>Bump Mapping</w:t>
                </w:r>
                <w:r>
                  <w:rPr>
                    <w:noProof/>
                    <w:webHidden/>
                  </w:rPr>
                  <w:tab/>
                </w:r>
                <w:r>
                  <w:rPr>
                    <w:noProof/>
                    <w:webHidden/>
                  </w:rPr>
                  <w:fldChar w:fldCharType="begin"/>
                </w:r>
                <w:r>
                  <w:rPr>
                    <w:noProof/>
                    <w:webHidden/>
                  </w:rPr>
                  <w:instrText xml:space="preserve"> PAGEREF _Toc439601878 \h </w:instrText>
                </w:r>
                <w:r>
                  <w:rPr>
                    <w:noProof/>
                    <w:webHidden/>
                  </w:rPr>
                </w:r>
                <w:r>
                  <w:rPr>
                    <w:noProof/>
                    <w:webHidden/>
                  </w:rPr>
                  <w:fldChar w:fldCharType="separate"/>
                </w:r>
                <w:r w:rsidR="00656420">
                  <w:rPr>
                    <w:noProof/>
                    <w:webHidden/>
                  </w:rPr>
                  <w:t>20</w:t>
                </w:r>
                <w:r>
                  <w:rPr>
                    <w:noProof/>
                    <w:webHidden/>
                  </w:rPr>
                  <w:fldChar w:fldCharType="end"/>
                </w:r>
              </w:hyperlink>
            </w:p>
            <w:p w14:paraId="4954A261" w14:textId="77777777" w:rsidR="00D46580" w:rsidRDefault="00D46580">
              <w:pPr>
                <w:pStyle w:val="TOC2"/>
                <w:tabs>
                  <w:tab w:val="right" w:leader="dot" w:pos="11096"/>
                </w:tabs>
                <w:rPr>
                  <w:rFonts w:asciiTheme="minorHAnsi" w:hAnsiTheme="minorHAnsi"/>
                  <w:noProof/>
                  <w:szCs w:val="22"/>
                  <w:lang w:val="de-AT" w:eastAsia="de-AT"/>
                </w:rPr>
              </w:pPr>
              <w:hyperlink w:anchor="_Toc439601879" w:history="1">
                <w:r w:rsidRPr="00971B98">
                  <w:rPr>
                    <w:rStyle w:val="Hyperlink"/>
                    <w:noProof/>
                  </w:rPr>
                  <w:t>Coordinate Systems</w:t>
                </w:r>
                <w:r>
                  <w:rPr>
                    <w:noProof/>
                    <w:webHidden/>
                  </w:rPr>
                  <w:tab/>
                </w:r>
                <w:r>
                  <w:rPr>
                    <w:noProof/>
                    <w:webHidden/>
                  </w:rPr>
                  <w:fldChar w:fldCharType="begin"/>
                </w:r>
                <w:r>
                  <w:rPr>
                    <w:noProof/>
                    <w:webHidden/>
                  </w:rPr>
                  <w:instrText xml:space="preserve"> PAGEREF _Toc439601879 \h </w:instrText>
                </w:r>
                <w:r>
                  <w:rPr>
                    <w:noProof/>
                    <w:webHidden/>
                  </w:rPr>
                </w:r>
                <w:r>
                  <w:rPr>
                    <w:noProof/>
                    <w:webHidden/>
                  </w:rPr>
                  <w:fldChar w:fldCharType="separate"/>
                </w:r>
                <w:r w:rsidR="00656420">
                  <w:rPr>
                    <w:noProof/>
                    <w:webHidden/>
                  </w:rPr>
                  <w:t>20</w:t>
                </w:r>
                <w:r>
                  <w:rPr>
                    <w:noProof/>
                    <w:webHidden/>
                  </w:rPr>
                  <w:fldChar w:fldCharType="end"/>
                </w:r>
              </w:hyperlink>
            </w:p>
            <w:p w14:paraId="4EE631B0" w14:textId="77777777" w:rsidR="00D46580" w:rsidRDefault="00D46580">
              <w:pPr>
                <w:pStyle w:val="TOC3"/>
                <w:tabs>
                  <w:tab w:val="right" w:leader="dot" w:pos="11096"/>
                </w:tabs>
                <w:rPr>
                  <w:rFonts w:asciiTheme="minorHAnsi" w:hAnsiTheme="minorHAnsi"/>
                  <w:noProof/>
                  <w:szCs w:val="22"/>
                  <w:lang w:val="de-AT" w:eastAsia="de-AT"/>
                </w:rPr>
              </w:pPr>
              <w:hyperlink w:anchor="_Toc439601880" w:history="1">
                <w:r w:rsidRPr="00971B98">
                  <w:rPr>
                    <w:rStyle w:val="Hyperlink"/>
                    <w:noProof/>
                  </w:rPr>
                  <w:t>Reflective Bump Mapping</w:t>
                </w:r>
                <w:r>
                  <w:rPr>
                    <w:noProof/>
                    <w:webHidden/>
                  </w:rPr>
                  <w:tab/>
                </w:r>
                <w:r>
                  <w:rPr>
                    <w:noProof/>
                    <w:webHidden/>
                  </w:rPr>
                  <w:fldChar w:fldCharType="begin"/>
                </w:r>
                <w:r>
                  <w:rPr>
                    <w:noProof/>
                    <w:webHidden/>
                  </w:rPr>
                  <w:instrText xml:space="preserve"> PAGEREF _Toc439601880 \h </w:instrText>
                </w:r>
                <w:r>
                  <w:rPr>
                    <w:noProof/>
                    <w:webHidden/>
                  </w:rPr>
                </w:r>
                <w:r>
                  <w:rPr>
                    <w:noProof/>
                    <w:webHidden/>
                  </w:rPr>
                  <w:fldChar w:fldCharType="separate"/>
                </w:r>
                <w:r w:rsidR="00656420">
                  <w:rPr>
                    <w:noProof/>
                    <w:webHidden/>
                  </w:rPr>
                  <w:t>21</w:t>
                </w:r>
                <w:r>
                  <w:rPr>
                    <w:noProof/>
                    <w:webHidden/>
                  </w:rPr>
                  <w:fldChar w:fldCharType="end"/>
                </w:r>
              </w:hyperlink>
            </w:p>
            <w:p w14:paraId="700D0D98" w14:textId="77777777" w:rsidR="00D46580" w:rsidRDefault="00D46580">
              <w:pPr>
                <w:pStyle w:val="TOC2"/>
                <w:tabs>
                  <w:tab w:val="right" w:leader="dot" w:pos="11096"/>
                </w:tabs>
                <w:rPr>
                  <w:rFonts w:asciiTheme="minorHAnsi" w:hAnsiTheme="minorHAnsi"/>
                  <w:noProof/>
                  <w:szCs w:val="22"/>
                  <w:lang w:val="de-AT" w:eastAsia="de-AT"/>
                </w:rPr>
              </w:pPr>
              <w:hyperlink w:anchor="_Toc439601881" w:history="1">
                <w:r w:rsidRPr="00971B98">
                  <w:rPr>
                    <w:rStyle w:val="Hyperlink"/>
                    <w:noProof/>
                  </w:rPr>
                  <w:t>Bump Mapping issues</w:t>
                </w:r>
                <w:r>
                  <w:rPr>
                    <w:noProof/>
                    <w:webHidden/>
                  </w:rPr>
                  <w:tab/>
                </w:r>
                <w:r>
                  <w:rPr>
                    <w:noProof/>
                    <w:webHidden/>
                  </w:rPr>
                  <w:fldChar w:fldCharType="begin"/>
                </w:r>
                <w:r>
                  <w:rPr>
                    <w:noProof/>
                    <w:webHidden/>
                  </w:rPr>
                  <w:instrText xml:space="preserve"> PAGEREF _Toc439601881 \h </w:instrText>
                </w:r>
                <w:r>
                  <w:rPr>
                    <w:noProof/>
                    <w:webHidden/>
                  </w:rPr>
                </w:r>
                <w:r>
                  <w:rPr>
                    <w:noProof/>
                    <w:webHidden/>
                  </w:rPr>
                  <w:fldChar w:fldCharType="separate"/>
                </w:r>
                <w:r w:rsidR="00656420">
                  <w:rPr>
                    <w:noProof/>
                    <w:webHidden/>
                  </w:rPr>
                  <w:t>21</w:t>
                </w:r>
                <w:r>
                  <w:rPr>
                    <w:noProof/>
                    <w:webHidden/>
                  </w:rPr>
                  <w:fldChar w:fldCharType="end"/>
                </w:r>
              </w:hyperlink>
            </w:p>
            <w:p w14:paraId="3FCF6632" w14:textId="77777777" w:rsidR="00D46580" w:rsidRDefault="00D46580">
              <w:pPr>
                <w:pStyle w:val="TOC2"/>
                <w:tabs>
                  <w:tab w:val="right" w:leader="dot" w:pos="11096"/>
                </w:tabs>
                <w:rPr>
                  <w:rFonts w:asciiTheme="minorHAnsi" w:hAnsiTheme="minorHAnsi"/>
                  <w:noProof/>
                  <w:szCs w:val="22"/>
                  <w:lang w:val="de-AT" w:eastAsia="de-AT"/>
                </w:rPr>
              </w:pPr>
              <w:hyperlink w:anchor="_Toc439601882" w:history="1">
                <w:r w:rsidRPr="00971B98">
                  <w:rPr>
                    <w:rStyle w:val="Hyperlink"/>
                    <w:noProof/>
                  </w:rPr>
                  <w:t>Parallax Mapping</w:t>
                </w:r>
                <w:r>
                  <w:rPr>
                    <w:noProof/>
                    <w:webHidden/>
                  </w:rPr>
                  <w:tab/>
                </w:r>
                <w:r>
                  <w:rPr>
                    <w:noProof/>
                    <w:webHidden/>
                  </w:rPr>
                  <w:fldChar w:fldCharType="begin"/>
                </w:r>
                <w:r>
                  <w:rPr>
                    <w:noProof/>
                    <w:webHidden/>
                  </w:rPr>
                  <w:instrText xml:space="preserve"> PAGEREF _Toc439601882 \h </w:instrText>
                </w:r>
                <w:r>
                  <w:rPr>
                    <w:noProof/>
                    <w:webHidden/>
                  </w:rPr>
                </w:r>
                <w:r>
                  <w:rPr>
                    <w:noProof/>
                    <w:webHidden/>
                  </w:rPr>
                  <w:fldChar w:fldCharType="separate"/>
                </w:r>
                <w:r w:rsidR="00656420">
                  <w:rPr>
                    <w:noProof/>
                    <w:webHidden/>
                  </w:rPr>
                  <w:t>21</w:t>
                </w:r>
                <w:r>
                  <w:rPr>
                    <w:noProof/>
                    <w:webHidden/>
                  </w:rPr>
                  <w:fldChar w:fldCharType="end"/>
                </w:r>
              </w:hyperlink>
            </w:p>
            <w:p w14:paraId="12906E40" w14:textId="77777777" w:rsidR="00D46580" w:rsidRDefault="00D46580">
              <w:pPr>
                <w:pStyle w:val="TOC2"/>
                <w:tabs>
                  <w:tab w:val="right" w:leader="dot" w:pos="11096"/>
                </w:tabs>
                <w:rPr>
                  <w:rFonts w:asciiTheme="minorHAnsi" w:hAnsiTheme="minorHAnsi"/>
                  <w:noProof/>
                  <w:szCs w:val="22"/>
                  <w:lang w:val="de-AT" w:eastAsia="de-AT"/>
                </w:rPr>
              </w:pPr>
              <w:hyperlink w:anchor="_Toc439601883" w:history="1">
                <w:r w:rsidRPr="00971B98">
                  <w:rPr>
                    <w:rStyle w:val="Hyperlink"/>
                    <w:noProof/>
                  </w:rPr>
                  <w:t>Filtering Bump maps</w:t>
                </w:r>
                <w:r>
                  <w:rPr>
                    <w:noProof/>
                    <w:webHidden/>
                  </w:rPr>
                  <w:tab/>
                </w:r>
                <w:r>
                  <w:rPr>
                    <w:noProof/>
                    <w:webHidden/>
                  </w:rPr>
                  <w:fldChar w:fldCharType="begin"/>
                </w:r>
                <w:r>
                  <w:rPr>
                    <w:noProof/>
                    <w:webHidden/>
                  </w:rPr>
                  <w:instrText xml:space="preserve"> PAGEREF _Toc439601883 \h </w:instrText>
                </w:r>
                <w:r>
                  <w:rPr>
                    <w:noProof/>
                    <w:webHidden/>
                  </w:rPr>
                </w:r>
                <w:r>
                  <w:rPr>
                    <w:noProof/>
                    <w:webHidden/>
                  </w:rPr>
                  <w:fldChar w:fldCharType="separate"/>
                </w:r>
                <w:r w:rsidR="00656420">
                  <w:rPr>
                    <w:noProof/>
                    <w:webHidden/>
                  </w:rPr>
                  <w:t>21</w:t>
                </w:r>
                <w:r>
                  <w:rPr>
                    <w:noProof/>
                    <w:webHidden/>
                  </w:rPr>
                  <w:fldChar w:fldCharType="end"/>
                </w:r>
              </w:hyperlink>
            </w:p>
            <w:p w14:paraId="49E237CF" w14:textId="77777777" w:rsidR="00D46580" w:rsidRDefault="00D46580">
              <w:pPr>
                <w:pStyle w:val="TOC1"/>
                <w:tabs>
                  <w:tab w:val="right" w:leader="dot" w:pos="11096"/>
                </w:tabs>
                <w:rPr>
                  <w:rFonts w:asciiTheme="minorHAnsi" w:hAnsiTheme="minorHAnsi"/>
                  <w:noProof/>
                  <w:szCs w:val="22"/>
                  <w:lang w:val="de-AT" w:eastAsia="de-AT"/>
                </w:rPr>
              </w:pPr>
              <w:hyperlink w:anchor="_Toc439601884" w:history="1">
                <w:r w:rsidRPr="00971B98">
                  <w:rPr>
                    <w:rStyle w:val="Hyperlink"/>
                    <w:noProof/>
                  </w:rPr>
                  <w:t>Shading Models</w:t>
                </w:r>
                <w:r>
                  <w:rPr>
                    <w:noProof/>
                    <w:webHidden/>
                  </w:rPr>
                  <w:tab/>
                </w:r>
                <w:r>
                  <w:rPr>
                    <w:noProof/>
                    <w:webHidden/>
                  </w:rPr>
                  <w:fldChar w:fldCharType="begin"/>
                </w:r>
                <w:r>
                  <w:rPr>
                    <w:noProof/>
                    <w:webHidden/>
                  </w:rPr>
                  <w:instrText xml:space="preserve"> PAGEREF _Toc439601884 \h </w:instrText>
                </w:r>
                <w:r>
                  <w:rPr>
                    <w:noProof/>
                    <w:webHidden/>
                  </w:rPr>
                </w:r>
                <w:r>
                  <w:rPr>
                    <w:noProof/>
                    <w:webHidden/>
                  </w:rPr>
                  <w:fldChar w:fldCharType="separate"/>
                </w:r>
                <w:r w:rsidR="00656420">
                  <w:rPr>
                    <w:noProof/>
                    <w:webHidden/>
                  </w:rPr>
                  <w:t>22</w:t>
                </w:r>
                <w:r>
                  <w:rPr>
                    <w:noProof/>
                    <w:webHidden/>
                  </w:rPr>
                  <w:fldChar w:fldCharType="end"/>
                </w:r>
              </w:hyperlink>
            </w:p>
            <w:p w14:paraId="0683E0A3" w14:textId="77777777" w:rsidR="00D46580" w:rsidRDefault="00D46580">
              <w:pPr>
                <w:pStyle w:val="TOC2"/>
                <w:tabs>
                  <w:tab w:val="right" w:leader="dot" w:pos="11096"/>
                </w:tabs>
                <w:rPr>
                  <w:rFonts w:asciiTheme="minorHAnsi" w:hAnsiTheme="minorHAnsi"/>
                  <w:noProof/>
                  <w:szCs w:val="22"/>
                  <w:lang w:val="de-AT" w:eastAsia="de-AT"/>
                </w:rPr>
              </w:pPr>
              <w:hyperlink w:anchor="_Toc439601885" w:history="1">
                <w:r w:rsidRPr="00971B98">
                  <w:rPr>
                    <w:rStyle w:val="Hyperlink"/>
                    <w:noProof/>
                  </w:rPr>
                  <w:t>BRDF</w:t>
                </w:r>
                <w:r>
                  <w:rPr>
                    <w:noProof/>
                    <w:webHidden/>
                  </w:rPr>
                  <w:tab/>
                </w:r>
                <w:r>
                  <w:rPr>
                    <w:noProof/>
                    <w:webHidden/>
                  </w:rPr>
                  <w:fldChar w:fldCharType="begin"/>
                </w:r>
                <w:r>
                  <w:rPr>
                    <w:noProof/>
                    <w:webHidden/>
                  </w:rPr>
                  <w:instrText xml:space="preserve"> PAGEREF _Toc439601885 \h </w:instrText>
                </w:r>
                <w:r>
                  <w:rPr>
                    <w:noProof/>
                    <w:webHidden/>
                  </w:rPr>
                </w:r>
                <w:r>
                  <w:rPr>
                    <w:noProof/>
                    <w:webHidden/>
                  </w:rPr>
                  <w:fldChar w:fldCharType="separate"/>
                </w:r>
                <w:r w:rsidR="00656420">
                  <w:rPr>
                    <w:noProof/>
                    <w:webHidden/>
                  </w:rPr>
                  <w:t>22</w:t>
                </w:r>
                <w:r>
                  <w:rPr>
                    <w:noProof/>
                    <w:webHidden/>
                  </w:rPr>
                  <w:fldChar w:fldCharType="end"/>
                </w:r>
              </w:hyperlink>
            </w:p>
            <w:p w14:paraId="0C4D77ED" w14:textId="77777777" w:rsidR="00D46580" w:rsidRDefault="00D46580">
              <w:pPr>
                <w:pStyle w:val="TOC2"/>
                <w:tabs>
                  <w:tab w:val="right" w:leader="dot" w:pos="11096"/>
                </w:tabs>
                <w:rPr>
                  <w:rFonts w:asciiTheme="minorHAnsi" w:hAnsiTheme="minorHAnsi"/>
                  <w:noProof/>
                  <w:szCs w:val="22"/>
                  <w:lang w:val="de-AT" w:eastAsia="de-AT"/>
                </w:rPr>
              </w:pPr>
              <w:hyperlink w:anchor="_Toc439601886" w:history="1">
                <w:r w:rsidRPr="00971B98">
                  <w:rPr>
                    <w:rStyle w:val="Hyperlink"/>
                    <w:noProof/>
                  </w:rPr>
                  <w:t>Light sources</w:t>
                </w:r>
                <w:r>
                  <w:rPr>
                    <w:noProof/>
                    <w:webHidden/>
                  </w:rPr>
                  <w:tab/>
                </w:r>
                <w:r>
                  <w:rPr>
                    <w:noProof/>
                    <w:webHidden/>
                  </w:rPr>
                  <w:fldChar w:fldCharType="begin"/>
                </w:r>
                <w:r>
                  <w:rPr>
                    <w:noProof/>
                    <w:webHidden/>
                  </w:rPr>
                  <w:instrText xml:space="preserve"> PAGEREF _Toc439601886 \h </w:instrText>
                </w:r>
                <w:r>
                  <w:rPr>
                    <w:noProof/>
                    <w:webHidden/>
                  </w:rPr>
                </w:r>
                <w:r>
                  <w:rPr>
                    <w:noProof/>
                    <w:webHidden/>
                  </w:rPr>
                  <w:fldChar w:fldCharType="separate"/>
                </w:r>
                <w:r w:rsidR="00656420">
                  <w:rPr>
                    <w:noProof/>
                    <w:webHidden/>
                  </w:rPr>
                  <w:t>22</w:t>
                </w:r>
                <w:r>
                  <w:rPr>
                    <w:noProof/>
                    <w:webHidden/>
                  </w:rPr>
                  <w:fldChar w:fldCharType="end"/>
                </w:r>
              </w:hyperlink>
            </w:p>
            <w:p w14:paraId="12FE871B" w14:textId="77777777" w:rsidR="00D46580" w:rsidRDefault="00D46580">
              <w:pPr>
                <w:pStyle w:val="TOC2"/>
                <w:tabs>
                  <w:tab w:val="right" w:leader="dot" w:pos="11096"/>
                </w:tabs>
                <w:rPr>
                  <w:rFonts w:asciiTheme="minorHAnsi" w:hAnsiTheme="minorHAnsi"/>
                  <w:noProof/>
                  <w:szCs w:val="22"/>
                  <w:lang w:val="de-AT" w:eastAsia="de-AT"/>
                </w:rPr>
              </w:pPr>
              <w:hyperlink w:anchor="_Toc439601887" w:history="1">
                <w:r w:rsidRPr="00971B98">
                  <w:rPr>
                    <w:rStyle w:val="Hyperlink"/>
                    <w:noProof/>
                  </w:rPr>
                  <w:t>Phong Shading</w:t>
                </w:r>
                <w:r>
                  <w:rPr>
                    <w:noProof/>
                    <w:webHidden/>
                  </w:rPr>
                  <w:tab/>
                </w:r>
                <w:r>
                  <w:rPr>
                    <w:noProof/>
                    <w:webHidden/>
                  </w:rPr>
                  <w:fldChar w:fldCharType="begin"/>
                </w:r>
                <w:r>
                  <w:rPr>
                    <w:noProof/>
                    <w:webHidden/>
                  </w:rPr>
                  <w:instrText xml:space="preserve"> PAGEREF _Toc439601887 \h </w:instrText>
                </w:r>
                <w:r>
                  <w:rPr>
                    <w:noProof/>
                    <w:webHidden/>
                  </w:rPr>
                </w:r>
                <w:r>
                  <w:rPr>
                    <w:noProof/>
                    <w:webHidden/>
                  </w:rPr>
                  <w:fldChar w:fldCharType="separate"/>
                </w:r>
                <w:r w:rsidR="00656420">
                  <w:rPr>
                    <w:noProof/>
                    <w:webHidden/>
                  </w:rPr>
                  <w:t>23</w:t>
                </w:r>
                <w:r>
                  <w:rPr>
                    <w:noProof/>
                    <w:webHidden/>
                  </w:rPr>
                  <w:fldChar w:fldCharType="end"/>
                </w:r>
              </w:hyperlink>
            </w:p>
            <w:p w14:paraId="4991DFA3" w14:textId="77777777" w:rsidR="00D46580" w:rsidRDefault="00D46580">
              <w:pPr>
                <w:pStyle w:val="TOC2"/>
                <w:tabs>
                  <w:tab w:val="right" w:leader="dot" w:pos="11096"/>
                </w:tabs>
                <w:rPr>
                  <w:rFonts w:asciiTheme="minorHAnsi" w:hAnsiTheme="minorHAnsi"/>
                  <w:noProof/>
                  <w:szCs w:val="22"/>
                  <w:lang w:val="de-AT" w:eastAsia="de-AT"/>
                </w:rPr>
              </w:pPr>
              <w:hyperlink w:anchor="_Toc439601888" w:history="1">
                <w:r w:rsidRPr="00971B98">
                  <w:rPr>
                    <w:rStyle w:val="Hyperlink"/>
                    <w:noProof/>
                  </w:rPr>
                  <w:t>Fresnel Model</w:t>
                </w:r>
                <w:r>
                  <w:rPr>
                    <w:noProof/>
                    <w:webHidden/>
                  </w:rPr>
                  <w:tab/>
                </w:r>
                <w:r>
                  <w:rPr>
                    <w:noProof/>
                    <w:webHidden/>
                  </w:rPr>
                  <w:fldChar w:fldCharType="begin"/>
                </w:r>
                <w:r>
                  <w:rPr>
                    <w:noProof/>
                    <w:webHidden/>
                  </w:rPr>
                  <w:instrText xml:space="preserve"> PAGEREF _Toc439601888 \h </w:instrText>
                </w:r>
                <w:r>
                  <w:rPr>
                    <w:noProof/>
                    <w:webHidden/>
                  </w:rPr>
                </w:r>
                <w:r>
                  <w:rPr>
                    <w:noProof/>
                    <w:webHidden/>
                  </w:rPr>
                  <w:fldChar w:fldCharType="separate"/>
                </w:r>
                <w:r w:rsidR="00656420">
                  <w:rPr>
                    <w:noProof/>
                    <w:webHidden/>
                  </w:rPr>
                  <w:t>23</w:t>
                </w:r>
                <w:r>
                  <w:rPr>
                    <w:noProof/>
                    <w:webHidden/>
                  </w:rPr>
                  <w:fldChar w:fldCharType="end"/>
                </w:r>
              </w:hyperlink>
            </w:p>
            <w:p w14:paraId="7C3D5F55" w14:textId="77777777" w:rsidR="00D46580" w:rsidRDefault="00D46580">
              <w:pPr>
                <w:pStyle w:val="TOC2"/>
                <w:tabs>
                  <w:tab w:val="right" w:leader="dot" w:pos="11096"/>
                </w:tabs>
                <w:rPr>
                  <w:rFonts w:asciiTheme="minorHAnsi" w:hAnsiTheme="minorHAnsi"/>
                  <w:noProof/>
                  <w:szCs w:val="22"/>
                  <w:lang w:val="de-AT" w:eastAsia="de-AT"/>
                </w:rPr>
              </w:pPr>
              <w:hyperlink w:anchor="_Toc439601889" w:history="1">
                <w:r w:rsidRPr="00971B98">
                  <w:rPr>
                    <w:rStyle w:val="Hyperlink"/>
                    <w:noProof/>
                  </w:rPr>
                  <w:t>Lambert Shading Model</w:t>
                </w:r>
                <w:r>
                  <w:rPr>
                    <w:noProof/>
                    <w:webHidden/>
                  </w:rPr>
                  <w:tab/>
                </w:r>
                <w:r>
                  <w:rPr>
                    <w:noProof/>
                    <w:webHidden/>
                  </w:rPr>
                  <w:fldChar w:fldCharType="begin"/>
                </w:r>
                <w:r>
                  <w:rPr>
                    <w:noProof/>
                    <w:webHidden/>
                  </w:rPr>
                  <w:instrText xml:space="preserve"> PAGEREF _Toc439601889 \h </w:instrText>
                </w:r>
                <w:r>
                  <w:rPr>
                    <w:noProof/>
                    <w:webHidden/>
                  </w:rPr>
                </w:r>
                <w:r>
                  <w:rPr>
                    <w:noProof/>
                    <w:webHidden/>
                  </w:rPr>
                  <w:fldChar w:fldCharType="separate"/>
                </w:r>
                <w:r w:rsidR="00656420">
                  <w:rPr>
                    <w:noProof/>
                    <w:webHidden/>
                  </w:rPr>
                  <w:t>23</w:t>
                </w:r>
                <w:r>
                  <w:rPr>
                    <w:noProof/>
                    <w:webHidden/>
                  </w:rPr>
                  <w:fldChar w:fldCharType="end"/>
                </w:r>
              </w:hyperlink>
            </w:p>
            <w:p w14:paraId="597F2807" w14:textId="77777777" w:rsidR="00D46580" w:rsidRDefault="00D46580">
              <w:pPr>
                <w:pStyle w:val="TOC2"/>
                <w:tabs>
                  <w:tab w:val="right" w:leader="dot" w:pos="11096"/>
                </w:tabs>
                <w:rPr>
                  <w:rFonts w:asciiTheme="minorHAnsi" w:hAnsiTheme="minorHAnsi"/>
                  <w:noProof/>
                  <w:szCs w:val="22"/>
                  <w:lang w:val="de-AT" w:eastAsia="de-AT"/>
                </w:rPr>
              </w:pPr>
              <w:hyperlink w:anchor="_Toc439601890" w:history="1">
                <w:r w:rsidRPr="00971B98">
                  <w:rPr>
                    <w:rStyle w:val="Hyperlink"/>
                    <w:noProof/>
                  </w:rPr>
                  <w:t>Microfacet Model</w:t>
                </w:r>
                <w:r>
                  <w:rPr>
                    <w:noProof/>
                    <w:webHidden/>
                  </w:rPr>
                  <w:tab/>
                </w:r>
                <w:r>
                  <w:rPr>
                    <w:noProof/>
                    <w:webHidden/>
                  </w:rPr>
                  <w:fldChar w:fldCharType="begin"/>
                </w:r>
                <w:r>
                  <w:rPr>
                    <w:noProof/>
                    <w:webHidden/>
                  </w:rPr>
                  <w:instrText xml:space="preserve"> PAGEREF _Toc439601890 \h </w:instrText>
                </w:r>
                <w:r>
                  <w:rPr>
                    <w:noProof/>
                    <w:webHidden/>
                  </w:rPr>
                </w:r>
                <w:r>
                  <w:rPr>
                    <w:noProof/>
                    <w:webHidden/>
                  </w:rPr>
                  <w:fldChar w:fldCharType="separate"/>
                </w:r>
                <w:r w:rsidR="00656420">
                  <w:rPr>
                    <w:noProof/>
                    <w:webHidden/>
                  </w:rPr>
                  <w:t>24</w:t>
                </w:r>
                <w:r>
                  <w:rPr>
                    <w:noProof/>
                    <w:webHidden/>
                  </w:rPr>
                  <w:fldChar w:fldCharType="end"/>
                </w:r>
              </w:hyperlink>
            </w:p>
            <w:p w14:paraId="7E2F80F6" w14:textId="77777777" w:rsidR="00D46580" w:rsidRDefault="00D46580">
              <w:pPr>
                <w:pStyle w:val="TOC2"/>
                <w:tabs>
                  <w:tab w:val="right" w:leader="dot" w:pos="11096"/>
                </w:tabs>
                <w:rPr>
                  <w:rFonts w:asciiTheme="minorHAnsi" w:hAnsiTheme="minorHAnsi"/>
                  <w:noProof/>
                  <w:szCs w:val="22"/>
                  <w:lang w:val="de-AT" w:eastAsia="de-AT"/>
                </w:rPr>
              </w:pPr>
              <w:hyperlink w:anchor="_Toc439601891" w:history="1">
                <w:r w:rsidRPr="00971B98">
                  <w:rPr>
                    <w:rStyle w:val="Hyperlink"/>
                    <w:noProof/>
                  </w:rPr>
                  <w:t>Blinn-Phong Model</w:t>
                </w:r>
                <w:r>
                  <w:rPr>
                    <w:noProof/>
                    <w:webHidden/>
                  </w:rPr>
                  <w:tab/>
                </w:r>
                <w:r>
                  <w:rPr>
                    <w:noProof/>
                    <w:webHidden/>
                  </w:rPr>
                  <w:fldChar w:fldCharType="begin"/>
                </w:r>
                <w:r>
                  <w:rPr>
                    <w:noProof/>
                    <w:webHidden/>
                  </w:rPr>
                  <w:instrText xml:space="preserve"> PAGEREF _Toc439601891 \h </w:instrText>
                </w:r>
                <w:r>
                  <w:rPr>
                    <w:noProof/>
                    <w:webHidden/>
                  </w:rPr>
                </w:r>
                <w:r>
                  <w:rPr>
                    <w:noProof/>
                    <w:webHidden/>
                  </w:rPr>
                  <w:fldChar w:fldCharType="separate"/>
                </w:r>
                <w:r w:rsidR="00656420">
                  <w:rPr>
                    <w:noProof/>
                    <w:webHidden/>
                  </w:rPr>
                  <w:t>24</w:t>
                </w:r>
                <w:r>
                  <w:rPr>
                    <w:noProof/>
                    <w:webHidden/>
                  </w:rPr>
                  <w:fldChar w:fldCharType="end"/>
                </w:r>
              </w:hyperlink>
            </w:p>
            <w:p w14:paraId="7F735732" w14:textId="77777777" w:rsidR="00D46580" w:rsidRDefault="00D46580">
              <w:pPr>
                <w:pStyle w:val="TOC2"/>
                <w:tabs>
                  <w:tab w:val="right" w:leader="dot" w:pos="11096"/>
                </w:tabs>
                <w:rPr>
                  <w:rFonts w:asciiTheme="minorHAnsi" w:hAnsiTheme="minorHAnsi"/>
                  <w:noProof/>
                  <w:szCs w:val="22"/>
                  <w:lang w:val="de-AT" w:eastAsia="de-AT"/>
                </w:rPr>
              </w:pPr>
              <w:hyperlink w:anchor="_Toc439601892" w:history="1">
                <w:r w:rsidRPr="00971B98">
                  <w:rPr>
                    <w:rStyle w:val="Hyperlink"/>
                    <w:noProof/>
                  </w:rPr>
                  <w:t>Comparison between different Shading techniques</w:t>
                </w:r>
                <w:r>
                  <w:rPr>
                    <w:noProof/>
                    <w:webHidden/>
                  </w:rPr>
                  <w:tab/>
                </w:r>
                <w:r>
                  <w:rPr>
                    <w:noProof/>
                    <w:webHidden/>
                  </w:rPr>
                  <w:fldChar w:fldCharType="begin"/>
                </w:r>
                <w:r>
                  <w:rPr>
                    <w:noProof/>
                    <w:webHidden/>
                  </w:rPr>
                  <w:instrText xml:space="preserve"> PAGEREF _Toc439601892 \h </w:instrText>
                </w:r>
                <w:r>
                  <w:rPr>
                    <w:noProof/>
                    <w:webHidden/>
                  </w:rPr>
                </w:r>
                <w:r>
                  <w:rPr>
                    <w:noProof/>
                    <w:webHidden/>
                  </w:rPr>
                  <w:fldChar w:fldCharType="separate"/>
                </w:r>
                <w:r w:rsidR="00656420">
                  <w:rPr>
                    <w:noProof/>
                    <w:webHidden/>
                  </w:rPr>
                  <w:t>24</w:t>
                </w:r>
                <w:r>
                  <w:rPr>
                    <w:noProof/>
                    <w:webHidden/>
                  </w:rPr>
                  <w:fldChar w:fldCharType="end"/>
                </w:r>
              </w:hyperlink>
            </w:p>
            <w:p w14:paraId="06E526DB" w14:textId="77777777" w:rsidR="00D46580" w:rsidRDefault="00D46580">
              <w:pPr>
                <w:pStyle w:val="TOC2"/>
                <w:tabs>
                  <w:tab w:val="right" w:leader="dot" w:pos="11096"/>
                </w:tabs>
                <w:rPr>
                  <w:rFonts w:asciiTheme="minorHAnsi" w:hAnsiTheme="minorHAnsi"/>
                  <w:noProof/>
                  <w:szCs w:val="22"/>
                  <w:lang w:val="de-AT" w:eastAsia="de-AT"/>
                </w:rPr>
              </w:pPr>
              <w:hyperlink w:anchor="_Toc439601893" w:history="1">
                <w:r w:rsidRPr="00971B98">
                  <w:rPr>
                    <w:rStyle w:val="Hyperlink"/>
                    <w:noProof/>
                  </w:rPr>
                  <w:t>Geometric Attenuation</w:t>
                </w:r>
                <w:r>
                  <w:rPr>
                    <w:noProof/>
                    <w:webHidden/>
                  </w:rPr>
                  <w:tab/>
                </w:r>
                <w:r>
                  <w:rPr>
                    <w:noProof/>
                    <w:webHidden/>
                  </w:rPr>
                  <w:fldChar w:fldCharType="begin"/>
                </w:r>
                <w:r>
                  <w:rPr>
                    <w:noProof/>
                    <w:webHidden/>
                  </w:rPr>
                  <w:instrText xml:space="preserve"> PAGEREF _Toc439601893 \h </w:instrText>
                </w:r>
                <w:r>
                  <w:rPr>
                    <w:noProof/>
                    <w:webHidden/>
                  </w:rPr>
                </w:r>
                <w:r>
                  <w:rPr>
                    <w:noProof/>
                    <w:webHidden/>
                  </w:rPr>
                  <w:fldChar w:fldCharType="separate"/>
                </w:r>
                <w:r w:rsidR="00656420">
                  <w:rPr>
                    <w:noProof/>
                    <w:webHidden/>
                  </w:rPr>
                  <w:t>25</w:t>
                </w:r>
                <w:r>
                  <w:rPr>
                    <w:noProof/>
                    <w:webHidden/>
                  </w:rPr>
                  <w:fldChar w:fldCharType="end"/>
                </w:r>
              </w:hyperlink>
            </w:p>
            <w:p w14:paraId="2010659E" w14:textId="77777777" w:rsidR="00D46580" w:rsidRDefault="00D46580">
              <w:pPr>
                <w:pStyle w:val="TOC2"/>
                <w:tabs>
                  <w:tab w:val="right" w:leader="dot" w:pos="11096"/>
                </w:tabs>
                <w:rPr>
                  <w:rFonts w:asciiTheme="minorHAnsi" w:hAnsiTheme="minorHAnsi"/>
                  <w:noProof/>
                  <w:szCs w:val="22"/>
                  <w:lang w:val="de-AT" w:eastAsia="de-AT"/>
                </w:rPr>
              </w:pPr>
              <w:hyperlink w:anchor="_Toc439601894" w:history="1">
                <w:r w:rsidRPr="00971B98">
                  <w:rPr>
                    <w:rStyle w:val="Hyperlink"/>
                    <w:noProof/>
                  </w:rPr>
                  <w:t>Anisotropic Reflection</w:t>
                </w:r>
                <w:r>
                  <w:rPr>
                    <w:noProof/>
                    <w:webHidden/>
                  </w:rPr>
                  <w:tab/>
                </w:r>
                <w:r>
                  <w:rPr>
                    <w:noProof/>
                    <w:webHidden/>
                  </w:rPr>
                  <w:fldChar w:fldCharType="begin"/>
                </w:r>
                <w:r>
                  <w:rPr>
                    <w:noProof/>
                    <w:webHidden/>
                  </w:rPr>
                  <w:instrText xml:space="preserve"> PAGEREF _Toc439601894 \h </w:instrText>
                </w:r>
                <w:r>
                  <w:rPr>
                    <w:noProof/>
                    <w:webHidden/>
                  </w:rPr>
                </w:r>
                <w:r>
                  <w:rPr>
                    <w:noProof/>
                    <w:webHidden/>
                  </w:rPr>
                  <w:fldChar w:fldCharType="separate"/>
                </w:r>
                <w:r w:rsidR="00656420">
                  <w:rPr>
                    <w:noProof/>
                    <w:webHidden/>
                  </w:rPr>
                  <w:t>25</w:t>
                </w:r>
                <w:r>
                  <w:rPr>
                    <w:noProof/>
                    <w:webHidden/>
                  </w:rPr>
                  <w:fldChar w:fldCharType="end"/>
                </w:r>
              </w:hyperlink>
            </w:p>
            <w:p w14:paraId="301731DF" w14:textId="77777777" w:rsidR="00D46580" w:rsidRDefault="00D46580">
              <w:pPr>
                <w:pStyle w:val="TOC2"/>
                <w:tabs>
                  <w:tab w:val="right" w:leader="dot" w:pos="11096"/>
                </w:tabs>
                <w:rPr>
                  <w:rFonts w:asciiTheme="minorHAnsi" w:hAnsiTheme="minorHAnsi"/>
                  <w:noProof/>
                  <w:szCs w:val="22"/>
                  <w:lang w:val="de-AT" w:eastAsia="de-AT"/>
                </w:rPr>
              </w:pPr>
              <w:hyperlink w:anchor="_Toc439601895" w:history="1">
                <w:r w:rsidRPr="00971B98">
                  <w:rPr>
                    <w:rStyle w:val="Hyperlink"/>
                    <w:noProof/>
                  </w:rPr>
                  <w:t>Retro-Reflection</w:t>
                </w:r>
                <w:r>
                  <w:rPr>
                    <w:noProof/>
                    <w:webHidden/>
                  </w:rPr>
                  <w:tab/>
                </w:r>
                <w:r>
                  <w:rPr>
                    <w:noProof/>
                    <w:webHidden/>
                  </w:rPr>
                  <w:fldChar w:fldCharType="begin"/>
                </w:r>
                <w:r>
                  <w:rPr>
                    <w:noProof/>
                    <w:webHidden/>
                  </w:rPr>
                  <w:instrText xml:space="preserve"> PAGEREF _Toc439601895 \h </w:instrText>
                </w:r>
                <w:r>
                  <w:rPr>
                    <w:noProof/>
                    <w:webHidden/>
                  </w:rPr>
                </w:r>
                <w:r>
                  <w:rPr>
                    <w:noProof/>
                    <w:webHidden/>
                  </w:rPr>
                  <w:fldChar w:fldCharType="separate"/>
                </w:r>
                <w:r w:rsidR="00656420">
                  <w:rPr>
                    <w:noProof/>
                    <w:webHidden/>
                  </w:rPr>
                  <w:t>25</w:t>
                </w:r>
                <w:r>
                  <w:rPr>
                    <w:noProof/>
                    <w:webHidden/>
                  </w:rPr>
                  <w:fldChar w:fldCharType="end"/>
                </w:r>
              </w:hyperlink>
            </w:p>
            <w:p w14:paraId="04E0F8D4" w14:textId="77777777" w:rsidR="00D46580" w:rsidRDefault="00D46580">
              <w:pPr>
                <w:pStyle w:val="TOC1"/>
                <w:tabs>
                  <w:tab w:val="right" w:leader="dot" w:pos="11096"/>
                </w:tabs>
                <w:rPr>
                  <w:rFonts w:asciiTheme="minorHAnsi" w:hAnsiTheme="minorHAnsi"/>
                  <w:noProof/>
                  <w:szCs w:val="22"/>
                  <w:lang w:val="de-AT" w:eastAsia="de-AT"/>
                </w:rPr>
              </w:pPr>
              <w:hyperlink w:anchor="_Toc439601896" w:history="1">
                <w:r w:rsidRPr="00971B98">
                  <w:rPr>
                    <w:rStyle w:val="Hyperlink"/>
                    <w:noProof/>
                  </w:rPr>
                  <w:t>Textures and Framebuffers</w:t>
                </w:r>
                <w:r>
                  <w:rPr>
                    <w:noProof/>
                    <w:webHidden/>
                  </w:rPr>
                  <w:tab/>
                </w:r>
                <w:r>
                  <w:rPr>
                    <w:noProof/>
                    <w:webHidden/>
                  </w:rPr>
                  <w:fldChar w:fldCharType="begin"/>
                </w:r>
                <w:r>
                  <w:rPr>
                    <w:noProof/>
                    <w:webHidden/>
                  </w:rPr>
                  <w:instrText xml:space="preserve"> PAGEREF _Toc439601896 \h </w:instrText>
                </w:r>
                <w:r>
                  <w:rPr>
                    <w:noProof/>
                    <w:webHidden/>
                  </w:rPr>
                </w:r>
                <w:r>
                  <w:rPr>
                    <w:noProof/>
                    <w:webHidden/>
                  </w:rPr>
                  <w:fldChar w:fldCharType="separate"/>
                </w:r>
                <w:r w:rsidR="00656420">
                  <w:rPr>
                    <w:noProof/>
                    <w:webHidden/>
                  </w:rPr>
                  <w:t>26</w:t>
                </w:r>
                <w:r>
                  <w:rPr>
                    <w:noProof/>
                    <w:webHidden/>
                  </w:rPr>
                  <w:fldChar w:fldCharType="end"/>
                </w:r>
              </w:hyperlink>
            </w:p>
            <w:p w14:paraId="45B69510" w14:textId="77777777" w:rsidR="00D46580" w:rsidRDefault="00D46580">
              <w:pPr>
                <w:pStyle w:val="TOC2"/>
                <w:tabs>
                  <w:tab w:val="right" w:leader="dot" w:pos="11096"/>
                </w:tabs>
                <w:rPr>
                  <w:rFonts w:asciiTheme="minorHAnsi" w:hAnsiTheme="minorHAnsi"/>
                  <w:noProof/>
                  <w:szCs w:val="22"/>
                  <w:lang w:val="de-AT" w:eastAsia="de-AT"/>
                </w:rPr>
              </w:pPr>
              <w:hyperlink w:anchor="_Toc439601897" w:history="1">
                <w:r w:rsidRPr="00971B98">
                  <w:rPr>
                    <w:rStyle w:val="Hyperlink"/>
                    <w:noProof/>
                  </w:rPr>
                  <w:t>Sampler objects</w:t>
                </w:r>
                <w:r>
                  <w:rPr>
                    <w:noProof/>
                    <w:webHidden/>
                  </w:rPr>
                  <w:tab/>
                </w:r>
                <w:r>
                  <w:rPr>
                    <w:noProof/>
                    <w:webHidden/>
                  </w:rPr>
                  <w:fldChar w:fldCharType="begin"/>
                </w:r>
                <w:r>
                  <w:rPr>
                    <w:noProof/>
                    <w:webHidden/>
                  </w:rPr>
                  <w:instrText xml:space="preserve"> PAGEREF _Toc439601897 \h </w:instrText>
                </w:r>
                <w:r>
                  <w:rPr>
                    <w:noProof/>
                    <w:webHidden/>
                  </w:rPr>
                </w:r>
                <w:r>
                  <w:rPr>
                    <w:noProof/>
                    <w:webHidden/>
                  </w:rPr>
                  <w:fldChar w:fldCharType="separate"/>
                </w:r>
                <w:r w:rsidR="00656420">
                  <w:rPr>
                    <w:noProof/>
                    <w:webHidden/>
                  </w:rPr>
                  <w:t>26</w:t>
                </w:r>
                <w:r>
                  <w:rPr>
                    <w:noProof/>
                    <w:webHidden/>
                  </w:rPr>
                  <w:fldChar w:fldCharType="end"/>
                </w:r>
              </w:hyperlink>
            </w:p>
            <w:p w14:paraId="08815B8F" w14:textId="77777777" w:rsidR="00D46580" w:rsidRDefault="00D46580">
              <w:pPr>
                <w:pStyle w:val="TOC2"/>
                <w:tabs>
                  <w:tab w:val="right" w:leader="dot" w:pos="11096"/>
                </w:tabs>
                <w:rPr>
                  <w:rFonts w:asciiTheme="minorHAnsi" w:hAnsiTheme="minorHAnsi"/>
                  <w:noProof/>
                  <w:szCs w:val="22"/>
                  <w:lang w:val="de-AT" w:eastAsia="de-AT"/>
                </w:rPr>
              </w:pPr>
              <w:hyperlink w:anchor="_Toc439601898" w:history="1">
                <w:r w:rsidRPr="00971B98">
                  <w:rPr>
                    <w:rStyle w:val="Hyperlink"/>
                    <w:noProof/>
                  </w:rPr>
                  <w:t>Framebuffer Objects (FBO)</w:t>
                </w:r>
                <w:r>
                  <w:rPr>
                    <w:noProof/>
                    <w:webHidden/>
                  </w:rPr>
                  <w:tab/>
                </w:r>
                <w:r>
                  <w:rPr>
                    <w:noProof/>
                    <w:webHidden/>
                  </w:rPr>
                  <w:fldChar w:fldCharType="begin"/>
                </w:r>
                <w:r>
                  <w:rPr>
                    <w:noProof/>
                    <w:webHidden/>
                  </w:rPr>
                  <w:instrText xml:space="preserve"> PAGEREF _Toc439601898 \h </w:instrText>
                </w:r>
                <w:r>
                  <w:rPr>
                    <w:noProof/>
                    <w:webHidden/>
                  </w:rPr>
                </w:r>
                <w:r>
                  <w:rPr>
                    <w:noProof/>
                    <w:webHidden/>
                  </w:rPr>
                  <w:fldChar w:fldCharType="separate"/>
                </w:r>
                <w:r w:rsidR="00656420">
                  <w:rPr>
                    <w:noProof/>
                    <w:webHidden/>
                  </w:rPr>
                  <w:t>26</w:t>
                </w:r>
                <w:r>
                  <w:rPr>
                    <w:noProof/>
                    <w:webHidden/>
                  </w:rPr>
                  <w:fldChar w:fldCharType="end"/>
                </w:r>
              </w:hyperlink>
            </w:p>
            <w:p w14:paraId="65A24122" w14:textId="77777777" w:rsidR="00D46580" w:rsidRDefault="00D46580">
              <w:pPr>
                <w:pStyle w:val="TOC2"/>
                <w:tabs>
                  <w:tab w:val="right" w:leader="dot" w:pos="11096"/>
                </w:tabs>
                <w:rPr>
                  <w:rFonts w:asciiTheme="minorHAnsi" w:hAnsiTheme="minorHAnsi"/>
                  <w:noProof/>
                  <w:szCs w:val="22"/>
                  <w:lang w:val="de-AT" w:eastAsia="de-AT"/>
                </w:rPr>
              </w:pPr>
              <w:hyperlink w:anchor="_Toc439601899" w:history="1">
                <w:r w:rsidRPr="00971B98">
                  <w:rPr>
                    <w:rStyle w:val="Hyperlink"/>
                    <w:noProof/>
                  </w:rPr>
                  <w:t>Alpha – Channel</w:t>
                </w:r>
                <w:r>
                  <w:rPr>
                    <w:noProof/>
                    <w:webHidden/>
                  </w:rPr>
                  <w:tab/>
                </w:r>
                <w:r>
                  <w:rPr>
                    <w:noProof/>
                    <w:webHidden/>
                  </w:rPr>
                  <w:fldChar w:fldCharType="begin"/>
                </w:r>
                <w:r>
                  <w:rPr>
                    <w:noProof/>
                    <w:webHidden/>
                  </w:rPr>
                  <w:instrText xml:space="preserve"> PAGEREF _Toc439601899 \h </w:instrText>
                </w:r>
                <w:r>
                  <w:rPr>
                    <w:noProof/>
                    <w:webHidden/>
                  </w:rPr>
                </w:r>
                <w:r>
                  <w:rPr>
                    <w:noProof/>
                    <w:webHidden/>
                  </w:rPr>
                  <w:fldChar w:fldCharType="separate"/>
                </w:r>
                <w:r w:rsidR="00656420">
                  <w:rPr>
                    <w:noProof/>
                    <w:webHidden/>
                  </w:rPr>
                  <w:t>26</w:t>
                </w:r>
                <w:r>
                  <w:rPr>
                    <w:noProof/>
                    <w:webHidden/>
                  </w:rPr>
                  <w:fldChar w:fldCharType="end"/>
                </w:r>
              </w:hyperlink>
            </w:p>
            <w:p w14:paraId="1CA99A6F" w14:textId="77777777" w:rsidR="00D46580" w:rsidRDefault="00D46580">
              <w:pPr>
                <w:pStyle w:val="TOC2"/>
                <w:tabs>
                  <w:tab w:val="right" w:leader="dot" w:pos="11096"/>
                </w:tabs>
                <w:rPr>
                  <w:rFonts w:asciiTheme="minorHAnsi" w:hAnsiTheme="minorHAnsi"/>
                  <w:noProof/>
                  <w:szCs w:val="22"/>
                  <w:lang w:val="de-AT" w:eastAsia="de-AT"/>
                </w:rPr>
              </w:pPr>
              <w:hyperlink w:anchor="_Toc439601900" w:history="1">
                <w:r w:rsidRPr="00971B98">
                  <w:rPr>
                    <w:rStyle w:val="Hyperlink"/>
                    <w:noProof/>
                  </w:rPr>
                  <w:t>Blending</w:t>
                </w:r>
                <w:r>
                  <w:rPr>
                    <w:noProof/>
                    <w:webHidden/>
                  </w:rPr>
                  <w:tab/>
                </w:r>
                <w:r>
                  <w:rPr>
                    <w:noProof/>
                    <w:webHidden/>
                  </w:rPr>
                  <w:fldChar w:fldCharType="begin"/>
                </w:r>
                <w:r>
                  <w:rPr>
                    <w:noProof/>
                    <w:webHidden/>
                  </w:rPr>
                  <w:instrText xml:space="preserve"> PAGEREF _Toc439601900 \h </w:instrText>
                </w:r>
                <w:r>
                  <w:rPr>
                    <w:noProof/>
                    <w:webHidden/>
                  </w:rPr>
                </w:r>
                <w:r>
                  <w:rPr>
                    <w:noProof/>
                    <w:webHidden/>
                  </w:rPr>
                  <w:fldChar w:fldCharType="separate"/>
                </w:r>
                <w:r w:rsidR="00656420">
                  <w:rPr>
                    <w:noProof/>
                    <w:webHidden/>
                  </w:rPr>
                  <w:t>26</w:t>
                </w:r>
                <w:r>
                  <w:rPr>
                    <w:noProof/>
                    <w:webHidden/>
                  </w:rPr>
                  <w:fldChar w:fldCharType="end"/>
                </w:r>
              </w:hyperlink>
            </w:p>
            <w:p w14:paraId="31964913" w14:textId="77777777" w:rsidR="00D46580" w:rsidRDefault="00D46580">
              <w:pPr>
                <w:pStyle w:val="TOC1"/>
                <w:tabs>
                  <w:tab w:val="right" w:leader="dot" w:pos="11096"/>
                </w:tabs>
                <w:rPr>
                  <w:rFonts w:asciiTheme="minorHAnsi" w:hAnsiTheme="minorHAnsi"/>
                  <w:noProof/>
                  <w:szCs w:val="22"/>
                  <w:lang w:val="de-AT" w:eastAsia="de-AT"/>
                </w:rPr>
              </w:pPr>
              <w:hyperlink w:anchor="_Toc439601901" w:history="1">
                <w:r w:rsidRPr="00971B98">
                  <w:rPr>
                    <w:rStyle w:val="Hyperlink"/>
                    <w:noProof/>
                  </w:rPr>
                  <w:t>Deferred Shading</w:t>
                </w:r>
                <w:r>
                  <w:rPr>
                    <w:noProof/>
                    <w:webHidden/>
                  </w:rPr>
                  <w:tab/>
                </w:r>
                <w:r>
                  <w:rPr>
                    <w:noProof/>
                    <w:webHidden/>
                  </w:rPr>
                  <w:fldChar w:fldCharType="begin"/>
                </w:r>
                <w:r>
                  <w:rPr>
                    <w:noProof/>
                    <w:webHidden/>
                  </w:rPr>
                  <w:instrText xml:space="preserve"> PAGEREF _Toc439601901 \h </w:instrText>
                </w:r>
                <w:r>
                  <w:rPr>
                    <w:noProof/>
                    <w:webHidden/>
                  </w:rPr>
                </w:r>
                <w:r>
                  <w:rPr>
                    <w:noProof/>
                    <w:webHidden/>
                  </w:rPr>
                  <w:fldChar w:fldCharType="separate"/>
                </w:r>
                <w:r w:rsidR="00656420">
                  <w:rPr>
                    <w:noProof/>
                    <w:webHidden/>
                  </w:rPr>
                  <w:t>28</w:t>
                </w:r>
                <w:r>
                  <w:rPr>
                    <w:noProof/>
                    <w:webHidden/>
                  </w:rPr>
                  <w:fldChar w:fldCharType="end"/>
                </w:r>
              </w:hyperlink>
            </w:p>
            <w:p w14:paraId="6D7E32F2" w14:textId="77777777" w:rsidR="00D46580" w:rsidRDefault="00D46580">
              <w:pPr>
                <w:pStyle w:val="TOC2"/>
                <w:tabs>
                  <w:tab w:val="right" w:leader="dot" w:pos="11096"/>
                </w:tabs>
                <w:rPr>
                  <w:rFonts w:asciiTheme="minorHAnsi" w:hAnsiTheme="minorHAnsi"/>
                  <w:noProof/>
                  <w:szCs w:val="22"/>
                  <w:lang w:val="de-AT" w:eastAsia="de-AT"/>
                </w:rPr>
              </w:pPr>
              <w:hyperlink w:anchor="_Toc439601902" w:history="1">
                <w:r w:rsidRPr="00971B98">
                  <w:rPr>
                    <w:rStyle w:val="Hyperlink"/>
                    <w:noProof/>
                  </w:rPr>
                  <w:t>Deferred Rendering</w:t>
                </w:r>
                <w:r>
                  <w:rPr>
                    <w:noProof/>
                    <w:webHidden/>
                  </w:rPr>
                  <w:tab/>
                </w:r>
                <w:r>
                  <w:rPr>
                    <w:noProof/>
                    <w:webHidden/>
                  </w:rPr>
                  <w:fldChar w:fldCharType="begin"/>
                </w:r>
                <w:r>
                  <w:rPr>
                    <w:noProof/>
                    <w:webHidden/>
                  </w:rPr>
                  <w:instrText xml:space="preserve"> PAGEREF _Toc439601902 \h </w:instrText>
                </w:r>
                <w:r>
                  <w:rPr>
                    <w:noProof/>
                    <w:webHidden/>
                  </w:rPr>
                </w:r>
                <w:r>
                  <w:rPr>
                    <w:noProof/>
                    <w:webHidden/>
                  </w:rPr>
                  <w:fldChar w:fldCharType="separate"/>
                </w:r>
                <w:r w:rsidR="00656420">
                  <w:rPr>
                    <w:noProof/>
                    <w:webHidden/>
                  </w:rPr>
                  <w:t>28</w:t>
                </w:r>
                <w:r>
                  <w:rPr>
                    <w:noProof/>
                    <w:webHidden/>
                  </w:rPr>
                  <w:fldChar w:fldCharType="end"/>
                </w:r>
              </w:hyperlink>
            </w:p>
            <w:p w14:paraId="1D754DF9" w14:textId="77777777" w:rsidR="00D46580" w:rsidRDefault="00D46580">
              <w:pPr>
                <w:pStyle w:val="TOC2"/>
                <w:tabs>
                  <w:tab w:val="right" w:leader="dot" w:pos="11096"/>
                </w:tabs>
                <w:rPr>
                  <w:rFonts w:asciiTheme="minorHAnsi" w:hAnsiTheme="minorHAnsi"/>
                  <w:noProof/>
                  <w:szCs w:val="22"/>
                  <w:lang w:val="de-AT" w:eastAsia="de-AT"/>
                </w:rPr>
              </w:pPr>
              <w:hyperlink w:anchor="_Toc439601903" w:history="1">
                <w:r w:rsidRPr="00971B98">
                  <w:rPr>
                    <w:rStyle w:val="Hyperlink"/>
                    <w:noProof/>
                  </w:rPr>
                  <w:t>Bloom</w:t>
                </w:r>
                <w:r>
                  <w:rPr>
                    <w:noProof/>
                    <w:webHidden/>
                  </w:rPr>
                  <w:tab/>
                </w:r>
                <w:r>
                  <w:rPr>
                    <w:noProof/>
                    <w:webHidden/>
                  </w:rPr>
                  <w:fldChar w:fldCharType="begin"/>
                </w:r>
                <w:r>
                  <w:rPr>
                    <w:noProof/>
                    <w:webHidden/>
                  </w:rPr>
                  <w:instrText xml:space="preserve"> PAGEREF _Toc439601903 \h </w:instrText>
                </w:r>
                <w:r>
                  <w:rPr>
                    <w:noProof/>
                    <w:webHidden/>
                  </w:rPr>
                </w:r>
                <w:r>
                  <w:rPr>
                    <w:noProof/>
                    <w:webHidden/>
                  </w:rPr>
                  <w:fldChar w:fldCharType="separate"/>
                </w:r>
                <w:r w:rsidR="00656420">
                  <w:rPr>
                    <w:noProof/>
                    <w:webHidden/>
                  </w:rPr>
                  <w:t>28</w:t>
                </w:r>
                <w:r>
                  <w:rPr>
                    <w:noProof/>
                    <w:webHidden/>
                  </w:rPr>
                  <w:fldChar w:fldCharType="end"/>
                </w:r>
              </w:hyperlink>
            </w:p>
            <w:p w14:paraId="383D1E34" w14:textId="77777777" w:rsidR="00D46580" w:rsidRDefault="00D46580">
              <w:pPr>
                <w:pStyle w:val="TOC2"/>
                <w:tabs>
                  <w:tab w:val="right" w:leader="dot" w:pos="11096"/>
                </w:tabs>
                <w:rPr>
                  <w:rFonts w:asciiTheme="minorHAnsi" w:hAnsiTheme="minorHAnsi"/>
                  <w:noProof/>
                  <w:szCs w:val="22"/>
                  <w:lang w:val="de-AT" w:eastAsia="de-AT"/>
                </w:rPr>
              </w:pPr>
              <w:hyperlink w:anchor="_Toc439601904" w:history="1">
                <w:r w:rsidRPr="00971B98">
                  <w:rPr>
                    <w:rStyle w:val="Hyperlink"/>
                    <w:noProof/>
                  </w:rPr>
                  <w:t>Depth of Field (DoF)</w:t>
                </w:r>
                <w:r>
                  <w:rPr>
                    <w:noProof/>
                    <w:webHidden/>
                  </w:rPr>
                  <w:tab/>
                </w:r>
                <w:r>
                  <w:rPr>
                    <w:noProof/>
                    <w:webHidden/>
                  </w:rPr>
                  <w:fldChar w:fldCharType="begin"/>
                </w:r>
                <w:r>
                  <w:rPr>
                    <w:noProof/>
                    <w:webHidden/>
                  </w:rPr>
                  <w:instrText xml:space="preserve"> PAGEREF _Toc439601904 \h </w:instrText>
                </w:r>
                <w:r>
                  <w:rPr>
                    <w:noProof/>
                    <w:webHidden/>
                  </w:rPr>
                </w:r>
                <w:r>
                  <w:rPr>
                    <w:noProof/>
                    <w:webHidden/>
                  </w:rPr>
                  <w:fldChar w:fldCharType="separate"/>
                </w:r>
                <w:r w:rsidR="00656420">
                  <w:rPr>
                    <w:noProof/>
                    <w:webHidden/>
                  </w:rPr>
                  <w:t>29</w:t>
                </w:r>
                <w:r>
                  <w:rPr>
                    <w:noProof/>
                    <w:webHidden/>
                  </w:rPr>
                  <w:fldChar w:fldCharType="end"/>
                </w:r>
              </w:hyperlink>
            </w:p>
            <w:p w14:paraId="1BBC7514" w14:textId="77777777" w:rsidR="00D46580" w:rsidRDefault="00D46580">
              <w:pPr>
                <w:pStyle w:val="TOC2"/>
                <w:tabs>
                  <w:tab w:val="right" w:leader="dot" w:pos="11096"/>
                </w:tabs>
                <w:rPr>
                  <w:rFonts w:asciiTheme="minorHAnsi" w:hAnsiTheme="minorHAnsi"/>
                  <w:noProof/>
                  <w:szCs w:val="22"/>
                  <w:lang w:val="de-AT" w:eastAsia="de-AT"/>
                </w:rPr>
              </w:pPr>
              <w:hyperlink w:anchor="_Toc439601905" w:history="1">
                <w:r w:rsidRPr="00971B98">
                  <w:rPr>
                    <w:rStyle w:val="Hyperlink"/>
                    <w:noProof/>
                  </w:rPr>
                  <w:t>Non-photorealistic rendering</w:t>
                </w:r>
                <w:r>
                  <w:rPr>
                    <w:noProof/>
                    <w:webHidden/>
                  </w:rPr>
                  <w:tab/>
                </w:r>
                <w:r>
                  <w:rPr>
                    <w:noProof/>
                    <w:webHidden/>
                  </w:rPr>
                  <w:fldChar w:fldCharType="begin"/>
                </w:r>
                <w:r>
                  <w:rPr>
                    <w:noProof/>
                    <w:webHidden/>
                  </w:rPr>
                  <w:instrText xml:space="preserve"> PAGEREF _Toc439601905 \h </w:instrText>
                </w:r>
                <w:r>
                  <w:rPr>
                    <w:noProof/>
                    <w:webHidden/>
                  </w:rPr>
                </w:r>
                <w:r>
                  <w:rPr>
                    <w:noProof/>
                    <w:webHidden/>
                  </w:rPr>
                  <w:fldChar w:fldCharType="separate"/>
                </w:r>
                <w:r w:rsidR="00656420">
                  <w:rPr>
                    <w:noProof/>
                    <w:webHidden/>
                  </w:rPr>
                  <w:t>29</w:t>
                </w:r>
                <w:r>
                  <w:rPr>
                    <w:noProof/>
                    <w:webHidden/>
                  </w:rPr>
                  <w:fldChar w:fldCharType="end"/>
                </w:r>
              </w:hyperlink>
            </w:p>
            <w:p w14:paraId="27E43EFB" w14:textId="77777777" w:rsidR="00D46580" w:rsidRDefault="00D46580">
              <w:pPr>
                <w:pStyle w:val="TOC2"/>
                <w:tabs>
                  <w:tab w:val="right" w:leader="dot" w:pos="11096"/>
                </w:tabs>
                <w:rPr>
                  <w:rFonts w:asciiTheme="minorHAnsi" w:hAnsiTheme="minorHAnsi"/>
                  <w:noProof/>
                  <w:szCs w:val="22"/>
                  <w:lang w:val="de-AT" w:eastAsia="de-AT"/>
                </w:rPr>
              </w:pPr>
              <w:hyperlink w:anchor="_Toc439601906" w:history="1">
                <w:r w:rsidRPr="00971B98">
                  <w:rPr>
                    <w:rStyle w:val="Hyperlink"/>
                    <w:noProof/>
                  </w:rPr>
                  <w:t>Deferred Rendering Advantages</w:t>
                </w:r>
                <w:r>
                  <w:rPr>
                    <w:noProof/>
                    <w:webHidden/>
                  </w:rPr>
                  <w:tab/>
                </w:r>
                <w:r>
                  <w:rPr>
                    <w:noProof/>
                    <w:webHidden/>
                  </w:rPr>
                  <w:fldChar w:fldCharType="begin"/>
                </w:r>
                <w:r>
                  <w:rPr>
                    <w:noProof/>
                    <w:webHidden/>
                  </w:rPr>
                  <w:instrText xml:space="preserve"> PAGEREF _Toc439601906 \h </w:instrText>
                </w:r>
                <w:r>
                  <w:rPr>
                    <w:noProof/>
                    <w:webHidden/>
                  </w:rPr>
                </w:r>
                <w:r>
                  <w:rPr>
                    <w:noProof/>
                    <w:webHidden/>
                  </w:rPr>
                  <w:fldChar w:fldCharType="separate"/>
                </w:r>
                <w:r w:rsidR="00656420">
                  <w:rPr>
                    <w:noProof/>
                    <w:webHidden/>
                  </w:rPr>
                  <w:t>29</w:t>
                </w:r>
                <w:r>
                  <w:rPr>
                    <w:noProof/>
                    <w:webHidden/>
                  </w:rPr>
                  <w:fldChar w:fldCharType="end"/>
                </w:r>
              </w:hyperlink>
            </w:p>
            <w:p w14:paraId="7A50FE4B" w14:textId="77777777" w:rsidR="00D46580" w:rsidRDefault="00D46580">
              <w:pPr>
                <w:pStyle w:val="TOC2"/>
                <w:tabs>
                  <w:tab w:val="right" w:leader="dot" w:pos="11096"/>
                </w:tabs>
                <w:rPr>
                  <w:rFonts w:asciiTheme="minorHAnsi" w:hAnsiTheme="minorHAnsi"/>
                  <w:noProof/>
                  <w:szCs w:val="22"/>
                  <w:lang w:val="de-AT" w:eastAsia="de-AT"/>
                </w:rPr>
              </w:pPr>
              <w:hyperlink w:anchor="_Toc439601907" w:history="1">
                <w:r w:rsidRPr="00971B98">
                  <w:rPr>
                    <w:rStyle w:val="Hyperlink"/>
                    <w:noProof/>
                  </w:rPr>
                  <w:t>Deferred Rendering Disadvantages</w:t>
                </w:r>
                <w:r>
                  <w:rPr>
                    <w:noProof/>
                    <w:webHidden/>
                  </w:rPr>
                  <w:tab/>
                </w:r>
                <w:r>
                  <w:rPr>
                    <w:noProof/>
                    <w:webHidden/>
                  </w:rPr>
                  <w:fldChar w:fldCharType="begin"/>
                </w:r>
                <w:r>
                  <w:rPr>
                    <w:noProof/>
                    <w:webHidden/>
                  </w:rPr>
                  <w:instrText xml:space="preserve"> PAGEREF _Toc439601907 \h </w:instrText>
                </w:r>
                <w:r>
                  <w:rPr>
                    <w:noProof/>
                    <w:webHidden/>
                  </w:rPr>
                </w:r>
                <w:r>
                  <w:rPr>
                    <w:noProof/>
                    <w:webHidden/>
                  </w:rPr>
                  <w:fldChar w:fldCharType="separate"/>
                </w:r>
                <w:r w:rsidR="00656420">
                  <w:rPr>
                    <w:noProof/>
                    <w:webHidden/>
                  </w:rPr>
                  <w:t>29</w:t>
                </w:r>
                <w:r>
                  <w:rPr>
                    <w:noProof/>
                    <w:webHidden/>
                  </w:rPr>
                  <w:fldChar w:fldCharType="end"/>
                </w:r>
              </w:hyperlink>
            </w:p>
            <w:p w14:paraId="10387EA8" w14:textId="77777777" w:rsidR="00D46580" w:rsidRDefault="00D46580">
              <w:pPr>
                <w:pStyle w:val="TOC1"/>
                <w:tabs>
                  <w:tab w:val="right" w:leader="dot" w:pos="11096"/>
                </w:tabs>
                <w:rPr>
                  <w:rFonts w:asciiTheme="minorHAnsi" w:hAnsiTheme="minorHAnsi"/>
                  <w:noProof/>
                  <w:szCs w:val="22"/>
                  <w:lang w:val="de-AT" w:eastAsia="de-AT"/>
                </w:rPr>
              </w:pPr>
              <w:hyperlink w:anchor="_Toc439601908" w:history="1">
                <w:r w:rsidRPr="00971B98">
                  <w:rPr>
                    <w:rStyle w:val="Hyperlink"/>
                    <w:noProof/>
                  </w:rPr>
                  <w:t>Image Space Special Effects</w:t>
                </w:r>
                <w:r>
                  <w:rPr>
                    <w:noProof/>
                    <w:webHidden/>
                  </w:rPr>
                  <w:tab/>
                </w:r>
                <w:r>
                  <w:rPr>
                    <w:noProof/>
                    <w:webHidden/>
                  </w:rPr>
                  <w:fldChar w:fldCharType="begin"/>
                </w:r>
                <w:r>
                  <w:rPr>
                    <w:noProof/>
                    <w:webHidden/>
                  </w:rPr>
                  <w:instrText xml:space="preserve"> PAGEREF _Toc439601908 \h </w:instrText>
                </w:r>
                <w:r>
                  <w:rPr>
                    <w:noProof/>
                    <w:webHidden/>
                  </w:rPr>
                </w:r>
                <w:r>
                  <w:rPr>
                    <w:noProof/>
                    <w:webHidden/>
                  </w:rPr>
                  <w:fldChar w:fldCharType="separate"/>
                </w:r>
                <w:r w:rsidR="00656420">
                  <w:rPr>
                    <w:noProof/>
                    <w:webHidden/>
                  </w:rPr>
                  <w:t>30</w:t>
                </w:r>
                <w:r>
                  <w:rPr>
                    <w:noProof/>
                    <w:webHidden/>
                  </w:rPr>
                  <w:fldChar w:fldCharType="end"/>
                </w:r>
              </w:hyperlink>
            </w:p>
            <w:p w14:paraId="625FACCD" w14:textId="77777777" w:rsidR="00D46580" w:rsidRDefault="00D46580">
              <w:pPr>
                <w:pStyle w:val="TOC2"/>
                <w:tabs>
                  <w:tab w:val="right" w:leader="dot" w:pos="11096"/>
                </w:tabs>
                <w:rPr>
                  <w:rFonts w:asciiTheme="minorHAnsi" w:hAnsiTheme="minorHAnsi"/>
                  <w:noProof/>
                  <w:szCs w:val="22"/>
                  <w:lang w:val="de-AT" w:eastAsia="de-AT"/>
                </w:rPr>
              </w:pPr>
              <w:hyperlink w:anchor="_Toc439601909" w:history="1">
                <w:r w:rsidRPr="00971B98">
                  <w:rPr>
                    <w:rStyle w:val="Hyperlink"/>
                    <w:noProof/>
                  </w:rPr>
                  <w:t>Billboards</w:t>
                </w:r>
                <w:r>
                  <w:rPr>
                    <w:noProof/>
                    <w:webHidden/>
                  </w:rPr>
                  <w:tab/>
                </w:r>
                <w:r>
                  <w:rPr>
                    <w:noProof/>
                    <w:webHidden/>
                  </w:rPr>
                  <w:fldChar w:fldCharType="begin"/>
                </w:r>
                <w:r>
                  <w:rPr>
                    <w:noProof/>
                    <w:webHidden/>
                  </w:rPr>
                  <w:instrText xml:space="preserve"> PAGEREF _Toc439601909 \h </w:instrText>
                </w:r>
                <w:r>
                  <w:rPr>
                    <w:noProof/>
                    <w:webHidden/>
                  </w:rPr>
                </w:r>
                <w:r>
                  <w:rPr>
                    <w:noProof/>
                    <w:webHidden/>
                  </w:rPr>
                  <w:fldChar w:fldCharType="separate"/>
                </w:r>
                <w:r w:rsidR="00656420">
                  <w:rPr>
                    <w:noProof/>
                    <w:webHidden/>
                  </w:rPr>
                  <w:t>30</w:t>
                </w:r>
                <w:r>
                  <w:rPr>
                    <w:noProof/>
                    <w:webHidden/>
                  </w:rPr>
                  <w:fldChar w:fldCharType="end"/>
                </w:r>
              </w:hyperlink>
            </w:p>
            <w:p w14:paraId="0B75100A" w14:textId="77777777" w:rsidR="00D46580" w:rsidRDefault="00D46580">
              <w:pPr>
                <w:pStyle w:val="TOC2"/>
                <w:tabs>
                  <w:tab w:val="right" w:leader="dot" w:pos="11096"/>
                </w:tabs>
                <w:rPr>
                  <w:rFonts w:asciiTheme="minorHAnsi" w:hAnsiTheme="minorHAnsi"/>
                  <w:noProof/>
                  <w:szCs w:val="22"/>
                  <w:lang w:val="de-AT" w:eastAsia="de-AT"/>
                </w:rPr>
              </w:pPr>
              <w:hyperlink w:anchor="_Toc439601910" w:history="1">
                <w:r w:rsidRPr="00971B98">
                  <w:rPr>
                    <w:rStyle w:val="Hyperlink"/>
                    <w:noProof/>
                  </w:rPr>
                  <w:t>Particle Systems</w:t>
                </w:r>
                <w:r>
                  <w:rPr>
                    <w:noProof/>
                    <w:webHidden/>
                  </w:rPr>
                  <w:tab/>
                </w:r>
                <w:r>
                  <w:rPr>
                    <w:noProof/>
                    <w:webHidden/>
                  </w:rPr>
                  <w:fldChar w:fldCharType="begin"/>
                </w:r>
                <w:r>
                  <w:rPr>
                    <w:noProof/>
                    <w:webHidden/>
                  </w:rPr>
                  <w:instrText xml:space="preserve"> PAGEREF _Toc439601910 \h </w:instrText>
                </w:r>
                <w:r>
                  <w:rPr>
                    <w:noProof/>
                    <w:webHidden/>
                  </w:rPr>
                </w:r>
                <w:r>
                  <w:rPr>
                    <w:noProof/>
                    <w:webHidden/>
                  </w:rPr>
                  <w:fldChar w:fldCharType="separate"/>
                </w:r>
                <w:r w:rsidR="00656420">
                  <w:rPr>
                    <w:noProof/>
                    <w:webHidden/>
                  </w:rPr>
                  <w:t>30</w:t>
                </w:r>
                <w:r>
                  <w:rPr>
                    <w:noProof/>
                    <w:webHidden/>
                  </w:rPr>
                  <w:fldChar w:fldCharType="end"/>
                </w:r>
              </w:hyperlink>
            </w:p>
            <w:p w14:paraId="24F501C3" w14:textId="77777777" w:rsidR="00D46580" w:rsidRDefault="00D46580">
              <w:pPr>
                <w:pStyle w:val="TOC2"/>
                <w:tabs>
                  <w:tab w:val="right" w:leader="dot" w:pos="11096"/>
                </w:tabs>
                <w:rPr>
                  <w:rFonts w:asciiTheme="minorHAnsi" w:hAnsiTheme="minorHAnsi"/>
                  <w:noProof/>
                  <w:szCs w:val="22"/>
                  <w:lang w:val="de-AT" w:eastAsia="de-AT"/>
                </w:rPr>
              </w:pPr>
              <w:hyperlink w:anchor="_Toc439601911" w:history="1">
                <w:r w:rsidRPr="00971B98">
                  <w:rPr>
                    <w:rStyle w:val="Hyperlink"/>
                    <w:noProof/>
                  </w:rPr>
                  <w:t>Fog</w:t>
                </w:r>
                <w:r>
                  <w:rPr>
                    <w:noProof/>
                    <w:webHidden/>
                  </w:rPr>
                  <w:tab/>
                </w:r>
                <w:r>
                  <w:rPr>
                    <w:noProof/>
                    <w:webHidden/>
                  </w:rPr>
                  <w:fldChar w:fldCharType="begin"/>
                </w:r>
                <w:r>
                  <w:rPr>
                    <w:noProof/>
                    <w:webHidden/>
                  </w:rPr>
                  <w:instrText xml:space="preserve"> PAGEREF _Toc439601911 \h </w:instrText>
                </w:r>
                <w:r>
                  <w:rPr>
                    <w:noProof/>
                    <w:webHidden/>
                  </w:rPr>
                </w:r>
                <w:r>
                  <w:rPr>
                    <w:noProof/>
                    <w:webHidden/>
                  </w:rPr>
                  <w:fldChar w:fldCharType="separate"/>
                </w:r>
                <w:r w:rsidR="00656420">
                  <w:rPr>
                    <w:noProof/>
                    <w:webHidden/>
                  </w:rPr>
                  <w:t>30</w:t>
                </w:r>
                <w:r>
                  <w:rPr>
                    <w:noProof/>
                    <w:webHidden/>
                  </w:rPr>
                  <w:fldChar w:fldCharType="end"/>
                </w:r>
              </w:hyperlink>
            </w:p>
            <w:p w14:paraId="66515D2B" w14:textId="77777777" w:rsidR="00D46580" w:rsidRDefault="00D46580">
              <w:pPr>
                <w:pStyle w:val="TOC2"/>
                <w:tabs>
                  <w:tab w:val="right" w:leader="dot" w:pos="11096"/>
                </w:tabs>
                <w:rPr>
                  <w:rFonts w:asciiTheme="minorHAnsi" w:hAnsiTheme="minorHAnsi"/>
                  <w:noProof/>
                  <w:szCs w:val="22"/>
                  <w:lang w:val="de-AT" w:eastAsia="de-AT"/>
                </w:rPr>
              </w:pPr>
              <w:hyperlink w:anchor="_Toc439601912" w:history="1">
                <w:r w:rsidRPr="00971B98">
                  <w:rPr>
                    <w:rStyle w:val="Hyperlink"/>
                    <w:noProof/>
                  </w:rPr>
                  <w:t>Bokeh</w:t>
                </w:r>
                <w:r>
                  <w:rPr>
                    <w:noProof/>
                    <w:webHidden/>
                  </w:rPr>
                  <w:tab/>
                </w:r>
                <w:r>
                  <w:rPr>
                    <w:noProof/>
                    <w:webHidden/>
                  </w:rPr>
                  <w:fldChar w:fldCharType="begin"/>
                </w:r>
                <w:r>
                  <w:rPr>
                    <w:noProof/>
                    <w:webHidden/>
                  </w:rPr>
                  <w:instrText xml:space="preserve"> PAGEREF _Toc439601912 \h </w:instrText>
                </w:r>
                <w:r>
                  <w:rPr>
                    <w:noProof/>
                    <w:webHidden/>
                  </w:rPr>
                </w:r>
                <w:r>
                  <w:rPr>
                    <w:noProof/>
                    <w:webHidden/>
                  </w:rPr>
                  <w:fldChar w:fldCharType="separate"/>
                </w:r>
                <w:r w:rsidR="00656420">
                  <w:rPr>
                    <w:noProof/>
                    <w:webHidden/>
                  </w:rPr>
                  <w:t>31</w:t>
                </w:r>
                <w:r>
                  <w:rPr>
                    <w:noProof/>
                    <w:webHidden/>
                  </w:rPr>
                  <w:fldChar w:fldCharType="end"/>
                </w:r>
              </w:hyperlink>
            </w:p>
            <w:p w14:paraId="5A7037D3" w14:textId="77777777" w:rsidR="00D46580" w:rsidRDefault="00D46580">
              <w:pPr>
                <w:pStyle w:val="TOC2"/>
                <w:tabs>
                  <w:tab w:val="right" w:leader="dot" w:pos="11096"/>
                </w:tabs>
                <w:rPr>
                  <w:rFonts w:asciiTheme="minorHAnsi" w:hAnsiTheme="minorHAnsi"/>
                  <w:noProof/>
                  <w:szCs w:val="22"/>
                  <w:lang w:val="de-AT" w:eastAsia="de-AT"/>
                </w:rPr>
              </w:pPr>
              <w:hyperlink w:anchor="_Toc439601913" w:history="1">
                <w:r w:rsidRPr="00971B98">
                  <w:rPr>
                    <w:rStyle w:val="Hyperlink"/>
                    <w:noProof/>
                  </w:rPr>
                  <w:t>Motion blur</w:t>
                </w:r>
                <w:r>
                  <w:rPr>
                    <w:noProof/>
                    <w:webHidden/>
                  </w:rPr>
                  <w:tab/>
                </w:r>
                <w:r>
                  <w:rPr>
                    <w:noProof/>
                    <w:webHidden/>
                  </w:rPr>
                  <w:fldChar w:fldCharType="begin"/>
                </w:r>
                <w:r>
                  <w:rPr>
                    <w:noProof/>
                    <w:webHidden/>
                  </w:rPr>
                  <w:instrText xml:space="preserve"> PAGEREF _Toc439601913 \h </w:instrText>
                </w:r>
                <w:r>
                  <w:rPr>
                    <w:noProof/>
                    <w:webHidden/>
                  </w:rPr>
                </w:r>
                <w:r>
                  <w:rPr>
                    <w:noProof/>
                    <w:webHidden/>
                  </w:rPr>
                  <w:fldChar w:fldCharType="separate"/>
                </w:r>
                <w:r w:rsidR="00656420">
                  <w:rPr>
                    <w:noProof/>
                    <w:webHidden/>
                  </w:rPr>
                  <w:t>31</w:t>
                </w:r>
                <w:r>
                  <w:rPr>
                    <w:noProof/>
                    <w:webHidden/>
                  </w:rPr>
                  <w:fldChar w:fldCharType="end"/>
                </w:r>
              </w:hyperlink>
            </w:p>
            <w:p w14:paraId="1E1A8780" w14:textId="77777777" w:rsidR="00D46580" w:rsidRDefault="00D46580">
              <w:pPr>
                <w:pStyle w:val="TOC2"/>
                <w:tabs>
                  <w:tab w:val="right" w:leader="dot" w:pos="11096"/>
                </w:tabs>
                <w:rPr>
                  <w:rFonts w:asciiTheme="minorHAnsi" w:hAnsiTheme="minorHAnsi"/>
                  <w:noProof/>
                  <w:szCs w:val="22"/>
                  <w:lang w:val="de-AT" w:eastAsia="de-AT"/>
                </w:rPr>
              </w:pPr>
              <w:hyperlink w:anchor="_Toc439601914" w:history="1">
                <w:r w:rsidRPr="00971B98">
                  <w:rPr>
                    <w:rStyle w:val="Hyperlink"/>
                    <w:noProof/>
                  </w:rPr>
                  <w:t>Lens Flare</w:t>
                </w:r>
                <w:r>
                  <w:rPr>
                    <w:noProof/>
                    <w:webHidden/>
                  </w:rPr>
                  <w:tab/>
                </w:r>
                <w:r>
                  <w:rPr>
                    <w:noProof/>
                    <w:webHidden/>
                  </w:rPr>
                  <w:fldChar w:fldCharType="begin"/>
                </w:r>
                <w:r>
                  <w:rPr>
                    <w:noProof/>
                    <w:webHidden/>
                  </w:rPr>
                  <w:instrText xml:space="preserve"> PAGEREF _Toc439601914 \h </w:instrText>
                </w:r>
                <w:r>
                  <w:rPr>
                    <w:noProof/>
                    <w:webHidden/>
                  </w:rPr>
                </w:r>
                <w:r>
                  <w:rPr>
                    <w:noProof/>
                    <w:webHidden/>
                  </w:rPr>
                  <w:fldChar w:fldCharType="separate"/>
                </w:r>
                <w:r w:rsidR="00656420">
                  <w:rPr>
                    <w:noProof/>
                    <w:webHidden/>
                  </w:rPr>
                  <w:t>31</w:t>
                </w:r>
                <w:r>
                  <w:rPr>
                    <w:noProof/>
                    <w:webHidden/>
                  </w:rPr>
                  <w:fldChar w:fldCharType="end"/>
                </w:r>
              </w:hyperlink>
            </w:p>
            <w:p w14:paraId="7ACCF7E9" w14:textId="77777777" w:rsidR="00D46580" w:rsidRDefault="00D46580">
              <w:pPr>
                <w:pStyle w:val="TOC2"/>
                <w:tabs>
                  <w:tab w:val="right" w:leader="dot" w:pos="11096"/>
                </w:tabs>
                <w:rPr>
                  <w:rFonts w:asciiTheme="minorHAnsi" w:hAnsiTheme="minorHAnsi"/>
                  <w:noProof/>
                  <w:szCs w:val="22"/>
                  <w:lang w:val="de-AT" w:eastAsia="de-AT"/>
                </w:rPr>
              </w:pPr>
              <w:hyperlink w:anchor="_Toc439601915" w:history="1">
                <w:r w:rsidRPr="00971B98">
                  <w:rPr>
                    <w:rStyle w:val="Hyperlink"/>
                    <w:noProof/>
                  </w:rPr>
                  <w:t>Planar Reflections</w:t>
                </w:r>
                <w:r>
                  <w:rPr>
                    <w:noProof/>
                    <w:webHidden/>
                  </w:rPr>
                  <w:tab/>
                </w:r>
                <w:r>
                  <w:rPr>
                    <w:noProof/>
                    <w:webHidden/>
                  </w:rPr>
                  <w:fldChar w:fldCharType="begin"/>
                </w:r>
                <w:r>
                  <w:rPr>
                    <w:noProof/>
                    <w:webHidden/>
                  </w:rPr>
                  <w:instrText xml:space="preserve"> PAGEREF _Toc439601915 \h </w:instrText>
                </w:r>
                <w:r>
                  <w:rPr>
                    <w:noProof/>
                    <w:webHidden/>
                  </w:rPr>
                </w:r>
                <w:r>
                  <w:rPr>
                    <w:noProof/>
                    <w:webHidden/>
                  </w:rPr>
                  <w:fldChar w:fldCharType="separate"/>
                </w:r>
                <w:r w:rsidR="00656420">
                  <w:rPr>
                    <w:noProof/>
                    <w:webHidden/>
                  </w:rPr>
                  <w:t>31</w:t>
                </w:r>
                <w:r>
                  <w:rPr>
                    <w:noProof/>
                    <w:webHidden/>
                  </w:rPr>
                  <w:fldChar w:fldCharType="end"/>
                </w:r>
              </w:hyperlink>
            </w:p>
            <w:p w14:paraId="244FB19D" w14:textId="77777777" w:rsidR="00D46580" w:rsidRDefault="00D46580">
              <w:pPr>
                <w:pStyle w:val="TOC2"/>
                <w:tabs>
                  <w:tab w:val="right" w:leader="dot" w:pos="11096"/>
                </w:tabs>
                <w:rPr>
                  <w:rFonts w:asciiTheme="minorHAnsi" w:hAnsiTheme="minorHAnsi"/>
                  <w:noProof/>
                  <w:szCs w:val="22"/>
                  <w:lang w:val="de-AT" w:eastAsia="de-AT"/>
                </w:rPr>
              </w:pPr>
              <w:hyperlink w:anchor="_Toc439601916" w:history="1">
                <w:r w:rsidRPr="00971B98">
                  <w:rPr>
                    <w:rStyle w:val="Hyperlink"/>
                    <w:noProof/>
                  </w:rPr>
                  <w:t>Stencil Buffer</w:t>
                </w:r>
                <w:r>
                  <w:rPr>
                    <w:noProof/>
                    <w:webHidden/>
                  </w:rPr>
                  <w:tab/>
                </w:r>
                <w:r>
                  <w:rPr>
                    <w:noProof/>
                    <w:webHidden/>
                  </w:rPr>
                  <w:fldChar w:fldCharType="begin"/>
                </w:r>
                <w:r>
                  <w:rPr>
                    <w:noProof/>
                    <w:webHidden/>
                  </w:rPr>
                  <w:instrText xml:space="preserve"> PAGEREF _Toc439601916 \h </w:instrText>
                </w:r>
                <w:r>
                  <w:rPr>
                    <w:noProof/>
                    <w:webHidden/>
                  </w:rPr>
                </w:r>
                <w:r>
                  <w:rPr>
                    <w:noProof/>
                    <w:webHidden/>
                  </w:rPr>
                  <w:fldChar w:fldCharType="separate"/>
                </w:r>
                <w:r w:rsidR="00656420">
                  <w:rPr>
                    <w:noProof/>
                    <w:webHidden/>
                  </w:rPr>
                  <w:t>32</w:t>
                </w:r>
                <w:r>
                  <w:rPr>
                    <w:noProof/>
                    <w:webHidden/>
                  </w:rPr>
                  <w:fldChar w:fldCharType="end"/>
                </w:r>
              </w:hyperlink>
            </w:p>
            <w:p w14:paraId="205D9334" w14:textId="77777777" w:rsidR="00D46580" w:rsidRDefault="00D46580">
              <w:pPr>
                <w:pStyle w:val="TOC2"/>
                <w:tabs>
                  <w:tab w:val="right" w:leader="dot" w:pos="11096"/>
                </w:tabs>
                <w:rPr>
                  <w:rFonts w:asciiTheme="minorHAnsi" w:hAnsiTheme="minorHAnsi"/>
                  <w:noProof/>
                  <w:szCs w:val="22"/>
                  <w:lang w:val="de-AT" w:eastAsia="de-AT"/>
                </w:rPr>
              </w:pPr>
              <w:hyperlink w:anchor="_Toc439601917" w:history="1">
                <w:r w:rsidRPr="00971B98">
                  <w:rPr>
                    <w:rStyle w:val="Hyperlink"/>
                    <w:noProof/>
                  </w:rPr>
                  <w:t>Transparency</w:t>
                </w:r>
                <w:r>
                  <w:rPr>
                    <w:noProof/>
                    <w:webHidden/>
                  </w:rPr>
                  <w:tab/>
                </w:r>
                <w:r>
                  <w:rPr>
                    <w:noProof/>
                    <w:webHidden/>
                  </w:rPr>
                  <w:fldChar w:fldCharType="begin"/>
                </w:r>
                <w:r>
                  <w:rPr>
                    <w:noProof/>
                    <w:webHidden/>
                  </w:rPr>
                  <w:instrText xml:space="preserve"> PAGEREF _Toc439601917 \h </w:instrText>
                </w:r>
                <w:r>
                  <w:rPr>
                    <w:noProof/>
                    <w:webHidden/>
                  </w:rPr>
                </w:r>
                <w:r>
                  <w:rPr>
                    <w:noProof/>
                    <w:webHidden/>
                  </w:rPr>
                  <w:fldChar w:fldCharType="separate"/>
                </w:r>
                <w:r w:rsidR="00656420">
                  <w:rPr>
                    <w:noProof/>
                    <w:webHidden/>
                  </w:rPr>
                  <w:t>32</w:t>
                </w:r>
                <w:r>
                  <w:rPr>
                    <w:noProof/>
                    <w:webHidden/>
                  </w:rPr>
                  <w:fldChar w:fldCharType="end"/>
                </w:r>
              </w:hyperlink>
            </w:p>
            <w:p w14:paraId="40E4EA16" w14:textId="77777777" w:rsidR="00D46580" w:rsidRDefault="00D46580">
              <w:pPr>
                <w:pStyle w:val="TOC3"/>
                <w:tabs>
                  <w:tab w:val="right" w:leader="dot" w:pos="11096"/>
                </w:tabs>
                <w:rPr>
                  <w:rFonts w:asciiTheme="minorHAnsi" w:hAnsiTheme="minorHAnsi"/>
                  <w:noProof/>
                  <w:szCs w:val="22"/>
                  <w:lang w:val="de-AT" w:eastAsia="de-AT"/>
                </w:rPr>
              </w:pPr>
              <w:hyperlink w:anchor="_Toc439601918" w:history="1">
                <w:r w:rsidRPr="00971B98">
                  <w:rPr>
                    <w:rStyle w:val="Hyperlink"/>
                    <w:noProof/>
                  </w:rPr>
                  <w:t>Depth Peeling</w:t>
                </w:r>
                <w:r>
                  <w:rPr>
                    <w:noProof/>
                    <w:webHidden/>
                  </w:rPr>
                  <w:tab/>
                </w:r>
                <w:r>
                  <w:rPr>
                    <w:noProof/>
                    <w:webHidden/>
                  </w:rPr>
                  <w:fldChar w:fldCharType="begin"/>
                </w:r>
                <w:r>
                  <w:rPr>
                    <w:noProof/>
                    <w:webHidden/>
                  </w:rPr>
                  <w:instrText xml:space="preserve"> PAGEREF _Toc439601918 \h </w:instrText>
                </w:r>
                <w:r>
                  <w:rPr>
                    <w:noProof/>
                    <w:webHidden/>
                  </w:rPr>
                </w:r>
                <w:r>
                  <w:rPr>
                    <w:noProof/>
                    <w:webHidden/>
                  </w:rPr>
                  <w:fldChar w:fldCharType="separate"/>
                </w:r>
                <w:r w:rsidR="00656420">
                  <w:rPr>
                    <w:noProof/>
                    <w:webHidden/>
                  </w:rPr>
                  <w:t>32</w:t>
                </w:r>
                <w:r>
                  <w:rPr>
                    <w:noProof/>
                    <w:webHidden/>
                  </w:rPr>
                  <w:fldChar w:fldCharType="end"/>
                </w:r>
              </w:hyperlink>
            </w:p>
            <w:p w14:paraId="28F530AD" w14:textId="77777777" w:rsidR="00D46580" w:rsidRDefault="00D46580">
              <w:pPr>
                <w:pStyle w:val="TOC3"/>
                <w:tabs>
                  <w:tab w:val="right" w:leader="dot" w:pos="11096"/>
                </w:tabs>
                <w:rPr>
                  <w:rFonts w:asciiTheme="minorHAnsi" w:hAnsiTheme="minorHAnsi"/>
                  <w:noProof/>
                  <w:szCs w:val="22"/>
                  <w:lang w:val="de-AT" w:eastAsia="de-AT"/>
                </w:rPr>
              </w:pPr>
              <w:hyperlink w:anchor="_Toc439601919" w:history="1">
                <w:r w:rsidRPr="00971B98">
                  <w:rPr>
                    <w:rStyle w:val="Hyperlink"/>
                    <w:noProof/>
                  </w:rPr>
                  <w:t>Per-Pixel Linked Lists</w:t>
                </w:r>
                <w:r>
                  <w:rPr>
                    <w:noProof/>
                    <w:webHidden/>
                  </w:rPr>
                  <w:tab/>
                </w:r>
                <w:r>
                  <w:rPr>
                    <w:noProof/>
                    <w:webHidden/>
                  </w:rPr>
                  <w:fldChar w:fldCharType="begin"/>
                </w:r>
                <w:r>
                  <w:rPr>
                    <w:noProof/>
                    <w:webHidden/>
                  </w:rPr>
                  <w:instrText xml:space="preserve"> PAGEREF _Toc439601919 \h </w:instrText>
                </w:r>
                <w:r>
                  <w:rPr>
                    <w:noProof/>
                    <w:webHidden/>
                  </w:rPr>
                </w:r>
                <w:r>
                  <w:rPr>
                    <w:noProof/>
                    <w:webHidden/>
                  </w:rPr>
                  <w:fldChar w:fldCharType="separate"/>
                </w:r>
                <w:r w:rsidR="00656420">
                  <w:rPr>
                    <w:noProof/>
                    <w:webHidden/>
                  </w:rPr>
                  <w:t>32</w:t>
                </w:r>
                <w:r>
                  <w:rPr>
                    <w:noProof/>
                    <w:webHidden/>
                  </w:rPr>
                  <w:fldChar w:fldCharType="end"/>
                </w:r>
              </w:hyperlink>
            </w:p>
            <w:p w14:paraId="615918CA" w14:textId="77777777" w:rsidR="00D46580" w:rsidRDefault="00D46580">
              <w:pPr>
                <w:pStyle w:val="TOC2"/>
                <w:tabs>
                  <w:tab w:val="right" w:leader="dot" w:pos="11096"/>
                </w:tabs>
                <w:rPr>
                  <w:rFonts w:asciiTheme="minorHAnsi" w:hAnsiTheme="minorHAnsi"/>
                  <w:noProof/>
                  <w:szCs w:val="22"/>
                  <w:lang w:val="de-AT" w:eastAsia="de-AT"/>
                </w:rPr>
              </w:pPr>
              <w:hyperlink w:anchor="_Toc439601920" w:history="1">
                <w:r w:rsidRPr="00971B98">
                  <w:rPr>
                    <w:rStyle w:val="Hyperlink"/>
                    <w:noProof/>
                  </w:rPr>
                  <w:t>Shadowing with environmental lighting</w:t>
                </w:r>
                <w:r>
                  <w:rPr>
                    <w:noProof/>
                    <w:webHidden/>
                  </w:rPr>
                  <w:tab/>
                </w:r>
                <w:r>
                  <w:rPr>
                    <w:noProof/>
                    <w:webHidden/>
                  </w:rPr>
                  <w:fldChar w:fldCharType="begin"/>
                </w:r>
                <w:r>
                  <w:rPr>
                    <w:noProof/>
                    <w:webHidden/>
                  </w:rPr>
                  <w:instrText xml:space="preserve"> PAGEREF _Toc439601920 \h </w:instrText>
                </w:r>
                <w:r>
                  <w:rPr>
                    <w:noProof/>
                    <w:webHidden/>
                  </w:rPr>
                </w:r>
                <w:r>
                  <w:rPr>
                    <w:noProof/>
                    <w:webHidden/>
                  </w:rPr>
                  <w:fldChar w:fldCharType="separate"/>
                </w:r>
                <w:r w:rsidR="00656420">
                  <w:rPr>
                    <w:noProof/>
                    <w:webHidden/>
                  </w:rPr>
                  <w:t>34</w:t>
                </w:r>
                <w:r>
                  <w:rPr>
                    <w:noProof/>
                    <w:webHidden/>
                  </w:rPr>
                  <w:fldChar w:fldCharType="end"/>
                </w:r>
              </w:hyperlink>
            </w:p>
            <w:p w14:paraId="3218E336" w14:textId="77777777" w:rsidR="00D46580" w:rsidRDefault="00D46580">
              <w:pPr>
                <w:pStyle w:val="TOC3"/>
                <w:tabs>
                  <w:tab w:val="right" w:leader="dot" w:pos="11096"/>
                </w:tabs>
                <w:rPr>
                  <w:rFonts w:asciiTheme="minorHAnsi" w:hAnsiTheme="minorHAnsi"/>
                  <w:noProof/>
                  <w:szCs w:val="22"/>
                  <w:lang w:val="de-AT" w:eastAsia="de-AT"/>
                </w:rPr>
              </w:pPr>
              <w:hyperlink w:anchor="_Toc439601921" w:history="1">
                <w:r w:rsidRPr="00971B98">
                  <w:rPr>
                    <w:rStyle w:val="Hyperlink"/>
                    <w:noProof/>
                  </w:rPr>
                  <w:t>Ambient Occlusion</w:t>
                </w:r>
                <w:r>
                  <w:rPr>
                    <w:noProof/>
                    <w:webHidden/>
                  </w:rPr>
                  <w:tab/>
                </w:r>
                <w:r>
                  <w:rPr>
                    <w:noProof/>
                    <w:webHidden/>
                  </w:rPr>
                  <w:fldChar w:fldCharType="begin"/>
                </w:r>
                <w:r>
                  <w:rPr>
                    <w:noProof/>
                    <w:webHidden/>
                  </w:rPr>
                  <w:instrText xml:space="preserve"> PAGEREF _Toc439601921 \h </w:instrText>
                </w:r>
                <w:r>
                  <w:rPr>
                    <w:noProof/>
                    <w:webHidden/>
                  </w:rPr>
                </w:r>
                <w:r>
                  <w:rPr>
                    <w:noProof/>
                    <w:webHidden/>
                  </w:rPr>
                  <w:fldChar w:fldCharType="separate"/>
                </w:r>
                <w:r w:rsidR="00656420">
                  <w:rPr>
                    <w:noProof/>
                    <w:webHidden/>
                  </w:rPr>
                  <w:t>34</w:t>
                </w:r>
                <w:r>
                  <w:rPr>
                    <w:noProof/>
                    <w:webHidden/>
                  </w:rPr>
                  <w:fldChar w:fldCharType="end"/>
                </w:r>
              </w:hyperlink>
            </w:p>
            <w:p w14:paraId="7FD162AF" w14:textId="77777777" w:rsidR="00D46580" w:rsidRDefault="00D46580">
              <w:pPr>
                <w:pStyle w:val="TOC3"/>
                <w:tabs>
                  <w:tab w:val="right" w:leader="dot" w:pos="11096"/>
                </w:tabs>
                <w:rPr>
                  <w:rFonts w:asciiTheme="minorHAnsi" w:hAnsiTheme="minorHAnsi"/>
                  <w:noProof/>
                  <w:szCs w:val="22"/>
                  <w:lang w:val="de-AT" w:eastAsia="de-AT"/>
                </w:rPr>
              </w:pPr>
              <w:hyperlink w:anchor="_Toc439601922" w:history="1">
                <w:r w:rsidRPr="00971B98">
                  <w:rPr>
                    <w:rStyle w:val="Hyperlink"/>
                    <w:noProof/>
                  </w:rPr>
                  <w:t>SSAO</w:t>
                </w:r>
                <w:r>
                  <w:rPr>
                    <w:noProof/>
                    <w:webHidden/>
                  </w:rPr>
                  <w:tab/>
                </w:r>
                <w:r>
                  <w:rPr>
                    <w:noProof/>
                    <w:webHidden/>
                  </w:rPr>
                  <w:fldChar w:fldCharType="begin"/>
                </w:r>
                <w:r>
                  <w:rPr>
                    <w:noProof/>
                    <w:webHidden/>
                  </w:rPr>
                  <w:instrText xml:space="preserve"> PAGEREF _Toc439601922 \h </w:instrText>
                </w:r>
                <w:r>
                  <w:rPr>
                    <w:noProof/>
                    <w:webHidden/>
                  </w:rPr>
                </w:r>
                <w:r>
                  <w:rPr>
                    <w:noProof/>
                    <w:webHidden/>
                  </w:rPr>
                  <w:fldChar w:fldCharType="separate"/>
                </w:r>
                <w:r w:rsidR="00656420">
                  <w:rPr>
                    <w:noProof/>
                    <w:webHidden/>
                  </w:rPr>
                  <w:t>34</w:t>
                </w:r>
                <w:r>
                  <w:rPr>
                    <w:noProof/>
                    <w:webHidden/>
                  </w:rPr>
                  <w:fldChar w:fldCharType="end"/>
                </w:r>
              </w:hyperlink>
            </w:p>
            <w:p w14:paraId="1EC3CC23" w14:textId="77777777" w:rsidR="00D46580" w:rsidRDefault="00D46580">
              <w:pPr>
                <w:pStyle w:val="TOC3"/>
                <w:tabs>
                  <w:tab w:val="right" w:leader="dot" w:pos="11096"/>
                </w:tabs>
                <w:rPr>
                  <w:rFonts w:asciiTheme="minorHAnsi" w:hAnsiTheme="minorHAnsi"/>
                  <w:noProof/>
                  <w:szCs w:val="22"/>
                  <w:lang w:val="de-AT" w:eastAsia="de-AT"/>
                </w:rPr>
              </w:pPr>
              <w:hyperlink w:anchor="_Toc439601923" w:history="1">
                <w:r w:rsidRPr="00971B98">
                  <w:rPr>
                    <w:rStyle w:val="Hyperlink"/>
                    <w:noProof/>
                  </w:rPr>
                  <w:t>SSDO</w:t>
                </w:r>
                <w:r>
                  <w:rPr>
                    <w:noProof/>
                    <w:webHidden/>
                  </w:rPr>
                  <w:tab/>
                </w:r>
                <w:r>
                  <w:rPr>
                    <w:noProof/>
                    <w:webHidden/>
                  </w:rPr>
                  <w:fldChar w:fldCharType="begin"/>
                </w:r>
                <w:r>
                  <w:rPr>
                    <w:noProof/>
                    <w:webHidden/>
                  </w:rPr>
                  <w:instrText xml:space="preserve"> PAGEREF _Toc439601923 \h </w:instrText>
                </w:r>
                <w:r>
                  <w:rPr>
                    <w:noProof/>
                    <w:webHidden/>
                  </w:rPr>
                </w:r>
                <w:r>
                  <w:rPr>
                    <w:noProof/>
                    <w:webHidden/>
                  </w:rPr>
                  <w:fldChar w:fldCharType="separate"/>
                </w:r>
                <w:r w:rsidR="00656420">
                  <w:rPr>
                    <w:noProof/>
                    <w:webHidden/>
                  </w:rPr>
                  <w:t>34</w:t>
                </w:r>
                <w:r>
                  <w:rPr>
                    <w:noProof/>
                    <w:webHidden/>
                  </w:rPr>
                  <w:fldChar w:fldCharType="end"/>
                </w:r>
              </w:hyperlink>
            </w:p>
            <w:p w14:paraId="587B183B" w14:textId="77777777" w:rsidR="00D46580" w:rsidRDefault="00D46580">
              <w:pPr>
                <w:pStyle w:val="TOC1"/>
                <w:tabs>
                  <w:tab w:val="right" w:leader="dot" w:pos="11096"/>
                </w:tabs>
                <w:rPr>
                  <w:rFonts w:asciiTheme="minorHAnsi" w:hAnsiTheme="minorHAnsi"/>
                  <w:noProof/>
                  <w:szCs w:val="22"/>
                  <w:lang w:val="de-AT" w:eastAsia="de-AT"/>
                </w:rPr>
              </w:pPr>
              <w:hyperlink w:anchor="_Toc439601924" w:history="1">
                <w:r w:rsidRPr="00971B98">
                  <w:rPr>
                    <w:rStyle w:val="Hyperlink"/>
                    <w:noProof/>
                  </w:rPr>
                  <w:t>Shadows</w:t>
                </w:r>
                <w:r>
                  <w:rPr>
                    <w:noProof/>
                    <w:webHidden/>
                  </w:rPr>
                  <w:tab/>
                </w:r>
                <w:r>
                  <w:rPr>
                    <w:noProof/>
                    <w:webHidden/>
                  </w:rPr>
                  <w:fldChar w:fldCharType="begin"/>
                </w:r>
                <w:r>
                  <w:rPr>
                    <w:noProof/>
                    <w:webHidden/>
                  </w:rPr>
                  <w:instrText xml:space="preserve"> PAGEREF _Toc439601924 \h </w:instrText>
                </w:r>
                <w:r>
                  <w:rPr>
                    <w:noProof/>
                    <w:webHidden/>
                  </w:rPr>
                </w:r>
                <w:r>
                  <w:rPr>
                    <w:noProof/>
                    <w:webHidden/>
                  </w:rPr>
                  <w:fldChar w:fldCharType="separate"/>
                </w:r>
                <w:r w:rsidR="00656420">
                  <w:rPr>
                    <w:noProof/>
                    <w:webHidden/>
                  </w:rPr>
                  <w:t>36</w:t>
                </w:r>
                <w:r>
                  <w:rPr>
                    <w:noProof/>
                    <w:webHidden/>
                  </w:rPr>
                  <w:fldChar w:fldCharType="end"/>
                </w:r>
              </w:hyperlink>
            </w:p>
            <w:p w14:paraId="055D6E26" w14:textId="77777777" w:rsidR="00D46580" w:rsidRDefault="00D46580">
              <w:pPr>
                <w:pStyle w:val="TOC2"/>
                <w:tabs>
                  <w:tab w:val="right" w:leader="dot" w:pos="11096"/>
                </w:tabs>
                <w:rPr>
                  <w:rFonts w:asciiTheme="minorHAnsi" w:hAnsiTheme="minorHAnsi"/>
                  <w:noProof/>
                  <w:szCs w:val="22"/>
                  <w:lang w:val="de-AT" w:eastAsia="de-AT"/>
                </w:rPr>
              </w:pPr>
              <w:hyperlink w:anchor="_Toc439601925" w:history="1">
                <w:r w:rsidRPr="00971B98">
                  <w:rPr>
                    <w:rStyle w:val="Hyperlink"/>
                    <w:noProof/>
                  </w:rPr>
                  <w:t>Real-Time Shadows</w:t>
                </w:r>
                <w:r>
                  <w:rPr>
                    <w:noProof/>
                    <w:webHidden/>
                  </w:rPr>
                  <w:tab/>
                </w:r>
                <w:r>
                  <w:rPr>
                    <w:noProof/>
                    <w:webHidden/>
                  </w:rPr>
                  <w:fldChar w:fldCharType="begin"/>
                </w:r>
                <w:r>
                  <w:rPr>
                    <w:noProof/>
                    <w:webHidden/>
                  </w:rPr>
                  <w:instrText xml:space="preserve"> PAGEREF _Toc439601925 \h </w:instrText>
                </w:r>
                <w:r>
                  <w:rPr>
                    <w:noProof/>
                    <w:webHidden/>
                  </w:rPr>
                </w:r>
                <w:r>
                  <w:rPr>
                    <w:noProof/>
                    <w:webHidden/>
                  </w:rPr>
                  <w:fldChar w:fldCharType="separate"/>
                </w:r>
                <w:r w:rsidR="00656420">
                  <w:rPr>
                    <w:noProof/>
                    <w:webHidden/>
                  </w:rPr>
                  <w:t>36</w:t>
                </w:r>
                <w:r>
                  <w:rPr>
                    <w:noProof/>
                    <w:webHidden/>
                  </w:rPr>
                  <w:fldChar w:fldCharType="end"/>
                </w:r>
              </w:hyperlink>
            </w:p>
            <w:p w14:paraId="6C574BB1" w14:textId="77777777" w:rsidR="00D46580" w:rsidRDefault="00D46580">
              <w:pPr>
                <w:pStyle w:val="TOC3"/>
                <w:tabs>
                  <w:tab w:val="right" w:leader="dot" w:pos="11096"/>
                </w:tabs>
                <w:rPr>
                  <w:rFonts w:asciiTheme="minorHAnsi" w:hAnsiTheme="minorHAnsi"/>
                  <w:noProof/>
                  <w:szCs w:val="22"/>
                  <w:lang w:val="de-AT" w:eastAsia="de-AT"/>
                </w:rPr>
              </w:pPr>
              <w:hyperlink w:anchor="_Toc439601926" w:history="1">
                <w:r w:rsidRPr="00971B98">
                  <w:rPr>
                    <w:rStyle w:val="Hyperlink"/>
                    <w:noProof/>
                  </w:rPr>
                  <w:t>Static Shadows</w:t>
                </w:r>
                <w:r>
                  <w:rPr>
                    <w:noProof/>
                    <w:webHidden/>
                  </w:rPr>
                  <w:tab/>
                </w:r>
                <w:r>
                  <w:rPr>
                    <w:noProof/>
                    <w:webHidden/>
                  </w:rPr>
                  <w:fldChar w:fldCharType="begin"/>
                </w:r>
                <w:r>
                  <w:rPr>
                    <w:noProof/>
                    <w:webHidden/>
                  </w:rPr>
                  <w:instrText xml:space="preserve"> PAGEREF _Toc439601926 \h </w:instrText>
                </w:r>
                <w:r>
                  <w:rPr>
                    <w:noProof/>
                    <w:webHidden/>
                  </w:rPr>
                </w:r>
                <w:r>
                  <w:rPr>
                    <w:noProof/>
                    <w:webHidden/>
                  </w:rPr>
                  <w:fldChar w:fldCharType="separate"/>
                </w:r>
                <w:r w:rsidR="00656420">
                  <w:rPr>
                    <w:noProof/>
                    <w:webHidden/>
                  </w:rPr>
                  <w:t>36</w:t>
                </w:r>
                <w:r>
                  <w:rPr>
                    <w:noProof/>
                    <w:webHidden/>
                  </w:rPr>
                  <w:fldChar w:fldCharType="end"/>
                </w:r>
              </w:hyperlink>
            </w:p>
            <w:p w14:paraId="6BFFC5BA" w14:textId="77777777" w:rsidR="00D46580" w:rsidRDefault="00D46580">
              <w:pPr>
                <w:pStyle w:val="TOC3"/>
                <w:tabs>
                  <w:tab w:val="right" w:leader="dot" w:pos="11096"/>
                </w:tabs>
                <w:rPr>
                  <w:rFonts w:asciiTheme="minorHAnsi" w:hAnsiTheme="minorHAnsi"/>
                  <w:noProof/>
                  <w:szCs w:val="22"/>
                  <w:lang w:val="de-AT" w:eastAsia="de-AT"/>
                </w:rPr>
              </w:pPr>
              <w:hyperlink w:anchor="_Toc439601927" w:history="1">
                <w:r w:rsidRPr="00971B98">
                  <w:rPr>
                    <w:rStyle w:val="Hyperlink"/>
                    <w:noProof/>
                  </w:rPr>
                  <w:t>Approximate Shadows</w:t>
                </w:r>
                <w:r>
                  <w:rPr>
                    <w:noProof/>
                    <w:webHidden/>
                  </w:rPr>
                  <w:tab/>
                </w:r>
                <w:r>
                  <w:rPr>
                    <w:noProof/>
                    <w:webHidden/>
                  </w:rPr>
                  <w:fldChar w:fldCharType="begin"/>
                </w:r>
                <w:r>
                  <w:rPr>
                    <w:noProof/>
                    <w:webHidden/>
                  </w:rPr>
                  <w:instrText xml:space="preserve"> PAGEREF _Toc439601927 \h </w:instrText>
                </w:r>
                <w:r>
                  <w:rPr>
                    <w:noProof/>
                    <w:webHidden/>
                  </w:rPr>
                </w:r>
                <w:r>
                  <w:rPr>
                    <w:noProof/>
                    <w:webHidden/>
                  </w:rPr>
                  <w:fldChar w:fldCharType="separate"/>
                </w:r>
                <w:r w:rsidR="00656420">
                  <w:rPr>
                    <w:noProof/>
                    <w:webHidden/>
                  </w:rPr>
                  <w:t>36</w:t>
                </w:r>
                <w:r>
                  <w:rPr>
                    <w:noProof/>
                    <w:webHidden/>
                  </w:rPr>
                  <w:fldChar w:fldCharType="end"/>
                </w:r>
              </w:hyperlink>
            </w:p>
            <w:p w14:paraId="4E51574C" w14:textId="77777777" w:rsidR="00D46580" w:rsidRDefault="00D46580">
              <w:pPr>
                <w:pStyle w:val="TOC3"/>
                <w:tabs>
                  <w:tab w:val="right" w:leader="dot" w:pos="11096"/>
                </w:tabs>
                <w:rPr>
                  <w:rFonts w:asciiTheme="minorHAnsi" w:hAnsiTheme="minorHAnsi"/>
                  <w:noProof/>
                  <w:szCs w:val="22"/>
                  <w:lang w:val="de-AT" w:eastAsia="de-AT"/>
                </w:rPr>
              </w:pPr>
              <w:hyperlink w:anchor="_Toc439601928" w:history="1">
                <w:r w:rsidRPr="00971B98">
                  <w:rPr>
                    <w:rStyle w:val="Hyperlink"/>
                    <w:noProof/>
                  </w:rPr>
                  <w:t>Planar Projected Shadows</w:t>
                </w:r>
                <w:r>
                  <w:rPr>
                    <w:noProof/>
                    <w:webHidden/>
                  </w:rPr>
                  <w:tab/>
                </w:r>
                <w:r>
                  <w:rPr>
                    <w:noProof/>
                    <w:webHidden/>
                  </w:rPr>
                  <w:fldChar w:fldCharType="begin"/>
                </w:r>
                <w:r>
                  <w:rPr>
                    <w:noProof/>
                    <w:webHidden/>
                  </w:rPr>
                  <w:instrText xml:space="preserve"> PAGEREF _Toc439601928 \h </w:instrText>
                </w:r>
                <w:r>
                  <w:rPr>
                    <w:noProof/>
                    <w:webHidden/>
                  </w:rPr>
                </w:r>
                <w:r>
                  <w:rPr>
                    <w:noProof/>
                    <w:webHidden/>
                  </w:rPr>
                  <w:fldChar w:fldCharType="separate"/>
                </w:r>
                <w:r w:rsidR="00656420">
                  <w:rPr>
                    <w:noProof/>
                    <w:webHidden/>
                  </w:rPr>
                  <w:t>36</w:t>
                </w:r>
                <w:r>
                  <w:rPr>
                    <w:noProof/>
                    <w:webHidden/>
                  </w:rPr>
                  <w:fldChar w:fldCharType="end"/>
                </w:r>
              </w:hyperlink>
            </w:p>
            <w:p w14:paraId="218ED9A6" w14:textId="77777777" w:rsidR="00D46580" w:rsidRDefault="00D46580">
              <w:pPr>
                <w:pStyle w:val="TOC2"/>
                <w:tabs>
                  <w:tab w:val="right" w:leader="dot" w:pos="11096"/>
                </w:tabs>
                <w:rPr>
                  <w:rFonts w:asciiTheme="minorHAnsi" w:hAnsiTheme="minorHAnsi"/>
                  <w:noProof/>
                  <w:szCs w:val="22"/>
                  <w:lang w:val="de-AT" w:eastAsia="de-AT"/>
                </w:rPr>
              </w:pPr>
              <w:hyperlink w:anchor="_Toc439601929" w:history="1">
                <w:r w:rsidRPr="00971B98">
                  <w:rPr>
                    <w:rStyle w:val="Hyperlink"/>
                    <w:noProof/>
                  </w:rPr>
                  <w:t>Shadow Mapping Alogrithm</w:t>
                </w:r>
                <w:r>
                  <w:rPr>
                    <w:noProof/>
                    <w:webHidden/>
                  </w:rPr>
                  <w:tab/>
                </w:r>
                <w:r>
                  <w:rPr>
                    <w:noProof/>
                    <w:webHidden/>
                  </w:rPr>
                  <w:fldChar w:fldCharType="begin"/>
                </w:r>
                <w:r>
                  <w:rPr>
                    <w:noProof/>
                    <w:webHidden/>
                  </w:rPr>
                  <w:instrText xml:space="preserve"> PAGEREF _Toc439601929 \h </w:instrText>
                </w:r>
                <w:r>
                  <w:rPr>
                    <w:noProof/>
                    <w:webHidden/>
                  </w:rPr>
                </w:r>
                <w:r>
                  <w:rPr>
                    <w:noProof/>
                    <w:webHidden/>
                  </w:rPr>
                  <w:fldChar w:fldCharType="separate"/>
                </w:r>
                <w:r w:rsidR="00656420">
                  <w:rPr>
                    <w:noProof/>
                    <w:webHidden/>
                  </w:rPr>
                  <w:t>37</w:t>
                </w:r>
                <w:r>
                  <w:rPr>
                    <w:noProof/>
                    <w:webHidden/>
                  </w:rPr>
                  <w:fldChar w:fldCharType="end"/>
                </w:r>
              </w:hyperlink>
            </w:p>
            <w:p w14:paraId="00408362" w14:textId="77777777" w:rsidR="00D46580" w:rsidRDefault="00D46580">
              <w:pPr>
                <w:pStyle w:val="TOC2"/>
                <w:tabs>
                  <w:tab w:val="right" w:leader="dot" w:pos="11096"/>
                </w:tabs>
                <w:rPr>
                  <w:rFonts w:asciiTheme="minorHAnsi" w:hAnsiTheme="minorHAnsi"/>
                  <w:noProof/>
                  <w:szCs w:val="22"/>
                  <w:lang w:val="de-AT" w:eastAsia="de-AT"/>
                </w:rPr>
              </w:pPr>
              <w:hyperlink w:anchor="_Toc439601930" w:history="1">
                <w:r w:rsidRPr="00971B98">
                  <w:rPr>
                    <w:rStyle w:val="Hyperlink"/>
                    <w:noProof/>
                  </w:rPr>
                  <w:t>Aliasing</w:t>
                </w:r>
                <w:r>
                  <w:rPr>
                    <w:noProof/>
                    <w:webHidden/>
                  </w:rPr>
                  <w:tab/>
                </w:r>
                <w:r>
                  <w:rPr>
                    <w:noProof/>
                    <w:webHidden/>
                  </w:rPr>
                  <w:fldChar w:fldCharType="begin"/>
                </w:r>
                <w:r>
                  <w:rPr>
                    <w:noProof/>
                    <w:webHidden/>
                  </w:rPr>
                  <w:instrText xml:space="preserve"> PAGEREF _Toc439601930 \h </w:instrText>
                </w:r>
                <w:r>
                  <w:rPr>
                    <w:noProof/>
                    <w:webHidden/>
                  </w:rPr>
                </w:r>
                <w:r>
                  <w:rPr>
                    <w:noProof/>
                    <w:webHidden/>
                  </w:rPr>
                  <w:fldChar w:fldCharType="separate"/>
                </w:r>
                <w:r w:rsidR="00656420">
                  <w:rPr>
                    <w:noProof/>
                    <w:webHidden/>
                  </w:rPr>
                  <w:t>37</w:t>
                </w:r>
                <w:r>
                  <w:rPr>
                    <w:noProof/>
                    <w:webHidden/>
                  </w:rPr>
                  <w:fldChar w:fldCharType="end"/>
                </w:r>
              </w:hyperlink>
            </w:p>
            <w:p w14:paraId="45FD046B" w14:textId="77777777" w:rsidR="00D46580" w:rsidRDefault="00D46580">
              <w:pPr>
                <w:pStyle w:val="TOC2"/>
                <w:tabs>
                  <w:tab w:val="right" w:leader="dot" w:pos="11096"/>
                </w:tabs>
                <w:rPr>
                  <w:rFonts w:asciiTheme="minorHAnsi" w:hAnsiTheme="minorHAnsi"/>
                  <w:noProof/>
                  <w:szCs w:val="22"/>
                  <w:lang w:val="de-AT" w:eastAsia="de-AT"/>
                </w:rPr>
              </w:pPr>
              <w:hyperlink w:anchor="_Toc439601931" w:history="1">
                <w:r w:rsidRPr="00971B98">
                  <w:rPr>
                    <w:rStyle w:val="Hyperlink"/>
                    <w:noProof/>
                  </w:rPr>
                  <w:t>Shadow map</w:t>
                </w:r>
                <w:r>
                  <w:rPr>
                    <w:noProof/>
                    <w:webHidden/>
                  </w:rPr>
                  <w:tab/>
                </w:r>
                <w:r>
                  <w:rPr>
                    <w:noProof/>
                    <w:webHidden/>
                  </w:rPr>
                  <w:fldChar w:fldCharType="begin"/>
                </w:r>
                <w:r>
                  <w:rPr>
                    <w:noProof/>
                    <w:webHidden/>
                  </w:rPr>
                  <w:instrText xml:space="preserve"> PAGEREF _Toc439601931 \h </w:instrText>
                </w:r>
                <w:r>
                  <w:rPr>
                    <w:noProof/>
                    <w:webHidden/>
                  </w:rPr>
                </w:r>
                <w:r>
                  <w:rPr>
                    <w:noProof/>
                    <w:webHidden/>
                  </w:rPr>
                  <w:fldChar w:fldCharType="separate"/>
                </w:r>
                <w:r w:rsidR="00656420">
                  <w:rPr>
                    <w:noProof/>
                    <w:webHidden/>
                  </w:rPr>
                  <w:t>37</w:t>
                </w:r>
                <w:r>
                  <w:rPr>
                    <w:noProof/>
                    <w:webHidden/>
                  </w:rPr>
                  <w:fldChar w:fldCharType="end"/>
                </w:r>
              </w:hyperlink>
            </w:p>
            <w:p w14:paraId="169F5118" w14:textId="77777777" w:rsidR="00D46580" w:rsidRDefault="00D46580">
              <w:pPr>
                <w:pStyle w:val="TOC2"/>
                <w:tabs>
                  <w:tab w:val="right" w:leader="dot" w:pos="11096"/>
                </w:tabs>
                <w:rPr>
                  <w:rFonts w:asciiTheme="minorHAnsi" w:hAnsiTheme="minorHAnsi"/>
                  <w:noProof/>
                  <w:szCs w:val="22"/>
                  <w:lang w:val="de-AT" w:eastAsia="de-AT"/>
                </w:rPr>
              </w:pPr>
              <w:hyperlink w:anchor="_Toc439601932" w:history="1">
                <w:r w:rsidRPr="00971B98">
                  <w:rPr>
                    <w:rStyle w:val="Hyperlink"/>
                    <w:noProof/>
                  </w:rPr>
                  <w:t>Shadow Volumes</w:t>
                </w:r>
                <w:r>
                  <w:rPr>
                    <w:noProof/>
                    <w:webHidden/>
                  </w:rPr>
                  <w:tab/>
                </w:r>
                <w:r>
                  <w:rPr>
                    <w:noProof/>
                    <w:webHidden/>
                  </w:rPr>
                  <w:fldChar w:fldCharType="begin"/>
                </w:r>
                <w:r>
                  <w:rPr>
                    <w:noProof/>
                    <w:webHidden/>
                  </w:rPr>
                  <w:instrText xml:space="preserve"> PAGEREF _Toc439601932 \h </w:instrText>
                </w:r>
                <w:r>
                  <w:rPr>
                    <w:noProof/>
                    <w:webHidden/>
                  </w:rPr>
                </w:r>
                <w:r>
                  <w:rPr>
                    <w:noProof/>
                    <w:webHidden/>
                  </w:rPr>
                  <w:fldChar w:fldCharType="separate"/>
                </w:r>
                <w:r w:rsidR="00656420">
                  <w:rPr>
                    <w:noProof/>
                    <w:webHidden/>
                  </w:rPr>
                  <w:t>38</w:t>
                </w:r>
                <w:r>
                  <w:rPr>
                    <w:noProof/>
                    <w:webHidden/>
                  </w:rPr>
                  <w:fldChar w:fldCharType="end"/>
                </w:r>
              </w:hyperlink>
            </w:p>
            <w:p w14:paraId="78F6CDDF" w14:textId="77777777" w:rsidR="00D46580" w:rsidRDefault="00D46580">
              <w:pPr>
                <w:pStyle w:val="TOC3"/>
                <w:tabs>
                  <w:tab w:val="right" w:leader="dot" w:pos="11096"/>
                </w:tabs>
                <w:rPr>
                  <w:rFonts w:asciiTheme="minorHAnsi" w:hAnsiTheme="minorHAnsi"/>
                  <w:noProof/>
                  <w:szCs w:val="22"/>
                  <w:lang w:val="de-AT" w:eastAsia="de-AT"/>
                </w:rPr>
              </w:pPr>
              <w:hyperlink w:anchor="_Toc439601933" w:history="1">
                <w:r w:rsidRPr="00971B98">
                  <w:rPr>
                    <w:rStyle w:val="Hyperlink"/>
                    <w:noProof/>
                  </w:rPr>
                  <w:t>Silhouette Detection</w:t>
                </w:r>
                <w:r>
                  <w:rPr>
                    <w:noProof/>
                    <w:webHidden/>
                  </w:rPr>
                  <w:tab/>
                </w:r>
                <w:r>
                  <w:rPr>
                    <w:noProof/>
                    <w:webHidden/>
                  </w:rPr>
                  <w:fldChar w:fldCharType="begin"/>
                </w:r>
                <w:r>
                  <w:rPr>
                    <w:noProof/>
                    <w:webHidden/>
                  </w:rPr>
                  <w:instrText xml:space="preserve"> PAGEREF _Toc439601933 \h </w:instrText>
                </w:r>
                <w:r>
                  <w:rPr>
                    <w:noProof/>
                    <w:webHidden/>
                  </w:rPr>
                </w:r>
                <w:r>
                  <w:rPr>
                    <w:noProof/>
                    <w:webHidden/>
                  </w:rPr>
                  <w:fldChar w:fldCharType="separate"/>
                </w:r>
                <w:r w:rsidR="00656420">
                  <w:rPr>
                    <w:noProof/>
                    <w:webHidden/>
                  </w:rPr>
                  <w:t>38</w:t>
                </w:r>
                <w:r>
                  <w:rPr>
                    <w:noProof/>
                    <w:webHidden/>
                  </w:rPr>
                  <w:fldChar w:fldCharType="end"/>
                </w:r>
              </w:hyperlink>
            </w:p>
            <w:p w14:paraId="2F44E125" w14:textId="77777777" w:rsidR="00D46580" w:rsidRDefault="00D46580">
              <w:pPr>
                <w:pStyle w:val="TOC2"/>
                <w:tabs>
                  <w:tab w:val="right" w:leader="dot" w:pos="11096"/>
                </w:tabs>
                <w:rPr>
                  <w:rFonts w:asciiTheme="minorHAnsi" w:hAnsiTheme="minorHAnsi"/>
                  <w:noProof/>
                  <w:szCs w:val="22"/>
                  <w:lang w:val="de-AT" w:eastAsia="de-AT"/>
                </w:rPr>
              </w:pPr>
              <w:hyperlink w:anchor="_Toc439601934" w:history="1">
                <w:r w:rsidRPr="00971B98">
                  <w:rPr>
                    <w:rStyle w:val="Hyperlink"/>
                    <w:noProof/>
                  </w:rPr>
                  <w:t>Stencil Shadow volume | Depth pass</w:t>
                </w:r>
                <w:r>
                  <w:rPr>
                    <w:noProof/>
                    <w:webHidden/>
                  </w:rPr>
                  <w:tab/>
                </w:r>
                <w:r>
                  <w:rPr>
                    <w:noProof/>
                    <w:webHidden/>
                  </w:rPr>
                  <w:fldChar w:fldCharType="begin"/>
                </w:r>
                <w:r>
                  <w:rPr>
                    <w:noProof/>
                    <w:webHidden/>
                  </w:rPr>
                  <w:instrText xml:space="preserve"> PAGEREF _Toc439601934 \h </w:instrText>
                </w:r>
                <w:r>
                  <w:rPr>
                    <w:noProof/>
                    <w:webHidden/>
                  </w:rPr>
                </w:r>
                <w:r>
                  <w:rPr>
                    <w:noProof/>
                    <w:webHidden/>
                  </w:rPr>
                  <w:fldChar w:fldCharType="separate"/>
                </w:r>
                <w:r w:rsidR="00656420">
                  <w:rPr>
                    <w:noProof/>
                    <w:webHidden/>
                  </w:rPr>
                  <w:t>39</w:t>
                </w:r>
                <w:r>
                  <w:rPr>
                    <w:noProof/>
                    <w:webHidden/>
                  </w:rPr>
                  <w:fldChar w:fldCharType="end"/>
                </w:r>
              </w:hyperlink>
            </w:p>
            <w:p w14:paraId="007E091C" w14:textId="77777777" w:rsidR="00D46580" w:rsidRDefault="00D46580">
              <w:pPr>
                <w:pStyle w:val="TOC2"/>
                <w:tabs>
                  <w:tab w:val="right" w:leader="dot" w:pos="11096"/>
                </w:tabs>
                <w:rPr>
                  <w:rFonts w:asciiTheme="minorHAnsi" w:hAnsiTheme="minorHAnsi"/>
                  <w:noProof/>
                  <w:szCs w:val="22"/>
                  <w:lang w:val="de-AT" w:eastAsia="de-AT"/>
                </w:rPr>
              </w:pPr>
              <w:hyperlink w:anchor="_Toc439601935" w:history="1">
                <w:r w:rsidRPr="00971B98">
                  <w:rPr>
                    <w:rStyle w:val="Hyperlink"/>
                    <w:noProof/>
                  </w:rPr>
                  <w:t>Geometric Soft Shadows</w:t>
                </w:r>
                <w:r>
                  <w:rPr>
                    <w:noProof/>
                    <w:webHidden/>
                  </w:rPr>
                  <w:tab/>
                </w:r>
                <w:r>
                  <w:rPr>
                    <w:noProof/>
                    <w:webHidden/>
                  </w:rPr>
                  <w:fldChar w:fldCharType="begin"/>
                </w:r>
                <w:r>
                  <w:rPr>
                    <w:noProof/>
                    <w:webHidden/>
                  </w:rPr>
                  <w:instrText xml:space="preserve"> PAGEREF _Toc439601935 \h </w:instrText>
                </w:r>
                <w:r>
                  <w:rPr>
                    <w:noProof/>
                    <w:webHidden/>
                  </w:rPr>
                </w:r>
                <w:r>
                  <w:rPr>
                    <w:noProof/>
                    <w:webHidden/>
                  </w:rPr>
                  <w:fldChar w:fldCharType="separate"/>
                </w:r>
                <w:r w:rsidR="00656420">
                  <w:rPr>
                    <w:noProof/>
                    <w:webHidden/>
                  </w:rPr>
                  <w:t>39</w:t>
                </w:r>
                <w:r>
                  <w:rPr>
                    <w:noProof/>
                    <w:webHidden/>
                  </w:rPr>
                  <w:fldChar w:fldCharType="end"/>
                </w:r>
              </w:hyperlink>
            </w:p>
            <w:p w14:paraId="7E302147" w14:textId="77777777" w:rsidR="00D46580" w:rsidRDefault="00D46580">
              <w:pPr>
                <w:pStyle w:val="TOC1"/>
                <w:tabs>
                  <w:tab w:val="right" w:leader="dot" w:pos="11096"/>
                </w:tabs>
                <w:rPr>
                  <w:rFonts w:asciiTheme="minorHAnsi" w:hAnsiTheme="minorHAnsi"/>
                  <w:noProof/>
                  <w:szCs w:val="22"/>
                  <w:lang w:val="de-AT" w:eastAsia="de-AT"/>
                </w:rPr>
              </w:pPr>
              <w:hyperlink w:anchor="_Toc439601936" w:history="1">
                <w:r w:rsidRPr="00971B98">
                  <w:rPr>
                    <w:rStyle w:val="Hyperlink"/>
                    <w:noProof/>
                  </w:rPr>
                  <w:t>Global Illumination</w:t>
                </w:r>
                <w:r>
                  <w:rPr>
                    <w:noProof/>
                    <w:webHidden/>
                  </w:rPr>
                  <w:tab/>
                </w:r>
                <w:r>
                  <w:rPr>
                    <w:noProof/>
                    <w:webHidden/>
                  </w:rPr>
                  <w:fldChar w:fldCharType="begin"/>
                </w:r>
                <w:r>
                  <w:rPr>
                    <w:noProof/>
                    <w:webHidden/>
                  </w:rPr>
                  <w:instrText xml:space="preserve"> PAGEREF _Toc439601936 \h </w:instrText>
                </w:r>
                <w:r>
                  <w:rPr>
                    <w:noProof/>
                    <w:webHidden/>
                  </w:rPr>
                </w:r>
                <w:r>
                  <w:rPr>
                    <w:noProof/>
                    <w:webHidden/>
                  </w:rPr>
                  <w:fldChar w:fldCharType="separate"/>
                </w:r>
                <w:r w:rsidR="00656420">
                  <w:rPr>
                    <w:noProof/>
                    <w:webHidden/>
                  </w:rPr>
                  <w:t>40</w:t>
                </w:r>
                <w:r>
                  <w:rPr>
                    <w:noProof/>
                    <w:webHidden/>
                  </w:rPr>
                  <w:fldChar w:fldCharType="end"/>
                </w:r>
              </w:hyperlink>
            </w:p>
            <w:p w14:paraId="1779A425" w14:textId="77777777" w:rsidR="00D46580" w:rsidRDefault="00D46580">
              <w:pPr>
                <w:pStyle w:val="TOC3"/>
                <w:tabs>
                  <w:tab w:val="right" w:leader="dot" w:pos="11096"/>
                </w:tabs>
                <w:rPr>
                  <w:rFonts w:asciiTheme="minorHAnsi" w:hAnsiTheme="minorHAnsi"/>
                  <w:noProof/>
                  <w:szCs w:val="22"/>
                  <w:lang w:val="de-AT" w:eastAsia="de-AT"/>
                </w:rPr>
              </w:pPr>
              <w:hyperlink w:anchor="_Toc439601937" w:history="1">
                <w:r w:rsidRPr="00971B98">
                  <w:rPr>
                    <w:rStyle w:val="Hyperlink"/>
                    <w:noProof/>
                  </w:rPr>
                  <w:t>Radiometry</w:t>
                </w:r>
                <w:r>
                  <w:rPr>
                    <w:noProof/>
                    <w:webHidden/>
                  </w:rPr>
                  <w:tab/>
                </w:r>
                <w:r>
                  <w:rPr>
                    <w:noProof/>
                    <w:webHidden/>
                  </w:rPr>
                  <w:fldChar w:fldCharType="begin"/>
                </w:r>
                <w:r>
                  <w:rPr>
                    <w:noProof/>
                    <w:webHidden/>
                  </w:rPr>
                  <w:instrText xml:space="preserve"> PAGEREF _Toc439601937 \h </w:instrText>
                </w:r>
                <w:r>
                  <w:rPr>
                    <w:noProof/>
                    <w:webHidden/>
                  </w:rPr>
                </w:r>
                <w:r>
                  <w:rPr>
                    <w:noProof/>
                    <w:webHidden/>
                  </w:rPr>
                  <w:fldChar w:fldCharType="separate"/>
                </w:r>
                <w:r w:rsidR="00656420">
                  <w:rPr>
                    <w:noProof/>
                    <w:webHidden/>
                  </w:rPr>
                  <w:t>40</w:t>
                </w:r>
                <w:r>
                  <w:rPr>
                    <w:noProof/>
                    <w:webHidden/>
                  </w:rPr>
                  <w:fldChar w:fldCharType="end"/>
                </w:r>
              </w:hyperlink>
            </w:p>
            <w:p w14:paraId="309AEE7E" w14:textId="77777777" w:rsidR="00D46580" w:rsidRDefault="00D46580">
              <w:pPr>
                <w:pStyle w:val="TOC2"/>
                <w:tabs>
                  <w:tab w:val="right" w:leader="dot" w:pos="11096"/>
                </w:tabs>
                <w:rPr>
                  <w:rFonts w:asciiTheme="minorHAnsi" w:hAnsiTheme="minorHAnsi"/>
                  <w:noProof/>
                  <w:szCs w:val="22"/>
                  <w:lang w:val="de-AT" w:eastAsia="de-AT"/>
                </w:rPr>
              </w:pPr>
              <w:hyperlink w:anchor="_Toc439601938" w:history="1">
                <w:r w:rsidRPr="00971B98">
                  <w:rPr>
                    <w:rStyle w:val="Hyperlink"/>
                    <w:noProof/>
                  </w:rPr>
                  <w:t>Path Tracing</w:t>
                </w:r>
                <w:r>
                  <w:rPr>
                    <w:noProof/>
                    <w:webHidden/>
                  </w:rPr>
                  <w:tab/>
                </w:r>
                <w:r>
                  <w:rPr>
                    <w:noProof/>
                    <w:webHidden/>
                  </w:rPr>
                  <w:fldChar w:fldCharType="begin"/>
                </w:r>
                <w:r>
                  <w:rPr>
                    <w:noProof/>
                    <w:webHidden/>
                  </w:rPr>
                  <w:instrText xml:space="preserve"> PAGEREF _Toc439601938 \h </w:instrText>
                </w:r>
                <w:r>
                  <w:rPr>
                    <w:noProof/>
                    <w:webHidden/>
                  </w:rPr>
                </w:r>
                <w:r>
                  <w:rPr>
                    <w:noProof/>
                    <w:webHidden/>
                  </w:rPr>
                  <w:fldChar w:fldCharType="separate"/>
                </w:r>
                <w:r w:rsidR="00656420">
                  <w:rPr>
                    <w:noProof/>
                    <w:webHidden/>
                  </w:rPr>
                  <w:t>40</w:t>
                </w:r>
                <w:r>
                  <w:rPr>
                    <w:noProof/>
                    <w:webHidden/>
                  </w:rPr>
                  <w:fldChar w:fldCharType="end"/>
                </w:r>
              </w:hyperlink>
            </w:p>
            <w:p w14:paraId="42BC2374" w14:textId="77777777" w:rsidR="00D46580" w:rsidRDefault="00D46580">
              <w:pPr>
                <w:pStyle w:val="TOC2"/>
                <w:tabs>
                  <w:tab w:val="right" w:leader="dot" w:pos="11096"/>
                </w:tabs>
                <w:rPr>
                  <w:rFonts w:asciiTheme="minorHAnsi" w:hAnsiTheme="minorHAnsi"/>
                  <w:noProof/>
                  <w:szCs w:val="22"/>
                  <w:lang w:val="de-AT" w:eastAsia="de-AT"/>
                </w:rPr>
              </w:pPr>
              <w:hyperlink w:anchor="_Toc439601939" w:history="1">
                <w:r w:rsidRPr="00971B98">
                  <w:rPr>
                    <w:rStyle w:val="Hyperlink"/>
                    <w:noProof/>
                  </w:rPr>
                  <w:t>Two-Pass Global Illumination</w:t>
                </w:r>
                <w:r>
                  <w:rPr>
                    <w:noProof/>
                    <w:webHidden/>
                  </w:rPr>
                  <w:tab/>
                </w:r>
                <w:r>
                  <w:rPr>
                    <w:noProof/>
                    <w:webHidden/>
                  </w:rPr>
                  <w:fldChar w:fldCharType="begin"/>
                </w:r>
                <w:r>
                  <w:rPr>
                    <w:noProof/>
                    <w:webHidden/>
                  </w:rPr>
                  <w:instrText xml:space="preserve"> PAGEREF _Toc439601939 \h </w:instrText>
                </w:r>
                <w:r>
                  <w:rPr>
                    <w:noProof/>
                    <w:webHidden/>
                  </w:rPr>
                </w:r>
                <w:r>
                  <w:rPr>
                    <w:noProof/>
                    <w:webHidden/>
                  </w:rPr>
                  <w:fldChar w:fldCharType="separate"/>
                </w:r>
                <w:r w:rsidR="00656420">
                  <w:rPr>
                    <w:noProof/>
                    <w:webHidden/>
                  </w:rPr>
                  <w:t>40</w:t>
                </w:r>
                <w:r>
                  <w:rPr>
                    <w:noProof/>
                    <w:webHidden/>
                  </w:rPr>
                  <w:fldChar w:fldCharType="end"/>
                </w:r>
              </w:hyperlink>
            </w:p>
            <w:p w14:paraId="46A8DE26" w14:textId="77777777" w:rsidR="00D46580" w:rsidRDefault="00D46580">
              <w:pPr>
                <w:pStyle w:val="TOC3"/>
                <w:tabs>
                  <w:tab w:val="right" w:leader="dot" w:pos="11096"/>
                </w:tabs>
                <w:rPr>
                  <w:rFonts w:asciiTheme="minorHAnsi" w:hAnsiTheme="minorHAnsi"/>
                  <w:noProof/>
                  <w:szCs w:val="22"/>
                  <w:lang w:val="de-AT" w:eastAsia="de-AT"/>
                </w:rPr>
              </w:pPr>
              <w:hyperlink w:anchor="_Toc439601940" w:history="1">
                <w:r w:rsidRPr="00971B98">
                  <w:rPr>
                    <w:rStyle w:val="Hyperlink"/>
                    <w:noProof/>
                  </w:rPr>
                  <w:t>Radiosity</w:t>
                </w:r>
                <w:r>
                  <w:rPr>
                    <w:noProof/>
                    <w:webHidden/>
                  </w:rPr>
                  <w:tab/>
                </w:r>
                <w:r>
                  <w:rPr>
                    <w:noProof/>
                    <w:webHidden/>
                  </w:rPr>
                  <w:fldChar w:fldCharType="begin"/>
                </w:r>
                <w:r>
                  <w:rPr>
                    <w:noProof/>
                    <w:webHidden/>
                  </w:rPr>
                  <w:instrText xml:space="preserve"> PAGEREF _Toc439601940 \h </w:instrText>
                </w:r>
                <w:r>
                  <w:rPr>
                    <w:noProof/>
                    <w:webHidden/>
                  </w:rPr>
                </w:r>
                <w:r>
                  <w:rPr>
                    <w:noProof/>
                    <w:webHidden/>
                  </w:rPr>
                  <w:fldChar w:fldCharType="separate"/>
                </w:r>
                <w:r w:rsidR="00656420">
                  <w:rPr>
                    <w:noProof/>
                    <w:webHidden/>
                  </w:rPr>
                  <w:t>40</w:t>
                </w:r>
                <w:r>
                  <w:rPr>
                    <w:noProof/>
                    <w:webHidden/>
                  </w:rPr>
                  <w:fldChar w:fldCharType="end"/>
                </w:r>
              </w:hyperlink>
            </w:p>
            <w:p w14:paraId="575F3CCF" w14:textId="77777777" w:rsidR="00D46580" w:rsidRDefault="00D46580">
              <w:pPr>
                <w:pStyle w:val="TOC3"/>
                <w:tabs>
                  <w:tab w:val="right" w:leader="dot" w:pos="11096"/>
                </w:tabs>
                <w:rPr>
                  <w:rFonts w:asciiTheme="minorHAnsi" w:hAnsiTheme="minorHAnsi"/>
                  <w:noProof/>
                  <w:szCs w:val="22"/>
                  <w:lang w:val="de-AT" w:eastAsia="de-AT"/>
                </w:rPr>
              </w:pPr>
              <w:hyperlink w:anchor="_Toc439601941" w:history="1">
                <w:r w:rsidRPr="00971B98">
                  <w:rPr>
                    <w:rStyle w:val="Hyperlink"/>
                    <w:noProof/>
                  </w:rPr>
                  <w:t>Photon Mapping</w:t>
                </w:r>
                <w:r>
                  <w:rPr>
                    <w:noProof/>
                    <w:webHidden/>
                  </w:rPr>
                  <w:tab/>
                </w:r>
                <w:r>
                  <w:rPr>
                    <w:noProof/>
                    <w:webHidden/>
                  </w:rPr>
                  <w:fldChar w:fldCharType="begin"/>
                </w:r>
                <w:r>
                  <w:rPr>
                    <w:noProof/>
                    <w:webHidden/>
                  </w:rPr>
                  <w:instrText xml:space="preserve"> PAGEREF _Toc439601941 \h </w:instrText>
                </w:r>
                <w:r>
                  <w:rPr>
                    <w:noProof/>
                    <w:webHidden/>
                  </w:rPr>
                </w:r>
                <w:r>
                  <w:rPr>
                    <w:noProof/>
                    <w:webHidden/>
                  </w:rPr>
                  <w:fldChar w:fldCharType="separate"/>
                </w:r>
                <w:r w:rsidR="00656420">
                  <w:rPr>
                    <w:noProof/>
                    <w:webHidden/>
                  </w:rPr>
                  <w:t>40</w:t>
                </w:r>
                <w:r>
                  <w:rPr>
                    <w:noProof/>
                    <w:webHidden/>
                  </w:rPr>
                  <w:fldChar w:fldCharType="end"/>
                </w:r>
              </w:hyperlink>
            </w:p>
            <w:p w14:paraId="7BACA557" w14:textId="77777777" w:rsidR="00D46580" w:rsidRDefault="00D46580">
              <w:pPr>
                <w:pStyle w:val="TOC2"/>
                <w:tabs>
                  <w:tab w:val="right" w:leader="dot" w:pos="11096"/>
                </w:tabs>
                <w:rPr>
                  <w:rFonts w:asciiTheme="minorHAnsi" w:hAnsiTheme="minorHAnsi"/>
                  <w:noProof/>
                  <w:szCs w:val="22"/>
                  <w:lang w:val="de-AT" w:eastAsia="de-AT"/>
                </w:rPr>
              </w:pPr>
              <w:hyperlink w:anchor="_Toc439601942" w:history="1">
                <w:r w:rsidRPr="00971B98">
                  <w:rPr>
                    <w:rStyle w:val="Hyperlink"/>
                    <w:noProof/>
                  </w:rPr>
                  <w:t>Render Cache</w:t>
                </w:r>
                <w:r>
                  <w:rPr>
                    <w:noProof/>
                    <w:webHidden/>
                  </w:rPr>
                  <w:tab/>
                </w:r>
                <w:r>
                  <w:rPr>
                    <w:noProof/>
                    <w:webHidden/>
                  </w:rPr>
                  <w:fldChar w:fldCharType="begin"/>
                </w:r>
                <w:r>
                  <w:rPr>
                    <w:noProof/>
                    <w:webHidden/>
                  </w:rPr>
                  <w:instrText xml:space="preserve"> PAGEREF _Toc439601942 \h </w:instrText>
                </w:r>
                <w:r>
                  <w:rPr>
                    <w:noProof/>
                    <w:webHidden/>
                  </w:rPr>
                </w:r>
                <w:r>
                  <w:rPr>
                    <w:noProof/>
                    <w:webHidden/>
                  </w:rPr>
                  <w:fldChar w:fldCharType="separate"/>
                </w:r>
                <w:r w:rsidR="00656420">
                  <w:rPr>
                    <w:noProof/>
                    <w:webHidden/>
                  </w:rPr>
                  <w:t>41</w:t>
                </w:r>
                <w:r>
                  <w:rPr>
                    <w:noProof/>
                    <w:webHidden/>
                  </w:rPr>
                  <w:fldChar w:fldCharType="end"/>
                </w:r>
              </w:hyperlink>
            </w:p>
            <w:p w14:paraId="294FFA23" w14:textId="77777777" w:rsidR="00D46580" w:rsidRDefault="00D46580">
              <w:pPr>
                <w:pStyle w:val="TOC2"/>
                <w:tabs>
                  <w:tab w:val="right" w:leader="dot" w:pos="11096"/>
                </w:tabs>
                <w:rPr>
                  <w:rFonts w:asciiTheme="minorHAnsi" w:hAnsiTheme="minorHAnsi"/>
                  <w:noProof/>
                  <w:szCs w:val="22"/>
                  <w:lang w:val="de-AT" w:eastAsia="de-AT"/>
                </w:rPr>
              </w:pPr>
              <w:hyperlink w:anchor="_Toc439601943" w:history="1">
                <w:r w:rsidRPr="00971B98">
                  <w:rPr>
                    <w:rStyle w:val="Hyperlink"/>
                    <w:noProof/>
                  </w:rPr>
                  <w:t>Real-Time global illumination</w:t>
                </w:r>
                <w:r>
                  <w:rPr>
                    <w:noProof/>
                    <w:webHidden/>
                  </w:rPr>
                  <w:tab/>
                </w:r>
                <w:r>
                  <w:rPr>
                    <w:noProof/>
                    <w:webHidden/>
                  </w:rPr>
                  <w:fldChar w:fldCharType="begin"/>
                </w:r>
                <w:r>
                  <w:rPr>
                    <w:noProof/>
                    <w:webHidden/>
                  </w:rPr>
                  <w:instrText xml:space="preserve"> PAGEREF _Toc439601943 \h </w:instrText>
                </w:r>
                <w:r>
                  <w:rPr>
                    <w:noProof/>
                    <w:webHidden/>
                  </w:rPr>
                </w:r>
                <w:r>
                  <w:rPr>
                    <w:noProof/>
                    <w:webHidden/>
                  </w:rPr>
                  <w:fldChar w:fldCharType="separate"/>
                </w:r>
                <w:r w:rsidR="00656420">
                  <w:rPr>
                    <w:noProof/>
                    <w:webHidden/>
                  </w:rPr>
                  <w:t>41</w:t>
                </w:r>
                <w:r>
                  <w:rPr>
                    <w:noProof/>
                    <w:webHidden/>
                  </w:rPr>
                  <w:fldChar w:fldCharType="end"/>
                </w:r>
              </w:hyperlink>
            </w:p>
            <w:p w14:paraId="7C3BCA2E" w14:textId="77777777" w:rsidR="00D46580" w:rsidRDefault="00D46580">
              <w:pPr>
                <w:pStyle w:val="TOC2"/>
                <w:tabs>
                  <w:tab w:val="right" w:leader="dot" w:pos="11096"/>
                </w:tabs>
                <w:rPr>
                  <w:rFonts w:asciiTheme="minorHAnsi" w:hAnsiTheme="minorHAnsi"/>
                  <w:noProof/>
                  <w:szCs w:val="22"/>
                  <w:lang w:val="de-AT" w:eastAsia="de-AT"/>
                </w:rPr>
              </w:pPr>
              <w:hyperlink w:anchor="_Toc439601944" w:history="1">
                <w:r w:rsidRPr="00971B98">
                  <w:rPr>
                    <w:rStyle w:val="Hyperlink"/>
                    <w:noProof/>
                  </w:rPr>
                  <w:t>Instant Radiosity</w:t>
                </w:r>
                <w:r>
                  <w:rPr>
                    <w:noProof/>
                    <w:webHidden/>
                  </w:rPr>
                  <w:tab/>
                </w:r>
                <w:r>
                  <w:rPr>
                    <w:noProof/>
                    <w:webHidden/>
                  </w:rPr>
                  <w:fldChar w:fldCharType="begin"/>
                </w:r>
                <w:r>
                  <w:rPr>
                    <w:noProof/>
                    <w:webHidden/>
                  </w:rPr>
                  <w:instrText xml:space="preserve"> PAGEREF _Toc439601944 \h </w:instrText>
                </w:r>
                <w:r>
                  <w:rPr>
                    <w:noProof/>
                    <w:webHidden/>
                  </w:rPr>
                </w:r>
                <w:r>
                  <w:rPr>
                    <w:noProof/>
                    <w:webHidden/>
                  </w:rPr>
                  <w:fldChar w:fldCharType="separate"/>
                </w:r>
                <w:r w:rsidR="00656420">
                  <w:rPr>
                    <w:noProof/>
                    <w:webHidden/>
                  </w:rPr>
                  <w:t>41</w:t>
                </w:r>
                <w:r>
                  <w:rPr>
                    <w:noProof/>
                    <w:webHidden/>
                  </w:rPr>
                  <w:fldChar w:fldCharType="end"/>
                </w:r>
              </w:hyperlink>
            </w:p>
            <w:p w14:paraId="1CC85321" w14:textId="77777777" w:rsidR="00D46580" w:rsidRDefault="00D46580">
              <w:pPr>
                <w:pStyle w:val="TOC3"/>
                <w:tabs>
                  <w:tab w:val="right" w:leader="dot" w:pos="11096"/>
                </w:tabs>
                <w:rPr>
                  <w:rFonts w:asciiTheme="minorHAnsi" w:hAnsiTheme="minorHAnsi"/>
                  <w:noProof/>
                  <w:szCs w:val="22"/>
                  <w:lang w:val="de-AT" w:eastAsia="de-AT"/>
                </w:rPr>
              </w:pPr>
              <w:hyperlink w:anchor="_Toc439601945" w:history="1">
                <w:r w:rsidRPr="00971B98">
                  <w:rPr>
                    <w:rStyle w:val="Hyperlink"/>
                    <w:noProof/>
                  </w:rPr>
                  <w:t>Incremental Instant Radiosity</w:t>
                </w:r>
                <w:r>
                  <w:rPr>
                    <w:noProof/>
                    <w:webHidden/>
                  </w:rPr>
                  <w:tab/>
                </w:r>
                <w:r>
                  <w:rPr>
                    <w:noProof/>
                    <w:webHidden/>
                  </w:rPr>
                  <w:fldChar w:fldCharType="begin"/>
                </w:r>
                <w:r>
                  <w:rPr>
                    <w:noProof/>
                    <w:webHidden/>
                  </w:rPr>
                  <w:instrText xml:space="preserve"> PAGEREF _Toc439601945 \h </w:instrText>
                </w:r>
                <w:r>
                  <w:rPr>
                    <w:noProof/>
                    <w:webHidden/>
                  </w:rPr>
                </w:r>
                <w:r>
                  <w:rPr>
                    <w:noProof/>
                    <w:webHidden/>
                  </w:rPr>
                  <w:fldChar w:fldCharType="separate"/>
                </w:r>
                <w:r w:rsidR="00656420">
                  <w:rPr>
                    <w:noProof/>
                    <w:webHidden/>
                  </w:rPr>
                  <w:t>41</w:t>
                </w:r>
                <w:r>
                  <w:rPr>
                    <w:noProof/>
                    <w:webHidden/>
                  </w:rPr>
                  <w:fldChar w:fldCharType="end"/>
                </w:r>
              </w:hyperlink>
            </w:p>
            <w:p w14:paraId="4C29DBC0" w14:textId="77777777" w:rsidR="00D46580" w:rsidRDefault="00D46580">
              <w:pPr>
                <w:pStyle w:val="TOC3"/>
                <w:tabs>
                  <w:tab w:val="right" w:leader="dot" w:pos="11096"/>
                </w:tabs>
                <w:rPr>
                  <w:rFonts w:asciiTheme="minorHAnsi" w:hAnsiTheme="minorHAnsi"/>
                  <w:noProof/>
                  <w:szCs w:val="22"/>
                  <w:lang w:val="de-AT" w:eastAsia="de-AT"/>
                </w:rPr>
              </w:pPr>
              <w:hyperlink w:anchor="_Toc439601946" w:history="1">
                <w:r w:rsidRPr="00971B98">
                  <w:rPr>
                    <w:rStyle w:val="Hyperlink"/>
                    <w:noProof/>
                  </w:rPr>
                  <w:t>Imperfect Shadow Maps</w:t>
                </w:r>
                <w:r>
                  <w:rPr>
                    <w:noProof/>
                    <w:webHidden/>
                  </w:rPr>
                  <w:tab/>
                </w:r>
                <w:r>
                  <w:rPr>
                    <w:noProof/>
                    <w:webHidden/>
                  </w:rPr>
                  <w:fldChar w:fldCharType="begin"/>
                </w:r>
                <w:r>
                  <w:rPr>
                    <w:noProof/>
                    <w:webHidden/>
                  </w:rPr>
                  <w:instrText xml:space="preserve"> PAGEREF _Toc439601946 \h </w:instrText>
                </w:r>
                <w:r>
                  <w:rPr>
                    <w:noProof/>
                    <w:webHidden/>
                  </w:rPr>
                </w:r>
                <w:r>
                  <w:rPr>
                    <w:noProof/>
                    <w:webHidden/>
                  </w:rPr>
                  <w:fldChar w:fldCharType="separate"/>
                </w:r>
                <w:r w:rsidR="00656420">
                  <w:rPr>
                    <w:noProof/>
                    <w:webHidden/>
                  </w:rPr>
                  <w:t>41</w:t>
                </w:r>
                <w:r>
                  <w:rPr>
                    <w:noProof/>
                    <w:webHidden/>
                  </w:rPr>
                  <w:fldChar w:fldCharType="end"/>
                </w:r>
              </w:hyperlink>
            </w:p>
            <w:p w14:paraId="7CE02884" w14:textId="77777777" w:rsidR="00D46580" w:rsidRDefault="00D46580">
              <w:pPr>
                <w:pStyle w:val="TOC2"/>
                <w:tabs>
                  <w:tab w:val="right" w:leader="dot" w:pos="11096"/>
                </w:tabs>
                <w:rPr>
                  <w:rFonts w:asciiTheme="minorHAnsi" w:hAnsiTheme="minorHAnsi"/>
                  <w:noProof/>
                  <w:szCs w:val="22"/>
                  <w:lang w:val="de-AT" w:eastAsia="de-AT"/>
                </w:rPr>
              </w:pPr>
              <w:hyperlink w:anchor="_Toc439601947" w:history="1">
                <w:r w:rsidRPr="00971B98">
                  <w:rPr>
                    <w:rStyle w:val="Hyperlink"/>
                    <w:noProof/>
                  </w:rPr>
                  <w:t>Reflective Shadow Maps</w:t>
                </w:r>
                <w:r>
                  <w:rPr>
                    <w:noProof/>
                    <w:webHidden/>
                  </w:rPr>
                  <w:tab/>
                </w:r>
                <w:r>
                  <w:rPr>
                    <w:noProof/>
                    <w:webHidden/>
                  </w:rPr>
                  <w:fldChar w:fldCharType="begin"/>
                </w:r>
                <w:r>
                  <w:rPr>
                    <w:noProof/>
                    <w:webHidden/>
                  </w:rPr>
                  <w:instrText xml:space="preserve"> PAGEREF _Toc439601947 \h </w:instrText>
                </w:r>
                <w:r>
                  <w:rPr>
                    <w:noProof/>
                    <w:webHidden/>
                  </w:rPr>
                </w:r>
                <w:r>
                  <w:rPr>
                    <w:noProof/>
                    <w:webHidden/>
                  </w:rPr>
                  <w:fldChar w:fldCharType="separate"/>
                </w:r>
                <w:r w:rsidR="00656420">
                  <w:rPr>
                    <w:noProof/>
                    <w:webHidden/>
                  </w:rPr>
                  <w:t>41</w:t>
                </w:r>
                <w:r>
                  <w:rPr>
                    <w:noProof/>
                    <w:webHidden/>
                  </w:rPr>
                  <w:fldChar w:fldCharType="end"/>
                </w:r>
              </w:hyperlink>
            </w:p>
            <w:p w14:paraId="3E7F5301" w14:textId="77777777" w:rsidR="00D46580" w:rsidRDefault="00D46580">
              <w:pPr>
                <w:pStyle w:val="TOC2"/>
                <w:tabs>
                  <w:tab w:val="right" w:leader="dot" w:pos="11096"/>
                </w:tabs>
                <w:rPr>
                  <w:rFonts w:asciiTheme="minorHAnsi" w:hAnsiTheme="minorHAnsi"/>
                  <w:noProof/>
                  <w:szCs w:val="22"/>
                  <w:lang w:val="de-AT" w:eastAsia="de-AT"/>
                </w:rPr>
              </w:pPr>
              <w:hyperlink w:anchor="_Toc439601948" w:history="1">
                <w:r w:rsidRPr="00971B98">
                  <w:rPr>
                    <w:rStyle w:val="Hyperlink"/>
                    <w:noProof/>
                  </w:rPr>
                  <w:t>Precomputed Radiance Transfer</w:t>
                </w:r>
                <w:r>
                  <w:rPr>
                    <w:noProof/>
                    <w:webHidden/>
                  </w:rPr>
                  <w:tab/>
                </w:r>
                <w:r>
                  <w:rPr>
                    <w:noProof/>
                    <w:webHidden/>
                  </w:rPr>
                  <w:fldChar w:fldCharType="begin"/>
                </w:r>
                <w:r>
                  <w:rPr>
                    <w:noProof/>
                    <w:webHidden/>
                  </w:rPr>
                  <w:instrText xml:space="preserve"> PAGEREF _Toc439601948 \h </w:instrText>
                </w:r>
                <w:r>
                  <w:rPr>
                    <w:noProof/>
                    <w:webHidden/>
                  </w:rPr>
                </w:r>
                <w:r>
                  <w:rPr>
                    <w:noProof/>
                    <w:webHidden/>
                  </w:rPr>
                  <w:fldChar w:fldCharType="separate"/>
                </w:r>
                <w:r w:rsidR="00656420">
                  <w:rPr>
                    <w:noProof/>
                    <w:webHidden/>
                  </w:rPr>
                  <w:t>42</w:t>
                </w:r>
                <w:r>
                  <w:rPr>
                    <w:noProof/>
                    <w:webHidden/>
                  </w:rPr>
                  <w:fldChar w:fldCharType="end"/>
                </w:r>
              </w:hyperlink>
            </w:p>
            <w:p w14:paraId="35A01B5D" w14:textId="77777777" w:rsidR="00D46580" w:rsidRDefault="00D46580">
              <w:pPr>
                <w:pStyle w:val="TOC2"/>
                <w:tabs>
                  <w:tab w:val="right" w:leader="dot" w:pos="11096"/>
                </w:tabs>
                <w:rPr>
                  <w:rFonts w:asciiTheme="minorHAnsi" w:hAnsiTheme="minorHAnsi"/>
                  <w:noProof/>
                  <w:szCs w:val="22"/>
                  <w:lang w:val="de-AT" w:eastAsia="de-AT"/>
                </w:rPr>
              </w:pPr>
              <w:hyperlink w:anchor="_Toc439601949" w:history="1">
                <w:r w:rsidRPr="00971B98">
                  <w:rPr>
                    <w:rStyle w:val="Hyperlink"/>
                    <w:noProof/>
                  </w:rPr>
                  <w:t>Diffuse Light transfer</w:t>
                </w:r>
                <w:r>
                  <w:rPr>
                    <w:noProof/>
                    <w:webHidden/>
                  </w:rPr>
                  <w:tab/>
                </w:r>
                <w:r>
                  <w:rPr>
                    <w:noProof/>
                    <w:webHidden/>
                  </w:rPr>
                  <w:fldChar w:fldCharType="begin"/>
                </w:r>
                <w:r>
                  <w:rPr>
                    <w:noProof/>
                    <w:webHidden/>
                  </w:rPr>
                  <w:instrText xml:space="preserve"> PAGEREF _Toc439601949 \h </w:instrText>
                </w:r>
                <w:r>
                  <w:rPr>
                    <w:noProof/>
                    <w:webHidden/>
                  </w:rPr>
                </w:r>
                <w:r>
                  <w:rPr>
                    <w:noProof/>
                    <w:webHidden/>
                  </w:rPr>
                  <w:fldChar w:fldCharType="separate"/>
                </w:r>
                <w:r w:rsidR="00656420">
                  <w:rPr>
                    <w:noProof/>
                    <w:webHidden/>
                  </w:rPr>
                  <w:t>42</w:t>
                </w:r>
                <w:r>
                  <w:rPr>
                    <w:noProof/>
                    <w:webHidden/>
                  </w:rPr>
                  <w:fldChar w:fldCharType="end"/>
                </w:r>
              </w:hyperlink>
            </w:p>
            <w:p w14:paraId="5A469BFF" w14:textId="77777777" w:rsidR="00D46580" w:rsidRDefault="00D46580">
              <w:pPr>
                <w:pStyle w:val="TOC2"/>
                <w:tabs>
                  <w:tab w:val="right" w:leader="dot" w:pos="11096"/>
                </w:tabs>
                <w:rPr>
                  <w:rFonts w:asciiTheme="minorHAnsi" w:hAnsiTheme="minorHAnsi"/>
                  <w:noProof/>
                  <w:szCs w:val="22"/>
                  <w:lang w:val="de-AT" w:eastAsia="de-AT"/>
                </w:rPr>
              </w:pPr>
              <w:hyperlink w:anchor="_Toc439601950" w:history="1">
                <w:r w:rsidRPr="00971B98">
                  <w:rPr>
                    <w:rStyle w:val="Hyperlink"/>
                    <w:noProof/>
                  </w:rPr>
                  <w:t>Gibbs’ Phenomenon: Ringing</w:t>
                </w:r>
                <w:r>
                  <w:rPr>
                    <w:noProof/>
                    <w:webHidden/>
                  </w:rPr>
                  <w:tab/>
                </w:r>
                <w:r>
                  <w:rPr>
                    <w:noProof/>
                    <w:webHidden/>
                  </w:rPr>
                  <w:fldChar w:fldCharType="begin"/>
                </w:r>
                <w:r>
                  <w:rPr>
                    <w:noProof/>
                    <w:webHidden/>
                  </w:rPr>
                  <w:instrText xml:space="preserve"> PAGEREF _Toc439601950 \h </w:instrText>
                </w:r>
                <w:r>
                  <w:rPr>
                    <w:noProof/>
                    <w:webHidden/>
                  </w:rPr>
                </w:r>
                <w:r>
                  <w:rPr>
                    <w:noProof/>
                    <w:webHidden/>
                  </w:rPr>
                  <w:fldChar w:fldCharType="separate"/>
                </w:r>
                <w:r w:rsidR="00656420">
                  <w:rPr>
                    <w:noProof/>
                    <w:webHidden/>
                  </w:rPr>
                  <w:t>43</w:t>
                </w:r>
                <w:r>
                  <w:rPr>
                    <w:noProof/>
                    <w:webHidden/>
                  </w:rPr>
                  <w:fldChar w:fldCharType="end"/>
                </w:r>
              </w:hyperlink>
            </w:p>
            <w:p w14:paraId="61DB5DFA" w14:textId="77777777" w:rsidR="00D46580" w:rsidRDefault="00D46580">
              <w:pPr>
                <w:pStyle w:val="TOC3"/>
                <w:tabs>
                  <w:tab w:val="right" w:leader="dot" w:pos="11096"/>
                </w:tabs>
                <w:rPr>
                  <w:rFonts w:asciiTheme="minorHAnsi" w:hAnsiTheme="minorHAnsi"/>
                  <w:noProof/>
                  <w:szCs w:val="22"/>
                  <w:lang w:val="de-AT" w:eastAsia="de-AT"/>
                </w:rPr>
              </w:pPr>
              <w:hyperlink w:anchor="_Toc439601951" w:history="1">
                <w:r w:rsidRPr="00971B98">
                  <w:rPr>
                    <w:rStyle w:val="Hyperlink"/>
                    <w:noProof/>
                  </w:rPr>
                  <w:t>Prt Summary</w:t>
                </w:r>
                <w:r>
                  <w:rPr>
                    <w:noProof/>
                    <w:webHidden/>
                  </w:rPr>
                  <w:tab/>
                </w:r>
                <w:r>
                  <w:rPr>
                    <w:noProof/>
                    <w:webHidden/>
                  </w:rPr>
                  <w:fldChar w:fldCharType="begin"/>
                </w:r>
                <w:r>
                  <w:rPr>
                    <w:noProof/>
                    <w:webHidden/>
                  </w:rPr>
                  <w:instrText xml:space="preserve"> PAGEREF _Toc439601951 \h </w:instrText>
                </w:r>
                <w:r>
                  <w:rPr>
                    <w:noProof/>
                    <w:webHidden/>
                  </w:rPr>
                </w:r>
                <w:r>
                  <w:rPr>
                    <w:noProof/>
                    <w:webHidden/>
                  </w:rPr>
                  <w:fldChar w:fldCharType="separate"/>
                </w:r>
                <w:r w:rsidR="00656420">
                  <w:rPr>
                    <w:noProof/>
                    <w:webHidden/>
                  </w:rPr>
                  <w:t>43</w:t>
                </w:r>
                <w:r>
                  <w:rPr>
                    <w:noProof/>
                    <w:webHidden/>
                  </w:rPr>
                  <w:fldChar w:fldCharType="end"/>
                </w:r>
              </w:hyperlink>
            </w:p>
            <w:p w14:paraId="37B11F94" w14:textId="77777777" w:rsidR="00D46580" w:rsidRDefault="00D46580">
              <w:pPr>
                <w:pStyle w:val="TOC2"/>
                <w:tabs>
                  <w:tab w:val="right" w:leader="dot" w:pos="11096"/>
                </w:tabs>
                <w:rPr>
                  <w:rFonts w:asciiTheme="minorHAnsi" w:hAnsiTheme="minorHAnsi"/>
                  <w:noProof/>
                  <w:szCs w:val="22"/>
                  <w:lang w:val="de-AT" w:eastAsia="de-AT"/>
                </w:rPr>
              </w:pPr>
              <w:hyperlink w:anchor="_Toc439601952" w:history="1">
                <w:r w:rsidRPr="00971B98">
                  <w:rPr>
                    <w:rStyle w:val="Hyperlink"/>
                    <w:noProof/>
                  </w:rPr>
                  <w:t>Voxel cone tracing</w:t>
                </w:r>
                <w:r>
                  <w:rPr>
                    <w:noProof/>
                    <w:webHidden/>
                  </w:rPr>
                  <w:tab/>
                </w:r>
                <w:r>
                  <w:rPr>
                    <w:noProof/>
                    <w:webHidden/>
                  </w:rPr>
                  <w:fldChar w:fldCharType="begin"/>
                </w:r>
                <w:r>
                  <w:rPr>
                    <w:noProof/>
                    <w:webHidden/>
                  </w:rPr>
                  <w:instrText xml:space="preserve"> PAGEREF _Toc439601952 \h </w:instrText>
                </w:r>
                <w:r>
                  <w:rPr>
                    <w:noProof/>
                    <w:webHidden/>
                  </w:rPr>
                </w:r>
                <w:r>
                  <w:rPr>
                    <w:noProof/>
                    <w:webHidden/>
                  </w:rPr>
                  <w:fldChar w:fldCharType="separate"/>
                </w:r>
                <w:r w:rsidR="00656420">
                  <w:rPr>
                    <w:noProof/>
                    <w:webHidden/>
                  </w:rPr>
                  <w:t>43</w:t>
                </w:r>
                <w:r>
                  <w:rPr>
                    <w:noProof/>
                    <w:webHidden/>
                  </w:rPr>
                  <w:fldChar w:fldCharType="end"/>
                </w:r>
              </w:hyperlink>
            </w:p>
            <w:p w14:paraId="21154FDA" w14:textId="77777777" w:rsidR="00D46580" w:rsidRDefault="00D46580">
              <w:pPr>
                <w:pStyle w:val="TOC1"/>
                <w:tabs>
                  <w:tab w:val="right" w:leader="dot" w:pos="11096"/>
                </w:tabs>
                <w:rPr>
                  <w:rFonts w:asciiTheme="minorHAnsi" w:hAnsiTheme="minorHAnsi"/>
                  <w:noProof/>
                  <w:szCs w:val="22"/>
                  <w:lang w:val="de-AT" w:eastAsia="de-AT"/>
                </w:rPr>
              </w:pPr>
              <w:hyperlink w:anchor="_Toc439601953" w:history="1">
                <w:r w:rsidRPr="00971B98">
                  <w:rPr>
                    <w:rStyle w:val="Hyperlink"/>
                    <w:noProof/>
                  </w:rPr>
                  <w:t>Spatial Data Structures</w:t>
                </w:r>
                <w:r>
                  <w:rPr>
                    <w:noProof/>
                    <w:webHidden/>
                  </w:rPr>
                  <w:tab/>
                </w:r>
                <w:r>
                  <w:rPr>
                    <w:noProof/>
                    <w:webHidden/>
                  </w:rPr>
                  <w:fldChar w:fldCharType="begin"/>
                </w:r>
                <w:r>
                  <w:rPr>
                    <w:noProof/>
                    <w:webHidden/>
                  </w:rPr>
                  <w:instrText xml:space="preserve"> PAGEREF _Toc439601953 \h </w:instrText>
                </w:r>
                <w:r>
                  <w:rPr>
                    <w:noProof/>
                    <w:webHidden/>
                  </w:rPr>
                </w:r>
                <w:r>
                  <w:rPr>
                    <w:noProof/>
                    <w:webHidden/>
                  </w:rPr>
                  <w:fldChar w:fldCharType="separate"/>
                </w:r>
                <w:r w:rsidR="00656420">
                  <w:rPr>
                    <w:noProof/>
                    <w:webHidden/>
                  </w:rPr>
                  <w:t>44</w:t>
                </w:r>
                <w:r>
                  <w:rPr>
                    <w:noProof/>
                    <w:webHidden/>
                  </w:rPr>
                  <w:fldChar w:fldCharType="end"/>
                </w:r>
              </w:hyperlink>
            </w:p>
            <w:p w14:paraId="49A524ED" w14:textId="77777777" w:rsidR="00D46580" w:rsidRDefault="00D46580">
              <w:pPr>
                <w:pStyle w:val="TOC2"/>
                <w:tabs>
                  <w:tab w:val="right" w:leader="dot" w:pos="11096"/>
                </w:tabs>
                <w:rPr>
                  <w:rFonts w:asciiTheme="minorHAnsi" w:hAnsiTheme="minorHAnsi"/>
                  <w:noProof/>
                  <w:szCs w:val="22"/>
                  <w:lang w:val="de-AT" w:eastAsia="de-AT"/>
                </w:rPr>
              </w:pPr>
              <w:hyperlink w:anchor="_Toc439601954" w:history="1">
                <w:r w:rsidRPr="00971B98">
                  <w:rPr>
                    <w:rStyle w:val="Hyperlink"/>
                    <w:noProof/>
                  </w:rPr>
                  <w:t>Regular Grid</w:t>
                </w:r>
                <w:r>
                  <w:rPr>
                    <w:noProof/>
                    <w:webHidden/>
                  </w:rPr>
                  <w:tab/>
                </w:r>
                <w:r>
                  <w:rPr>
                    <w:noProof/>
                    <w:webHidden/>
                  </w:rPr>
                  <w:fldChar w:fldCharType="begin"/>
                </w:r>
                <w:r>
                  <w:rPr>
                    <w:noProof/>
                    <w:webHidden/>
                  </w:rPr>
                  <w:instrText xml:space="preserve"> PAGEREF _Toc439601954 \h </w:instrText>
                </w:r>
                <w:r>
                  <w:rPr>
                    <w:noProof/>
                    <w:webHidden/>
                  </w:rPr>
                </w:r>
                <w:r>
                  <w:rPr>
                    <w:noProof/>
                    <w:webHidden/>
                  </w:rPr>
                  <w:fldChar w:fldCharType="separate"/>
                </w:r>
                <w:r w:rsidR="00656420">
                  <w:rPr>
                    <w:noProof/>
                    <w:webHidden/>
                  </w:rPr>
                  <w:t>44</w:t>
                </w:r>
                <w:r>
                  <w:rPr>
                    <w:noProof/>
                    <w:webHidden/>
                  </w:rPr>
                  <w:fldChar w:fldCharType="end"/>
                </w:r>
              </w:hyperlink>
            </w:p>
            <w:p w14:paraId="5F8683EB" w14:textId="77777777" w:rsidR="00D46580" w:rsidRDefault="00D46580">
              <w:pPr>
                <w:pStyle w:val="TOC2"/>
                <w:tabs>
                  <w:tab w:val="right" w:leader="dot" w:pos="11096"/>
                </w:tabs>
                <w:rPr>
                  <w:rFonts w:asciiTheme="minorHAnsi" w:hAnsiTheme="minorHAnsi"/>
                  <w:noProof/>
                  <w:szCs w:val="22"/>
                  <w:lang w:val="de-AT" w:eastAsia="de-AT"/>
                </w:rPr>
              </w:pPr>
              <w:hyperlink w:anchor="_Toc439601955" w:history="1">
                <w:r w:rsidRPr="00971B98">
                  <w:rPr>
                    <w:rStyle w:val="Hyperlink"/>
                    <w:noProof/>
                  </w:rPr>
                  <w:t>Bounding Volume Hierarchy</w:t>
                </w:r>
                <w:r>
                  <w:rPr>
                    <w:noProof/>
                    <w:webHidden/>
                  </w:rPr>
                  <w:tab/>
                </w:r>
                <w:r>
                  <w:rPr>
                    <w:noProof/>
                    <w:webHidden/>
                  </w:rPr>
                  <w:fldChar w:fldCharType="begin"/>
                </w:r>
                <w:r>
                  <w:rPr>
                    <w:noProof/>
                    <w:webHidden/>
                  </w:rPr>
                  <w:instrText xml:space="preserve"> PAGEREF _Toc439601955 \h </w:instrText>
                </w:r>
                <w:r>
                  <w:rPr>
                    <w:noProof/>
                    <w:webHidden/>
                  </w:rPr>
                </w:r>
                <w:r>
                  <w:rPr>
                    <w:noProof/>
                    <w:webHidden/>
                  </w:rPr>
                  <w:fldChar w:fldCharType="separate"/>
                </w:r>
                <w:r w:rsidR="00656420">
                  <w:rPr>
                    <w:noProof/>
                    <w:webHidden/>
                  </w:rPr>
                  <w:t>44</w:t>
                </w:r>
                <w:r>
                  <w:rPr>
                    <w:noProof/>
                    <w:webHidden/>
                  </w:rPr>
                  <w:fldChar w:fldCharType="end"/>
                </w:r>
              </w:hyperlink>
            </w:p>
            <w:p w14:paraId="467FB6D2" w14:textId="77777777" w:rsidR="00D46580" w:rsidRDefault="00D46580">
              <w:pPr>
                <w:pStyle w:val="TOC2"/>
                <w:tabs>
                  <w:tab w:val="right" w:leader="dot" w:pos="11096"/>
                </w:tabs>
                <w:rPr>
                  <w:rFonts w:asciiTheme="minorHAnsi" w:hAnsiTheme="minorHAnsi"/>
                  <w:noProof/>
                  <w:szCs w:val="22"/>
                  <w:lang w:val="de-AT" w:eastAsia="de-AT"/>
                </w:rPr>
              </w:pPr>
              <w:hyperlink w:anchor="_Toc439601956" w:history="1">
                <w:r w:rsidRPr="00971B98">
                  <w:rPr>
                    <w:rStyle w:val="Hyperlink"/>
                    <w:noProof/>
                  </w:rPr>
                  <w:t>Quadtree</w:t>
                </w:r>
                <w:r>
                  <w:rPr>
                    <w:noProof/>
                    <w:webHidden/>
                  </w:rPr>
                  <w:tab/>
                </w:r>
                <w:r>
                  <w:rPr>
                    <w:noProof/>
                    <w:webHidden/>
                  </w:rPr>
                  <w:fldChar w:fldCharType="begin"/>
                </w:r>
                <w:r>
                  <w:rPr>
                    <w:noProof/>
                    <w:webHidden/>
                  </w:rPr>
                  <w:instrText xml:space="preserve"> PAGEREF _Toc439601956 \h </w:instrText>
                </w:r>
                <w:r>
                  <w:rPr>
                    <w:noProof/>
                    <w:webHidden/>
                  </w:rPr>
                </w:r>
                <w:r>
                  <w:rPr>
                    <w:noProof/>
                    <w:webHidden/>
                  </w:rPr>
                  <w:fldChar w:fldCharType="separate"/>
                </w:r>
                <w:r w:rsidR="00656420">
                  <w:rPr>
                    <w:noProof/>
                    <w:webHidden/>
                  </w:rPr>
                  <w:t>44</w:t>
                </w:r>
                <w:r>
                  <w:rPr>
                    <w:noProof/>
                    <w:webHidden/>
                  </w:rPr>
                  <w:fldChar w:fldCharType="end"/>
                </w:r>
              </w:hyperlink>
            </w:p>
            <w:p w14:paraId="2C957812" w14:textId="77777777" w:rsidR="00D46580" w:rsidRDefault="00D46580">
              <w:pPr>
                <w:pStyle w:val="TOC2"/>
                <w:tabs>
                  <w:tab w:val="right" w:leader="dot" w:pos="11096"/>
                </w:tabs>
                <w:rPr>
                  <w:rFonts w:asciiTheme="minorHAnsi" w:hAnsiTheme="minorHAnsi"/>
                  <w:noProof/>
                  <w:szCs w:val="22"/>
                  <w:lang w:val="de-AT" w:eastAsia="de-AT"/>
                </w:rPr>
              </w:pPr>
              <w:hyperlink w:anchor="_Toc439601957" w:history="1">
                <w:r w:rsidRPr="00971B98">
                  <w:rPr>
                    <w:rStyle w:val="Hyperlink"/>
                    <w:noProof/>
                  </w:rPr>
                  <w:t>Octree</w:t>
                </w:r>
                <w:r>
                  <w:rPr>
                    <w:noProof/>
                    <w:webHidden/>
                  </w:rPr>
                  <w:tab/>
                </w:r>
                <w:r>
                  <w:rPr>
                    <w:noProof/>
                    <w:webHidden/>
                  </w:rPr>
                  <w:fldChar w:fldCharType="begin"/>
                </w:r>
                <w:r>
                  <w:rPr>
                    <w:noProof/>
                    <w:webHidden/>
                  </w:rPr>
                  <w:instrText xml:space="preserve"> PAGEREF _Toc439601957 \h </w:instrText>
                </w:r>
                <w:r>
                  <w:rPr>
                    <w:noProof/>
                    <w:webHidden/>
                  </w:rPr>
                </w:r>
                <w:r>
                  <w:rPr>
                    <w:noProof/>
                    <w:webHidden/>
                  </w:rPr>
                  <w:fldChar w:fldCharType="separate"/>
                </w:r>
                <w:r w:rsidR="00656420">
                  <w:rPr>
                    <w:noProof/>
                    <w:webHidden/>
                  </w:rPr>
                  <w:t>45</w:t>
                </w:r>
                <w:r>
                  <w:rPr>
                    <w:noProof/>
                    <w:webHidden/>
                  </w:rPr>
                  <w:fldChar w:fldCharType="end"/>
                </w:r>
              </w:hyperlink>
            </w:p>
            <w:p w14:paraId="7D2C25F3" w14:textId="77777777" w:rsidR="00D46580" w:rsidRDefault="00D46580">
              <w:pPr>
                <w:pStyle w:val="TOC2"/>
                <w:tabs>
                  <w:tab w:val="right" w:leader="dot" w:pos="11096"/>
                </w:tabs>
                <w:rPr>
                  <w:rFonts w:asciiTheme="minorHAnsi" w:hAnsiTheme="minorHAnsi"/>
                  <w:noProof/>
                  <w:szCs w:val="22"/>
                  <w:lang w:val="de-AT" w:eastAsia="de-AT"/>
                </w:rPr>
              </w:pPr>
              <w:hyperlink w:anchor="_Toc439601958" w:history="1">
                <w:r w:rsidRPr="00971B98">
                  <w:rPr>
                    <w:rStyle w:val="Hyperlink"/>
                    <w:noProof/>
                  </w:rPr>
                  <w:t>Binary Space Partitioning (BSP) Tree</w:t>
                </w:r>
                <w:r>
                  <w:rPr>
                    <w:noProof/>
                    <w:webHidden/>
                  </w:rPr>
                  <w:tab/>
                </w:r>
                <w:r>
                  <w:rPr>
                    <w:noProof/>
                    <w:webHidden/>
                  </w:rPr>
                  <w:fldChar w:fldCharType="begin"/>
                </w:r>
                <w:r>
                  <w:rPr>
                    <w:noProof/>
                    <w:webHidden/>
                  </w:rPr>
                  <w:instrText xml:space="preserve"> PAGEREF _Toc439601958 \h </w:instrText>
                </w:r>
                <w:r>
                  <w:rPr>
                    <w:noProof/>
                    <w:webHidden/>
                  </w:rPr>
                </w:r>
                <w:r>
                  <w:rPr>
                    <w:noProof/>
                    <w:webHidden/>
                  </w:rPr>
                  <w:fldChar w:fldCharType="separate"/>
                </w:r>
                <w:r w:rsidR="00656420">
                  <w:rPr>
                    <w:noProof/>
                    <w:webHidden/>
                  </w:rPr>
                  <w:t>45</w:t>
                </w:r>
                <w:r>
                  <w:rPr>
                    <w:noProof/>
                    <w:webHidden/>
                  </w:rPr>
                  <w:fldChar w:fldCharType="end"/>
                </w:r>
              </w:hyperlink>
            </w:p>
            <w:p w14:paraId="21B8CC32" w14:textId="77777777" w:rsidR="00D46580" w:rsidRDefault="00D46580">
              <w:pPr>
                <w:pStyle w:val="TOC3"/>
                <w:tabs>
                  <w:tab w:val="right" w:leader="dot" w:pos="11096"/>
                </w:tabs>
                <w:rPr>
                  <w:rFonts w:asciiTheme="minorHAnsi" w:hAnsiTheme="minorHAnsi"/>
                  <w:noProof/>
                  <w:szCs w:val="22"/>
                  <w:lang w:val="de-AT" w:eastAsia="de-AT"/>
                </w:rPr>
              </w:pPr>
              <w:hyperlink w:anchor="_Toc439601959" w:history="1">
                <w:r w:rsidRPr="00971B98">
                  <w:rPr>
                    <w:rStyle w:val="Hyperlink"/>
                    <w:noProof/>
                  </w:rPr>
                  <w:t>Generation of BSP trees</w:t>
                </w:r>
                <w:r>
                  <w:rPr>
                    <w:noProof/>
                    <w:webHidden/>
                  </w:rPr>
                  <w:tab/>
                </w:r>
                <w:r>
                  <w:rPr>
                    <w:noProof/>
                    <w:webHidden/>
                  </w:rPr>
                  <w:fldChar w:fldCharType="begin"/>
                </w:r>
                <w:r>
                  <w:rPr>
                    <w:noProof/>
                    <w:webHidden/>
                  </w:rPr>
                  <w:instrText xml:space="preserve"> PAGEREF _Toc439601959 \h </w:instrText>
                </w:r>
                <w:r>
                  <w:rPr>
                    <w:noProof/>
                    <w:webHidden/>
                  </w:rPr>
                </w:r>
                <w:r>
                  <w:rPr>
                    <w:noProof/>
                    <w:webHidden/>
                  </w:rPr>
                  <w:fldChar w:fldCharType="separate"/>
                </w:r>
                <w:r w:rsidR="00656420">
                  <w:rPr>
                    <w:noProof/>
                    <w:webHidden/>
                  </w:rPr>
                  <w:t>45</w:t>
                </w:r>
                <w:r>
                  <w:rPr>
                    <w:noProof/>
                    <w:webHidden/>
                  </w:rPr>
                  <w:fldChar w:fldCharType="end"/>
                </w:r>
              </w:hyperlink>
            </w:p>
            <w:p w14:paraId="497E69D0" w14:textId="77777777" w:rsidR="00D46580" w:rsidRDefault="00D46580">
              <w:pPr>
                <w:pStyle w:val="TOC3"/>
                <w:tabs>
                  <w:tab w:val="right" w:leader="dot" w:pos="11096"/>
                </w:tabs>
                <w:rPr>
                  <w:rFonts w:asciiTheme="minorHAnsi" w:hAnsiTheme="minorHAnsi"/>
                  <w:noProof/>
                  <w:szCs w:val="22"/>
                  <w:lang w:val="de-AT" w:eastAsia="de-AT"/>
                </w:rPr>
              </w:pPr>
              <w:hyperlink w:anchor="_Toc439601960" w:history="1">
                <w:r w:rsidRPr="00971B98">
                  <w:rPr>
                    <w:rStyle w:val="Hyperlink"/>
                    <w:noProof/>
                  </w:rPr>
                  <w:t>Painter’s Algorithm</w:t>
                </w:r>
                <w:r>
                  <w:rPr>
                    <w:noProof/>
                    <w:webHidden/>
                  </w:rPr>
                  <w:tab/>
                </w:r>
                <w:r>
                  <w:rPr>
                    <w:noProof/>
                    <w:webHidden/>
                  </w:rPr>
                  <w:fldChar w:fldCharType="begin"/>
                </w:r>
                <w:r>
                  <w:rPr>
                    <w:noProof/>
                    <w:webHidden/>
                  </w:rPr>
                  <w:instrText xml:space="preserve"> PAGEREF _Toc439601960 \h </w:instrText>
                </w:r>
                <w:r>
                  <w:rPr>
                    <w:noProof/>
                    <w:webHidden/>
                  </w:rPr>
                </w:r>
                <w:r>
                  <w:rPr>
                    <w:noProof/>
                    <w:webHidden/>
                  </w:rPr>
                  <w:fldChar w:fldCharType="separate"/>
                </w:r>
                <w:r w:rsidR="00656420">
                  <w:rPr>
                    <w:noProof/>
                    <w:webHidden/>
                  </w:rPr>
                  <w:t>45</w:t>
                </w:r>
                <w:r>
                  <w:rPr>
                    <w:noProof/>
                    <w:webHidden/>
                  </w:rPr>
                  <w:fldChar w:fldCharType="end"/>
                </w:r>
              </w:hyperlink>
            </w:p>
            <w:p w14:paraId="11AE2DA0" w14:textId="77777777" w:rsidR="00D46580" w:rsidRDefault="00D46580">
              <w:pPr>
                <w:pStyle w:val="TOC2"/>
                <w:tabs>
                  <w:tab w:val="right" w:leader="dot" w:pos="11096"/>
                </w:tabs>
                <w:rPr>
                  <w:rFonts w:asciiTheme="minorHAnsi" w:hAnsiTheme="minorHAnsi"/>
                  <w:noProof/>
                  <w:szCs w:val="22"/>
                  <w:lang w:val="de-AT" w:eastAsia="de-AT"/>
                </w:rPr>
              </w:pPr>
              <w:hyperlink w:anchor="_Toc439601961" w:history="1">
                <w:r w:rsidRPr="00971B98">
                  <w:rPr>
                    <w:rStyle w:val="Hyperlink"/>
                    <w:noProof/>
                  </w:rPr>
                  <w:t>kd Tree</w:t>
                </w:r>
                <w:r>
                  <w:rPr>
                    <w:noProof/>
                    <w:webHidden/>
                  </w:rPr>
                  <w:tab/>
                </w:r>
                <w:r>
                  <w:rPr>
                    <w:noProof/>
                    <w:webHidden/>
                  </w:rPr>
                  <w:fldChar w:fldCharType="begin"/>
                </w:r>
                <w:r>
                  <w:rPr>
                    <w:noProof/>
                    <w:webHidden/>
                  </w:rPr>
                  <w:instrText xml:space="preserve"> PAGEREF _Toc439601961 \h </w:instrText>
                </w:r>
                <w:r>
                  <w:rPr>
                    <w:noProof/>
                    <w:webHidden/>
                  </w:rPr>
                </w:r>
                <w:r>
                  <w:rPr>
                    <w:noProof/>
                    <w:webHidden/>
                  </w:rPr>
                  <w:fldChar w:fldCharType="separate"/>
                </w:r>
                <w:r w:rsidR="00656420">
                  <w:rPr>
                    <w:noProof/>
                    <w:webHidden/>
                  </w:rPr>
                  <w:t>45</w:t>
                </w:r>
                <w:r>
                  <w:rPr>
                    <w:noProof/>
                    <w:webHidden/>
                  </w:rPr>
                  <w:fldChar w:fldCharType="end"/>
                </w:r>
              </w:hyperlink>
            </w:p>
            <w:p w14:paraId="62191D87" w14:textId="77777777" w:rsidR="00D46580" w:rsidRDefault="00D46580">
              <w:pPr>
                <w:pStyle w:val="TOC2"/>
                <w:tabs>
                  <w:tab w:val="right" w:leader="dot" w:pos="11096"/>
                </w:tabs>
                <w:rPr>
                  <w:rFonts w:asciiTheme="minorHAnsi" w:hAnsiTheme="minorHAnsi"/>
                  <w:noProof/>
                  <w:szCs w:val="22"/>
                  <w:lang w:val="de-AT" w:eastAsia="de-AT"/>
                </w:rPr>
              </w:pPr>
              <w:hyperlink w:anchor="_Toc439601962" w:history="1">
                <w:r w:rsidRPr="00971B98">
                  <w:rPr>
                    <w:rStyle w:val="Hyperlink"/>
                    <w:noProof/>
                  </w:rPr>
                  <w:t>Bintree</w:t>
                </w:r>
                <w:r>
                  <w:rPr>
                    <w:noProof/>
                    <w:webHidden/>
                  </w:rPr>
                  <w:tab/>
                </w:r>
                <w:r>
                  <w:rPr>
                    <w:noProof/>
                    <w:webHidden/>
                  </w:rPr>
                  <w:fldChar w:fldCharType="begin"/>
                </w:r>
                <w:r>
                  <w:rPr>
                    <w:noProof/>
                    <w:webHidden/>
                  </w:rPr>
                  <w:instrText xml:space="preserve"> PAGEREF _Toc439601962 \h </w:instrText>
                </w:r>
                <w:r>
                  <w:rPr>
                    <w:noProof/>
                    <w:webHidden/>
                  </w:rPr>
                </w:r>
                <w:r>
                  <w:rPr>
                    <w:noProof/>
                    <w:webHidden/>
                  </w:rPr>
                  <w:fldChar w:fldCharType="separate"/>
                </w:r>
                <w:r w:rsidR="00656420">
                  <w:rPr>
                    <w:noProof/>
                    <w:webHidden/>
                  </w:rPr>
                  <w:t>46</w:t>
                </w:r>
                <w:r>
                  <w:rPr>
                    <w:noProof/>
                    <w:webHidden/>
                  </w:rPr>
                  <w:fldChar w:fldCharType="end"/>
                </w:r>
              </w:hyperlink>
            </w:p>
            <w:p w14:paraId="788EAC0A" w14:textId="77777777" w:rsidR="00D46580" w:rsidRDefault="00D46580">
              <w:pPr>
                <w:pStyle w:val="TOC2"/>
                <w:tabs>
                  <w:tab w:val="right" w:leader="dot" w:pos="11096"/>
                </w:tabs>
                <w:rPr>
                  <w:rFonts w:asciiTheme="minorHAnsi" w:hAnsiTheme="minorHAnsi"/>
                  <w:noProof/>
                  <w:szCs w:val="22"/>
                  <w:lang w:val="de-AT" w:eastAsia="de-AT"/>
                </w:rPr>
              </w:pPr>
              <w:hyperlink w:anchor="_Toc439601963" w:history="1">
                <w:r w:rsidRPr="00971B98">
                  <w:rPr>
                    <w:rStyle w:val="Hyperlink"/>
                    <w:noProof/>
                  </w:rPr>
                  <w:t>Topological Data Structures</w:t>
                </w:r>
                <w:r>
                  <w:rPr>
                    <w:noProof/>
                    <w:webHidden/>
                  </w:rPr>
                  <w:tab/>
                </w:r>
                <w:r>
                  <w:rPr>
                    <w:noProof/>
                    <w:webHidden/>
                  </w:rPr>
                  <w:fldChar w:fldCharType="begin"/>
                </w:r>
                <w:r>
                  <w:rPr>
                    <w:noProof/>
                    <w:webHidden/>
                  </w:rPr>
                  <w:instrText xml:space="preserve"> PAGEREF _Toc439601963 \h </w:instrText>
                </w:r>
                <w:r>
                  <w:rPr>
                    <w:noProof/>
                    <w:webHidden/>
                  </w:rPr>
                </w:r>
                <w:r>
                  <w:rPr>
                    <w:noProof/>
                    <w:webHidden/>
                  </w:rPr>
                  <w:fldChar w:fldCharType="separate"/>
                </w:r>
                <w:r w:rsidR="00656420">
                  <w:rPr>
                    <w:noProof/>
                    <w:webHidden/>
                  </w:rPr>
                  <w:t>46</w:t>
                </w:r>
                <w:r>
                  <w:rPr>
                    <w:noProof/>
                    <w:webHidden/>
                  </w:rPr>
                  <w:fldChar w:fldCharType="end"/>
                </w:r>
              </w:hyperlink>
            </w:p>
            <w:p w14:paraId="146B0055" w14:textId="77777777" w:rsidR="00D46580" w:rsidRDefault="00D46580">
              <w:pPr>
                <w:pStyle w:val="TOC2"/>
                <w:tabs>
                  <w:tab w:val="right" w:leader="dot" w:pos="11096"/>
                </w:tabs>
                <w:rPr>
                  <w:rFonts w:asciiTheme="minorHAnsi" w:hAnsiTheme="minorHAnsi"/>
                  <w:noProof/>
                  <w:szCs w:val="22"/>
                  <w:lang w:val="de-AT" w:eastAsia="de-AT"/>
                </w:rPr>
              </w:pPr>
              <w:hyperlink w:anchor="_Toc439601964" w:history="1">
                <w:r w:rsidRPr="00971B98">
                  <w:rPr>
                    <w:rStyle w:val="Hyperlink"/>
                    <w:noProof/>
                  </w:rPr>
                  <w:t>Bottom-Up Bounding Volumes</w:t>
                </w:r>
                <w:r>
                  <w:rPr>
                    <w:noProof/>
                    <w:webHidden/>
                  </w:rPr>
                  <w:tab/>
                </w:r>
                <w:r>
                  <w:rPr>
                    <w:noProof/>
                    <w:webHidden/>
                  </w:rPr>
                  <w:fldChar w:fldCharType="begin"/>
                </w:r>
                <w:r>
                  <w:rPr>
                    <w:noProof/>
                    <w:webHidden/>
                  </w:rPr>
                  <w:instrText xml:space="preserve"> PAGEREF _Toc439601964 \h </w:instrText>
                </w:r>
                <w:r>
                  <w:rPr>
                    <w:noProof/>
                    <w:webHidden/>
                  </w:rPr>
                </w:r>
                <w:r>
                  <w:rPr>
                    <w:noProof/>
                    <w:webHidden/>
                  </w:rPr>
                  <w:fldChar w:fldCharType="separate"/>
                </w:r>
                <w:r w:rsidR="00656420">
                  <w:rPr>
                    <w:noProof/>
                    <w:webHidden/>
                  </w:rPr>
                  <w:t>46</w:t>
                </w:r>
                <w:r>
                  <w:rPr>
                    <w:noProof/>
                    <w:webHidden/>
                  </w:rPr>
                  <w:fldChar w:fldCharType="end"/>
                </w:r>
              </w:hyperlink>
            </w:p>
            <w:p w14:paraId="67F88ABA" w14:textId="77777777" w:rsidR="00D46580" w:rsidRDefault="00D46580">
              <w:pPr>
                <w:pStyle w:val="TOC2"/>
                <w:tabs>
                  <w:tab w:val="right" w:leader="dot" w:pos="11096"/>
                </w:tabs>
                <w:rPr>
                  <w:rFonts w:asciiTheme="minorHAnsi" w:hAnsiTheme="minorHAnsi"/>
                  <w:noProof/>
                  <w:szCs w:val="22"/>
                  <w:lang w:val="de-AT" w:eastAsia="de-AT"/>
                </w:rPr>
              </w:pPr>
              <w:hyperlink w:anchor="_Toc439601965" w:history="1">
                <w:r w:rsidRPr="00971B98">
                  <w:rPr>
                    <w:rStyle w:val="Hyperlink"/>
                    <w:noProof/>
                  </w:rPr>
                  <w:t>Scene Graph</w:t>
                </w:r>
                <w:r>
                  <w:rPr>
                    <w:noProof/>
                    <w:webHidden/>
                  </w:rPr>
                  <w:tab/>
                </w:r>
                <w:r>
                  <w:rPr>
                    <w:noProof/>
                    <w:webHidden/>
                  </w:rPr>
                  <w:fldChar w:fldCharType="begin"/>
                </w:r>
                <w:r>
                  <w:rPr>
                    <w:noProof/>
                    <w:webHidden/>
                  </w:rPr>
                  <w:instrText xml:space="preserve"> PAGEREF _Toc439601965 \h </w:instrText>
                </w:r>
                <w:r>
                  <w:rPr>
                    <w:noProof/>
                    <w:webHidden/>
                  </w:rPr>
                </w:r>
                <w:r>
                  <w:rPr>
                    <w:noProof/>
                    <w:webHidden/>
                  </w:rPr>
                  <w:fldChar w:fldCharType="separate"/>
                </w:r>
                <w:r w:rsidR="00656420">
                  <w:rPr>
                    <w:noProof/>
                    <w:webHidden/>
                  </w:rPr>
                  <w:t>46</w:t>
                </w:r>
                <w:r>
                  <w:rPr>
                    <w:noProof/>
                    <w:webHidden/>
                  </w:rPr>
                  <w:fldChar w:fldCharType="end"/>
                </w:r>
              </w:hyperlink>
            </w:p>
            <w:p w14:paraId="44EEF735" w14:textId="77777777" w:rsidR="00D46580" w:rsidRDefault="00D46580">
              <w:pPr>
                <w:pStyle w:val="TOC1"/>
                <w:tabs>
                  <w:tab w:val="right" w:leader="dot" w:pos="11096"/>
                </w:tabs>
                <w:rPr>
                  <w:rFonts w:asciiTheme="minorHAnsi" w:hAnsiTheme="minorHAnsi"/>
                  <w:noProof/>
                  <w:szCs w:val="22"/>
                  <w:lang w:val="de-AT" w:eastAsia="de-AT"/>
                </w:rPr>
              </w:pPr>
              <w:hyperlink w:anchor="_Toc439601966" w:history="1">
                <w:r w:rsidRPr="00971B98">
                  <w:rPr>
                    <w:rStyle w:val="Hyperlink"/>
                    <w:noProof/>
                  </w:rPr>
                  <w:t>Intersection | Collision</w:t>
                </w:r>
                <w:r>
                  <w:rPr>
                    <w:noProof/>
                    <w:webHidden/>
                  </w:rPr>
                  <w:tab/>
                </w:r>
                <w:r>
                  <w:rPr>
                    <w:noProof/>
                    <w:webHidden/>
                  </w:rPr>
                  <w:fldChar w:fldCharType="begin"/>
                </w:r>
                <w:r>
                  <w:rPr>
                    <w:noProof/>
                    <w:webHidden/>
                  </w:rPr>
                  <w:instrText xml:space="preserve"> PAGEREF _Toc439601966 \h </w:instrText>
                </w:r>
                <w:r>
                  <w:rPr>
                    <w:noProof/>
                    <w:webHidden/>
                  </w:rPr>
                </w:r>
                <w:r>
                  <w:rPr>
                    <w:noProof/>
                    <w:webHidden/>
                  </w:rPr>
                  <w:fldChar w:fldCharType="separate"/>
                </w:r>
                <w:r w:rsidR="00656420">
                  <w:rPr>
                    <w:noProof/>
                    <w:webHidden/>
                  </w:rPr>
                  <w:t>48</w:t>
                </w:r>
                <w:r>
                  <w:rPr>
                    <w:noProof/>
                    <w:webHidden/>
                  </w:rPr>
                  <w:fldChar w:fldCharType="end"/>
                </w:r>
              </w:hyperlink>
            </w:p>
            <w:p w14:paraId="1E8E8CD7" w14:textId="77777777" w:rsidR="00D46580" w:rsidRDefault="00D46580">
              <w:pPr>
                <w:pStyle w:val="TOC2"/>
                <w:tabs>
                  <w:tab w:val="right" w:leader="dot" w:pos="11096"/>
                </w:tabs>
                <w:rPr>
                  <w:rFonts w:asciiTheme="minorHAnsi" w:hAnsiTheme="minorHAnsi"/>
                  <w:noProof/>
                  <w:szCs w:val="22"/>
                  <w:lang w:val="de-AT" w:eastAsia="de-AT"/>
                </w:rPr>
              </w:pPr>
              <w:hyperlink w:anchor="_Toc439601967" w:history="1">
                <w:r w:rsidRPr="00971B98">
                  <w:rPr>
                    <w:rStyle w:val="Hyperlink"/>
                    <w:noProof/>
                  </w:rPr>
                  <w:t>Analytical</w:t>
                </w:r>
                <w:r>
                  <w:rPr>
                    <w:noProof/>
                    <w:webHidden/>
                  </w:rPr>
                  <w:tab/>
                </w:r>
                <w:r>
                  <w:rPr>
                    <w:noProof/>
                    <w:webHidden/>
                  </w:rPr>
                  <w:fldChar w:fldCharType="begin"/>
                </w:r>
                <w:r>
                  <w:rPr>
                    <w:noProof/>
                    <w:webHidden/>
                  </w:rPr>
                  <w:instrText xml:space="preserve"> PAGEREF _Toc439601967 \h </w:instrText>
                </w:r>
                <w:r>
                  <w:rPr>
                    <w:noProof/>
                    <w:webHidden/>
                  </w:rPr>
                </w:r>
                <w:r>
                  <w:rPr>
                    <w:noProof/>
                    <w:webHidden/>
                  </w:rPr>
                  <w:fldChar w:fldCharType="separate"/>
                </w:r>
                <w:r w:rsidR="00656420">
                  <w:rPr>
                    <w:noProof/>
                    <w:webHidden/>
                  </w:rPr>
                  <w:t>48</w:t>
                </w:r>
                <w:r>
                  <w:rPr>
                    <w:noProof/>
                    <w:webHidden/>
                  </w:rPr>
                  <w:fldChar w:fldCharType="end"/>
                </w:r>
              </w:hyperlink>
            </w:p>
            <w:p w14:paraId="5DBDCCC0" w14:textId="77777777" w:rsidR="00D46580" w:rsidRDefault="00D46580">
              <w:pPr>
                <w:pStyle w:val="TOC2"/>
                <w:tabs>
                  <w:tab w:val="right" w:leader="dot" w:pos="11096"/>
                </w:tabs>
                <w:rPr>
                  <w:rFonts w:asciiTheme="minorHAnsi" w:hAnsiTheme="minorHAnsi"/>
                  <w:noProof/>
                  <w:szCs w:val="22"/>
                  <w:lang w:val="de-AT" w:eastAsia="de-AT"/>
                </w:rPr>
              </w:pPr>
              <w:hyperlink w:anchor="_Toc439601968" w:history="1">
                <w:r w:rsidRPr="00971B98">
                  <w:rPr>
                    <w:rStyle w:val="Hyperlink"/>
                    <w:noProof/>
                  </w:rPr>
                  <w:t>Geometrical</w:t>
                </w:r>
                <w:r>
                  <w:rPr>
                    <w:noProof/>
                    <w:webHidden/>
                  </w:rPr>
                  <w:tab/>
                </w:r>
                <w:r>
                  <w:rPr>
                    <w:noProof/>
                    <w:webHidden/>
                  </w:rPr>
                  <w:fldChar w:fldCharType="begin"/>
                </w:r>
                <w:r>
                  <w:rPr>
                    <w:noProof/>
                    <w:webHidden/>
                  </w:rPr>
                  <w:instrText xml:space="preserve"> PAGEREF _Toc439601968 \h </w:instrText>
                </w:r>
                <w:r>
                  <w:rPr>
                    <w:noProof/>
                    <w:webHidden/>
                  </w:rPr>
                </w:r>
                <w:r>
                  <w:rPr>
                    <w:noProof/>
                    <w:webHidden/>
                  </w:rPr>
                  <w:fldChar w:fldCharType="separate"/>
                </w:r>
                <w:r w:rsidR="00656420">
                  <w:rPr>
                    <w:noProof/>
                    <w:webHidden/>
                  </w:rPr>
                  <w:t>48</w:t>
                </w:r>
                <w:r>
                  <w:rPr>
                    <w:noProof/>
                    <w:webHidden/>
                  </w:rPr>
                  <w:fldChar w:fldCharType="end"/>
                </w:r>
              </w:hyperlink>
            </w:p>
            <w:p w14:paraId="5564C7E0" w14:textId="77777777" w:rsidR="00D46580" w:rsidRDefault="00D46580">
              <w:pPr>
                <w:pStyle w:val="TOC2"/>
                <w:tabs>
                  <w:tab w:val="right" w:leader="dot" w:pos="11096"/>
                </w:tabs>
                <w:rPr>
                  <w:rFonts w:asciiTheme="minorHAnsi" w:hAnsiTheme="minorHAnsi"/>
                  <w:noProof/>
                  <w:szCs w:val="22"/>
                  <w:lang w:val="de-AT" w:eastAsia="de-AT"/>
                </w:rPr>
              </w:pPr>
              <w:hyperlink w:anchor="_Toc439601969" w:history="1">
                <w:r w:rsidRPr="00971B98">
                  <w:rPr>
                    <w:rStyle w:val="Hyperlink"/>
                    <w:noProof/>
                  </w:rPr>
                  <w:t>Separating Axis Theorem (SAT)</w:t>
                </w:r>
                <w:r>
                  <w:rPr>
                    <w:noProof/>
                    <w:webHidden/>
                  </w:rPr>
                  <w:tab/>
                </w:r>
                <w:r>
                  <w:rPr>
                    <w:noProof/>
                    <w:webHidden/>
                  </w:rPr>
                  <w:fldChar w:fldCharType="begin"/>
                </w:r>
                <w:r>
                  <w:rPr>
                    <w:noProof/>
                    <w:webHidden/>
                  </w:rPr>
                  <w:instrText xml:space="preserve"> PAGEREF _Toc439601969 \h </w:instrText>
                </w:r>
                <w:r>
                  <w:rPr>
                    <w:noProof/>
                    <w:webHidden/>
                  </w:rPr>
                </w:r>
                <w:r>
                  <w:rPr>
                    <w:noProof/>
                    <w:webHidden/>
                  </w:rPr>
                  <w:fldChar w:fldCharType="separate"/>
                </w:r>
                <w:r w:rsidR="00656420">
                  <w:rPr>
                    <w:noProof/>
                    <w:webHidden/>
                  </w:rPr>
                  <w:t>48</w:t>
                </w:r>
                <w:r>
                  <w:rPr>
                    <w:noProof/>
                    <w:webHidden/>
                  </w:rPr>
                  <w:fldChar w:fldCharType="end"/>
                </w:r>
              </w:hyperlink>
            </w:p>
            <w:p w14:paraId="1654CC52" w14:textId="77777777" w:rsidR="00D46580" w:rsidRDefault="00D46580">
              <w:pPr>
                <w:pStyle w:val="TOC3"/>
                <w:tabs>
                  <w:tab w:val="right" w:leader="dot" w:pos="11096"/>
                </w:tabs>
                <w:rPr>
                  <w:rFonts w:asciiTheme="minorHAnsi" w:hAnsiTheme="minorHAnsi"/>
                  <w:noProof/>
                  <w:szCs w:val="22"/>
                  <w:lang w:val="de-AT" w:eastAsia="de-AT"/>
                </w:rPr>
              </w:pPr>
              <w:hyperlink w:anchor="_Toc439601970" w:history="1">
                <w:r w:rsidRPr="00971B98">
                  <w:rPr>
                    <w:rStyle w:val="Hyperlink"/>
                    <w:noProof/>
                  </w:rPr>
                  <w:t>Rules of Thumb for Intersection Testing</w:t>
                </w:r>
                <w:r>
                  <w:rPr>
                    <w:noProof/>
                    <w:webHidden/>
                  </w:rPr>
                  <w:tab/>
                </w:r>
                <w:r>
                  <w:rPr>
                    <w:noProof/>
                    <w:webHidden/>
                  </w:rPr>
                  <w:fldChar w:fldCharType="begin"/>
                </w:r>
                <w:r>
                  <w:rPr>
                    <w:noProof/>
                    <w:webHidden/>
                  </w:rPr>
                  <w:instrText xml:space="preserve"> PAGEREF _Toc439601970 \h </w:instrText>
                </w:r>
                <w:r>
                  <w:rPr>
                    <w:noProof/>
                    <w:webHidden/>
                  </w:rPr>
                </w:r>
                <w:r>
                  <w:rPr>
                    <w:noProof/>
                    <w:webHidden/>
                  </w:rPr>
                  <w:fldChar w:fldCharType="separate"/>
                </w:r>
                <w:r w:rsidR="00656420">
                  <w:rPr>
                    <w:noProof/>
                    <w:webHidden/>
                  </w:rPr>
                  <w:t>49</w:t>
                </w:r>
                <w:r>
                  <w:rPr>
                    <w:noProof/>
                    <w:webHidden/>
                  </w:rPr>
                  <w:fldChar w:fldCharType="end"/>
                </w:r>
              </w:hyperlink>
            </w:p>
            <w:p w14:paraId="4E2F2780" w14:textId="77777777" w:rsidR="00D46580" w:rsidRDefault="00D46580">
              <w:pPr>
                <w:pStyle w:val="TOC2"/>
                <w:tabs>
                  <w:tab w:val="right" w:leader="dot" w:pos="11096"/>
                </w:tabs>
                <w:rPr>
                  <w:rFonts w:asciiTheme="minorHAnsi" w:hAnsiTheme="minorHAnsi"/>
                  <w:noProof/>
                  <w:szCs w:val="22"/>
                  <w:lang w:val="de-AT" w:eastAsia="de-AT"/>
                </w:rPr>
              </w:pPr>
              <w:hyperlink w:anchor="_Toc439601971" w:history="1">
                <w:r w:rsidRPr="00971B98">
                  <w:rPr>
                    <w:rStyle w:val="Hyperlink"/>
                    <w:noProof/>
                  </w:rPr>
                  <w:t>Ray / Triangle</w:t>
                </w:r>
                <w:r>
                  <w:rPr>
                    <w:noProof/>
                    <w:webHidden/>
                  </w:rPr>
                  <w:tab/>
                </w:r>
                <w:r>
                  <w:rPr>
                    <w:noProof/>
                    <w:webHidden/>
                  </w:rPr>
                  <w:fldChar w:fldCharType="begin"/>
                </w:r>
                <w:r>
                  <w:rPr>
                    <w:noProof/>
                    <w:webHidden/>
                  </w:rPr>
                  <w:instrText xml:space="preserve"> PAGEREF _Toc439601971 \h </w:instrText>
                </w:r>
                <w:r>
                  <w:rPr>
                    <w:noProof/>
                    <w:webHidden/>
                  </w:rPr>
                </w:r>
                <w:r>
                  <w:rPr>
                    <w:noProof/>
                    <w:webHidden/>
                  </w:rPr>
                  <w:fldChar w:fldCharType="separate"/>
                </w:r>
                <w:r w:rsidR="00656420">
                  <w:rPr>
                    <w:noProof/>
                    <w:webHidden/>
                  </w:rPr>
                  <w:t>49</w:t>
                </w:r>
                <w:r>
                  <w:rPr>
                    <w:noProof/>
                    <w:webHidden/>
                  </w:rPr>
                  <w:fldChar w:fldCharType="end"/>
                </w:r>
              </w:hyperlink>
            </w:p>
            <w:p w14:paraId="020B3ECF" w14:textId="77777777" w:rsidR="00D46580" w:rsidRDefault="00D46580">
              <w:pPr>
                <w:pStyle w:val="TOC2"/>
                <w:tabs>
                  <w:tab w:val="right" w:leader="dot" w:pos="11096"/>
                </w:tabs>
                <w:rPr>
                  <w:rFonts w:asciiTheme="minorHAnsi" w:hAnsiTheme="minorHAnsi"/>
                  <w:noProof/>
                  <w:szCs w:val="22"/>
                  <w:lang w:val="de-AT" w:eastAsia="de-AT"/>
                </w:rPr>
              </w:pPr>
              <w:hyperlink w:anchor="_Toc439601972" w:history="1">
                <w:r w:rsidRPr="00971B98">
                  <w:rPr>
                    <w:rStyle w:val="Hyperlink"/>
                    <w:noProof/>
                  </w:rPr>
                  <w:t>Point / Plane</w:t>
                </w:r>
                <w:r>
                  <w:rPr>
                    <w:noProof/>
                    <w:webHidden/>
                  </w:rPr>
                  <w:tab/>
                </w:r>
                <w:r>
                  <w:rPr>
                    <w:noProof/>
                    <w:webHidden/>
                  </w:rPr>
                  <w:fldChar w:fldCharType="begin"/>
                </w:r>
                <w:r>
                  <w:rPr>
                    <w:noProof/>
                    <w:webHidden/>
                  </w:rPr>
                  <w:instrText xml:space="preserve"> PAGEREF _Toc439601972 \h </w:instrText>
                </w:r>
                <w:r>
                  <w:rPr>
                    <w:noProof/>
                    <w:webHidden/>
                  </w:rPr>
                </w:r>
                <w:r>
                  <w:rPr>
                    <w:noProof/>
                    <w:webHidden/>
                  </w:rPr>
                  <w:fldChar w:fldCharType="separate"/>
                </w:r>
                <w:r w:rsidR="00656420">
                  <w:rPr>
                    <w:noProof/>
                    <w:webHidden/>
                  </w:rPr>
                  <w:t>49</w:t>
                </w:r>
                <w:r>
                  <w:rPr>
                    <w:noProof/>
                    <w:webHidden/>
                  </w:rPr>
                  <w:fldChar w:fldCharType="end"/>
                </w:r>
              </w:hyperlink>
            </w:p>
            <w:p w14:paraId="04752E7F" w14:textId="77777777" w:rsidR="00D46580" w:rsidRDefault="00D46580">
              <w:pPr>
                <w:pStyle w:val="TOC2"/>
                <w:tabs>
                  <w:tab w:val="right" w:leader="dot" w:pos="11096"/>
                </w:tabs>
                <w:rPr>
                  <w:rFonts w:asciiTheme="minorHAnsi" w:hAnsiTheme="minorHAnsi"/>
                  <w:noProof/>
                  <w:szCs w:val="22"/>
                  <w:lang w:val="de-AT" w:eastAsia="de-AT"/>
                </w:rPr>
              </w:pPr>
              <w:hyperlink w:anchor="_Toc439601973" w:history="1">
                <w:r w:rsidRPr="00971B98">
                  <w:rPr>
                    <w:rStyle w:val="Hyperlink"/>
                    <w:noProof/>
                  </w:rPr>
                  <w:t>Sphere / Plane  |  AABB / Plane   |   Ray / Polygon</w:t>
                </w:r>
                <w:r>
                  <w:rPr>
                    <w:noProof/>
                    <w:webHidden/>
                  </w:rPr>
                  <w:tab/>
                </w:r>
                <w:r>
                  <w:rPr>
                    <w:noProof/>
                    <w:webHidden/>
                  </w:rPr>
                  <w:fldChar w:fldCharType="begin"/>
                </w:r>
                <w:r>
                  <w:rPr>
                    <w:noProof/>
                    <w:webHidden/>
                  </w:rPr>
                  <w:instrText xml:space="preserve"> PAGEREF _Toc439601973 \h </w:instrText>
                </w:r>
                <w:r>
                  <w:rPr>
                    <w:noProof/>
                    <w:webHidden/>
                  </w:rPr>
                </w:r>
                <w:r>
                  <w:rPr>
                    <w:noProof/>
                    <w:webHidden/>
                  </w:rPr>
                  <w:fldChar w:fldCharType="separate"/>
                </w:r>
                <w:r w:rsidR="00656420">
                  <w:rPr>
                    <w:noProof/>
                    <w:webHidden/>
                  </w:rPr>
                  <w:t>50</w:t>
                </w:r>
                <w:r>
                  <w:rPr>
                    <w:noProof/>
                    <w:webHidden/>
                  </w:rPr>
                  <w:fldChar w:fldCharType="end"/>
                </w:r>
              </w:hyperlink>
            </w:p>
            <w:p w14:paraId="1E856075" w14:textId="77777777" w:rsidR="00D46580" w:rsidRDefault="00D46580">
              <w:pPr>
                <w:pStyle w:val="TOC2"/>
                <w:tabs>
                  <w:tab w:val="right" w:leader="dot" w:pos="11096"/>
                </w:tabs>
                <w:rPr>
                  <w:rFonts w:asciiTheme="minorHAnsi" w:hAnsiTheme="minorHAnsi"/>
                  <w:noProof/>
                  <w:szCs w:val="22"/>
                  <w:lang w:val="de-AT" w:eastAsia="de-AT"/>
                </w:rPr>
              </w:pPr>
              <w:hyperlink w:anchor="_Toc439601974" w:history="1">
                <w:r w:rsidRPr="00971B98">
                  <w:rPr>
                    <w:rStyle w:val="Hyperlink"/>
                    <w:noProof/>
                  </w:rPr>
                  <w:t>Volume/Volume Tests</w:t>
                </w:r>
                <w:r>
                  <w:rPr>
                    <w:noProof/>
                    <w:webHidden/>
                  </w:rPr>
                  <w:tab/>
                </w:r>
                <w:r>
                  <w:rPr>
                    <w:noProof/>
                    <w:webHidden/>
                  </w:rPr>
                  <w:fldChar w:fldCharType="begin"/>
                </w:r>
                <w:r>
                  <w:rPr>
                    <w:noProof/>
                    <w:webHidden/>
                  </w:rPr>
                  <w:instrText xml:space="preserve"> PAGEREF _Toc439601974 \h </w:instrText>
                </w:r>
                <w:r>
                  <w:rPr>
                    <w:noProof/>
                    <w:webHidden/>
                  </w:rPr>
                </w:r>
                <w:r>
                  <w:rPr>
                    <w:noProof/>
                    <w:webHidden/>
                  </w:rPr>
                  <w:fldChar w:fldCharType="separate"/>
                </w:r>
                <w:r w:rsidR="00656420">
                  <w:rPr>
                    <w:noProof/>
                    <w:webHidden/>
                  </w:rPr>
                  <w:t>50</w:t>
                </w:r>
                <w:r>
                  <w:rPr>
                    <w:noProof/>
                    <w:webHidden/>
                  </w:rPr>
                  <w:fldChar w:fldCharType="end"/>
                </w:r>
              </w:hyperlink>
            </w:p>
            <w:p w14:paraId="7DD23A50" w14:textId="77777777" w:rsidR="00D46580" w:rsidRDefault="00D46580">
              <w:pPr>
                <w:pStyle w:val="TOC2"/>
                <w:tabs>
                  <w:tab w:val="right" w:leader="dot" w:pos="11096"/>
                </w:tabs>
                <w:rPr>
                  <w:rFonts w:asciiTheme="minorHAnsi" w:hAnsiTheme="minorHAnsi"/>
                  <w:noProof/>
                  <w:szCs w:val="22"/>
                  <w:lang w:val="de-AT" w:eastAsia="de-AT"/>
                </w:rPr>
              </w:pPr>
              <w:hyperlink w:anchor="_Toc439601975" w:history="1">
                <w:r w:rsidRPr="00971B98">
                  <w:rPr>
                    <w:rStyle w:val="Hyperlink"/>
                    <w:noProof/>
                  </w:rPr>
                  <w:t>View Frustum Testing</w:t>
                </w:r>
                <w:r>
                  <w:rPr>
                    <w:noProof/>
                    <w:webHidden/>
                  </w:rPr>
                  <w:tab/>
                </w:r>
                <w:r>
                  <w:rPr>
                    <w:noProof/>
                    <w:webHidden/>
                  </w:rPr>
                  <w:fldChar w:fldCharType="begin"/>
                </w:r>
                <w:r>
                  <w:rPr>
                    <w:noProof/>
                    <w:webHidden/>
                  </w:rPr>
                  <w:instrText xml:space="preserve"> PAGEREF _Toc439601975 \h </w:instrText>
                </w:r>
                <w:r>
                  <w:rPr>
                    <w:noProof/>
                    <w:webHidden/>
                  </w:rPr>
                </w:r>
                <w:r>
                  <w:rPr>
                    <w:noProof/>
                    <w:webHidden/>
                  </w:rPr>
                  <w:fldChar w:fldCharType="separate"/>
                </w:r>
                <w:r w:rsidR="00656420">
                  <w:rPr>
                    <w:noProof/>
                    <w:webHidden/>
                  </w:rPr>
                  <w:t>50</w:t>
                </w:r>
                <w:r>
                  <w:rPr>
                    <w:noProof/>
                    <w:webHidden/>
                  </w:rPr>
                  <w:fldChar w:fldCharType="end"/>
                </w:r>
              </w:hyperlink>
            </w:p>
            <w:p w14:paraId="05140D82" w14:textId="77777777" w:rsidR="00D46580" w:rsidRDefault="00D46580">
              <w:pPr>
                <w:pStyle w:val="TOC2"/>
                <w:tabs>
                  <w:tab w:val="right" w:leader="dot" w:pos="11096"/>
                </w:tabs>
                <w:rPr>
                  <w:rFonts w:asciiTheme="minorHAnsi" w:hAnsiTheme="minorHAnsi"/>
                  <w:noProof/>
                  <w:szCs w:val="22"/>
                  <w:lang w:val="de-AT" w:eastAsia="de-AT"/>
                </w:rPr>
              </w:pPr>
              <w:hyperlink w:anchor="_Toc439601976" w:history="1">
                <w:r w:rsidRPr="00971B98">
                  <w:rPr>
                    <w:rStyle w:val="Hyperlink"/>
                    <w:noProof/>
                  </w:rPr>
                  <w:t>Dynamic Intersection Testing</w:t>
                </w:r>
                <w:r>
                  <w:rPr>
                    <w:noProof/>
                    <w:webHidden/>
                  </w:rPr>
                  <w:tab/>
                </w:r>
                <w:r>
                  <w:rPr>
                    <w:noProof/>
                    <w:webHidden/>
                  </w:rPr>
                  <w:fldChar w:fldCharType="begin"/>
                </w:r>
                <w:r>
                  <w:rPr>
                    <w:noProof/>
                    <w:webHidden/>
                  </w:rPr>
                  <w:instrText xml:space="preserve"> PAGEREF _Toc439601976 \h </w:instrText>
                </w:r>
                <w:r>
                  <w:rPr>
                    <w:noProof/>
                    <w:webHidden/>
                  </w:rPr>
                </w:r>
                <w:r>
                  <w:rPr>
                    <w:noProof/>
                    <w:webHidden/>
                  </w:rPr>
                  <w:fldChar w:fldCharType="separate"/>
                </w:r>
                <w:r w:rsidR="00656420">
                  <w:rPr>
                    <w:noProof/>
                    <w:webHidden/>
                  </w:rPr>
                  <w:t>51</w:t>
                </w:r>
                <w:r>
                  <w:rPr>
                    <w:noProof/>
                    <w:webHidden/>
                  </w:rPr>
                  <w:fldChar w:fldCharType="end"/>
                </w:r>
              </w:hyperlink>
            </w:p>
            <w:p w14:paraId="6D56E873" w14:textId="77777777" w:rsidR="00D46580" w:rsidRDefault="00D46580">
              <w:pPr>
                <w:pStyle w:val="TOC3"/>
                <w:tabs>
                  <w:tab w:val="right" w:leader="dot" w:pos="11096"/>
                </w:tabs>
                <w:rPr>
                  <w:rFonts w:asciiTheme="minorHAnsi" w:hAnsiTheme="minorHAnsi"/>
                  <w:noProof/>
                  <w:szCs w:val="22"/>
                  <w:lang w:val="de-AT" w:eastAsia="de-AT"/>
                </w:rPr>
              </w:pPr>
              <w:hyperlink w:anchor="_Toc439601977" w:history="1">
                <w:r w:rsidRPr="00971B98">
                  <w:rPr>
                    <w:rStyle w:val="Hyperlink"/>
                    <w:noProof/>
                  </w:rPr>
                  <w:t>Dynamic Separating Axis Theorem</w:t>
                </w:r>
                <w:r>
                  <w:rPr>
                    <w:noProof/>
                    <w:webHidden/>
                  </w:rPr>
                  <w:tab/>
                </w:r>
                <w:r>
                  <w:rPr>
                    <w:noProof/>
                    <w:webHidden/>
                  </w:rPr>
                  <w:fldChar w:fldCharType="begin"/>
                </w:r>
                <w:r>
                  <w:rPr>
                    <w:noProof/>
                    <w:webHidden/>
                  </w:rPr>
                  <w:instrText xml:space="preserve"> PAGEREF _Toc439601977 \h </w:instrText>
                </w:r>
                <w:r>
                  <w:rPr>
                    <w:noProof/>
                    <w:webHidden/>
                  </w:rPr>
                </w:r>
                <w:r>
                  <w:rPr>
                    <w:noProof/>
                    <w:webHidden/>
                  </w:rPr>
                  <w:fldChar w:fldCharType="separate"/>
                </w:r>
                <w:r w:rsidR="00656420">
                  <w:rPr>
                    <w:noProof/>
                    <w:webHidden/>
                  </w:rPr>
                  <w:t>51</w:t>
                </w:r>
                <w:r>
                  <w:rPr>
                    <w:noProof/>
                    <w:webHidden/>
                  </w:rPr>
                  <w:fldChar w:fldCharType="end"/>
                </w:r>
              </w:hyperlink>
            </w:p>
            <w:p w14:paraId="3A2074C5" w14:textId="77777777" w:rsidR="00D46580" w:rsidRDefault="00D46580">
              <w:pPr>
                <w:pStyle w:val="TOC2"/>
                <w:tabs>
                  <w:tab w:val="right" w:leader="dot" w:pos="11096"/>
                </w:tabs>
                <w:rPr>
                  <w:rFonts w:asciiTheme="minorHAnsi" w:hAnsiTheme="minorHAnsi"/>
                  <w:noProof/>
                  <w:szCs w:val="22"/>
                  <w:lang w:val="de-AT" w:eastAsia="de-AT"/>
                </w:rPr>
              </w:pPr>
              <w:hyperlink w:anchor="_Toc439601978" w:history="1">
                <w:r w:rsidRPr="00971B98">
                  <w:rPr>
                    <w:rStyle w:val="Hyperlink"/>
                    <w:noProof/>
                  </w:rPr>
                  <w:t>Collision Detection</w:t>
                </w:r>
                <w:r>
                  <w:rPr>
                    <w:noProof/>
                    <w:webHidden/>
                  </w:rPr>
                  <w:tab/>
                </w:r>
                <w:r>
                  <w:rPr>
                    <w:noProof/>
                    <w:webHidden/>
                  </w:rPr>
                  <w:fldChar w:fldCharType="begin"/>
                </w:r>
                <w:r>
                  <w:rPr>
                    <w:noProof/>
                    <w:webHidden/>
                  </w:rPr>
                  <w:instrText xml:space="preserve"> PAGEREF _Toc439601978 \h </w:instrText>
                </w:r>
                <w:r>
                  <w:rPr>
                    <w:noProof/>
                    <w:webHidden/>
                  </w:rPr>
                </w:r>
                <w:r>
                  <w:rPr>
                    <w:noProof/>
                    <w:webHidden/>
                  </w:rPr>
                  <w:fldChar w:fldCharType="separate"/>
                </w:r>
                <w:r w:rsidR="00656420">
                  <w:rPr>
                    <w:noProof/>
                    <w:webHidden/>
                  </w:rPr>
                  <w:t>51</w:t>
                </w:r>
                <w:r>
                  <w:rPr>
                    <w:noProof/>
                    <w:webHidden/>
                  </w:rPr>
                  <w:fldChar w:fldCharType="end"/>
                </w:r>
              </w:hyperlink>
            </w:p>
            <w:p w14:paraId="0A2C801D" w14:textId="77777777" w:rsidR="00D46580" w:rsidRDefault="00D46580">
              <w:pPr>
                <w:pStyle w:val="TOC3"/>
                <w:tabs>
                  <w:tab w:val="right" w:leader="dot" w:pos="11096"/>
                </w:tabs>
                <w:rPr>
                  <w:rFonts w:asciiTheme="minorHAnsi" w:hAnsiTheme="minorHAnsi"/>
                  <w:noProof/>
                  <w:szCs w:val="22"/>
                  <w:lang w:val="de-AT" w:eastAsia="de-AT"/>
                </w:rPr>
              </w:pPr>
              <w:hyperlink w:anchor="_Toc439601979" w:history="1">
                <w:r w:rsidRPr="00971B98">
                  <w:rPr>
                    <w:rStyle w:val="Hyperlink"/>
                    <w:noProof/>
                  </w:rPr>
                  <w:t>Collision Detection with Rays</w:t>
                </w:r>
                <w:r>
                  <w:rPr>
                    <w:noProof/>
                    <w:webHidden/>
                  </w:rPr>
                  <w:tab/>
                </w:r>
                <w:r>
                  <w:rPr>
                    <w:noProof/>
                    <w:webHidden/>
                  </w:rPr>
                  <w:fldChar w:fldCharType="begin"/>
                </w:r>
                <w:r>
                  <w:rPr>
                    <w:noProof/>
                    <w:webHidden/>
                  </w:rPr>
                  <w:instrText xml:space="preserve"> PAGEREF _Toc439601979 \h </w:instrText>
                </w:r>
                <w:r>
                  <w:rPr>
                    <w:noProof/>
                    <w:webHidden/>
                  </w:rPr>
                </w:r>
                <w:r>
                  <w:rPr>
                    <w:noProof/>
                    <w:webHidden/>
                  </w:rPr>
                  <w:fldChar w:fldCharType="separate"/>
                </w:r>
                <w:r w:rsidR="00656420">
                  <w:rPr>
                    <w:noProof/>
                    <w:webHidden/>
                  </w:rPr>
                  <w:t>51</w:t>
                </w:r>
                <w:r>
                  <w:rPr>
                    <w:noProof/>
                    <w:webHidden/>
                  </w:rPr>
                  <w:fldChar w:fldCharType="end"/>
                </w:r>
              </w:hyperlink>
            </w:p>
            <w:p w14:paraId="683B8424" w14:textId="77777777" w:rsidR="00D46580" w:rsidRDefault="00D46580">
              <w:pPr>
                <w:pStyle w:val="TOC3"/>
                <w:tabs>
                  <w:tab w:val="right" w:leader="dot" w:pos="11096"/>
                </w:tabs>
                <w:rPr>
                  <w:rFonts w:asciiTheme="minorHAnsi" w:hAnsiTheme="minorHAnsi"/>
                  <w:noProof/>
                  <w:szCs w:val="22"/>
                  <w:lang w:val="de-AT" w:eastAsia="de-AT"/>
                </w:rPr>
              </w:pPr>
              <w:hyperlink w:anchor="_Toc439601980" w:history="1">
                <w:r w:rsidRPr="00971B98">
                  <w:rPr>
                    <w:rStyle w:val="Hyperlink"/>
                    <w:noProof/>
                  </w:rPr>
                  <w:t>Dimensionality Reduction</w:t>
                </w:r>
                <w:r>
                  <w:rPr>
                    <w:noProof/>
                    <w:webHidden/>
                  </w:rPr>
                  <w:tab/>
                </w:r>
                <w:r>
                  <w:rPr>
                    <w:noProof/>
                    <w:webHidden/>
                  </w:rPr>
                  <w:fldChar w:fldCharType="begin"/>
                </w:r>
                <w:r>
                  <w:rPr>
                    <w:noProof/>
                    <w:webHidden/>
                  </w:rPr>
                  <w:instrText xml:space="preserve"> PAGEREF _Toc439601980 \h </w:instrText>
                </w:r>
                <w:r>
                  <w:rPr>
                    <w:noProof/>
                    <w:webHidden/>
                  </w:rPr>
                </w:r>
                <w:r>
                  <w:rPr>
                    <w:noProof/>
                    <w:webHidden/>
                  </w:rPr>
                  <w:fldChar w:fldCharType="separate"/>
                </w:r>
                <w:r w:rsidR="00656420">
                  <w:rPr>
                    <w:noProof/>
                    <w:webHidden/>
                  </w:rPr>
                  <w:t>51</w:t>
                </w:r>
                <w:r>
                  <w:rPr>
                    <w:noProof/>
                    <w:webHidden/>
                  </w:rPr>
                  <w:fldChar w:fldCharType="end"/>
                </w:r>
              </w:hyperlink>
            </w:p>
            <w:p w14:paraId="4E494E57" w14:textId="77777777" w:rsidR="00D46580" w:rsidRDefault="00D46580">
              <w:pPr>
                <w:pStyle w:val="TOC2"/>
                <w:tabs>
                  <w:tab w:val="right" w:leader="dot" w:pos="11096"/>
                </w:tabs>
                <w:rPr>
                  <w:rFonts w:asciiTheme="minorHAnsi" w:hAnsiTheme="minorHAnsi"/>
                  <w:noProof/>
                  <w:szCs w:val="22"/>
                  <w:lang w:val="de-AT" w:eastAsia="de-AT"/>
                </w:rPr>
              </w:pPr>
              <w:hyperlink w:anchor="_Toc439601981" w:history="1">
                <w:r w:rsidRPr="00971B98">
                  <w:rPr>
                    <w:rStyle w:val="Hyperlink"/>
                    <w:noProof/>
                  </w:rPr>
                  <w:t>Collision detection for many objects</w:t>
                </w:r>
                <w:r>
                  <w:rPr>
                    <w:noProof/>
                    <w:webHidden/>
                  </w:rPr>
                  <w:tab/>
                </w:r>
                <w:r>
                  <w:rPr>
                    <w:noProof/>
                    <w:webHidden/>
                  </w:rPr>
                  <w:fldChar w:fldCharType="begin"/>
                </w:r>
                <w:r>
                  <w:rPr>
                    <w:noProof/>
                    <w:webHidden/>
                  </w:rPr>
                  <w:instrText xml:space="preserve"> PAGEREF _Toc439601981 \h </w:instrText>
                </w:r>
                <w:r>
                  <w:rPr>
                    <w:noProof/>
                    <w:webHidden/>
                  </w:rPr>
                </w:r>
                <w:r>
                  <w:rPr>
                    <w:noProof/>
                    <w:webHidden/>
                  </w:rPr>
                  <w:fldChar w:fldCharType="separate"/>
                </w:r>
                <w:r w:rsidR="00656420">
                  <w:rPr>
                    <w:noProof/>
                    <w:webHidden/>
                  </w:rPr>
                  <w:t>52</w:t>
                </w:r>
                <w:r>
                  <w:rPr>
                    <w:noProof/>
                    <w:webHidden/>
                  </w:rPr>
                  <w:fldChar w:fldCharType="end"/>
                </w:r>
              </w:hyperlink>
            </w:p>
            <w:p w14:paraId="6D4F43B5" w14:textId="77777777" w:rsidR="00D46580" w:rsidRDefault="00D46580">
              <w:pPr>
                <w:pStyle w:val="TOC3"/>
                <w:tabs>
                  <w:tab w:val="right" w:leader="dot" w:pos="11096"/>
                </w:tabs>
                <w:rPr>
                  <w:rFonts w:asciiTheme="minorHAnsi" w:hAnsiTheme="minorHAnsi"/>
                  <w:noProof/>
                  <w:szCs w:val="22"/>
                  <w:lang w:val="de-AT" w:eastAsia="de-AT"/>
                </w:rPr>
              </w:pPr>
              <w:hyperlink w:anchor="_Toc439601982" w:history="1">
                <w:r w:rsidRPr="00971B98">
                  <w:rPr>
                    <w:rStyle w:val="Hyperlink"/>
                    <w:noProof/>
                  </w:rPr>
                  <w:t>BVH Building Example</w:t>
                </w:r>
                <w:r>
                  <w:rPr>
                    <w:noProof/>
                    <w:webHidden/>
                  </w:rPr>
                  <w:tab/>
                </w:r>
                <w:r>
                  <w:rPr>
                    <w:noProof/>
                    <w:webHidden/>
                  </w:rPr>
                  <w:fldChar w:fldCharType="begin"/>
                </w:r>
                <w:r>
                  <w:rPr>
                    <w:noProof/>
                    <w:webHidden/>
                  </w:rPr>
                  <w:instrText xml:space="preserve"> PAGEREF _Toc439601982 \h </w:instrText>
                </w:r>
                <w:r>
                  <w:rPr>
                    <w:noProof/>
                    <w:webHidden/>
                  </w:rPr>
                </w:r>
                <w:r>
                  <w:rPr>
                    <w:noProof/>
                    <w:webHidden/>
                  </w:rPr>
                  <w:fldChar w:fldCharType="separate"/>
                </w:r>
                <w:r w:rsidR="00656420">
                  <w:rPr>
                    <w:noProof/>
                    <w:webHidden/>
                  </w:rPr>
                  <w:t>52</w:t>
                </w:r>
                <w:r>
                  <w:rPr>
                    <w:noProof/>
                    <w:webHidden/>
                  </w:rPr>
                  <w:fldChar w:fldCharType="end"/>
                </w:r>
              </w:hyperlink>
            </w:p>
            <w:p w14:paraId="14E56A5F" w14:textId="77777777" w:rsidR="00D46580" w:rsidRDefault="00D46580">
              <w:pPr>
                <w:pStyle w:val="TOC2"/>
                <w:tabs>
                  <w:tab w:val="right" w:leader="dot" w:pos="11096"/>
                </w:tabs>
                <w:rPr>
                  <w:rFonts w:asciiTheme="minorHAnsi" w:hAnsiTheme="minorHAnsi"/>
                  <w:noProof/>
                  <w:szCs w:val="22"/>
                  <w:lang w:val="de-AT" w:eastAsia="de-AT"/>
                </w:rPr>
              </w:pPr>
              <w:hyperlink w:anchor="_Toc439601983" w:history="1">
                <w:r w:rsidRPr="00971B98">
                  <w:rPr>
                    <w:rStyle w:val="Hyperlink"/>
                    <w:noProof/>
                  </w:rPr>
                  <w:t>Pruning</w:t>
                </w:r>
                <w:r>
                  <w:rPr>
                    <w:noProof/>
                    <w:webHidden/>
                  </w:rPr>
                  <w:tab/>
                </w:r>
                <w:r>
                  <w:rPr>
                    <w:noProof/>
                    <w:webHidden/>
                  </w:rPr>
                  <w:fldChar w:fldCharType="begin"/>
                </w:r>
                <w:r>
                  <w:rPr>
                    <w:noProof/>
                    <w:webHidden/>
                  </w:rPr>
                  <w:instrText xml:space="preserve"> PAGEREF _Toc439601983 \h </w:instrText>
                </w:r>
                <w:r>
                  <w:rPr>
                    <w:noProof/>
                    <w:webHidden/>
                  </w:rPr>
                </w:r>
                <w:r>
                  <w:rPr>
                    <w:noProof/>
                    <w:webHidden/>
                  </w:rPr>
                  <w:fldChar w:fldCharType="separate"/>
                </w:r>
                <w:r w:rsidR="00656420">
                  <w:rPr>
                    <w:noProof/>
                    <w:webHidden/>
                  </w:rPr>
                  <w:t>53</w:t>
                </w:r>
                <w:r>
                  <w:rPr>
                    <w:noProof/>
                    <w:webHidden/>
                  </w:rPr>
                  <w:fldChar w:fldCharType="end"/>
                </w:r>
              </w:hyperlink>
            </w:p>
            <w:p w14:paraId="402E7C7A" w14:textId="77777777" w:rsidR="00D46580" w:rsidRDefault="00D46580">
              <w:pPr>
                <w:pStyle w:val="TOC3"/>
                <w:tabs>
                  <w:tab w:val="right" w:leader="dot" w:pos="11096"/>
                </w:tabs>
                <w:rPr>
                  <w:rFonts w:asciiTheme="minorHAnsi" w:hAnsiTheme="minorHAnsi"/>
                  <w:noProof/>
                  <w:szCs w:val="22"/>
                  <w:lang w:val="de-AT" w:eastAsia="de-AT"/>
                </w:rPr>
              </w:pPr>
              <w:hyperlink w:anchor="_Toc439601984" w:history="1">
                <w:r w:rsidRPr="00971B98">
                  <w:rPr>
                    <w:rStyle w:val="Hyperlink"/>
                    <w:noProof/>
                  </w:rPr>
                  <w:t>Sweep-and-Prunge Algorithm</w:t>
                </w:r>
                <w:r>
                  <w:rPr>
                    <w:noProof/>
                    <w:webHidden/>
                  </w:rPr>
                  <w:tab/>
                </w:r>
                <w:r>
                  <w:rPr>
                    <w:noProof/>
                    <w:webHidden/>
                  </w:rPr>
                  <w:fldChar w:fldCharType="begin"/>
                </w:r>
                <w:r>
                  <w:rPr>
                    <w:noProof/>
                    <w:webHidden/>
                  </w:rPr>
                  <w:instrText xml:space="preserve"> PAGEREF _Toc439601984 \h </w:instrText>
                </w:r>
                <w:r>
                  <w:rPr>
                    <w:noProof/>
                    <w:webHidden/>
                  </w:rPr>
                </w:r>
                <w:r>
                  <w:rPr>
                    <w:noProof/>
                    <w:webHidden/>
                  </w:rPr>
                  <w:fldChar w:fldCharType="separate"/>
                </w:r>
                <w:r w:rsidR="00656420">
                  <w:rPr>
                    <w:noProof/>
                    <w:webHidden/>
                  </w:rPr>
                  <w:t>53</w:t>
                </w:r>
                <w:r>
                  <w:rPr>
                    <w:noProof/>
                    <w:webHidden/>
                  </w:rPr>
                  <w:fldChar w:fldCharType="end"/>
                </w:r>
              </w:hyperlink>
            </w:p>
            <w:p w14:paraId="526A367A" w14:textId="77777777" w:rsidR="00D46580" w:rsidRDefault="00D46580">
              <w:pPr>
                <w:pStyle w:val="TOC1"/>
                <w:tabs>
                  <w:tab w:val="right" w:leader="dot" w:pos="11096"/>
                </w:tabs>
                <w:rPr>
                  <w:rFonts w:asciiTheme="minorHAnsi" w:hAnsiTheme="minorHAnsi"/>
                  <w:noProof/>
                  <w:szCs w:val="22"/>
                  <w:lang w:val="de-AT" w:eastAsia="de-AT"/>
                </w:rPr>
              </w:pPr>
              <w:hyperlink w:anchor="_Toc439601985" w:history="1">
                <w:r w:rsidRPr="00971B98">
                  <w:rPr>
                    <w:rStyle w:val="Hyperlink"/>
                    <w:noProof/>
                  </w:rPr>
                  <w:t>Visibility</w:t>
                </w:r>
                <w:r>
                  <w:rPr>
                    <w:noProof/>
                    <w:webHidden/>
                  </w:rPr>
                  <w:tab/>
                </w:r>
                <w:r>
                  <w:rPr>
                    <w:noProof/>
                    <w:webHidden/>
                  </w:rPr>
                  <w:fldChar w:fldCharType="begin"/>
                </w:r>
                <w:r>
                  <w:rPr>
                    <w:noProof/>
                    <w:webHidden/>
                  </w:rPr>
                  <w:instrText xml:space="preserve"> PAGEREF _Toc439601985 \h </w:instrText>
                </w:r>
                <w:r>
                  <w:rPr>
                    <w:noProof/>
                    <w:webHidden/>
                  </w:rPr>
                </w:r>
                <w:r>
                  <w:rPr>
                    <w:noProof/>
                    <w:webHidden/>
                  </w:rPr>
                  <w:fldChar w:fldCharType="separate"/>
                </w:r>
                <w:r w:rsidR="00656420">
                  <w:rPr>
                    <w:noProof/>
                    <w:webHidden/>
                  </w:rPr>
                  <w:t>54</w:t>
                </w:r>
                <w:r>
                  <w:rPr>
                    <w:noProof/>
                    <w:webHidden/>
                  </w:rPr>
                  <w:fldChar w:fldCharType="end"/>
                </w:r>
              </w:hyperlink>
            </w:p>
            <w:p w14:paraId="4FB8BE36" w14:textId="77777777" w:rsidR="00D46580" w:rsidRDefault="00D46580">
              <w:pPr>
                <w:pStyle w:val="TOC2"/>
                <w:tabs>
                  <w:tab w:val="right" w:leader="dot" w:pos="11096"/>
                </w:tabs>
                <w:rPr>
                  <w:rFonts w:asciiTheme="minorHAnsi" w:hAnsiTheme="minorHAnsi"/>
                  <w:noProof/>
                  <w:szCs w:val="22"/>
                  <w:lang w:val="de-AT" w:eastAsia="de-AT"/>
                </w:rPr>
              </w:pPr>
              <w:hyperlink w:anchor="_Toc439601986" w:history="1">
                <w:r w:rsidRPr="00971B98">
                  <w:rPr>
                    <w:rStyle w:val="Hyperlink"/>
                    <w:noProof/>
                  </w:rPr>
                  <w:t>Visibility culling</w:t>
                </w:r>
                <w:r>
                  <w:rPr>
                    <w:noProof/>
                    <w:webHidden/>
                  </w:rPr>
                  <w:tab/>
                </w:r>
                <w:r>
                  <w:rPr>
                    <w:noProof/>
                    <w:webHidden/>
                  </w:rPr>
                  <w:fldChar w:fldCharType="begin"/>
                </w:r>
                <w:r>
                  <w:rPr>
                    <w:noProof/>
                    <w:webHidden/>
                  </w:rPr>
                  <w:instrText xml:space="preserve"> PAGEREF _Toc439601986 \h </w:instrText>
                </w:r>
                <w:r>
                  <w:rPr>
                    <w:noProof/>
                    <w:webHidden/>
                  </w:rPr>
                </w:r>
                <w:r>
                  <w:rPr>
                    <w:noProof/>
                    <w:webHidden/>
                  </w:rPr>
                  <w:fldChar w:fldCharType="separate"/>
                </w:r>
                <w:r w:rsidR="00656420">
                  <w:rPr>
                    <w:noProof/>
                    <w:webHidden/>
                  </w:rPr>
                  <w:t>54</w:t>
                </w:r>
                <w:r>
                  <w:rPr>
                    <w:noProof/>
                    <w:webHidden/>
                  </w:rPr>
                  <w:fldChar w:fldCharType="end"/>
                </w:r>
              </w:hyperlink>
            </w:p>
            <w:p w14:paraId="7D65F9ED" w14:textId="77777777" w:rsidR="00D46580" w:rsidRDefault="00D46580">
              <w:pPr>
                <w:pStyle w:val="TOC3"/>
                <w:tabs>
                  <w:tab w:val="right" w:leader="dot" w:pos="11096"/>
                </w:tabs>
                <w:rPr>
                  <w:rFonts w:asciiTheme="minorHAnsi" w:hAnsiTheme="minorHAnsi"/>
                  <w:noProof/>
                  <w:szCs w:val="22"/>
                  <w:lang w:val="de-AT" w:eastAsia="de-AT"/>
                </w:rPr>
              </w:pPr>
              <w:hyperlink w:anchor="_Toc439601987" w:history="1">
                <w:r w:rsidRPr="00971B98">
                  <w:rPr>
                    <w:rStyle w:val="Hyperlink"/>
                    <w:noProof/>
                  </w:rPr>
                  <w:t>Visibility from a point</w:t>
                </w:r>
                <w:r>
                  <w:rPr>
                    <w:noProof/>
                    <w:webHidden/>
                  </w:rPr>
                  <w:tab/>
                </w:r>
                <w:r>
                  <w:rPr>
                    <w:noProof/>
                    <w:webHidden/>
                  </w:rPr>
                  <w:fldChar w:fldCharType="begin"/>
                </w:r>
                <w:r>
                  <w:rPr>
                    <w:noProof/>
                    <w:webHidden/>
                  </w:rPr>
                  <w:instrText xml:space="preserve"> PAGEREF _Toc439601987 \h </w:instrText>
                </w:r>
                <w:r>
                  <w:rPr>
                    <w:noProof/>
                    <w:webHidden/>
                  </w:rPr>
                </w:r>
                <w:r>
                  <w:rPr>
                    <w:noProof/>
                    <w:webHidden/>
                  </w:rPr>
                  <w:fldChar w:fldCharType="separate"/>
                </w:r>
                <w:r w:rsidR="00656420">
                  <w:rPr>
                    <w:noProof/>
                    <w:webHidden/>
                  </w:rPr>
                  <w:t>54</w:t>
                </w:r>
                <w:r>
                  <w:rPr>
                    <w:noProof/>
                    <w:webHidden/>
                  </w:rPr>
                  <w:fldChar w:fldCharType="end"/>
                </w:r>
              </w:hyperlink>
            </w:p>
            <w:p w14:paraId="4C31F0E8" w14:textId="77777777" w:rsidR="00D46580" w:rsidRDefault="00D46580">
              <w:pPr>
                <w:pStyle w:val="TOC3"/>
                <w:tabs>
                  <w:tab w:val="right" w:leader="dot" w:pos="11096"/>
                </w:tabs>
                <w:rPr>
                  <w:rFonts w:asciiTheme="minorHAnsi" w:hAnsiTheme="minorHAnsi"/>
                  <w:noProof/>
                  <w:szCs w:val="22"/>
                  <w:lang w:val="de-AT" w:eastAsia="de-AT"/>
                </w:rPr>
              </w:pPr>
              <w:hyperlink w:anchor="_Toc439601988" w:history="1">
                <w:r w:rsidRPr="00971B98">
                  <w:rPr>
                    <w:rStyle w:val="Hyperlink"/>
                    <w:noProof/>
                  </w:rPr>
                  <w:t>Visibility from a Region</w:t>
                </w:r>
                <w:r>
                  <w:rPr>
                    <w:noProof/>
                    <w:webHidden/>
                  </w:rPr>
                  <w:tab/>
                </w:r>
                <w:r>
                  <w:rPr>
                    <w:noProof/>
                    <w:webHidden/>
                  </w:rPr>
                  <w:fldChar w:fldCharType="begin"/>
                </w:r>
                <w:r>
                  <w:rPr>
                    <w:noProof/>
                    <w:webHidden/>
                  </w:rPr>
                  <w:instrText xml:space="preserve"> PAGEREF _Toc439601988 \h </w:instrText>
                </w:r>
                <w:r>
                  <w:rPr>
                    <w:noProof/>
                    <w:webHidden/>
                  </w:rPr>
                </w:r>
                <w:r>
                  <w:rPr>
                    <w:noProof/>
                    <w:webHidden/>
                  </w:rPr>
                  <w:fldChar w:fldCharType="separate"/>
                </w:r>
                <w:r w:rsidR="00656420">
                  <w:rPr>
                    <w:noProof/>
                    <w:webHidden/>
                  </w:rPr>
                  <w:t>55</w:t>
                </w:r>
                <w:r>
                  <w:rPr>
                    <w:noProof/>
                    <w:webHidden/>
                  </w:rPr>
                  <w:fldChar w:fldCharType="end"/>
                </w:r>
              </w:hyperlink>
            </w:p>
            <w:p w14:paraId="32F3DF34" w14:textId="77777777" w:rsidR="00D46580" w:rsidRDefault="00D46580">
              <w:pPr>
                <w:pStyle w:val="TOC3"/>
                <w:tabs>
                  <w:tab w:val="right" w:leader="dot" w:pos="11096"/>
                </w:tabs>
                <w:rPr>
                  <w:rFonts w:asciiTheme="minorHAnsi" w:hAnsiTheme="minorHAnsi"/>
                  <w:noProof/>
                  <w:szCs w:val="22"/>
                  <w:lang w:val="de-AT" w:eastAsia="de-AT"/>
                </w:rPr>
              </w:pPr>
              <w:hyperlink w:anchor="_Toc439601989" w:history="1">
                <w:r w:rsidRPr="00971B98">
                  <w:rPr>
                    <w:rStyle w:val="Hyperlink"/>
                    <w:noProof/>
                  </w:rPr>
                  <w:t>Umbra and Penumbra</w:t>
                </w:r>
                <w:r>
                  <w:rPr>
                    <w:noProof/>
                    <w:webHidden/>
                  </w:rPr>
                  <w:tab/>
                </w:r>
                <w:r>
                  <w:rPr>
                    <w:noProof/>
                    <w:webHidden/>
                  </w:rPr>
                  <w:fldChar w:fldCharType="begin"/>
                </w:r>
                <w:r>
                  <w:rPr>
                    <w:noProof/>
                    <w:webHidden/>
                  </w:rPr>
                  <w:instrText xml:space="preserve"> PAGEREF _Toc439601989 \h </w:instrText>
                </w:r>
                <w:r>
                  <w:rPr>
                    <w:noProof/>
                    <w:webHidden/>
                  </w:rPr>
                </w:r>
                <w:r>
                  <w:rPr>
                    <w:noProof/>
                    <w:webHidden/>
                  </w:rPr>
                  <w:fldChar w:fldCharType="separate"/>
                </w:r>
                <w:r w:rsidR="00656420">
                  <w:rPr>
                    <w:noProof/>
                    <w:webHidden/>
                  </w:rPr>
                  <w:t>55</w:t>
                </w:r>
                <w:r>
                  <w:rPr>
                    <w:noProof/>
                    <w:webHidden/>
                  </w:rPr>
                  <w:fldChar w:fldCharType="end"/>
                </w:r>
              </w:hyperlink>
            </w:p>
            <w:p w14:paraId="50C6AF72" w14:textId="77777777" w:rsidR="00D46580" w:rsidRDefault="00D46580">
              <w:pPr>
                <w:pStyle w:val="TOC3"/>
                <w:tabs>
                  <w:tab w:val="right" w:leader="dot" w:pos="11096"/>
                </w:tabs>
                <w:rPr>
                  <w:rFonts w:asciiTheme="minorHAnsi" w:hAnsiTheme="minorHAnsi"/>
                  <w:noProof/>
                  <w:szCs w:val="22"/>
                  <w:lang w:val="de-AT" w:eastAsia="de-AT"/>
                </w:rPr>
              </w:pPr>
              <w:hyperlink w:anchor="_Toc439601990" w:history="1">
                <w:r w:rsidRPr="00971B98">
                  <w:rPr>
                    <w:rStyle w:val="Hyperlink"/>
                    <w:noProof/>
                  </w:rPr>
                  <w:t>Occlusion culling from a region</w:t>
                </w:r>
                <w:r>
                  <w:rPr>
                    <w:noProof/>
                    <w:webHidden/>
                  </w:rPr>
                  <w:tab/>
                </w:r>
                <w:r>
                  <w:rPr>
                    <w:noProof/>
                    <w:webHidden/>
                  </w:rPr>
                  <w:fldChar w:fldCharType="begin"/>
                </w:r>
                <w:r>
                  <w:rPr>
                    <w:noProof/>
                    <w:webHidden/>
                  </w:rPr>
                  <w:instrText xml:space="preserve"> PAGEREF _Toc439601990 \h </w:instrText>
                </w:r>
                <w:r>
                  <w:rPr>
                    <w:noProof/>
                    <w:webHidden/>
                  </w:rPr>
                </w:r>
                <w:r>
                  <w:rPr>
                    <w:noProof/>
                    <w:webHidden/>
                  </w:rPr>
                  <w:fldChar w:fldCharType="separate"/>
                </w:r>
                <w:r w:rsidR="00656420">
                  <w:rPr>
                    <w:noProof/>
                    <w:webHidden/>
                  </w:rPr>
                  <w:t>56</w:t>
                </w:r>
                <w:r>
                  <w:rPr>
                    <w:noProof/>
                    <w:webHidden/>
                  </w:rPr>
                  <w:fldChar w:fldCharType="end"/>
                </w:r>
              </w:hyperlink>
            </w:p>
            <w:p w14:paraId="71459548" w14:textId="77777777" w:rsidR="00D46580" w:rsidRDefault="00D46580">
              <w:pPr>
                <w:pStyle w:val="TOC2"/>
                <w:tabs>
                  <w:tab w:val="right" w:leader="dot" w:pos="11096"/>
                </w:tabs>
                <w:rPr>
                  <w:rFonts w:asciiTheme="minorHAnsi" w:hAnsiTheme="minorHAnsi"/>
                  <w:noProof/>
                  <w:szCs w:val="22"/>
                  <w:lang w:val="de-AT" w:eastAsia="de-AT"/>
                </w:rPr>
              </w:pPr>
              <w:hyperlink w:anchor="_Toc439601991" w:history="1">
                <w:r w:rsidRPr="00971B98">
                  <w:rPr>
                    <w:rStyle w:val="Hyperlink"/>
                    <w:noProof/>
                  </w:rPr>
                  <w:t>Potential Visible Set (PVS)</w:t>
                </w:r>
                <w:r>
                  <w:rPr>
                    <w:noProof/>
                    <w:webHidden/>
                  </w:rPr>
                  <w:tab/>
                </w:r>
                <w:r>
                  <w:rPr>
                    <w:noProof/>
                    <w:webHidden/>
                  </w:rPr>
                  <w:fldChar w:fldCharType="begin"/>
                </w:r>
                <w:r>
                  <w:rPr>
                    <w:noProof/>
                    <w:webHidden/>
                  </w:rPr>
                  <w:instrText xml:space="preserve"> PAGEREF _Toc439601991 \h </w:instrText>
                </w:r>
                <w:r>
                  <w:rPr>
                    <w:noProof/>
                    <w:webHidden/>
                  </w:rPr>
                </w:r>
                <w:r>
                  <w:rPr>
                    <w:noProof/>
                    <w:webHidden/>
                  </w:rPr>
                  <w:fldChar w:fldCharType="separate"/>
                </w:r>
                <w:r w:rsidR="00656420">
                  <w:rPr>
                    <w:noProof/>
                    <w:webHidden/>
                  </w:rPr>
                  <w:t>56</w:t>
                </w:r>
                <w:r>
                  <w:rPr>
                    <w:noProof/>
                    <w:webHidden/>
                  </w:rPr>
                  <w:fldChar w:fldCharType="end"/>
                </w:r>
              </w:hyperlink>
            </w:p>
            <w:p w14:paraId="157CE870" w14:textId="77777777" w:rsidR="00D46580" w:rsidRDefault="00D46580">
              <w:pPr>
                <w:pStyle w:val="TOC2"/>
                <w:tabs>
                  <w:tab w:val="right" w:leader="dot" w:pos="11096"/>
                </w:tabs>
                <w:rPr>
                  <w:rFonts w:asciiTheme="minorHAnsi" w:hAnsiTheme="minorHAnsi"/>
                  <w:noProof/>
                  <w:szCs w:val="22"/>
                  <w:lang w:val="de-AT" w:eastAsia="de-AT"/>
                </w:rPr>
              </w:pPr>
              <w:hyperlink w:anchor="_Toc439601992" w:history="1">
                <w:r w:rsidRPr="00971B98">
                  <w:rPr>
                    <w:rStyle w:val="Hyperlink"/>
                    <w:noProof/>
                  </w:rPr>
                  <w:t>Occlusion culling in Practice</w:t>
                </w:r>
                <w:r>
                  <w:rPr>
                    <w:noProof/>
                    <w:webHidden/>
                  </w:rPr>
                  <w:tab/>
                </w:r>
                <w:r>
                  <w:rPr>
                    <w:noProof/>
                    <w:webHidden/>
                  </w:rPr>
                  <w:fldChar w:fldCharType="begin"/>
                </w:r>
                <w:r>
                  <w:rPr>
                    <w:noProof/>
                    <w:webHidden/>
                  </w:rPr>
                  <w:instrText xml:space="preserve"> PAGEREF _Toc439601992 \h </w:instrText>
                </w:r>
                <w:r>
                  <w:rPr>
                    <w:noProof/>
                    <w:webHidden/>
                  </w:rPr>
                </w:r>
                <w:r>
                  <w:rPr>
                    <w:noProof/>
                    <w:webHidden/>
                  </w:rPr>
                  <w:fldChar w:fldCharType="separate"/>
                </w:r>
                <w:r w:rsidR="00656420">
                  <w:rPr>
                    <w:noProof/>
                    <w:webHidden/>
                  </w:rPr>
                  <w:t>56</w:t>
                </w:r>
                <w:r>
                  <w:rPr>
                    <w:noProof/>
                    <w:webHidden/>
                  </w:rPr>
                  <w:fldChar w:fldCharType="end"/>
                </w:r>
              </w:hyperlink>
            </w:p>
            <w:p w14:paraId="73EDDF22" w14:textId="77777777" w:rsidR="00D46580" w:rsidRDefault="00D46580">
              <w:pPr>
                <w:pStyle w:val="TOC3"/>
                <w:tabs>
                  <w:tab w:val="right" w:leader="dot" w:pos="11096"/>
                </w:tabs>
                <w:rPr>
                  <w:rFonts w:asciiTheme="minorHAnsi" w:hAnsiTheme="minorHAnsi"/>
                  <w:noProof/>
                  <w:szCs w:val="22"/>
                  <w:lang w:val="de-AT" w:eastAsia="de-AT"/>
                </w:rPr>
              </w:pPr>
              <w:hyperlink w:anchor="_Toc439601993" w:history="1">
                <w:r w:rsidRPr="00971B98">
                  <w:rPr>
                    <w:rStyle w:val="Hyperlink"/>
                    <w:noProof/>
                  </w:rPr>
                  <w:t>Occlusion culling – general idea</w:t>
                </w:r>
                <w:r>
                  <w:rPr>
                    <w:noProof/>
                    <w:webHidden/>
                  </w:rPr>
                  <w:tab/>
                </w:r>
                <w:r>
                  <w:rPr>
                    <w:noProof/>
                    <w:webHidden/>
                  </w:rPr>
                  <w:fldChar w:fldCharType="begin"/>
                </w:r>
                <w:r>
                  <w:rPr>
                    <w:noProof/>
                    <w:webHidden/>
                  </w:rPr>
                  <w:instrText xml:space="preserve"> PAGEREF _Toc439601993 \h </w:instrText>
                </w:r>
                <w:r>
                  <w:rPr>
                    <w:noProof/>
                    <w:webHidden/>
                  </w:rPr>
                </w:r>
                <w:r>
                  <w:rPr>
                    <w:noProof/>
                    <w:webHidden/>
                  </w:rPr>
                  <w:fldChar w:fldCharType="separate"/>
                </w:r>
                <w:r w:rsidR="00656420">
                  <w:rPr>
                    <w:noProof/>
                    <w:webHidden/>
                  </w:rPr>
                  <w:t>57</w:t>
                </w:r>
                <w:r>
                  <w:rPr>
                    <w:noProof/>
                    <w:webHidden/>
                  </w:rPr>
                  <w:fldChar w:fldCharType="end"/>
                </w:r>
              </w:hyperlink>
            </w:p>
            <w:p w14:paraId="07962260" w14:textId="77777777" w:rsidR="00D46580" w:rsidRDefault="00D46580">
              <w:pPr>
                <w:pStyle w:val="TOC3"/>
                <w:tabs>
                  <w:tab w:val="right" w:leader="dot" w:pos="11096"/>
                </w:tabs>
                <w:rPr>
                  <w:rFonts w:asciiTheme="minorHAnsi" w:hAnsiTheme="minorHAnsi"/>
                  <w:noProof/>
                  <w:szCs w:val="22"/>
                  <w:lang w:val="de-AT" w:eastAsia="de-AT"/>
                </w:rPr>
              </w:pPr>
              <w:hyperlink w:anchor="_Toc439601994" w:history="1">
                <w:r w:rsidRPr="00971B98">
                  <w:rPr>
                    <w:rStyle w:val="Hyperlink"/>
                    <w:noProof/>
                  </w:rPr>
                  <w:t>Occluder shadows</w:t>
                </w:r>
                <w:r>
                  <w:rPr>
                    <w:noProof/>
                    <w:webHidden/>
                  </w:rPr>
                  <w:tab/>
                </w:r>
                <w:r>
                  <w:rPr>
                    <w:noProof/>
                    <w:webHidden/>
                  </w:rPr>
                  <w:fldChar w:fldCharType="begin"/>
                </w:r>
                <w:r>
                  <w:rPr>
                    <w:noProof/>
                    <w:webHidden/>
                  </w:rPr>
                  <w:instrText xml:space="preserve"> PAGEREF _Toc439601994 \h </w:instrText>
                </w:r>
                <w:r>
                  <w:rPr>
                    <w:noProof/>
                    <w:webHidden/>
                  </w:rPr>
                </w:r>
                <w:r>
                  <w:rPr>
                    <w:noProof/>
                    <w:webHidden/>
                  </w:rPr>
                  <w:fldChar w:fldCharType="separate"/>
                </w:r>
                <w:r w:rsidR="00656420">
                  <w:rPr>
                    <w:noProof/>
                    <w:webHidden/>
                  </w:rPr>
                  <w:t>57</w:t>
                </w:r>
                <w:r>
                  <w:rPr>
                    <w:noProof/>
                    <w:webHidden/>
                  </w:rPr>
                  <w:fldChar w:fldCharType="end"/>
                </w:r>
              </w:hyperlink>
            </w:p>
            <w:p w14:paraId="25B17CA4" w14:textId="77777777" w:rsidR="00D46580" w:rsidRDefault="00D46580">
              <w:pPr>
                <w:pStyle w:val="TOC3"/>
                <w:tabs>
                  <w:tab w:val="right" w:leader="dot" w:pos="11096"/>
                </w:tabs>
                <w:rPr>
                  <w:rFonts w:asciiTheme="minorHAnsi" w:hAnsiTheme="minorHAnsi"/>
                  <w:noProof/>
                  <w:szCs w:val="22"/>
                  <w:lang w:val="de-AT" w:eastAsia="de-AT"/>
                </w:rPr>
              </w:pPr>
              <w:hyperlink w:anchor="_Toc439601995" w:history="1">
                <w:r w:rsidRPr="00971B98">
                  <w:rPr>
                    <w:rStyle w:val="Hyperlink"/>
                    <w:noProof/>
                  </w:rPr>
                  <w:t>Occluder selection</w:t>
                </w:r>
                <w:r>
                  <w:rPr>
                    <w:noProof/>
                    <w:webHidden/>
                  </w:rPr>
                  <w:tab/>
                </w:r>
                <w:r>
                  <w:rPr>
                    <w:noProof/>
                    <w:webHidden/>
                  </w:rPr>
                  <w:fldChar w:fldCharType="begin"/>
                </w:r>
                <w:r>
                  <w:rPr>
                    <w:noProof/>
                    <w:webHidden/>
                  </w:rPr>
                  <w:instrText xml:space="preserve"> PAGEREF _Toc439601995 \h </w:instrText>
                </w:r>
                <w:r>
                  <w:rPr>
                    <w:noProof/>
                    <w:webHidden/>
                  </w:rPr>
                </w:r>
                <w:r>
                  <w:rPr>
                    <w:noProof/>
                    <w:webHidden/>
                  </w:rPr>
                  <w:fldChar w:fldCharType="separate"/>
                </w:r>
                <w:r w:rsidR="00656420">
                  <w:rPr>
                    <w:noProof/>
                    <w:webHidden/>
                  </w:rPr>
                  <w:t>57</w:t>
                </w:r>
                <w:r>
                  <w:rPr>
                    <w:noProof/>
                    <w:webHidden/>
                  </w:rPr>
                  <w:fldChar w:fldCharType="end"/>
                </w:r>
              </w:hyperlink>
            </w:p>
            <w:p w14:paraId="25076929" w14:textId="77777777" w:rsidR="00D46580" w:rsidRDefault="00D46580">
              <w:pPr>
                <w:pStyle w:val="TOC3"/>
                <w:tabs>
                  <w:tab w:val="right" w:leader="dot" w:pos="11096"/>
                </w:tabs>
                <w:rPr>
                  <w:rFonts w:asciiTheme="minorHAnsi" w:hAnsiTheme="minorHAnsi"/>
                  <w:noProof/>
                  <w:szCs w:val="22"/>
                  <w:lang w:val="de-AT" w:eastAsia="de-AT"/>
                </w:rPr>
              </w:pPr>
              <w:hyperlink w:anchor="_Toc439601996" w:history="1">
                <w:r w:rsidRPr="00971B98">
                  <w:rPr>
                    <w:rStyle w:val="Hyperlink"/>
                    <w:noProof/>
                  </w:rPr>
                  <w:t>Lazy Update of SVDS</w:t>
                </w:r>
                <w:r>
                  <w:rPr>
                    <w:noProof/>
                    <w:webHidden/>
                  </w:rPr>
                  <w:tab/>
                </w:r>
                <w:r>
                  <w:rPr>
                    <w:noProof/>
                    <w:webHidden/>
                  </w:rPr>
                  <w:fldChar w:fldCharType="begin"/>
                </w:r>
                <w:r>
                  <w:rPr>
                    <w:noProof/>
                    <w:webHidden/>
                  </w:rPr>
                  <w:instrText xml:space="preserve"> PAGEREF _Toc439601996 \h </w:instrText>
                </w:r>
                <w:r>
                  <w:rPr>
                    <w:noProof/>
                    <w:webHidden/>
                  </w:rPr>
                </w:r>
                <w:r>
                  <w:rPr>
                    <w:noProof/>
                    <w:webHidden/>
                  </w:rPr>
                  <w:fldChar w:fldCharType="separate"/>
                </w:r>
                <w:r w:rsidR="00656420">
                  <w:rPr>
                    <w:noProof/>
                    <w:webHidden/>
                  </w:rPr>
                  <w:t>57</w:t>
                </w:r>
                <w:r>
                  <w:rPr>
                    <w:noProof/>
                    <w:webHidden/>
                  </w:rPr>
                  <w:fldChar w:fldCharType="end"/>
                </w:r>
              </w:hyperlink>
            </w:p>
            <w:p w14:paraId="285A0B9C" w14:textId="77777777" w:rsidR="00D46580" w:rsidRDefault="00D46580">
              <w:pPr>
                <w:pStyle w:val="TOC3"/>
                <w:tabs>
                  <w:tab w:val="right" w:leader="dot" w:pos="11096"/>
                </w:tabs>
                <w:rPr>
                  <w:rFonts w:asciiTheme="minorHAnsi" w:hAnsiTheme="minorHAnsi"/>
                  <w:noProof/>
                  <w:szCs w:val="22"/>
                  <w:lang w:val="de-AT" w:eastAsia="de-AT"/>
                </w:rPr>
              </w:pPr>
              <w:hyperlink w:anchor="_Toc439601997" w:history="1">
                <w:r w:rsidRPr="00971B98">
                  <w:rPr>
                    <w:rStyle w:val="Hyperlink"/>
                    <w:noProof/>
                  </w:rPr>
                  <w:t>Approximate front-to-back sorting</w:t>
                </w:r>
                <w:r>
                  <w:rPr>
                    <w:noProof/>
                    <w:webHidden/>
                  </w:rPr>
                  <w:tab/>
                </w:r>
                <w:r>
                  <w:rPr>
                    <w:noProof/>
                    <w:webHidden/>
                  </w:rPr>
                  <w:fldChar w:fldCharType="begin"/>
                </w:r>
                <w:r>
                  <w:rPr>
                    <w:noProof/>
                    <w:webHidden/>
                  </w:rPr>
                  <w:instrText xml:space="preserve"> PAGEREF _Toc439601997 \h </w:instrText>
                </w:r>
                <w:r>
                  <w:rPr>
                    <w:noProof/>
                    <w:webHidden/>
                  </w:rPr>
                </w:r>
                <w:r>
                  <w:rPr>
                    <w:noProof/>
                    <w:webHidden/>
                  </w:rPr>
                  <w:fldChar w:fldCharType="separate"/>
                </w:r>
                <w:r w:rsidR="00656420">
                  <w:rPr>
                    <w:noProof/>
                    <w:webHidden/>
                  </w:rPr>
                  <w:t>57</w:t>
                </w:r>
                <w:r>
                  <w:rPr>
                    <w:noProof/>
                    <w:webHidden/>
                  </w:rPr>
                  <w:fldChar w:fldCharType="end"/>
                </w:r>
              </w:hyperlink>
            </w:p>
            <w:p w14:paraId="217C1E9D" w14:textId="77777777" w:rsidR="00D46580" w:rsidRDefault="00D46580">
              <w:pPr>
                <w:pStyle w:val="TOC2"/>
                <w:tabs>
                  <w:tab w:val="right" w:leader="dot" w:pos="11096"/>
                </w:tabs>
                <w:rPr>
                  <w:rFonts w:asciiTheme="minorHAnsi" w:hAnsiTheme="minorHAnsi"/>
                  <w:noProof/>
                  <w:szCs w:val="22"/>
                  <w:lang w:val="de-AT" w:eastAsia="de-AT"/>
                </w:rPr>
              </w:pPr>
              <w:hyperlink w:anchor="_Toc439601998" w:history="1">
                <w:r w:rsidRPr="00971B98">
                  <w:rPr>
                    <w:rStyle w:val="Hyperlink"/>
                    <w:noProof/>
                  </w:rPr>
                  <w:t>Hardware Occlusion Query</w:t>
                </w:r>
                <w:r>
                  <w:rPr>
                    <w:noProof/>
                    <w:webHidden/>
                  </w:rPr>
                  <w:tab/>
                </w:r>
                <w:r>
                  <w:rPr>
                    <w:noProof/>
                    <w:webHidden/>
                  </w:rPr>
                  <w:fldChar w:fldCharType="begin"/>
                </w:r>
                <w:r>
                  <w:rPr>
                    <w:noProof/>
                    <w:webHidden/>
                  </w:rPr>
                  <w:instrText xml:space="preserve"> PAGEREF _Toc439601998 \h </w:instrText>
                </w:r>
                <w:r>
                  <w:rPr>
                    <w:noProof/>
                    <w:webHidden/>
                  </w:rPr>
                </w:r>
                <w:r>
                  <w:rPr>
                    <w:noProof/>
                    <w:webHidden/>
                  </w:rPr>
                  <w:fldChar w:fldCharType="separate"/>
                </w:r>
                <w:r w:rsidR="00656420">
                  <w:rPr>
                    <w:noProof/>
                    <w:webHidden/>
                  </w:rPr>
                  <w:t>57</w:t>
                </w:r>
                <w:r>
                  <w:rPr>
                    <w:noProof/>
                    <w:webHidden/>
                  </w:rPr>
                  <w:fldChar w:fldCharType="end"/>
                </w:r>
              </w:hyperlink>
            </w:p>
            <w:p w14:paraId="31AF36B1" w14:textId="77777777" w:rsidR="00D46580" w:rsidRDefault="00D46580">
              <w:pPr>
                <w:pStyle w:val="TOC2"/>
                <w:tabs>
                  <w:tab w:val="right" w:leader="dot" w:pos="11096"/>
                </w:tabs>
                <w:rPr>
                  <w:rFonts w:asciiTheme="minorHAnsi" w:hAnsiTheme="minorHAnsi"/>
                  <w:noProof/>
                  <w:szCs w:val="22"/>
                  <w:lang w:val="de-AT" w:eastAsia="de-AT"/>
                </w:rPr>
              </w:pPr>
              <w:hyperlink w:anchor="_Toc439601999" w:history="1">
                <w:r w:rsidRPr="00971B98">
                  <w:rPr>
                    <w:rStyle w:val="Hyperlink"/>
                    <w:noProof/>
                  </w:rPr>
                  <w:t>PVS Precomputing for Regions</w:t>
                </w:r>
                <w:r>
                  <w:rPr>
                    <w:noProof/>
                    <w:webHidden/>
                  </w:rPr>
                  <w:tab/>
                </w:r>
                <w:r>
                  <w:rPr>
                    <w:noProof/>
                    <w:webHidden/>
                  </w:rPr>
                  <w:fldChar w:fldCharType="begin"/>
                </w:r>
                <w:r>
                  <w:rPr>
                    <w:noProof/>
                    <w:webHidden/>
                  </w:rPr>
                  <w:instrText xml:space="preserve"> PAGEREF _Toc439601999 \h </w:instrText>
                </w:r>
                <w:r>
                  <w:rPr>
                    <w:noProof/>
                    <w:webHidden/>
                  </w:rPr>
                </w:r>
                <w:r>
                  <w:rPr>
                    <w:noProof/>
                    <w:webHidden/>
                  </w:rPr>
                  <w:fldChar w:fldCharType="separate"/>
                </w:r>
                <w:r w:rsidR="00656420">
                  <w:rPr>
                    <w:noProof/>
                    <w:webHidden/>
                  </w:rPr>
                  <w:t>58</w:t>
                </w:r>
                <w:r>
                  <w:rPr>
                    <w:noProof/>
                    <w:webHidden/>
                  </w:rPr>
                  <w:fldChar w:fldCharType="end"/>
                </w:r>
              </w:hyperlink>
            </w:p>
            <w:p w14:paraId="29D1ECFC" w14:textId="77777777" w:rsidR="00D46580" w:rsidRDefault="00D46580">
              <w:pPr>
                <w:pStyle w:val="TOC3"/>
                <w:tabs>
                  <w:tab w:val="right" w:leader="dot" w:pos="11096"/>
                </w:tabs>
                <w:rPr>
                  <w:rFonts w:asciiTheme="minorHAnsi" w:hAnsiTheme="minorHAnsi"/>
                  <w:noProof/>
                  <w:szCs w:val="22"/>
                  <w:lang w:val="de-AT" w:eastAsia="de-AT"/>
                </w:rPr>
              </w:pPr>
              <w:hyperlink w:anchor="_Toc439602000" w:history="1">
                <w:r w:rsidRPr="00971B98">
                  <w:rPr>
                    <w:rStyle w:val="Hyperlink"/>
                    <w:noProof/>
                  </w:rPr>
                  <w:t>Cells and Portals</w:t>
                </w:r>
                <w:r>
                  <w:rPr>
                    <w:noProof/>
                    <w:webHidden/>
                  </w:rPr>
                  <w:tab/>
                </w:r>
                <w:r>
                  <w:rPr>
                    <w:noProof/>
                    <w:webHidden/>
                  </w:rPr>
                  <w:fldChar w:fldCharType="begin"/>
                </w:r>
                <w:r>
                  <w:rPr>
                    <w:noProof/>
                    <w:webHidden/>
                  </w:rPr>
                  <w:instrText xml:space="preserve"> PAGEREF _Toc439602000 \h </w:instrText>
                </w:r>
                <w:r>
                  <w:rPr>
                    <w:noProof/>
                    <w:webHidden/>
                  </w:rPr>
                </w:r>
                <w:r>
                  <w:rPr>
                    <w:noProof/>
                    <w:webHidden/>
                  </w:rPr>
                  <w:fldChar w:fldCharType="separate"/>
                </w:r>
                <w:r w:rsidR="00656420">
                  <w:rPr>
                    <w:noProof/>
                    <w:webHidden/>
                  </w:rPr>
                  <w:t>58</w:t>
                </w:r>
                <w:r>
                  <w:rPr>
                    <w:noProof/>
                    <w:webHidden/>
                  </w:rPr>
                  <w:fldChar w:fldCharType="end"/>
                </w:r>
              </w:hyperlink>
            </w:p>
            <w:p w14:paraId="757D3A5D" w14:textId="77777777" w:rsidR="00D46580" w:rsidRDefault="00D46580">
              <w:pPr>
                <w:pStyle w:val="TOC2"/>
                <w:tabs>
                  <w:tab w:val="right" w:leader="dot" w:pos="11096"/>
                </w:tabs>
                <w:rPr>
                  <w:rFonts w:asciiTheme="minorHAnsi" w:hAnsiTheme="minorHAnsi"/>
                  <w:noProof/>
                  <w:szCs w:val="22"/>
                  <w:lang w:val="de-AT" w:eastAsia="de-AT"/>
                </w:rPr>
              </w:pPr>
              <w:hyperlink w:anchor="_Toc439602001" w:history="1">
                <w:r w:rsidRPr="00971B98">
                  <w:rPr>
                    <w:rStyle w:val="Hyperlink"/>
                    <w:noProof/>
                  </w:rPr>
                  <w:t>Occluder Shrinking</w:t>
                </w:r>
                <w:r>
                  <w:rPr>
                    <w:noProof/>
                    <w:webHidden/>
                  </w:rPr>
                  <w:tab/>
                </w:r>
                <w:r>
                  <w:rPr>
                    <w:noProof/>
                    <w:webHidden/>
                  </w:rPr>
                  <w:fldChar w:fldCharType="begin"/>
                </w:r>
                <w:r>
                  <w:rPr>
                    <w:noProof/>
                    <w:webHidden/>
                  </w:rPr>
                  <w:instrText xml:space="preserve"> PAGEREF _Toc439602001 \h </w:instrText>
                </w:r>
                <w:r>
                  <w:rPr>
                    <w:noProof/>
                    <w:webHidden/>
                  </w:rPr>
                </w:r>
                <w:r>
                  <w:rPr>
                    <w:noProof/>
                    <w:webHidden/>
                  </w:rPr>
                  <w:fldChar w:fldCharType="separate"/>
                </w:r>
                <w:r w:rsidR="00656420">
                  <w:rPr>
                    <w:noProof/>
                    <w:webHidden/>
                  </w:rPr>
                  <w:t>58</w:t>
                </w:r>
                <w:r>
                  <w:rPr>
                    <w:noProof/>
                    <w:webHidden/>
                  </w:rPr>
                  <w:fldChar w:fldCharType="end"/>
                </w:r>
              </w:hyperlink>
            </w:p>
            <w:p w14:paraId="6034F22D" w14:textId="77777777" w:rsidR="00D46580" w:rsidRDefault="00D46580">
              <w:pPr>
                <w:pStyle w:val="TOC2"/>
                <w:tabs>
                  <w:tab w:val="right" w:leader="dot" w:pos="11096"/>
                </w:tabs>
                <w:rPr>
                  <w:rFonts w:asciiTheme="minorHAnsi" w:hAnsiTheme="minorHAnsi"/>
                  <w:noProof/>
                  <w:szCs w:val="22"/>
                  <w:lang w:val="de-AT" w:eastAsia="de-AT"/>
                </w:rPr>
              </w:pPr>
              <w:hyperlink w:anchor="_Toc439602002" w:history="1">
                <w:r w:rsidRPr="00971B98">
                  <w:rPr>
                    <w:rStyle w:val="Hyperlink"/>
                    <w:noProof/>
                  </w:rPr>
                  <w:t>Shafts: Occlusion tracking</w:t>
                </w:r>
                <w:r>
                  <w:rPr>
                    <w:noProof/>
                    <w:webHidden/>
                  </w:rPr>
                  <w:tab/>
                </w:r>
                <w:r>
                  <w:rPr>
                    <w:noProof/>
                    <w:webHidden/>
                  </w:rPr>
                  <w:fldChar w:fldCharType="begin"/>
                </w:r>
                <w:r>
                  <w:rPr>
                    <w:noProof/>
                    <w:webHidden/>
                  </w:rPr>
                  <w:instrText xml:space="preserve"> PAGEREF _Toc439602002 \h </w:instrText>
                </w:r>
                <w:r>
                  <w:rPr>
                    <w:noProof/>
                    <w:webHidden/>
                  </w:rPr>
                </w:r>
                <w:r>
                  <w:rPr>
                    <w:noProof/>
                    <w:webHidden/>
                  </w:rPr>
                  <w:fldChar w:fldCharType="separate"/>
                </w:r>
                <w:r w:rsidR="00656420">
                  <w:rPr>
                    <w:noProof/>
                    <w:webHidden/>
                  </w:rPr>
                  <w:t>58</w:t>
                </w:r>
                <w:r>
                  <w:rPr>
                    <w:noProof/>
                    <w:webHidden/>
                  </w:rPr>
                  <w:fldChar w:fldCharType="end"/>
                </w:r>
              </w:hyperlink>
            </w:p>
            <w:p w14:paraId="6A3B93DE" w14:textId="77777777" w:rsidR="00D46580" w:rsidRDefault="00D46580">
              <w:pPr>
                <w:pStyle w:val="TOC2"/>
                <w:tabs>
                  <w:tab w:val="right" w:leader="dot" w:pos="11096"/>
                </w:tabs>
                <w:rPr>
                  <w:rFonts w:asciiTheme="minorHAnsi" w:hAnsiTheme="minorHAnsi"/>
                  <w:noProof/>
                  <w:szCs w:val="22"/>
                  <w:lang w:val="de-AT" w:eastAsia="de-AT"/>
                </w:rPr>
              </w:pPr>
              <w:hyperlink w:anchor="_Toc439602003" w:history="1">
                <w:r w:rsidRPr="00971B98">
                  <w:rPr>
                    <w:rStyle w:val="Hyperlink"/>
                    <w:noProof/>
                  </w:rPr>
                  <w:t>Blocker Extention</w:t>
                </w:r>
                <w:r>
                  <w:rPr>
                    <w:noProof/>
                    <w:webHidden/>
                  </w:rPr>
                  <w:tab/>
                </w:r>
                <w:r>
                  <w:rPr>
                    <w:noProof/>
                    <w:webHidden/>
                  </w:rPr>
                  <w:fldChar w:fldCharType="begin"/>
                </w:r>
                <w:r>
                  <w:rPr>
                    <w:noProof/>
                    <w:webHidden/>
                  </w:rPr>
                  <w:instrText xml:space="preserve"> PAGEREF _Toc439602003 \h </w:instrText>
                </w:r>
                <w:r>
                  <w:rPr>
                    <w:noProof/>
                    <w:webHidden/>
                  </w:rPr>
                </w:r>
                <w:r>
                  <w:rPr>
                    <w:noProof/>
                    <w:webHidden/>
                  </w:rPr>
                  <w:fldChar w:fldCharType="separate"/>
                </w:r>
                <w:r w:rsidR="00656420">
                  <w:rPr>
                    <w:noProof/>
                    <w:webHidden/>
                  </w:rPr>
                  <w:t>58</w:t>
                </w:r>
                <w:r>
                  <w:rPr>
                    <w:noProof/>
                    <w:webHidden/>
                  </w:rPr>
                  <w:fldChar w:fldCharType="end"/>
                </w:r>
              </w:hyperlink>
            </w:p>
            <w:p w14:paraId="0AA49E98" w14:textId="77777777" w:rsidR="00D46580" w:rsidRDefault="00D46580">
              <w:pPr>
                <w:pStyle w:val="TOC2"/>
                <w:tabs>
                  <w:tab w:val="right" w:leader="dot" w:pos="11096"/>
                </w:tabs>
                <w:rPr>
                  <w:rFonts w:asciiTheme="minorHAnsi" w:hAnsiTheme="minorHAnsi"/>
                  <w:noProof/>
                  <w:szCs w:val="22"/>
                  <w:lang w:val="de-AT" w:eastAsia="de-AT"/>
                </w:rPr>
              </w:pPr>
              <w:hyperlink w:anchor="_Toc439602004" w:history="1">
                <w:r w:rsidRPr="00971B98">
                  <w:rPr>
                    <w:rStyle w:val="Hyperlink"/>
                    <w:noProof/>
                  </w:rPr>
                  <w:t>Extended projections</w:t>
                </w:r>
                <w:r>
                  <w:rPr>
                    <w:noProof/>
                    <w:webHidden/>
                  </w:rPr>
                  <w:tab/>
                </w:r>
                <w:r>
                  <w:rPr>
                    <w:noProof/>
                    <w:webHidden/>
                  </w:rPr>
                  <w:fldChar w:fldCharType="begin"/>
                </w:r>
                <w:r>
                  <w:rPr>
                    <w:noProof/>
                    <w:webHidden/>
                  </w:rPr>
                  <w:instrText xml:space="preserve"> PAGEREF _Toc439602004 \h </w:instrText>
                </w:r>
                <w:r>
                  <w:rPr>
                    <w:noProof/>
                    <w:webHidden/>
                  </w:rPr>
                </w:r>
                <w:r>
                  <w:rPr>
                    <w:noProof/>
                    <w:webHidden/>
                  </w:rPr>
                  <w:fldChar w:fldCharType="separate"/>
                </w:r>
                <w:r w:rsidR="00656420">
                  <w:rPr>
                    <w:noProof/>
                    <w:webHidden/>
                  </w:rPr>
                  <w:t>59</w:t>
                </w:r>
                <w:r>
                  <w:rPr>
                    <w:noProof/>
                    <w:webHidden/>
                  </w:rPr>
                  <w:fldChar w:fldCharType="end"/>
                </w:r>
              </w:hyperlink>
            </w:p>
            <w:p w14:paraId="6864D2C1" w14:textId="77777777" w:rsidR="00D46580" w:rsidRDefault="00D46580">
              <w:pPr>
                <w:pStyle w:val="TOC1"/>
                <w:tabs>
                  <w:tab w:val="right" w:leader="dot" w:pos="11096"/>
                </w:tabs>
                <w:rPr>
                  <w:rFonts w:asciiTheme="minorHAnsi" w:hAnsiTheme="minorHAnsi"/>
                  <w:noProof/>
                  <w:szCs w:val="22"/>
                  <w:lang w:val="de-AT" w:eastAsia="de-AT"/>
                </w:rPr>
              </w:pPr>
              <w:hyperlink w:anchor="_Toc439602005" w:history="1">
                <w:r w:rsidRPr="00971B98">
                  <w:rPr>
                    <w:rStyle w:val="Hyperlink"/>
                    <w:noProof/>
                  </w:rPr>
                  <w:t>Level of Detail</w:t>
                </w:r>
                <w:r>
                  <w:rPr>
                    <w:noProof/>
                    <w:webHidden/>
                  </w:rPr>
                  <w:tab/>
                </w:r>
                <w:r>
                  <w:rPr>
                    <w:noProof/>
                    <w:webHidden/>
                  </w:rPr>
                  <w:fldChar w:fldCharType="begin"/>
                </w:r>
                <w:r>
                  <w:rPr>
                    <w:noProof/>
                    <w:webHidden/>
                  </w:rPr>
                  <w:instrText xml:space="preserve"> PAGEREF _Toc439602005 \h </w:instrText>
                </w:r>
                <w:r>
                  <w:rPr>
                    <w:noProof/>
                    <w:webHidden/>
                  </w:rPr>
                </w:r>
                <w:r>
                  <w:rPr>
                    <w:noProof/>
                    <w:webHidden/>
                  </w:rPr>
                  <w:fldChar w:fldCharType="separate"/>
                </w:r>
                <w:r w:rsidR="00656420">
                  <w:rPr>
                    <w:noProof/>
                    <w:webHidden/>
                  </w:rPr>
                  <w:t>60</w:t>
                </w:r>
                <w:r>
                  <w:rPr>
                    <w:noProof/>
                    <w:webHidden/>
                  </w:rPr>
                  <w:fldChar w:fldCharType="end"/>
                </w:r>
              </w:hyperlink>
            </w:p>
            <w:p w14:paraId="7EF63663" w14:textId="77777777" w:rsidR="00D46580" w:rsidRDefault="00D46580">
              <w:pPr>
                <w:pStyle w:val="TOC3"/>
                <w:tabs>
                  <w:tab w:val="right" w:leader="dot" w:pos="11096"/>
                </w:tabs>
                <w:rPr>
                  <w:rFonts w:asciiTheme="minorHAnsi" w:hAnsiTheme="minorHAnsi"/>
                  <w:noProof/>
                  <w:szCs w:val="22"/>
                  <w:lang w:val="de-AT" w:eastAsia="de-AT"/>
                </w:rPr>
              </w:pPr>
              <w:hyperlink w:anchor="_Toc439602006" w:history="1">
                <w:r w:rsidRPr="00971B98">
                  <w:rPr>
                    <w:rStyle w:val="Hyperlink"/>
                    <w:noProof/>
                  </w:rPr>
                  <w:t xml:space="preserve"> Traditional Approach</w:t>
                </w:r>
                <w:r>
                  <w:rPr>
                    <w:noProof/>
                    <w:webHidden/>
                  </w:rPr>
                  <w:tab/>
                </w:r>
                <w:r>
                  <w:rPr>
                    <w:noProof/>
                    <w:webHidden/>
                  </w:rPr>
                  <w:fldChar w:fldCharType="begin"/>
                </w:r>
                <w:r>
                  <w:rPr>
                    <w:noProof/>
                    <w:webHidden/>
                  </w:rPr>
                  <w:instrText xml:space="preserve"> PAGEREF _Toc439602006 \h </w:instrText>
                </w:r>
                <w:r>
                  <w:rPr>
                    <w:noProof/>
                    <w:webHidden/>
                  </w:rPr>
                </w:r>
                <w:r>
                  <w:rPr>
                    <w:noProof/>
                    <w:webHidden/>
                  </w:rPr>
                  <w:fldChar w:fldCharType="separate"/>
                </w:r>
                <w:r w:rsidR="00656420">
                  <w:rPr>
                    <w:noProof/>
                    <w:webHidden/>
                  </w:rPr>
                  <w:t>60</w:t>
                </w:r>
                <w:r>
                  <w:rPr>
                    <w:noProof/>
                    <w:webHidden/>
                  </w:rPr>
                  <w:fldChar w:fldCharType="end"/>
                </w:r>
              </w:hyperlink>
            </w:p>
            <w:p w14:paraId="469172F8" w14:textId="77777777" w:rsidR="00D46580" w:rsidRDefault="00D46580">
              <w:pPr>
                <w:pStyle w:val="TOC2"/>
                <w:tabs>
                  <w:tab w:val="right" w:leader="dot" w:pos="11096"/>
                </w:tabs>
                <w:rPr>
                  <w:rFonts w:asciiTheme="minorHAnsi" w:hAnsiTheme="minorHAnsi"/>
                  <w:noProof/>
                  <w:szCs w:val="22"/>
                  <w:lang w:val="de-AT" w:eastAsia="de-AT"/>
                </w:rPr>
              </w:pPr>
              <w:hyperlink w:anchor="_Toc439602007" w:history="1">
                <w:r w:rsidRPr="00971B98">
                  <w:rPr>
                    <w:rStyle w:val="Hyperlink"/>
                    <w:noProof/>
                  </w:rPr>
                  <w:t>LOD Selection</w:t>
                </w:r>
                <w:r>
                  <w:rPr>
                    <w:noProof/>
                    <w:webHidden/>
                  </w:rPr>
                  <w:tab/>
                </w:r>
                <w:r>
                  <w:rPr>
                    <w:noProof/>
                    <w:webHidden/>
                  </w:rPr>
                  <w:fldChar w:fldCharType="begin"/>
                </w:r>
                <w:r>
                  <w:rPr>
                    <w:noProof/>
                    <w:webHidden/>
                  </w:rPr>
                  <w:instrText xml:space="preserve"> PAGEREF _Toc439602007 \h </w:instrText>
                </w:r>
                <w:r>
                  <w:rPr>
                    <w:noProof/>
                    <w:webHidden/>
                  </w:rPr>
                </w:r>
                <w:r>
                  <w:rPr>
                    <w:noProof/>
                    <w:webHidden/>
                  </w:rPr>
                  <w:fldChar w:fldCharType="separate"/>
                </w:r>
                <w:r w:rsidR="00656420">
                  <w:rPr>
                    <w:noProof/>
                    <w:webHidden/>
                  </w:rPr>
                  <w:t>60</w:t>
                </w:r>
                <w:r>
                  <w:rPr>
                    <w:noProof/>
                    <w:webHidden/>
                  </w:rPr>
                  <w:fldChar w:fldCharType="end"/>
                </w:r>
              </w:hyperlink>
            </w:p>
            <w:p w14:paraId="54F46970" w14:textId="77777777" w:rsidR="00D46580" w:rsidRDefault="00D46580">
              <w:pPr>
                <w:pStyle w:val="TOC3"/>
                <w:tabs>
                  <w:tab w:val="right" w:leader="dot" w:pos="11096"/>
                </w:tabs>
                <w:rPr>
                  <w:rFonts w:asciiTheme="minorHAnsi" w:hAnsiTheme="minorHAnsi"/>
                  <w:noProof/>
                  <w:szCs w:val="22"/>
                  <w:lang w:val="de-AT" w:eastAsia="de-AT"/>
                </w:rPr>
              </w:pPr>
              <w:hyperlink w:anchor="_Toc439602008" w:history="1">
                <w:r w:rsidRPr="00971B98">
                  <w:rPr>
                    <w:rStyle w:val="Hyperlink"/>
                    <w:noProof/>
                  </w:rPr>
                  <w:t>Static LOD Selection</w:t>
                </w:r>
                <w:r>
                  <w:rPr>
                    <w:noProof/>
                    <w:webHidden/>
                  </w:rPr>
                  <w:tab/>
                </w:r>
                <w:r>
                  <w:rPr>
                    <w:noProof/>
                    <w:webHidden/>
                  </w:rPr>
                  <w:fldChar w:fldCharType="begin"/>
                </w:r>
                <w:r>
                  <w:rPr>
                    <w:noProof/>
                    <w:webHidden/>
                  </w:rPr>
                  <w:instrText xml:space="preserve"> PAGEREF _Toc439602008 \h </w:instrText>
                </w:r>
                <w:r>
                  <w:rPr>
                    <w:noProof/>
                    <w:webHidden/>
                  </w:rPr>
                </w:r>
                <w:r>
                  <w:rPr>
                    <w:noProof/>
                    <w:webHidden/>
                  </w:rPr>
                  <w:fldChar w:fldCharType="separate"/>
                </w:r>
                <w:r w:rsidR="00656420">
                  <w:rPr>
                    <w:noProof/>
                    <w:webHidden/>
                  </w:rPr>
                  <w:t>60</w:t>
                </w:r>
                <w:r>
                  <w:rPr>
                    <w:noProof/>
                    <w:webHidden/>
                  </w:rPr>
                  <w:fldChar w:fldCharType="end"/>
                </w:r>
              </w:hyperlink>
            </w:p>
            <w:p w14:paraId="3F7DC342" w14:textId="77777777" w:rsidR="00D46580" w:rsidRDefault="00D46580">
              <w:pPr>
                <w:pStyle w:val="TOC3"/>
                <w:tabs>
                  <w:tab w:val="right" w:leader="dot" w:pos="11096"/>
                </w:tabs>
                <w:rPr>
                  <w:rFonts w:asciiTheme="minorHAnsi" w:hAnsiTheme="minorHAnsi"/>
                  <w:noProof/>
                  <w:szCs w:val="22"/>
                  <w:lang w:val="de-AT" w:eastAsia="de-AT"/>
                </w:rPr>
              </w:pPr>
              <w:hyperlink w:anchor="_Toc439602009" w:history="1">
                <w:r w:rsidRPr="00971B98">
                  <w:rPr>
                    <w:rStyle w:val="Hyperlink"/>
                    <w:noProof/>
                  </w:rPr>
                  <w:t>Reactive LOD Selection</w:t>
                </w:r>
                <w:r>
                  <w:rPr>
                    <w:noProof/>
                    <w:webHidden/>
                  </w:rPr>
                  <w:tab/>
                </w:r>
                <w:r>
                  <w:rPr>
                    <w:noProof/>
                    <w:webHidden/>
                  </w:rPr>
                  <w:fldChar w:fldCharType="begin"/>
                </w:r>
                <w:r>
                  <w:rPr>
                    <w:noProof/>
                    <w:webHidden/>
                  </w:rPr>
                  <w:instrText xml:space="preserve"> PAGEREF _Toc439602009 \h </w:instrText>
                </w:r>
                <w:r>
                  <w:rPr>
                    <w:noProof/>
                    <w:webHidden/>
                  </w:rPr>
                </w:r>
                <w:r>
                  <w:rPr>
                    <w:noProof/>
                    <w:webHidden/>
                  </w:rPr>
                  <w:fldChar w:fldCharType="separate"/>
                </w:r>
                <w:r w:rsidR="00656420">
                  <w:rPr>
                    <w:noProof/>
                    <w:webHidden/>
                  </w:rPr>
                  <w:t>60</w:t>
                </w:r>
                <w:r>
                  <w:rPr>
                    <w:noProof/>
                    <w:webHidden/>
                  </w:rPr>
                  <w:fldChar w:fldCharType="end"/>
                </w:r>
              </w:hyperlink>
            </w:p>
            <w:p w14:paraId="56B87F16" w14:textId="77777777" w:rsidR="00D46580" w:rsidRDefault="00D46580">
              <w:pPr>
                <w:pStyle w:val="TOC3"/>
                <w:tabs>
                  <w:tab w:val="right" w:leader="dot" w:pos="11096"/>
                </w:tabs>
                <w:rPr>
                  <w:rFonts w:asciiTheme="minorHAnsi" w:hAnsiTheme="minorHAnsi"/>
                  <w:noProof/>
                  <w:szCs w:val="22"/>
                  <w:lang w:val="de-AT" w:eastAsia="de-AT"/>
                </w:rPr>
              </w:pPr>
              <w:hyperlink w:anchor="_Toc439602010" w:history="1">
                <w:r w:rsidRPr="00971B98">
                  <w:rPr>
                    <w:rStyle w:val="Hyperlink"/>
                    <w:noProof/>
                  </w:rPr>
                  <w:t>Predictive LOD selection</w:t>
                </w:r>
                <w:r>
                  <w:rPr>
                    <w:noProof/>
                    <w:webHidden/>
                  </w:rPr>
                  <w:tab/>
                </w:r>
                <w:r>
                  <w:rPr>
                    <w:noProof/>
                    <w:webHidden/>
                  </w:rPr>
                  <w:fldChar w:fldCharType="begin"/>
                </w:r>
                <w:r>
                  <w:rPr>
                    <w:noProof/>
                    <w:webHidden/>
                  </w:rPr>
                  <w:instrText xml:space="preserve"> PAGEREF _Toc439602010 \h </w:instrText>
                </w:r>
                <w:r>
                  <w:rPr>
                    <w:noProof/>
                    <w:webHidden/>
                  </w:rPr>
                </w:r>
                <w:r>
                  <w:rPr>
                    <w:noProof/>
                    <w:webHidden/>
                  </w:rPr>
                  <w:fldChar w:fldCharType="separate"/>
                </w:r>
                <w:r w:rsidR="00656420">
                  <w:rPr>
                    <w:noProof/>
                    <w:webHidden/>
                  </w:rPr>
                  <w:t>60</w:t>
                </w:r>
                <w:r>
                  <w:rPr>
                    <w:noProof/>
                    <w:webHidden/>
                  </w:rPr>
                  <w:fldChar w:fldCharType="end"/>
                </w:r>
              </w:hyperlink>
            </w:p>
            <w:p w14:paraId="7EF04D19" w14:textId="77777777" w:rsidR="00D46580" w:rsidRDefault="00D46580">
              <w:pPr>
                <w:pStyle w:val="TOC2"/>
                <w:tabs>
                  <w:tab w:val="right" w:leader="dot" w:pos="11096"/>
                </w:tabs>
                <w:rPr>
                  <w:rFonts w:asciiTheme="minorHAnsi" w:hAnsiTheme="minorHAnsi"/>
                  <w:noProof/>
                  <w:szCs w:val="22"/>
                  <w:lang w:val="de-AT" w:eastAsia="de-AT"/>
                </w:rPr>
              </w:pPr>
              <w:hyperlink w:anchor="_Toc439602011" w:history="1">
                <w:r w:rsidRPr="00971B98">
                  <w:rPr>
                    <w:rStyle w:val="Hyperlink"/>
                    <w:noProof/>
                  </w:rPr>
                  <w:t>LOD switching</w:t>
                </w:r>
                <w:r>
                  <w:rPr>
                    <w:noProof/>
                    <w:webHidden/>
                  </w:rPr>
                  <w:tab/>
                </w:r>
                <w:r>
                  <w:rPr>
                    <w:noProof/>
                    <w:webHidden/>
                  </w:rPr>
                  <w:fldChar w:fldCharType="begin"/>
                </w:r>
                <w:r>
                  <w:rPr>
                    <w:noProof/>
                    <w:webHidden/>
                  </w:rPr>
                  <w:instrText xml:space="preserve"> PAGEREF _Toc439602011 \h </w:instrText>
                </w:r>
                <w:r>
                  <w:rPr>
                    <w:noProof/>
                    <w:webHidden/>
                  </w:rPr>
                </w:r>
                <w:r>
                  <w:rPr>
                    <w:noProof/>
                    <w:webHidden/>
                  </w:rPr>
                  <w:fldChar w:fldCharType="separate"/>
                </w:r>
                <w:r w:rsidR="00656420">
                  <w:rPr>
                    <w:noProof/>
                    <w:webHidden/>
                  </w:rPr>
                  <w:t>61</w:t>
                </w:r>
                <w:r>
                  <w:rPr>
                    <w:noProof/>
                    <w:webHidden/>
                  </w:rPr>
                  <w:fldChar w:fldCharType="end"/>
                </w:r>
              </w:hyperlink>
            </w:p>
            <w:p w14:paraId="63CABDAD" w14:textId="77777777" w:rsidR="00D46580" w:rsidRDefault="00D46580">
              <w:pPr>
                <w:pStyle w:val="TOC2"/>
                <w:tabs>
                  <w:tab w:val="right" w:leader="dot" w:pos="11096"/>
                </w:tabs>
                <w:rPr>
                  <w:rFonts w:asciiTheme="minorHAnsi" w:hAnsiTheme="minorHAnsi"/>
                  <w:noProof/>
                  <w:szCs w:val="22"/>
                  <w:lang w:val="de-AT" w:eastAsia="de-AT"/>
                </w:rPr>
              </w:pPr>
              <w:hyperlink w:anchor="_Toc439602012" w:history="1">
                <w:r w:rsidRPr="00971B98">
                  <w:rPr>
                    <w:rStyle w:val="Hyperlink"/>
                    <w:noProof/>
                  </w:rPr>
                  <w:t>LOD Creation</w:t>
                </w:r>
                <w:r>
                  <w:rPr>
                    <w:noProof/>
                    <w:webHidden/>
                  </w:rPr>
                  <w:tab/>
                </w:r>
                <w:r>
                  <w:rPr>
                    <w:noProof/>
                    <w:webHidden/>
                  </w:rPr>
                  <w:fldChar w:fldCharType="begin"/>
                </w:r>
                <w:r>
                  <w:rPr>
                    <w:noProof/>
                    <w:webHidden/>
                  </w:rPr>
                  <w:instrText xml:space="preserve"> PAGEREF _Toc439602012 \h </w:instrText>
                </w:r>
                <w:r>
                  <w:rPr>
                    <w:noProof/>
                    <w:webHidden/>
                  </w:rPr>
                </w:r>
                <w:r>
                  <w:rPr>
                    <w:noProof/>
                    <w:webHidden/>
                  </w:rPr>
                  <w:fldChar w:fldCharType="separate"/>
                </w:r>
                <w:r w:rsidR="00656420">
                  <w:rPr>
                    <w:noProof/>
                    <w:webHidden/>
                  </w:rPr>
                  <w:t>61</w:t>
                </w:r>
                <w:r>
                  <w:rPr>
                    <w:noProof/>
                    <w:webHidden/>
                  </w:rPr>
                  <w:fldChar w:fldCharType="end"/>
                </w:r>
              </w:hyperlink>
            </w:p>
            <w:p w14:paraId="73DB90F4" w14:textId="77777777" w:rsidR="00D46580" w:rsidRDefault="00D46580">
              <w:pPr>
                <w:pStyle w:val="TOC3"/>
                <w:tabs>
                  <w:tab w:val="right" w:leader="dot" w:pos="11096"/>
                </w:tabs>
                <w:rPr>
                  <w:rFonts w:asciiTheme="minorHAnsi" w:hAnsiTheme="minorHAnsi"/>
                  <w:noProof/>
                  <w:szCs w:val="22"/>
                  <w:lang w:val="de-AT" w:eastAsia="de-AT"/>
                </w:rPr>
              </w:pPr>
              <w:hyperlink w:anchor="_Toc439602013" w:history="1">
                <w:r w:rsidRPr="00971B98">
                  <w:rPr>
                    <w:rStyle w:val="Hyperlink"/>
                    <w:noProof/>
                  </w:rPr>
                  <w:t>LOD by Subdivision Surfaces</w:t>
                </w:r>
                <w:r>
                  <w:rPr>
                    <w:noProof/>
                    <w:webHidden/>
                  </w:rPr>
                  <w:tab/>
                </w:r>
                <w:r>
                  <w:rPr>
                    <w:noProof/>
                    <w:webHidden/>
                  </w:rPr>
                  <w:fldChar w:fldCharType="begin"/>
                </w:r>
                <w:r>
                  <w:rPr>
                    <w:noProof/>
                    <w:webHidden/>
                  </w:rPr>
                  <w:instrText xml:space="preserve"> PAGEREF _Toc439602013 \h </w:instrText>
                </w:r>
                <w:r>
                  <w:rPr>
                    <w:noProof/>
                    <w:webHidden/>
                  </w:rPr>
                </w:r>
                <w:r>
                  <w:rPr>
                    <w:noProof/>
                    <w:webHidden/>
                  </w:rPr>
                  <w:fldChar w:fldCharType="separate"/>
                </w:r>
                <w:r w:rsidR="00656420">
                  <w:rPr>
                    <w:noProof/>
                    <w:webHidden/>
                  </w:rPr>
                  <w:t>61</w:t>
                </w:r>
                <w:r>
                  <w:rPr>
                    <w:noProof/>
                    <w:webHidden/>
                  </w:rPr>
                  <w:fldChar w:fldCharType="end"/>
                </w:r>
              </w:hyperlink>
            </w:p>
            <w:p w14:paraId="4954CB30" w14:textId="77777777" w:rsidR="00D46580" w:rsidRDefault="00D46580">
              <w:pPr>
                <w:pStyle w:val="TOC3"/>
                <w:tabs>
                  <w:tab w:val="right" w:leader="dot" w:pos="11096"/>
                </w:tabs>
                <w:rPr>
                  <w:rFonts w:asciiTheme="minorHAnsi" w:hAnsiTheme="minorHAnsi"/>
                  <w:noProof/>
                  <w:szCs w:val="22"/>
                  <w:lang w:val="de-AT" w:eastAsia="de-AT"/>
                </w:rPr>
              </w:pPr>
              <w:hyperlink w:anchor="_Toc439602014" w:history="1">
                <w:r w:rsidRPr="00971B98">
                  <w:rPr>
                    <w:rStyle w:val="Hyperlink"/>
                    <w:noProof/>
                  </w:rPr>
                  <w:t>LOD by Shading and Rendering</w:t>
                </w:r>
                <w:r>
                  <w:rPr>
                    <w:noProof/>
                    <w:webHidden/>
                  </w:rPr>
                  <w:tab/>
                </w:r>
                <w:r>
                  <w:rPr>
                    <w:noProof/>
                    <w:webHidden/>
                  </w:rPr>
                  <w:fldChar w:fldCharType="begin"/>
                </w:r>
                <w:r>
                  <w:rPr>
                    <w:noProof/>
                    <w:webHidden/>
                  </w:rPr>
                  <w:instrText xml:space="preserve"> PAGEREF _Toc439602014 \h </w:instrText>
                </w:r>
                <w:r>
                  <w:rPr>
                    <w:noProof/>
                    <w:webHidden/>
                  </w:rPr>
                </w:r>
                <w:r>
                  <w:rPr>
                    <w:noProof/>
                    <w:webHidden/>
                  </w:rPr>
                  <w:fldChar w:fldCharType="separate"/>
                </w:r>
                <w:r w:rsidR="00656420">
                  <w:rPr>
                    <w:noProof/>
                    <w:webHidden/>
                  </w:rPr>
                  <w:t>61</w:t>
                </w:r>
                <w:r>
                  <w:rPr>
                    <w:noProof/>
                    <w:webHidden/>
                  </w:rPr>
                  <w:fldChar w:fldCharType="end"/>
                </w:r>
              </w:hyperlink>
            </w:p>
            <w:p w14:paraId="5503D5AA" w14:textId="77777777" w:rsidR="00D46580" w:rsidRDefault="00D46580">
              <w:pPr>
                <w:pStyle w:val="TOC3"/>
                <w:tabs>
                  <w:tab w:val="right" w:leader="dot" w:pos="11096"/>
                </w:tabs>
                <w:rPr>
                  <w:rFonts w:asciiTheme="minorHAnsi" w:hAnsiTheme="minorHAnsi"/>
                  <w:noProof/>
                  <w:szCs w:val="22"/>
                  <w:lang w:val="de-AT" w:eastAsia="de-AT"/>
                </w:rPr>
              </w:pPr>
              <w:hyperlink w:anchor="_Toc439602015" w:history="1">
                <w:r w:rsidRPr="00971B98">
                  <w:rPr>
                    <w:rStyle w:val="Hyperlink"/>
                    <w:noProof/>
                  </w:rPr>
                  <w:t>LOD by Geometric Simplification</w:t>
                </w:r>
                <w:r>
                  <w:rPr>
                    <w:noProof/>
                    <w:webHidden/>
                  </w:rPr>
                  <w:tab/>
                </w:r>
                <w:r>
                  <w:rPr>
                    <w:noProof/>
                    <w:webHidden/>
                  </w:rPr>
                  <w:fldChar w:fldCharType="begin"/>
                </w:r>
                <w:r>
                  <w:rPr>
                    <w:noProof/>
                    <w:webHidden/>
                  </w:rPr>
                  <w:instrText xml:space="preserve"> PAGEREF _Toc439602015 \h </w:instrText>
                </w:r>
                <w:r>
                  <w:rPr>
                    <w:noProof/>
                    <w:webHidden/>
                  </w:rPr>
                </w:r>
                <w:r>
                  <w:rPr>
                    <w:noProof/>
                    <w:webHidden/>
                  </w:rPr>
                  <w:fldChar w:fldCharType="separate"/>
                </w:r>
                <w:r w:rsidR="00656420">
                  <w:rPr>
                    <w:noProof/>
                    <w:webHidden/>
                  </w:rPr>
                  <w:t>61</w:t>
                </w:r>
                <w:r>
                  <w:rPr>
                    <w:noProof/>
                    <w:webHidden/>
                  </w:rPr>
                  <w:fldChar w:fldCharType="end"/>
                </w:r>
              </w:hyperlink>
            </w:p>
            <w:p w14:paraId="0F28C3D0" w14:textId="77777777" w:rsidR="00D46580" w:rsidRDefault="00D46580">
              <w:pPr>
                <w:pStyle w:val="TOC2"/>
                <w:tabs>
                  <w:tab w:val="right" w:leader="dot" w:pos="11096"/>
                </w:tabs>
                <w:rPr>
                  <w:rFonts w:asciiTheme="minorHAnsi" w:hAnsiTheme="minorHAnsi"/>
                  <w:noProof/>
                  <w:szCs w:val="22"/>
                  <w:lang w:val="de-AT" w:eastAsia="de-AT"/>
                </w:rPr>
              </w:pPr>
              <w:hyperlink w:anchor="_Toc439602016" w:history="1">
                <w:r w:rsidRPr="00971B98">
                  <w:rPr>
                    <w:rStyle w:val="Hyperlink"/>
                    <w:noProof/>
                  </w:rPr>
                  <w:t>Polygonal meshes</w:t>
                </w:r>
                <w:r>
                  <w:rPr>
                    <w:noProof/>
                    <w:webHidden/>
                  </w:rPr>
                  <w:tab/>
                </w:r>
                <w:r>
                  <w:rPr>
                    <w:noProof/>
                    <w:webHidden/>
                  </w:rPr>
                  <w:fldChar w:fldCharType="begin"/>
                </w:r>
                <w:r>
                  <w:rPr>
                    <w:noProof/>
                    <w:webHidden/>
                  </w:rPr>
                  <w:instrText xml:space="preserve"> PAGEREF _Toc439602016 \h </w:instrText>
                </w:r>
                <w:r>
                  <w:rPr>
                    <w:noProof/>
                    <w:webHidden/>
                  </w:rPr>
                </w:r>
                <w:r>
                  <w:rPr>
                    <w:noProof/>
                    <w:webHidden/>
                  </w:rPr>
                  <w:fldChar w:fldCharType="separate"/>
                </w:r>
                <w:r w:rsidR="00656420">
                  <w:rPr>
                    <w:noProof/>
                    <w:webHidden/>
                  </w:rPr>
                  <w:t>61</w:t>
                </w:r>
                <w:r>
                  <w:rPr>
                    <w:noProof/>
                    <w:webHidden/>
                  </w:rPr>
                  <w:fldChar w:fldCharType="end"/>
                </w:r>
              </w:hyperlink>
            </w:p>
            <w:p w14:paraId="29ECA901" w14:textId="77777777" w:rsidR="00D46580" w:rsidRDefault="00D46580">
              <w:pPr>
                <w:pStyle w:val="TOC3"/>
                <w:tabs>
                  <w:tab w:val="right" w:leader="dot" w:pos="11096"/>
                </w:tabs>
                <w:rPr>
                  <w:rFonts w:asciiTheme="minorHAnsi" w:hAnsiTheme="minorHAnsi"/>
                  <w:noProof/>
                  <w:szCs w:val="22"/>
                  <w:lang w:val="de-AT" w:eastAsia="de-AT"/>
                </w:rPr>
              </w:pPr>
              <w:hyperlink w:anchor="_Toc439602017" w:history="1">
                <w:r w:rsidRPr="00971B98">
                  <w:rPr>
                    <w:rStyle w:val="Hyperlink"/>
                    <w:noProof/>
                  </w:rPr>
                  <w:t>Manifold Meshes</w:t>
                </w:r>
                <w:r>
                  <w:rPr>
                    <w:noProof/>
                    <w:webHidden/>
                  </w:rPr>
                  <w:tab/>
                </w:r>
                <w:r>
                  <w:rPr>
                    <w:noProof/>
                    <w:webHidden/>
                  </w:rPr>
                  <w:fldChar w:fldCharType="begin"/>
                </w:r>
                <w:r>
                  <w:rPr>
                    <w:noProof/>
                    <w:webHidden/>
                  </w:rPr>
                  <w:instrText xml:space="preserve"> PAGEREF _Toc439602017 \h </w:instrText>
                </w:r>
                <w:r>
                  <w:rPr>
                    <w:noProof/>
                    <w:webHidden/>
                  </w:rPr>
                </w:r>
                <w:r>
                  <w:rPr>
                    <w:noProof/>
                    <w:webHidden/>
                  </w:rPr>
                  <w:fldChar w:fldCharType="separate"/>
                </w:r>
                <w:r w:rsidR="00656420">
                  <w:rPr>
                    <w:noProof/>
                    <w:webHidden/>
                  </w:rPr>
                  <w:t>61</w:t>
                </w:r>
                <w:r>
                  <w:rPr>
                    <w:noProof/>
                    <w:webHidden/>
                  </w:rPr>
                  <w:fldChar w:fldCharType="end"/>
                </w:r>
              </w:hyperlink>
            </w:p>
            <w:p w14:paraId="771C45CE" w14:textId="77777777" w:rsidR="00D46580" w:rsidRDefault="00D46580">
              <w:pPr>
                <w:pStyle w:val="TOC3"/>
                <w:tabs>
                  <w:tab w:val="right" w:leader="dot" w:pos="11096"/>
                </w:tabs>
                <w:rPr>
                  <w:rFonts w:asciiTheme="minorHAnsi" w:hAnsiTheme="minorHAnsi"/>
                  <w:noProof/>
                  <w:szCs w:val="22"/>
                  <w:lang w:val="de-AT" w:eastAsia="de-AT"/>
                </w:rPr>
              </w:pPr>
              <w:hyperlink w:anchor="_Toc439602018" w:history="1">
                <w:r w:rsidRPr="00971B98">
                  <w:rPr>
                    <w:rStyle w:val="Hyperlink"/>
                    <w:noProof/>
                  </w:rPr>
                  <w:t>Topological Validity</w:t>
                </w:r>
                <w:r>
                  <w:rPr>
                    <w:noProof/>
                    <w:webHidden/>
                  </w:rPr>
                  <w:tab/>
                </w:r>
                <w:r>
                  <w:rPr>
                    <w:noProof/>
                    <w:webHidden/>
                  </w:rPr>
                  <w:fldChar w:fldCharType="begin"/>
                </w:r>
                <w:r>
                  <w:rPr>
                    <w:noProof/>
                    <w:webHidden/>
                  </w:rPr>
                  <w:instrText xml:space="preserve"> PAGEREF _Toc439602018 \h </w:instrText>
                </w:r>
                <w:r>
                  <w:rPr>
                    <w:noProof/>
                    <w:webHidden/>
                  </w:rPr>
                </w:r>
                <w:r>
                  <w:rPr>
                    <w:noProof/>
                    <w:webHidden/>
                  </w:rPr>
                  <w:fldChar w:fldCharType="separate"/>
                </w:r>
                <w:r w:rsidR="00656420">
                  <w:rPr>
                    <w:noProof/>
                    <w:webHidden/>
                  </w:rPr>
                  <w:t>62</w:t>
                </w:r>
                <w:r>
                  <w:rPr>
                    <w:noProof/>
                    <w:webHidden/>
                  </w:rPr>
                  <w:fldChar w:fldCharType="end"/>
                </w:r>
              </w:hyperlink>
            </w:p>
            <w:p w14:paraId="12AEE3C1" w14:textId="77777777" w:rsidR="00D46580" w:rsidRDefault="00D46580">
              <w:pPr>
                <w:pStyle w:val="TOC3"/>
                <w:tabs>
                  <w:tab w:val="right" w:leader="dot" w:pos="11096"/>
                </w:tabs>
                <w:rPr>
                  <w:rFonts w:asciiTheme="minorHAnsi" w:hAnsiTheme="minorHAnsi"/>
                  <w:noProof/>
                  <w:szCs w:val="22"/>
                  <w:lang w:val="de-AT" w:eastAsia="de-AT"/>
                </w:rPr>
              </w:pPr>
              <w:hyperlink w:anchor="_Toc439602019" w:history="1">
                <w:r w:rsidRPr="00971B98">
                  <w:rPr>
                    <w:rStyle w:val="Hyperlink"/>
                    <w:noProof/>
                  </w:rPr>
                  <w:t>Geometric Validity</w:t>
                </w:r>
                <w:r>
                  <w:rPr>
                    <w:noProof/>
                    <w:webHidden/>
                  </w:rPr>
                  <w:tab/>
                </w:r>
                <w:r>
                  <w:rPr>
                    <w:noProof/>
                    <w:webHidden/>
                  </w:rPr>
                  <w:fldChar w:fldCharType="begin"/>
                </w:r>
                <w:r>
                  <w:rPr>
                    <w:noProof/>
                    <w:webHidden/>
                  </w:rPr>
                  <w:instrText xml:space="preserve"> PAGEREF _Toc439602019 \h </w:instrText>
                </w:r>
                <w:r>
                  <w:rPr>
                    <w:noProof/>
                    <w:webHidden/>
                  </w:rPr>
                </w:r>
                <w:r>
                  <w:rPr>
                    <w:noProof/>
                    <w:webHidden/>
                  </w:rPr>
                  <w:fldChar w:fldCharType="separate"/>
                </w:r>
                <w:r w:rsidR="00656420">
                  <w:rPr>
                    <w:noProof/>
                    <w:webHidden/>
                  </w:rPr>
                  <w:t>62</w:t>
                </w:r>
                <w:r>
                  <w:rPr>
                    <w:noProof/>
                    <w:webHidden/>
                  </w:rPr>
                  <w:fldChar w:fldCharType="end"/>
                </w:r>
              </w:hyperlink>
            </w:p>
            <w:p w14:paraId="5A641696" w14:textId="77777777" w:rsidR="00D46580" w:rsidRDefault="00D46580">
              <w:pPr>
                <w:pStyle w:val="TOC2"/>
                <w:tabs>
                  <w:tab w:val="right" w:leader="dot" w:pos="11096"/>
                </w:tabs>
                <w:rPr>
                  <w:rFonts w:asciiTheme="minorHAnsi" w:hAnsiTheme="minorHAnsi"/>
                  <w:noProof/>
                  <w:szCs w:val="22"/>
                  <w:lang w:val="de-AT" w:eastAsia="de-AT"/>
                </w:rPr>
              </w:pPr>
              <w:hyperlink w:anchor="_Toc439602020" w:history="1">
                <w:r w:rsidRPr="00971B98">
                  <w:rPr>
                    <w:rStyle w:val="Hyperlink"/>
                    <w:noProof/>
                  </w:rPr>
                  <w:t>Simplification for LOD</w:t>
                </w:r>
                <w:r>
                  <w:rPr>
                    <w:noProof/>
                    <w:webHidden/>
                  </w:rPr>
                  <w:tab/>
                </w:r>
                <w:r>
                  <w:rPr>
                    <w:noProof/>
                    <w:webHidden/>
                  </w:rPr>
                  <w:fldChar w:fldCharType="begin"/>
                </w:r>
                <w:r>
                  <w:rPr>
                    <w:noProof/>
                    <w:webHidden/>
                  </w:rPr>
                  <w:instrText xml:space="preserve"> PAGEREF _Toc439602020 \h </w:instrText>
                </w:r>
                <w:r>
                  <w:rPr>
                    <w:noProof/>
                    <w:webHidden/>
                  </w:rPr>
                </w:r>
                <w:r>
                  <w:rPr>
                    <w:noProof/>
                    <w:webHidden/>
                  </w:rPr>
                  <w:fldChar w:fldCharType="separate"/>
                </w:r>
                <w:r w:rsidR="00656420">
                  <w:rPr>
                    <w:noProof/>
                    <w:webHidden/>
                  </w:rPr>
                  <w:t>62</w:t>
                </w:r>
                <w:r>
                  <w:rPr>
                    <w:noProof/>
                    <w:webHidden/>
                  </w:rPr>
                  <w:fldChar w:fldCharType="end"/>
                </w:r>
              </w:hyperlink>
            </w:p>
            <w:p w14:paraId="4CC37087" w14:textId="77777777" w:rsidR="00D46580" w:rsidRDefault="00D46580">
              <w:pPr>
                <w:pStyle w:val="TOC3"/>
                <w:tabs>
                  <w:tab w:val="right" w:leader="dot" w:pos="11096"/>
                </w:tabs>
                <w:rPr>
                  <w:rFonts w:asciiTheme="minorHAnsi" w:hAnsiTheme="minorHAnsi"/>
                  <w:noProof/>
                  <w:szCs w:val="22"/>
                  <w:lang w:val="de-AT" w:eastAsia="de-AT"/>
                </w:rPr>
              </w:pPr>
              <w:hyperlink w:anchor="_Toc439602021" w:history="1">
                <w:r w:rsidRPr="00971B98">
                  <w:rPr>
                    <w:rStyle w:val="Hyperlink"/>
                    <w:noProof/>
                  </w:rPr>
                  <w:t>Simplification operators</w:t>
                </w:r>
                <w:r>
                  <w:rPr>
                    <w:noProof/>
                    <w:webHidden/>
                  </w:rPr>
                  <w:tab/>
                </w:r>
                <w:r>
                  <w:rPr>
                    <w:noProof/>
                    <w:webHidden/>
                  </w:rPr>
                  <w:fldChar w:fldCharType="begin"/>
                </w:r>
                <w:r>
                  <w:rPr>
                    <w:noProof/>
                    <w:webHidden/>
                  </w:rPr>
                  <w:instrText xml:space="preserve"> PAGEREF _Toc439602021 \h </w:instrText>
                </w:r>
                <w:r>
                  <w:rPr>
                    <w:noProof/>
                    <w:webHidden/>
                  </w:rPr>
                </w:r>
                <w:r>
                  <w:rPr>
                    <w:noProof/>
                    <w:webHidden/>
                  </w:rPr>
                  <w:fldChar w:fldCharType="separate"/>
                </w:r>
                <w:r w:rsidR="00656420">
                  <w:rPr>
                    <w:noProof/>
                    <w:webHidden/>
                  </w:rPr>
                  <w:t>62</w:t>
                </w:r>
                <w:r>
                  <w:rPr>
                    <w:noProof/>
                    <w:webHidden/>
                  </w:rPr>
                  <w:fldChar w:fldCharType="end"/>
                </w:r>
              </w:hyperlink>
            </w:p>
            <w:p w14:paraId="00C0C470" w14:textId="77777777" w:rsidR="00D46580" w:rsidRDefault="00D46580">
              <w:pPr>
                <w:pStyle w:val="TOC3"/>
                <w:tabs>
                  <w:tab w:val="right" w:leader="dot" w:pos="11096"/>
                </w:tabs>
                <w:rPr>
                  <w:rFonts w:asciiTheme="minorHAnsi" w:hAnsiTheme="minorHAnsi"/>
                  <w:noProof/>
                  <w:szCs w:val="22"/>
                  <w:lang w:val="de-AT" w:eastAsia="de-AT"/>
                </w:rPr>
              </w:pPr>
              <w:hyperlink w:anchor="_Toc439602022" w:history="1">
                <w:r w:rsidRPr="00971B98">
                  <w:rPr>
                    <w:rStyle w:val="Hyperlink"/>
                    <w:noProof/>
                  </w:rPr>
                  <w:t>General Geometric Replacement</w:t>
                </w:r>
                <w:r>
                  <w:rPr>
                    <w:noProof/>
                    <w:webHidden/>
                  </w:rPr>
                  <w:tab/>
                </w:r>
                <w:r>
                  <w:rPr>
                    <w:noProof/>
                    <w:webHidden/>
                  </w:rPr>
                  <w:fldChar w:fldCharType="begin"/>
                </w:r>
                <w:r>
                  <w:rPr>
                    <w:noProof/>
                    <w:webHidden/>
                  </w:rPr>
                  <w:instrText xml:space="preserve"> PAGEREF _Toc439602022 \h </w:instrText>
                </w:r>
                <w:r>
                  <w:rPr>
                    <w:noProof/>
                    <w:webHidden/>
                  </w:rPr>
                </w:r>
                <w:r>
                  <w:rPr>
                    <w:noProof/>
                    <w:webHidden/>
                  </w:rPr>
                  <w:fldChar w:fldCharType="separate"/>
                </w:r>
                <w:r w:rsidR="00656420">
                  <w:rPr>
                    <w:noProof/>
                    <w:webHidden/>
                  </w:rPr>
                  <w:t>63</w:t>
                </w:r>
                <w:r>
                  <w:rPr>
                    <w:noProof/>
                    <w:webHidden/>
                  </w:rPr>
                  <w:fldChar w:fldCharType="end"/>
                </w:r>
              </w:hyperlink>
            </w:p>
            <w:p w14:paraId="7E3CA48C" w14:textId="77777777" w:rsidR="00D46580" w:rsidRDefault="00D46580">
              <w:pPr>
                <w:pStyle w:val="TOC2"/>
                <w:tabs>
                  <w:tab w:val="right" w:leader="dot" w:pos="11096"/>
                </w:tabs>
                <w:rPr>
                  <w:rFonts w:asciiTheme="minorHAnsi" w:hAnsiTheme="minorHAnsi"/>
                  <w:noProof/>
                  <w:szCs w:val="22"/>
                  <w:lang w:val="de-AT" w:eastAsia="de-AT"/>
                </w:rPr>
              </w:pPr>
              <w:hyperlink w:anchor="_Toc439602023" w:history="1">
                <w:r w:rsidRPr="00971B98">
                  <w:rPr>
                    <w:rStyle w:val="Hyperlink"/>
                    <w:noProof/>
                  </w:rPr>
                  <w:t>Simplification Frameworks</w:t>
                </w:r>
                <w:r>
                  <w:rPr>
                    <w:noProof/>
                    <w:webHidden/>
                  </w:rPr>
                  <w:tab/>
                </w:r>
                <w:r>
                  <w:rPr>
                    <w:noProof/>
                    <w:webHidden/>
                  </w:rPr>
                  <w:fldChar w:fldCharType="begin"/>
                </w:r>
                <w:r>
                  <w:rPr>
                    <w:noProof/>
                    <w:webHidden/>
                  </w:rPr>
                  <w:instrText xml:space="preserve"> PAGEREF _Toc439602023 \h </w:instrText>
                </w:r>
                <w:r>
                  <w:rPr>
                    <w:noProof/>
                    <w:webHidden/>
                  </w:rPr>
                </w:r>
                <w:r>
                  <w:rPr>
                    <w:noProof/>
                    <w:webHidden/>
                  </w:rPr>
                  <w:fldChar w:fldCharType="separate"/>
                </w:r>
                <w:r w:rsidR="00656420">
                  <w:rPr>
                    <w:noProof/>
                    <w:webHidden/>
                  </w:rPr>
                  <w:t>63</w:t>
                </w:r>
                <w:r>
                  <w:rPr>
                    <w:noProof/>
                    <w:webHidden/>
                  </w:rPr>
                  <w:fldChar w:fldCharType="end"/>
                </w:r>
              </w:hyperlink>
            </w:p>
            <w:p w14:paraId="778180F9" w14:textId="77777777" w:rsidR="00D46580" w:rsidRDefault="00D46580">
              <w:pPr>
                <w:pStyle w:val="TOC3"/>
                <w:tabs>
                  <w:tab w:val="right" w:leader="dot" w:pos="11096"/>
                </w:tabs>
                <w:rPr>
                  <w:rFonts w:asciiTheme="minorHAnsi" w:hAnsiTheme="minorHAnsi"/>
                  <w:noProof/>
                  <w:szCs w:val="22"/>
                  <w:lang w:val="de-AT" w:eastAsia="de-AT"/>
                </w:rPr>
              </w:pPr>
              <w:hyperlink w:anchor="_Toc439602024" w:history="1">
                <w:r w:rsidRPr="00971B98">
                  <w:rPr>
                    <w:rStyle w:val="Hyperlink"/>
                    <w:noProof/>
                  </w:rPr>
                  <w:t>Local simplification Frameworks - variants</w:t>
                </w:r>
                <w:r>
                  <w:rPr>
                    <w:noProof/>
                    <w:webHidden/>
                  </w:rPr>
                  <w:tab/>
                </w:r>
                <w:r>
                  <w:rPr>
                    <w:noProof/>
                    <w:webHidden/>
                  </w:rPr>
                  <w:fldChar w:fldCharType="begin"/>
                </w:r>
                <w:r>
                  <w:rPr>
                    <w:noProof/>
                    <w:webHidden/>
                  </w:rPr>
                  <w:instrText xml:space="preserve"> PAGEREF _Toc439602024 \h </w:instrText>
                </w:r>
                <w:r>
                  <w:rPr>
                    <w:noProof/>
                    <w:webHidden/>
                  </w:rPr>
                </w:r>
                <w:r>
                  <w:rPr>
                    <w:noProof/>
                    <w:webHidden/>
                  </w:rPr>
                  <w:fldChar w:fldCharType="separate"/>
                </w:r>
                <w:r w:rsidR="00656420">
                  <w:rPr>
                    <w:noProof/>
                    <w:webHidden/>
                  </w:rPr>
                  <w:t>63</w:t>
                </w:r>
                <w:r>
                  <w:rPr>
                    <w:noProof/>
                    <w:webHidden/>
                  </w:rPr>
                  <w:fldChar w:fldCharType="end"/>
                </w:r>
              </w:hyperlink>
            </w:p>
            <w:p w14:paraId="3E3DCE69" w14:textId="77777777" w:rsidR="00D46580" w:rsidRDefault="00D46580">
              <w:pPr>
                <w:pStyle w:val="TOC3"/>
                <w:tabs>
                  <w:tab w:val="right" w:leader="dot" w:pos="11096"/>
                </w:tabs>
                <w:rPr>
                  <w:rFonts w:asciiTheme="minorHAnsi" w:hAnsiTheme="minorHAnsi"/>
                  <w:noProof/>
                  <w:szCs w:val="22"/>
                  <w:lang w:val="de-AT" w:eastAsia="de-AT"/>
                </w:rPr>
              </w:pPr>
              <w:hyperlink w:anchor="_Toc439602025" w:history="1">
                <w:r w:rsidRPr="00971B98">
                  <w:rPr>
                    <w:rStyle w:val="Hyperlink"/>
                    <w:noProof/>
                  </w:rPr>
                  <w:t>Global Geometry Simplification</w:t>
                </w:r>
                <w:r>
                  <w:rPr>
                    <w:noProof/>
                    <w:webHidden/>
                  </w:rPr>
                  <w:tab/>
                </w:r>
                <w:r>
                  <w:rPr>
                    <w:noProof/>
                    <w:webHidden/>
                  </w:rPr>
                  <w:fldChar w:fldCharType="begin"/>
                </w:r>
                <w:r>
                  <w:rPr>
                    <w:noProof/>
                    <w:webHidden/>
                  </w:rPr>
                  <w:instrText xml:space="preserve"> PAGEREF _Toc439602025 \h </w:instrText>
                </w:r>
                <w:r>
                  <w:rPr>
                    <w:noProof/>
                    <w:webHidden/>
                  </w:rPr>
                </w:r>
                <w:r>
                  <w:rPr>
                    <w:noProof/>
                    <w:webHidden/>
                  </w:rPr>
                  <w:fldChar w:fldCharType="separate"/>
                </w:r>
                <w:r w:rsidR="00656420">
                  <w:rPr>
                    <w:noProof/>
                    <w:webHidden/>
                  </w:rPr>
                  <w:t>63</w:t>
                </w:r>
                <w:r>
                  <w:rPr>
                    <w:noProof/>
                    <w:webHidden/>
                  </w:rPr>
                  <w:fldChar w:fldCharType="end"/>
                </w:r>
              </w:hyperlink>
            </w:p>
            <w:p w14:paraId="64247905" w14:textId="77777777" w:rsidR="00D46580" w:rsidRDefault="00D46580">
              <w:pPr>
                <w:pStyle w:val="TOC2"/>
                <w:tabs>
                  <w:tab w:val="right" w:leader="dot" w:pos="11096"/>
                </w:tabs>
                <w:rPr>
                  <w:rFonts w:asciiTheme="minorHAnsi" w:hAnsiTheme="minorHAnsi"/>
                  <w:noProof/>
                  <w:szCs w:val="22"/>
                  <w:lang w:val="de-AT" w:eastAsia="de-AT"/>
                </w:rPr>
              </w:pPr>
              <w:hyperlink w:anchor="_Toc439602026" w:history="1">
                <w:r w:rsidRPr="00971B98">
                  <w:rPr>
                    <w:rStyle w:val="Hyperlink"/>
                    <w:noProof/>
                  </w:rPr>
                  <w:t>Vertex Clustering</w:t>
                </w:r>
                <w:r>
                  <w:rPr>
                    <w:noProof/>
                    <w:webHidden/>
                  </w:rPr>
                  <w:tab/>
                </w:r>
                <w:r>
                  <w:rPr>
                    <w:noProof/>
                    <w:webHidden/>
                  </w:rPr>
                  <w:fldChar w:fldCharType="begin"/>
                </w:r>
                <w:r>
                  <w:rPr>
                    <w:noProof/>
                    <w:webHidden/>
                  </w:rPr>
                  <w:instrText xml:space="preserve"> PAGEREF _Toc439602026 \h </w:instrText>
                </w:r>
                <w:r>
                  <w:rPr>
                    <w:noProof/>
                    <w:webHidden/>
                  </w:rPr>
                </w:r>
                <w:r>
                  <w:rPr>
                    <w:noProof/>
                    <w:webHidden/>
                  </w:rPr>
                  <w:fldChar w:fldCharType="separate"/>
                </w:r>
                <w:r w:rsidR="00656420">
                  <w:rPr>
                    <w:noProof/>
                    <w:webHidden/>
                  </w:rPr>
                  <w:t>64</w:t>
                </w:r>
                <w:r>
                  <w:rPr>
                    <w:noProof/>
                    <w:webHidden/>
                  </w:rPr>
                  <w:fldChar w:fldCharType="end"/>
                </w:r>
              </w:hyperlink>
            </w:p>
            <w:p w14:paraId="66439DB7" w14:textId="77777777" w:rsidR="00D46580" w:rsidRDefault="00D46580">
              <w:pPr>
                <w:pStyle w:val="TOC2"/>
                <w:tabs>
                  <w:tab w:val="right" w:leader="dot" w:pos="11096"/>
                </w:tabs>
                <w:rPr>
                  <w:rFonts w:asciiTheme="minorHAnsi" w:hAnsiTheme="minorHAnsi"/>
                  <w:noProof/>
                  <w:szCs w:val="22"/>
                  <w:lang w:val="de-AT" w:eastAsia="de-AT"/>
                </w:rPr>
              </w:pPr>
              <w:hyperlink w:anchor="_Toc439602027" w:history="1">
                <w:r w:rsidRPr="00971B98">
                  <w:rPr>
                    <w:rStyle w:val="Hyperlink"/>
                    <w:noProof/>
                  </w:rPr>
                  <w:t>Simplification Objectives</w:t>
                </w:r>
                <w:r>
                  <w:rPr>
                    <w:noProof/>
                    <w:webHidden/>
                  </w:rPr>
                  <w:tab/>
                </w:r>
                <w:r>
                  <w:rPr>
                    <w:noProof/>
                    <w:webHidden/>
                  </w:rPr>
                  <w:fldChar w:fldCharType="begin"/>
                </w:r>
                <w:r>
                  <w:rPr>
                    <w:noProof/>
                    <w:webHidden/>
                  </w:rPr>
                  <w:instrText xml:space="preserve"> PAGEREF _Toc439602027 \h </w:instrText>
                </w:r>
                <w:r>
                  <w:rPr>
                    <w:noProof/>
                    <w:webHidden/>
                  </w:rPr>
                </w:r>
                <w:r>
                  <w:rPr>
                    <w:noProof/>
                    <w:webHidden/>
                  </w:rPr>
                  <w:fldChar w:fldCharType="separate"/>
                </w:r>
                <w:r w:rsidR="00656420">
                  <w:rPr>
                    <w:noProof/>
                    <w:webHidden/>
                  </w:rPr>
                  <w:t>64</w:t>
                </w:r>
                <w:r>
                  <w:rPr>
                    <w:noProof/>
                    <w:webHidden/>
                  </w:rPr>
                  <w:fldChar w:fldCharType="end"/>
                </w:r>
              </w:hyperlink>
            </w:p>
            <w:p w14:paraId="4B065AB5" w14:textId="77777777" w:rsidR="00D46580" w:rsidRDefault="00D46580">
              <w:pPr>
                <w:pStyle w:val="TOC2"/>
                <w:tabs>
                  <w:tab w:val="right" w:leader="dot" w:pos="11096"/>
                </w:tabs>
                <w:rPr>
                  <w:rFonts w:asciiTheme="minorHAnsi" w:hAnsiTheme="minorHAnsi"/>
                  <w:noProof/>
                  <w:szCs w:val="22"/>
                  <w:lang w:val="de-AT" w:eastAsia="de-AT"/>
                </w:rPr>
              </w:pPr>
              <w:hyperlink w:anchor="_Toc439602028" w:history="1">
                <w:r w:rsidRPr="00971B98">
                  <w:rPr>
                    <w:rStyle w:val="Hyperlink"/>
                    <w:noProof/>
                  </w:rPr>
                  <w:t>Error measures</w:t>
                </w:r>
                <w:r>
                  <w:rPr>
                    <w:noProof/>
                    <w:webHidden/>
                  </w:rPr>
                  <w:tab/>
                </w:r>
                <w:r>
                  <w:rPr>
                    <w:noProof/>
                    <w:webHidden/>
                  </w:rPr>
                  <w:fldChar w:fldCharType="begin"/>
                </w:r>
                <w:r>
                  <w:rPr>
                    <w:noProof/>
                    <w:webHidden/>
                  </w:rPr>
                  <w:instrText xml:space="preserve"> PAGEREF _Toc439602028 \h </w:instrText>
                </w:r>
                <w:r>
                  <w:rPr>
                    <w:noProof/>
                    <w:webHidden/>
                  </w:rPr>
                </w:r>
                <w:r>
                  <w:rPr>
                    <w:noProof/>
                    <w:webHidden/>
                  </w:rPr>
                  <w:fldChar w:fldCharType="separate"/>
                </w:r>
                <w:r w:rsidR="00656420">
                  <w:rPr>
                    <w:noProof/>
                    <w:webHidden/>
                  </w:rPr>
                  <w:t>64</w:t>
                </w:r>
                <w:r>
                  <w:rPr>
                    <w:noProof/>
                    <w:webHidden/>
                  </w:rPr>
                  <w:fldChar w:fldCharType="end"/>
                </w:r>
              </w:hyperlink>
            </w:p>
            <w:p w14:paraId="4DD2BACE" w14:textId="77777777" w:rsidR="00D46580" w:rsidRDefault="00D46580">
              <w:pPr>
                <w:pStyle w:val="TOC2"/>
                <w:tabs>
                  <w:tab w:val="right" w:leader="dot" w:pos="11096"/>
                </w:tabs>
                <w:rPr>
                  <w:rFonts w:asciiTheme="minorHAnsi" w:hAnsiTheme="minorHAnsi"/>
                  <w:noProof/>
                  <w:szCs w:val="22"/>
                  <w:lang w:val="de-AT" w:eastAsia="de-AT"/>
                </w:rPr>
              </w:pPr>
              <w:hyperlink w:anchor="_Toc439602029" w:history="1">
                <w:r w:rsidRPr="00971B98">
                  <w:rPr>
                    <w:rStyle w:val="Hyperlink"/>
                    <w:noProof/>
                  </w:rPr>
                  <w:t>Quadric Error Metric</w:t>
                </w:r>
                <w:r>
                  <w:rPr>
                    <w:noProof/>
                    <w:webHidden/>
                  </w:rPr>
                  <w:tab/>
                </w:r>
                <w:r>
                  <w:rPr>
                    <w:noProof/>
                    <w:webHidden/>
                  </w:rPr>
                  <w:fldChar w:fldCharType="begin"/>
                </w:r>
                <w:r>
                  <w:rPr>
                    <w:noProof/>
                    <w:webHidden/>
                  </w:rPr>
                  <w:instrText xml:space="preserve"> PAGEREF _Toc439602029 \h </w:instrText>
                </w:r>
                <w:r>
                  <w:rPr>
                    <w:noProof/>
                    <w:webHidden/>
                  </w:rPr>
                </w:r>
                <w:r>
                  <w:rPr>
                    <w:noProof/>
                    <w:webHidden/>
                  </w:rPr>
                  <w:fldChar w:fldCharType="separate"/>
                </w:r>
                <w:r w:rsidR="00656420">
                  <w:rPr>
                    <w:noProof/>
                    <w:webHidden/>
                  </w:rPr>
                  <w:t>64</w:t>
                </w:r>
                <w:r>
                  <w:rPr>
                    <w:noProof/>
                    <w:webHidden/>
                  </w:rPr>
                  <w:fldChar w:fldCharType="end"/>
                </w:r>
              </w:hyperlink>
            </w:p>
            <w:p w14:paraId="28553DA4" w14:textId="77777777" w:rsidR="00D46580" w:rsidRDefault="00D46580">
              <w:pPr>
                <w:pStyle w:val="TOC3"/>
                <w:tabs>
                  <w:tab w:val="right" w:leader="dot" w:pos="11096"/>
                </w:tabs>
                <w:rPr>
                  <w:rFonts w:asciiTheme="minorHAnsi" w:hAnsiTheme="minorHAnsi"/>
                  <w:noProof/>
                  <w:szCs w:val="22"/>
                  <w:lang w:val="de-AT" w:eastAsia="de-AT"/>
                </w:rPr>
              </w:pPr>
              <w:hyperlink w:anchor="_Toc439602030" w:history="1">
                <w:r w:rsidRPr="00971B98">
                  <w:rPr>
                    <w:rStyle w:val="Hyperlink"/>
                    <w:noProof/>
                  </w:rPr>
                  <w:t>Optimal Vertex Placement</w:t>
                </w:r>
                <w:r>
                  <w:rPr>
                    <w:noProof/>
                    <w:webHidden/>
                  </w:rPr>
                  <w:tab/>
                </w:r>
                <w:r>
                  <w:rPr>
                    <w:noProof/>
                    <w:webHidden/>
                  </w:rPr>
                  <w:fldChar w:fldCharType="begin"/>
                </w:r>
                <w:r>
                  <w:rPr>
                    <w:noProof/>
                    <w:webHidden/>
                  </w:rPr>
                  <w:instrText xml:space="preserve"> PAGEREF _Toc439602030 \h </w:instrText>
                </w:r>
                <w:r>
                  <w:rPr>
                    <w:noProof/>
                    <w:webHidden/>
                  </w:rPr>
                </w:r>
                <w:r>
                  <w:rPr>
                    <w:noProof/>
                    <w:webHidden/>
                  </w:rPr>
                  <w:fldChar w:fldCharType="separate"/>
                </w:r>
                <w:r w:rsidR="00656420">
                  <w:rPr>
                    <w:noProof/>
                    <w:webHidden/>
                  </w:rPr>
                  <w:t>65</w:t>
                </w:r>
                <w:r>
                  <w:rPr>
                    <w:noProof/>
                    <w:webHidden/>
                  </w:rPr>
                  <w:fldChar w:fldCharType="end"/>
                </w:r>
              </w:hyperlink>
            </w:p>
            <w:p w14:paraId="692A7705" w14:textId="77777777" w:rsidR="00D46580" w:rsidRDefault="00D46580">
              <w:pPr>
                <w:pStyle w:val="TOC3"/>
                <w:tabs>
                  <w:tab w:val="right" w:leader="dot" w:pos="11096"/>
                </w:tabs>
                <w:rPr>
                  <w:rFonts w:asciiTheme="minorHAnsi" w:hAnsiTheme="minorHAnsi"/>
                  <w:noProof/>
                  <w:szCs w:val="22"/>
                  <w:lang w:val="de-AT" w:eastAsia="de-AT"/>
                </w:rPr>
              </w:pPr>
              <w:hyperlink w:anchor="_Toc439602031" w:history="1">
                <w:r w:rsidRPr="00971B98">
                  <w:rPr>
                    <w:rStyle w:val="Hyperlink"/>
                    <w:noProof/>
                  </w:rPr>
                  <w:t>Boundary Preservation</w:t>
                </w:r>
                <w:r>
                  <w:rPr>
                    <w:noProof/>
                    <w:webHidden/>
                  </w:rPr>
                  <w:tab/>
                </w:r>
                <w:r>
                  <w:rPr>
                    <w:noProof/>
                    <w:webHidden/>
                  </w:rPr>
                  <w:fldChar w:fldCharType="begin"/>
                </w:r>
                <w:r>
                  <w:rPr>
                    <w:noProof/>
                    <w:webHidden/>
                  </w:rPr>
                  <w:instrText xml:space="preserve"> PAGEREF _Toc439602031 \h </w:instrText>
                </w:r>
                <w:r>
                  <w:rPr>
                    <w:noProof/>
                    <w:webHidden/>
                  </w:rPr>
                </w:r>
                <w:r>
                  <w:rPr>
                    <w:noProof/>
                    <w:webHidden/>
                  </w:rPr>
                  <w:fldChar w:fldCharType="separate"/>
                </w:r>
                <w:r w:rsidR="00656420">
                  <w:rPr>
                    <w:noProof/>
                    <w:webHidden/>
                  </w:rPr>
                  <w:t>65</w:t>
                </w:r>
                <w:r>
                  <w:rPr>
                    <w:noProof/>
                    <w:webHidden/>
                  </w:rPr>
                  <w:fldChar w:fldCharType="end"/>
                </w:r>
              </w:hyperlink>
            </w:p>
            <w:p w14:paraId="1D24EEBC" w14:textId="77777777" w:rsidR="00D46580" w:rsidRDefault="00D46580">
              <w:pPr>
                <w:pStyle w:val="TOC2"/>
                <w:tabs>
                  <w:tab w:val="right" w:leader="dot" w:pos="11096"/>
                </w:tabs>
                <w:rPr>
                  <w:rFonts w:asciiTheme="minorHAnsi" w:hAnsiTheme="minorHAnsi"/>
                  <w:noProof/>
                  <w:szCs w:val="22"/>
                  <w:lang w:val="de-AT" w:eastAsia="de-AT"/>
                </w:rPr>
              </w:pPr>
              <w:hyperlink w:anchor="_Toc439602032" w:history="1">
                <w:r w:rsidRPr="00971B98">
                  <w:rPr>
                    <w:rStyle w:val="Hyperlink"/>
                    <w:noProof/>
                  </w:rPr>
                  <w:t>Image-driven simplification</w:t>
                </w:r>
                <w:r>
                  <w:rPr>
                    <w:noProof/>
                    <w:webHidden/>
                  </w:rPr>
                  <w:tab/>
                </w:r>
                <w:r>
                  <w:rPr>
                    <w:noProof/>
                    <w:webHidden/>
                  </w:rPr>
                  <w:fldChar w:fldCharType="begin"/>
                </w:r>
                <w:r>
                  <w:rPr>
                    <w:noProof/>
                    <w:webHidden/>
                  </w:rPr>
                  <w:instrText xml:space="preserve"> PAGEREF _Toc439602032 \h </w:instrText>
                </w:r>
                <w:r>
                  <w:rPr>
                    <w:noProof/>
                    <w:webHidden/>
                  </w:rPr>
                </w:r>
                <w:r>
                  <w:rPr>
                    <w:noProof/>
                    <w:webHidden/>
                  </w:rPr>
                  <w:fldChar w:fldCharType="separate"/>
                </w:r>
                <w:r w:rsidR="00656420">
                  <w:rPr>
                    <w:noProof/>
                    <w:webHidden/>
                  </w:rPr>
                  <w:t>65</w:t>
                </w:r>
                <w:r>
                  <w:rPr>
                    <w:noProof/>
                    <w:webHidden/>
                  </w:rPr>
                  <w:fldChar w:fldCharType="end"/>
                </w:r>
              </w:hyperlink>
            </w:p>
            <w:p w14:paraId="2CE755B3" w14:textId="77777777" w:rsidR="00D46580" w:rsidRDefault="00D46580">
              <w:pPr>
                <w:pStyle w:val="TOC2"/>
                <w:tabs>
                  <w:tab w:val="right" w:leader="dot" w:pos="11096"/>
                </w:tabs>
                <w:rPr>
                  <w:rFonts w:asciiTheme="minorHAnsi" w:hAnsiTheme="minorHAnsi"/>
                  <w:noProof/>
                  <w:szCs w:val="22"/>
                  <w:lang w:val="de-AT" w:eastAsia="de-AT"/>
                </w:rPr>
              </w:pPr>
              <w:hyperlink w:anchor="_Toc439602033" w:history="1">
                <w:r w:rsidRPr="00971B98">
                  <w:rPr>
                    <w:rStyle w:val="Hyperlink"/>
                    <w:noProof/>
                  </w:rPr>
                  <w:t>Appearance-Preserving Simplification</w:t>
                </w:r>
                <w:r>
                  <w:rPr>
                    <w:noProof/>
                    <w:webHidden/>
                  </w:rPr>
                  <w:tab/>
                </w:r>
                <w:r>
                  <w:rPr>
                    <w:noProof/>
                    <w:webHidden/>
                  </w:rPr>
                  <w:fldChar w:fldCharType="begin"/>
                </w:r>
                <w:r>
                  <w:rPr>
                    <w:noProof/>
                    <w:webHidden/>
                  </w:rPr>
                  <w:instrText xml:space="preserve"> PAGEREF _Toc439602033 \h </w:instrText>
                </w:r>
                <w:r>
                  <w:rPr>
                    <w:noProof/>
                    <w:webHidden/>
                  </w:rPr>
                </w:r>
                <w:r>
                  <w:rPr>
                    <w:noProof/>
                    <w:webHidden/>
                  </w:rPr>
                  <w:fldChar w:fldCharType="separate"/>
                </w:r>
                <w:r w:rsidR="00656420">
                  <w:rPr>
                    <w:noProof/>
                    <w:webHidden/>
                  </w:rPr>
                  <w:t>65</w:t>
                </w:r>
                <w:r>
                  <w:rPr>
                    <w:noProof/>
                    <w:webHidden/>
                  </w:rPr>
                  <w:fldChar w:fldCharType="end"/>
                </w:r>
              </w:hyperlink>
            </w:p>
            <w:p w14:paraId="41CF7EBB" w14:textId="77777777" w:rsidR="00D46580" w:rsidRDefault="00D46580">
              <w:pPr>
                <w:pStyle w:val="TOC2"/>
                <w:tabs>
                  <w:tab w:val="right" w:leader="dot" w:pos="11096"/>
                </w:tabs>
                <w:rPr>
                  <w:rFonts w:asciiTheme="minorHAnsi" w:hAnsiTheme="minorHAnsi"/>
                  <w:noProof/>
                  <w:szCs w:val="22"/>
                  <w:lang w:val="de-AT" w:eastAsia="de-AT"/>
                </w:rPr>
              </w:pPr>
              <w:hyperlink w:anchor="_Toc439602034" w:history="1">
                <w:r w:rsidRPr="00971B98">
                  <w:rPr>
                    <w:rStyle w:val="Hyperlink"/>
                    <w:noProof/>
                  </w:rPr>
                  <w:t>LOD Representation Frameworks</w:t>
                </w:r>
                <w:r>
                  <w:rPr>
                    <w:noProof/>
                    <w:webHidden/>
                  </w:rPr>
                  <w:tab/>
                </w:r>
                <w:r>
                  <w:rPr>
                    <w:noProof/>
                    <w:webHidden/>
                  </w:rPr>
                  <w:fldChar w:fldCharType="begin"/>
                </w:r>
                <w:r>
                  <w:rPr>
                    <w:noProof/>
                    <w:webHidden/>
                  </w:rPr>
                  <w:instrText xml:space="preserve"> PAGEREF _Toc439602034 \h </w:instrText>
                </w:r>
                <w:r>
                  <w:rPr>
                    <w:noProof/>
                    <w:webHidden/>
                  </w:rPr>
                </w:r>
                <w:r>
                  <w:rPr>
                    <w:noProof/>
                    <w:webHidden/>
                  </w:rPr>
                  <w:fldChar w:fldCharType="separate"/>
                </w:r>
                <w:r w:rsidR="00656420">
                  <w:rPr>
                    <w:noProof/>
                    <w:webHidden/>
                  </w:rPr>
                  <w:t>65</w:t>
                </w:r>
                <w:r>
                  <w:rPr>
                    <w:noProof/>
                    <w:webHidden/>
                  </w:rPr>
                  <w:fldChar w:fldCharType="end"/>
                </w:r>
              </w:hyperlink>
            </w:p>
            <w:p w14:paraId="503DA972" w14:textId="77777777" w:rsidR="00D46580" w:rsidRDefault="00D46580">
              <w:pPr>
                <w:pStyle w:val="TOC3"/>
                <w:tabs>
                  <w:tab w:val="right" w:leader="dot" w:pos="11096"/>
                </w:tabs>
                <w:rPr>
                  <w:rFonts w:asciiTheme="minorHAnsi" w:hAnsiTheme="minorHAnsi"/>
                  <w:noProof/>
                  <w:szCs w:val="22"/>
                  <w:lang w:val="de-AT" w:eastAsia="de-AT"/>
                </w:rPr>
              </w:pPr>
              <w:hyperlink w:anchor="_Toc439602035" w:history="1">
                <w:r w:rsidRPr="00971B98">
                  <w:rPr>
                    <w:rStyle w:val="Hyperlink"/>
                    <w:noProof/>
                  </w:rPr>
                  <w:t>Discrete LOD</w:t>
                </w:r>
                <w:r>
                  <w:rPr>
                    <w:noProof/>
                    <w:webHidden/>
                  </w:rPr>
                  <w:tab/>
                </w:r>
                <w:r>
                  <w:rPr>
                    <w:noProof/>
                    <w:webHidden/>
                  </w:rPr>
                  <w:fldChar w:fldCharType="begin"/>
                </w:r>
                <w:r>
                  <w:rPr>
                    <w:noProof/>
                    <w:webHidden/>
                  </w:rPr>
                  <w:instrText xml:space="preserve"> PAGEREF _Toc439602035 \h </w:instrText>
                </w:r>
                <w:r>
                  <w:rPr>
                    <w:noProof/>
                    <w:webHidden/>
                  </w:rPr>
                </w:r>
                <w:r>
                  <w:rPr>
                    <w:noProof/>
                    <w:webHidden/>
                  </w:rPr>
                  <w:fldChar w:fldCharType="separate"/>
                </w:r>
                <w:r w:rsidR="00656420">
                  <w:rPr>
                    <w:noProof/>
                    <w:webHidden/>
                  </w:rPr>
                  <w:t>65</w:t>
                </w:r>
                <w:r>
                  <w:rPr>
                    <w:noProof/>
                    <w:webHidden/>
                  </w:rPr>
                  <w:fldChar w:fldCharType="end"/>
                </w:r>
              </w:hyperlink>
            </w:p>
            <w:p w14:paraId="689A4843" w14:textId="77777777" w:rsidR="00D46580" w:rsidRDefault="00D46580">
              <w:pPr>
                <w:pStyle w:val="TOC3"/>
                <w:tabs>
                  <w:tab w:val="right" w:leader="dot" w:pos="11096"/>
                </w:tabs>
                <w:rPr>
                  <w:rFonts w:asciiTheme="minorHAnsi" w:hAnsiTheme="minorHAnsi"/>
                  <w:noProof/>
                  <w:szCs w:val="22"/>
                  <w:lang w:val="de-AT" w:eastAsia="de-AT"/>
                </w:rPr>
              </w:pPr>
              <w:hyperlink w:anchor="_Toc439602036" w:history="1">
                <w:r w:rsidRPr="00971B98">
                  <w:rPr>
                    <w:rStyle w:val="Hyperlink"/>
                    <w:noProof/>
                  </w:rPr>
                  <w:t>Continuous LOD</w:t>
                </w:r>
                <w:r>
                  <w:rPr>
                    <w:noProof/>
                    <w:webHidden/>
                  </w:rPr>
                  <w:tab/>
                </w:r>
                <w:r>
                  <w:rPr>
                    <w:noProof/>
                    <w:webHidden/>
                  </w:rPr>
                  <w:fldChar w:fldCharType="begin"/>
                </w:r>
                <w:r>
                  <w:rPr>
                    <w:noProof/>
                    <w:webHidden/>
                  </w:rPr>
                  <w:instrText xml:space="preserve"> PAGEREF _Toc439602036 \h </w:instrText>
                </w:r>
                <w:r>
                  <w:rPr>
                    <w:noProof/>
                    <w:webHidden/>
                  </w:rPr>
                </w:r>
                <w:r>
                  <w:rPr>
                    <w:noProof/>
                    <w:webHidden/>
                  </w:rPr>
                  <w:fldChar w:fldCharType="separate"/>
                </w:r>
                <w:r w:rsidR="00656420">
                  <w:rPr>
                    <w:noProof/>
                    <w:webHidden/>
                  </w:rPr>
                  <w:t>65</w:t>
                </w:r>
                <w:r>
                  <w:rPr>
                    <w:noProof/>
                    <w:webHidden/>
                  </w:rPr>
                  <w:fldChar w:fldCharType="end"/>
                </w:r>
              </w:hyperlink>
            </w:p>
            <w:p w14:paraId="01D327FB" w14:textId="77777777" w:rsidR="00D46580" w:rsidRDefault="00D46580">
              <w:pPr>
                <w:pStyle w:val="TOC3"/>
                <w:tabs>
                  <w:tab w:val="right" w:leader="dot" w:pos="11096"/>
                </w:tabs>
                <w:rPr>
                  <w:rFonts w:asciiTheme="minorHAnsi" w:hAnsiTheme="minorHAnsi"/>
                  <w:noProof/>
                  <w:szCs w:val="22"/>
                  <w:lang w:val="de-AT" w:eastAsia="de-AT"/>
                </w:rPr>
              </w:pPr>
              <w:hyperlink w:anchor="_Toc439602037" w:history="1">
                <w:r w:rsidRPr="00971B98">
                  <w:rPr>
                    <w:rStyle w:val="Hyperlink"/>
                    <w:noProof/>
                  </w:rPr>
                  <w:t>Terrain LOD</w:t>
                </w:r>
                <w:r>
                  <w:rPr>
                    <w:noProof/>
                    <w:webHidden/>
                  </w:rPr>
                  <w:tab/>
                </w:r>
                <w:r>
                  <w:rPr>
                    <w:noProof/>
                    <w:webHidden/>
                  </w:rPr>
                  <w:fldChar w:fldCharType="begin"/>
                </w:r>
                <w:r>
                  <w:rPr>
                    <w:noProof/>
                    <w:webHidden/>
                  </w:rPr>
                  <w:instrText xml:space="preserve"> PAGEREF _Toc439602037 \h </w:instrText>
                </w:r>
                <w:r>
                  <w:rPr>
                    <w:noProof/>
                    <w:webHidden/>
                  </w:rPr>
                </w:r>
                <w:r>
                  <w:rPr>
                    <w:noProof/>
                    <w:webHidden/>
                  </w:rPr>
                  <w:fldChar w:fldCharType="separate"/>
                </w:r>
                <w:r w:rsidR="00656420">
                  <w:rPr>
                    <w:noProof/>
                    <w:webHidden/>
                  </w:rPr>
                  <w:t>66</w:t>
                </w:r>
                <w:r>
                  <w:rPr>
                    <w:noProof/>
                    <w:webHidden/>
                  </w:rPr>
                  <w:fldChar w:fldCharType="end"/>
                </w:r>
              </w:hyperlink>
            </w:p>
            <w:p w14:paraId="1CB18268" w14:textId="77777777" w:rsidR="00D46580" w:rsidRDefault="00D46580">
              <w:pPr>
                <w:pStyle w:val="TOC3"/>
                <w:tabs>
                  <w:tab w:val="right" w:leader="dot" w:pos="11096"/>
                </w:tabs>
                <w:rPr>
                  <w:rFonts w:asciiTheme="minorHAnsi" w:hAnsiTheme="minorHAnsi"/>
                  <w:noProof/>
                  <w:szCs w:val="22"/>
                  <w:lang w:val="de-AT" w:eastAsia="de-AT"/>
                </w:rPr>
              </w:pPr>
              <w:hyperlink w:anchor="_Toc439602038" w:history="1">
                <w:r w:rsidRPr="00971B98">
                  <w:rPr>
                    <w:rStyle w:val="Hyperlink"/>
                    <w:noProof/>
                  </w:rPr>
                  <w:t>Regular Grids</w:t>
                </w:r>
                <w:r>
                  <w:rPr>
                    <w:noProof/>
                    <w:webHidden/>
                  </w:rPr>
                  <w:tab/>
                </w:r>
                <w:r>
                  <w:rPr>
                    <w:noProof/>
                    <w:webHidden/>
                  </w:rPr>
                  <w:fldChar w:fldCharType="begin"/>
                </w:r>
                <w:r>
                  <w:rPr>
                    <w:noProof/>
                    <w:webHidden/>
                  </w:rPr>
                  <w:instrText xml:space="preserve"> PAGEREF _Toc439602038 \h </w:instrText>
                </w:r>
                <w:r>
                  <w:rPr>
                    <w:noProof/>
                    <w:webHidden/>
                  </w:rPr>
                </w:r>
                <w:r>
                  <w:rPr>
                    <w:noProof/>
                    <w:webHidden/>
                  </w:rPr>
                  <w:fldChar w:fldCharType="separate"/>
                </w:r>
                <w:r w:rsidR="00656420">
                  <w:rPr>
                    <w:noProof/>
                    <w:webHidden/>
                  </w:rPr>
                  <w:t>66</w:t>
                </w:r>
                <w:r>
                  <w:rPr>
                    <w:noProof/>
                    <w:webHidden/>
                  </w:rPr>
                  <w:fldChar w:fldCharType="end"/>
                </w:r>
              </w:hyperlink>
            </w:p>
            <w:p w14:paraId="60E4886D" w14:textId="77777777" w:rsidR="00D46580" w:rsidRDefault="00D46580">
              <w:pPr>
                <w:pStyle w:val="TOC3"/>
                <w:tabs>
                  <w:tab w:val="right" w:leader="dot" w:pos="11096"/>
                </w:tabs>
                <w:rPr>
                  <w:rFonts w:asciiTheme="minorHAnsi" w:hAnsiTheme="minorHAnsi"/>
                  <w:noProof/>
                  <w:szCs w:val="22"/>
                  <w:lang w:val="de-AT" w:eastAsia="de-AT"/>
                </w:rPr>
              </w:pPr>
              <w:hyperlink w:anchor="_Toc439602039" w:history="1">
                <w:r w:rsidRPr="00971B98">
                  <w:rPr>
                    <w:rStyle w:val="Hyperlink"/>
                    <w:noProof/>
                  </w:rPr>
                  <w:t>Tins</w:t>
                </w:r>
                <w:r>
                  <w:rPr>
                    <w:noProof/>
                    <w:webHidden/>
                  </w:rPr>
                  <w:tab/>
                </w:r>
                <w:r>
                  <w:rPr>
                    <w:noProof/>
                    <w:webHidden/>
                  </w:rPr>
                  <w:fldChar w:fldCharType="begin"/>
                </w:r>
                <w:r>
                  <w:rPr>
                    <w:noProof/>
                    <w:webHidden/>
                  </w:rPr>
                  <w:instrText xml:space="preserve"> PAGEREF _Toc439602039 \h </w:instrText>
                </w:r>
                <w:r>
                  <w:rPr>
                    <w:noProof/>
                    <w:webHidden/>
                  </w:rPr>
                </w:r>
                <w:r>
                  <w:rPr>
                    <w:noProof/>
                    <w:webHidden/>
                  </w:rPr>
                  <w:fldChar w:fldCharType="separate"/>
                </w:r>
                <w:r w:rsidR="00656420">
                  <w:rPr>
                    <w:noProof/>
                    <w:webHidden/>
                  </w:rPr>
                  <w:t>66</w:t>
                </w:r>
                <w:r>
                  <w:rPr>
                    <w:noProof/>
                    <w:webHidden/>
                  </w:rPr>
                  <w:fldChar w:fldCharType="end"/>
                </w:r>
              </w:hyperlink>
            </w:p>
            <w:p w14:paraId="3A52BABB" w14:textId="77777777" w:rsidR="00D46580" w:rsidRDefault="00D46580">
              <w:pPr>
                <w:pStyle w:val="TOC2"/>
                <w:tabs>
                  <w:tab w:val="right" w:leader="dot" w:pos="11096"/>
                </w:tabs>
                <w:rPr>
                  <w:rFonts w:asciiTheme="minorHAnsi" w:hAnsiTheme="minorHAnsi"/>
                  <w:noProof/>
                  <w:szCs w:val="22"/>
                  <w:lang w:val="de-AT" w:eastAsia="de-AT"/>
                </w:rPr>
              </w:pPr>
              <w:hyperlink w:anchor="_Toc439602040" w:history="1">
                <w:r w:rsidRPr="00971B98">
                  <w:rPr>
                    <w:rStyle w:val="Hyperlink"/>
                    <w:noProof/>
                  </w:rPr>
                  <w:t>LOD Hierarchy Structures</w:t>
                </w:r>
                <w:r>
                  <w:rPr>
                    <w:noProof/>
                    <w:webHidden/>
                  </w:rPr>
                  <w:tab/>
                </w:r>
                <w:r>
                  <w:rPr>
                    <w:noProof/>
                    <w:webHidden/>
                  </w:rPr>
                  <w:fldChar w:fldCharType="begin"/>
                </w:r>
                <w:r>
                  <w:rPr>
                    <w:noProof/>
                    <w:webHidden/>
                  </w:rPr>
                  <w:instrText xml:space="preserve"> PAGEREF _Toc439602040 \h </w:instrText>
                </w:r>
                <w:r>
                  <w:rPr>
                    <w:noProof/>
                    <w:webHidden/>
                  </w:rPr>
                </w:r>
                <w:r>
                  <w:rPr>
                    <w:noProof/>
                    <w:webHidden/>
                  </w:rPr>
                  <w:fldChar w:fldCharType="separate"/>
                </w:r>
                <w:r w:rsidR="00656420">
                  <w:rPr>
                    <w:noProof/>
                    <w:webHidden/>
                  </w:rPr>
                  <w:t>66</w:t>
                </w:r>
                <w:r>
                  <w:rPr>
                    <w:noProof/>
                    <w:webHidden/>
                  </w:rPr>
                  <w:fldChar w:fldCharType="end"/>
                </w:r>
              </w:hyperlink>
            </w:p>
            <w:p w14:paraId="12D25873" w14:textId="77777777" w:rsidR="00D46580" w:rsidRDefault="00D46580">
              <w:pPr>
                <w:pStyle w:val="TOC1"/>
                <w:tabs>
                  <w:tab w:val="right" w:leader="dot" w:pos="11096"/>
                </w:tabs>
                <w:rPr>
                  <w:rFonts w:asciiTheme="minorHAnsi" w:hAnsiTheme="minorHAnsi"/>
                  <w:noProof/>
                  <w:szCs w:val="22"/>
                  <w:lang w:val="de-AT" w:eastAsia="de-AT"/>
                </w:rPr>
              </w:pPr>
              <w:hyperlink w:anchor="_Toc439602041" w:history="1">
                <w:r w:rsidRPr="00971B98">
                  <w:rPr>
                    <w:rStyle w:val="Hyperlink"/>
                    <w:noProof/>
                  </w:rPr>
                  <w:t>HDR-Rendering</w:t>
                </w:r>
                <w:r>
                  <w:rPr>
                    <w:noProof/>
                    <w:webHidden/>
                  </w:rPr>
                  <w:tab/>
                </w:r>
                <w:r>
                  <w:rPr>
                    <w:noProof/>
                    <w:webHidden/>
                  </w:rPr>
                  <w:fldChar w:fldCharType="begin"/>
                </w:r>
                <w:r>
                  <w:rPr>
                    <w:noProof/>
                    <w:webHidden/>
                  </w:rPr>
                  <w:instrText xml:space="preserve"> PAGEREF _Toc439602041 \h </w:instrText>
                </w:r>
                <w:r>
                  <w:rPr>
                    <w:noProof/>
                    <w:webHidden/>
                  </w:rPr>
                </w:r>
                <w:r>
                  <w:rPr>
                    <w:noProof/>
                    <w:webHidden/>
                  </w:rPr>
                  <w:fldChar w:fldCharType="separate"/>
                </w:r>
                <w:r w:rsidR="00656420">
                  <w:rPr>
                    <w:noProof/>
                    <w:webHidden/>
                  </w:rPr>
                  <w:t>68</w:t>
                </w:r>
                <w:r>
                  <w:rPr>
                    <w:noProof/>
                    <w:webHidden/>
                  </w:rPr>
                  <w:fldChar w:fldCharType="end"/>
                </w:r>
              </w:hyperlink>
            </w:p>
            <w:p w14:paraId="2A97F651" w14:textId="77777777" w:rsidR="00D46580" w:rsidRDefault="00D46580">
              <w:pPr>
                <w:pStyle w:val="TOC2"/>
                <w:tabs>
                  <w:tab w:val="right" w:leader="dot" w:pos="11096"/>
                </w:tabs>
                <w:rPr>
                  <w:rFonts w:asciiTheme="minorHAnsi" w:hAnsiTheme="minorHAnsi"/>
                  <w:noProof/>
                  <w:szCs w:val="22"/>
                  <w:lang w:val="de-AT" w:eastAsia="de-AT"/>
                </w:rPr>
              </w:pPr>
              <w:hyperlink w:anchor="_Toc439602042" w:history="1">
                <w:r w:rsidRPr="00971B98">
                  <w:rPr>
                    <w:rStyle w:val="Hyperlink"/>
                    <w:noProof/>
                  </w:rPr>
                  <w:t>Tonemapping</w:t>
                </w:r>
                <w:r>
                  <w:rPr>
                    <w:noProof/>
                    <w:webHidden/>
                  </w:rPr>
                  <w:tab/>
                </w:r>
                <w:r>
                  <w:rPr>
                    <w:noProof/>
                    <w:webHidden/>
                  </w:rPr>
                  <w:fldChar w:fldCharType="begin"/>
                </w:r>
                <w:r>
                  <w:rPr>
                    <w:noProof/>
                    <w:webHidden/>
                  </w:rPr>
                  <w:instrText xml:space="preserve"> PAGEREF _Toc439602042 \h </w:instrText>
                </w:r>
                <w:r>
                  <w:rPr>
                    <w:noProof/>
                    <w:webHidden/>
                  </w:rPr>
                </w:r>
                <w:r>
                  <w:rPr>
                    <w:noProof/>
                    <w:webHidden/>
                  </w:rPr>
                  <w:fldChar w:fldCharType="separate"/>
                </w:r>
                <w:r w:rsidR="00656420">
                  <w:rPr>
                    <w:noProof/>
                    <w:webHidden/>
                  </w:rPr>
                  <w:t>68</w:t>
                </w:r>
                <w:r>
                  <w:rPr>
                    <w:noProof/>
                    <w:webHidden/>
                  </w:rPr>
                  <w:fldChar w:fldCharType="end"/>
                </w:r>
              </w:hyperlink>
            </w:p>
            <w:p w14:paraId="22D1404B" w14:textId="77777777" w:rsidR="00D46580" w:rsidRDefault="00D46580">
              <w:pPr>
                <w:pStyle w:val="TOC3"/>
                <w:tabs>
                  <w:tab w:val="right" w:leader="dot" w:pos="11096"/>
                </w:tabs>
                <w:rPr>
                  <w:rFonts w:asciiTheme="minorHAnsi" w:hAnsiTheme="minorHAnsi"/>
                  <w:noProof/>
                  <w:szCs w:val="22"/>
                  <w:lang w:val="de-AT" w:eastAsia="de-AT"/>
                </w:rPr>
              </w:pPr>
              <w:hyperlink w:anchor="_Toc439602043" w:history="1">
                <w:r w:rsidRPr="00971B98">
                  <w:rPr>
                    <w:rStyle w:val="Hyperlink"/>
                    <w:noProof/>
                  </w:rPr>
                  <w:t>Operators</w:t>
                </w:r>
                <w:r>
                  <w:rPr>
                    <w:noProof/>
                    <w:webHidden/>
                  </w:rPr>
                  <w:tab/>
                </w:r>
                <w:r>
                  <w:rPr>
                    <w:noProof/>
                    <w:webHidden/>
                  </w:rPr>
                  <w:fldChar w:fldCharType="begin"/>
                </w:r>
                <w:r>
                  <w:rPr>
                    <w:noProof/>
                    <w:webHidden/>
                  </w:rPr>
                  <w:instrText xml:space="preserve"> PAGEREF _Toc439602043 \h </w:instrText>
                </w:r>
                <w:r>
                  <w:rPr>
                    <w:noProof/>
                    <w:webHidden/>
                  </w:rPr>
                </w:r>
                <w:r>
                  <w:rPr>
                    <w:noProof/>
                    <w:webHidden/>
                  </w:rPr>
                  <w:fldChar w:fldCharType="separate"/>
                </w:r>
                <w:r w:rsidR="00656420">
                  <w:rPr>
                    <w:noProof/>
                    <w:webHidden/>
                  </w:rPr>
                  <w:t>68</w:t>
                </w:r>
                <w:r>
                  <w:rPr>
                    <w:noProof/>
                    <w:webHidden/>
                  </w:rPr>
                  <w:fldChar w:fldCharType="end"/>
                </w:r>
              </w:hyperlink>
            </w:p>
            <w:p w14:paraId="509C3FEE" w14:textId="77777777" w:rsidR="00D46580" w:rsidRDefault="00D46580">
              <w:pPr>
                <w:pStyle w:val="TOC3"/>
                <w:tabs>
                  <w:tab w:val="right" w:leader="dot" w:pos="11096"/>
                </w:tabs>
                <w:rPr>
                  <w:rFonts w:asciiTheme="minorHAnsi" w:hAnsiTheme="minorHAnsi"/>
                  <w:noProof/>
                  <w:szCs w:val="22"/>
                  <w:lang w:val="de-AT" w:eastAsia="de-AT"/>
                </w:rPr>
              </w:pPr>
              <w:hyperlink w:anchor="_Toc439602044" w:history="1">
                <w:r w:rsidRPr="00971B98">
                  <w:rPr>
                    <w:rStyle w:val="Hyperlink"/>
                    <w:noProof/>
                  </w:rPr>
                  <w:t>Offline vs Real-time Tonemapping</w:t>
                </w:r>
                <w:r>
                  <w:rPr>
                    <w:noProof/>
                    <w:webHidden/>
                  </w:rPr>
                  <w:tab/>
                </w:r>
                <w:r>
                  <w:rPr>
                    <w:noProof/>
                    <w:webHidden/>
                  </w:rPr>
                  <w:fldChar w:fldCharType="begin"/>
                </w:r>
                <w:r>
                  <w:rPr>
                    <w:noProof/>
                    <w:webHidden/>
                  </w:rPr>
                  <w:instrText xml:space="preserve"> PAGEREF _Toc439602044 \h </w:instrText>
                </w:r>
                <w:r>
                  <w:rPr>
                    <w:noProof/>
                    <w:webHidden/>
                  </w:rPr>
                </w:r>
                <w:r>
                  <w:rPr>
                    <w:noProof/>
                    <w:webHidden/>
                  </w:rPr>
                  <w:fldChar w:fldCharType="separate"/>
                </w:r>
                <w:r w:rsidR="00656420">
                  <w:rPr>
                    <w:noProof/>
                    <w:webHidden/>
                  </w:rPr>
                  <w:t>69</w:t>
                </w:r>
                <w:r>
                  <w:rPr>
                    <w:noProof/>
                    <w:webHidden/>
                  </w:rPr>
                  <w:fldChar w:fldCharType="end"/>
                </w:r>
              </w:hyperlink>
            </w:p>
            <w:p w14:paraId="154D80A1" w14:textId="77777777" w:rsidR="00D46580" w:rsidRDefault="00D46580">
              <w:pPr>
                <w:pStyle w:val="TOC2"/>
                <w:tabs>
                  <w:tab w:val="right" w:leader="dot" w:pos="11096"/>
                </w:tabs>
                <w:rPr>
                  <w:rFonts w:asciiTheme="minorHAnsi" w:hAnsiTheme="minorHAnsi"/>
                  <w:noProof/>
                  <w:szCs w:val="22"/>
                  <w:lang w:val="de-AT" w:eastAsia="de-AT"/>
                </w:rPr>
              </w:pPr>
              <w:hyperlink w:anchor="_Toc439602045" w:history="1">
                <w:r w:rsidRPr="00971B98">
                  <w:rPr>
                    <w:rStyle w:val="Hyperlink"/>
                    <w:noProof/>
                  </w:rPr>
                  <w:t>Light bloom</w:t>
                </w:r>
                <w:r>
                  <w:rPr>
                    <w:noProof/>
                    <w:webHidden/>
                  </w:rPr>
                  <w:tab/>
                </w:r>
                <w:r>
                  <w:rPr>
                    <w:noProof/>
                    <w:webHidden/>
                  </w:rPr>
                  <w:fldChar w:fldCharType="begin"/>
                </w:r>
                <w:r>
                  <w:rPr>
                    <w:noProof/>
                    <w:webHidden/>
                  </w:rPr>
                  <w:instrText xml:space="preserve"> PAGEREF _Toc439602045 \h </w:instrText>
                </w:r>
                <w:r>
                  <w:rPr>
                    <w:noProof/>
                    <w:webHidden/>
                  </w:rPr>
                </w:r>
                <w:r>
                  <w:rPr>
                    <w:noProof/>
                    <w:webHidden/>
                  </w:rPr>
                  <w:fldChar w:fldCharType="separate"/>
                </w:r>
                <w:r w:rsidR="00656420">
                  <w:rPr>
                    <w:noProof/>
                    <w:webHidden/>
                  </w:rPr>
                  <w:t>69</w:t>
                </w:r>
                <w:r>
                  <w:rPr>
                    <w:noProof/>
                    <w:webHidden/>
                  </w:rPr>
                  <w:fldChar w:fldCharType="end"/>
                </w:r>
              </w:hyperlink>
            </w:p>
            <w:p w14:paraId="594C5AEE" w14:textId="77777777" w:rsidR="00D46580" w:rsidRDefault="00D46580">
              <w:pPr>
                <w:pStyle w:val="TOC1"/>
                <w:tabs>
                  <w:tab w:val="right" w:leader="dot" w:pos="11096"/>
                </w:tabs>
                <w:rPr>
                  <w:rFonts w:asciiTheme="minorHAnsi" w:hAnsiTheme="minorHAnsi"/>
                  <w:noProof/>
                  <w:szCs w:val="22"/>
                  <w:lang w:val="de-AT" w:eastAsia="de-AT"/>
                </w:rPr>
              </w:pPr>
              <w:hyperlink w:anchor="_Toc439602046" w:history="1">
                <w:r w:rsidRPr="00971B98">
                  <w:rPr>
                    <w:rStyle w:val="Hyperlink"/>
                    <w:noProof/>
                  </w:rPr>
                  <w:t>Virtual Textures</w:t>
                </w:r>
                <w:r>
                  <w:rPr>
                    <w:noProof/>
                    <w:webHidden/>
                  </w:rPr>
                  <w:tab/>
                </w:r>
                <w:r>
                  <w:rPr>
                    <w:noProof/>
                    <w:webHidden/>
                  </w:rPr>
                  <w:fldChar w:fldCharType="begin"/>
                </w:r>
                <w:r>
                  <w:rPr>
                    <w:noProof/>
                    <w:webHidden/>
                  </w:rPr>
                  <w:instrText xml:space="preserve"> PAGEREF _Toc439602046 \h </w:instrText>
                </w:r>
                <w:r>
                  <w:rPr>
                    <w:noProof/>
                    <w:webHidden/>
                  </w:rPr>
                </w:r>
                <w:r>
                  <w:rPr>
                    <w:noProof/>
                    <w:webHidden/>
                  </w:rPr>
                  <w:fldChar w:fldCharType="separate"/>
                </w:r>
                <w:r w:rsidR="00656420">
                  <w:rPr>
                    <w:noProof/>
                    <w:webHidden/>
                  </w:rPr>
                  <w:t>70</w:t>
                </w:r>
                <w:r>
                  <w:rPr>
                    <w:noProof/>
                    <w:webHidden/>
                  </w:rPr>
                  <w:fldChar w:fldCharType="end"/>
                </w:r>
              </w:hyperlink>
            </w:p>
            <w:p w14:paraId="61495060" w14:textId="77777777" w:rsidR="00D46580" w:rsidRDefault="00D46580">
              <w:pPr>
                <w:pStyle w:val="TOC2"/>
                <w:tabs>
                  <w:tab w:val="right" w:leader="dot" w:pos="11096"/>
                </w:tabs>
                <w:rPr>
                  <w:rFonts w:asciiTheme="minorHAnsi" w:hAnsiTheme="minorHAnsi"/>
                  <w:noProof/>
                  <w:szCs w:val="22"/>
                  <w:lang w:val="de-AT" w:eastAsia="de-AT"/>
                </w:rPr>
              </w:pPr>
              <w:hyperlink w:anchor="_Toc439602047" w:history="1">
                <w:r w:rsidRPr="00971B98">
                  <w:rPr>
                    <w:rStyle w:val="Hyperlink"/>
                    <w:noProof/>
                  </w:rPr>
                  <w:t>Wrap-Around updates</w:t>
                </w:r>
                <w:r>
                  <w:rPr>
                    <w:noProof/>
                    <w:webHidden/>
                  </w:rPr>
                  <w:tab/>
                </w:r>
                <w:r>
                  <w:rPr>
                    <w:noProof/>
                    <w:webHidden/>
                  </w:rPr>
                  <w:fldChar w:fldCharType="begin"/>
                </w:r>
                <w:r>
                  <w:rPr>
                    <w:noProof/>
                    <w:webHidden/>
                  </w:rPr>
                  <w:instrText xml:space="preserve"> PAGEREF _Toc439602047 \h </w:instrText>
                </w:r>
                <w:r>
                  <w:rPr>
                    <w:noProof/>
                    <w:webHidden/>
                  </w:rPr>
                </w:r>
                <w:r>
                  <w:rPr>
                    <w:noProof/>
                    <w:webHidden/>
                  </w:rPr>
                  <w:fldChar w:fldCharType="separate"/>
                </w:r>
                <w:r w:rsidR="00656420">
                  <w:rPr>
                    <w:noProof/>
                    <w:webHidden/>
                  </w:rPr>
                  <w:t>70</w:t>
                </w:r>
                <w:r>
                  <w:rPr>
                    <w:noProof/>
                    <w:webHidden/>
                  </w:rPr>
                  <w:fldChar w:fldCharType="end"/>
                </w:r>
              </w:hyperlink>
            </w:p>
            <w:p w14:paraId="66004536" w14:textId="095F5344" w:rsidR="008B4E5E" w:rsidRPr="0099003B" w:rsidRDefault="008B4E5E" w:rsidP="00A05D94">
              <w:r w:rsidRPr="0099003B">
                <w:rPr>
                  <w:b/>
                  <w:bCs/>
                  <w:noProof/>
                </w:rPr>
                <w:fldChar w:fldCharType="end"/>
              </w:r>
            </w:p>
          </w:sdtContent>
        </w:sdt>
        <w:p w14:paraId="3289FA1F" w14:textId="586540CA" w:rsidR="009959CC" w:rsidRDefault="009959CC">
          <w:pPr>
            <w:jc w:val="left"/>
          </w:pPr>
        </w:p>
        <w:p w14:paraId="6B03600F" w14:textId="57514349" w:rsidR="00782804" w:rsidRPr="0099003B" w:rsidRDefault="00782804">
          <w:pPr>
            <w:jc w:val="left"/>
          </w:pPr>
          <w:r>
            <w:br w:type="page"/>
          </w:r>
        </w:p>
        <w:p w14:paraId="45B8E983" w14:textId="2C9AA95C" w:rsidR="00813B51" w:rsidRPr="0099003B" w:rsidRDefault="000D2B2F" w:rsidP="00A05D94">
          <w:pPr>
            <w:pStyle w:val="Heading1"/>
          </w:pPr>
          <w:bookmarkStart w:id="0" w:name="_Toc439601832"/>
          <w:r w:rsidRPr="0099003B">
            <w:lastRenderedPageBreak/>
            <w:t>Introduction</w:t>
          </w:r>
        </w:p>
      </w:sdtContent>
    </w:sdt>
    <w:bookmarkEnd w:id="0" w:displacedByCustomXml="prev"/>
    <w:p w14:paraId="1A39B40E" w14:textId="1FEF8372" w:rsidR="00441A7B" w:rsidRPr="0099003B" w:rsidRDefault="00540324" w:rsidP="00A05D94">
      <w:r w:rsidRPr="0099003B">
        <w:t xml:space="preserve">Real-time Rendering is all about delivering rendering effects like </w:t>
      </w:r>
      <w:r w:rsidRPr="0099003B">
        <w:rPr>
          <w:i/>
        </w:rPr>
        <w:t>shadows, advanced shading, culling, bloom, texturing</w:t>
      </w:r>
      <w:r w:rsidRPr="0099003B">
        <w:t xml:space="preserve"> and many more, and all of that in “real-time” (meaning 60 fps or more in today’s standards). Real-time graphics started out with early research being done in the field and first deployed in </w:t>
      </w:r>
      <w:r w:rsidRPr="0099003B">
        <w:rPr>
          <w:b/>
        </w:rPr>
        <w:t>flight simulation</w:t>
      </w:r>
      <w:r w:rsidRPr="0099003B">
        <w:t xml:space="preserve">. Later on it found use also on </w:t>
      </w:r>
      <w:r w:rsidRPr="0099003B">
        <w:rPr>
          <w:b/>
        </w:rPr>
        <w:t>SGI workstations</w:t>
      </w:r>
      <w:r w:rsidRPr="0099003B">
        <w:t xml:space="preserve"> and later came to the PC with dedicated graphics processors. Both PC and SGI were developed side by side, but were defined through their respective feature set, where early SGI implementations had </w:t>
      </w:r>
      <w:r w:rsidRPr="0099003B">
        <w:rPr>
          <w:b/>
        </w:rPr>
        <w:t xml:space="preserve">hardware geometry </w:t>
      </w:r>
      <w:r w:rsidRPr="0099003B">
        <w:t xml:space="preserve">but no </w:t>
      </w:r>
      <w:r w:rsidRPr="0099003B">
        <w:rPr>
          <w:b/>
        </w:rPr>
        <w:t>texturing</w:t>
      </w:r>
      <w:r w:rsidRPr="0099003B">
        <w:t xml:space="preserve"> while the PC implementation boasted </w:t>
      </w:r>
      <w:r w:rsidRPr="0099003B">
        <w:rPr>
          <w:b/>
        </w:rPr>
        <w:t>hardware texturing</w:t>
      </w:r>
      <w:r w:rsidRPr="0099003B">
        <w:t xml:space="preserve"> but no geometry. </w:t>
      </w:r>
    </w:p>
    <w:p w14:paraId="42925CAB" w14:textId="24D56198" w:rsidR="00540324" w:rsidRPr="0099003B" w:rsidRDefault="00540324" w:rsidP="00A05D94">
      <w:r w:rsidRPr="0099003B">
        <w:t>Advancements in Real-time graphics come primarily on three categories</w:t>
      </w:r>
    </w:p>
    <w:p w14:paraId="03F9E511" w14:textId="1E315EA5" w:rsidR="00540324" w:rsidRPr="0099003B" w:rsidRDefault="00540324" w:rsidP="00A05D94">
      <w:pPr>
        <w:pStyle w:val="ListParagraph"/>
        <w:numPr>
          <w:ilvl w:val="0"/>
          <w:numId w:val="16"/>
        </w:numPr>
      </w:pPr>
      <w:r w:rsidRPr="0099003B">
        <w:rPr>
          <w:b/>
        </w:rPr>
        <w:t>Performance</w:t>
      </w:r>
      <w:r w:rsidR="00081548" w:rsidRPr="0099003B">
        <w:t>: Triangles/sec, Fragments/sec</w:t>
      </w:r>
    </w:p>
    <w:p w14:paraId="25513923" w14:textId="5BEC9588" w:rsidR="00081548" w:rsidRPr="0099003B" w:rsidRDefault="00081548" w:rsidP="00A05D94">
      <w:pPr>
        <w:pStyle w:val="ListParagraph"/>
        <w:numPr>
          <w:ilvl w:val="0"/>
          <w:numId w:val="16"/>
        </w:numPr>
      </w:pPr>
      <w:r w:rsidRPr="0099003B">
        <w:rPr>
          <w:b/>
        </w:rPr>
        <w:t>Features</w:t>
      </w:r>
      <w:r w:rsidRPr="0099003B">
        <w:t>: Texture Mapping, Programmable Shaders …</w:t>
      </w:r>
    </w:p>
    <w:p w14:paraId="3809C6A9" w14:textId="38FBDBAE" w:rsidR="00081548" w:rsidRPr="0099003B" w:rsidRDefault="00081548" w:rsidP="00A05D94">
      <w:pPr>
        <w:pStyle w:val="ListParagraph"/>
        <w:numPr>
          <w:ilvl w:val="0"/>
          <w:numId w:val="16"/>
        </w:numPr>
      </w:pPr>
      <w:r w:rsidRPr="0099003B">
        <w:rPr>
          <w:b/>
        </w:rPr>
        <w:t>Quality</w:t>
      </w:r>
      <w:r w:rsidRPr="0099003B">
        <w:t>: Numeric Precision, Supersampling, Antialiasing …</w:t>
      </w:r>
    </w:p>
    <w:p w14:paraId="6708AA6B" w14:textId="3EFAF8B2" w:rsidR="00081548" w:rsidRPr="0099003B" w:rsidRDefault="00081548" w:rsidP="00A05D94">
      <w:r w:rsidRPr="0099003B">
        <w:rPr>
          <w:b/>
        </w:rPr>
        <w:t>Performance</w:t>
      </w:r>
      <w:r w:rsidRPr="0099003B">
        <w:t xml:space="preserve"> in software is generally </w:t>
      </w:r>
      <w:r w:rsidRPr="0099003B">
        <w:rPr>
          <w:b/>
        </w:rPr>
        <w:t>inversely proportional</w:t>
      </w:r>
      <w:r w:rsidRPr="0099003B">
        <w:t xml:space="preserve"> to the </w:t>
      </w:r>
      <w:r w:rsidRPr="0099003B">
        <w:rPr>
          <w:b/>
        </w:rPr>
        <w:t>algorithm complexity</w:t>
      </w:r>
      <w:r w:rsidRPr="0099003B">
        <w:t xml:space="preserve">, Hardware on the other hand is different, as performance is either </w:t>
      </w:r>
      <w:r w:rsidRPr="0099003B">
        <w:rPr>
          <w:b/>
        </w:rPr>
        <w:t>invariant to complexity</w:t>
      </w:r>
      <w:r w:rsidRPr="0099003B">
        <w:t xml:space="preserve"> (e.g. texture-filtering) or </w:t>
      </w:r>
      <w:r w:rsidRPr="0099003B">
        <w:rPr>
          <w:b/>
        </w:rPr>
        <w:t>falls of catastrophically</w:t>
      </w:r>
      <w:r w:rsidRPr="0099003B">
        <w:t xml:space="preserve">, if the need arises for software fallbacks. </w:t>
      </w:r>
    </w:p>
    <w:p w14:paraId="3D23942A" w14:textId="63FEB85F" w:rsidR="00081548" w:rsidRPr="0099003B" w:rsidRDefault="00081548" w:rsidP="00A05D94">
      <w:r w:rsidRPr="0099003B">
        <w:t xml:space="preserve">In Hardware, </w:t>
      </w:r>
      <w:r w:rsidRPr="0099003B">
        <w:rPr>
          <w:b/>
        </w:rPr>
        <w:t>Pipelining</w:t>
      </w:r>
      <w:r w:rsidRPr="0099003B">
        <w:t xml:space="preserve"> can lead to </w:t>
      </w:r>
      <w:r w:rsidRPr="0099003B">
        <w:rPr>
          <w:i/>
        </w:rPr>
        <w:t>free</w:t>
      </w:r>
      <w:r w:rsidRPr="0099003B">
        <w:t xml:space="preserve"> features like geometric transformations, where functionality is implemented directly in hardware and can be performed very efficiently, rendering without it may be a lot slower. </w:t>
      </w:r>
    </w:p>
    <w:p w14:paraId="3BA77581" w14:textId="55CF2178" w:rsidR="00441A7B" w:rsidRPr="0099003B" w:rsidRDefault="002D24F0" w:rsidP="00C8608A">
      <w:pPr>
        <w:pStyle w:val="Heading2"/>
      </w:pPr>
      <w:bookmarkStart w:id="1" w:name="_Toc439601833"/>
      <w:r w:rsidRPr="0099003B">
        <w:rPr>
          <w:noProof/>
          <w:lang w:val="de-AT" w:eastAsia="de-AT"/>
        </w:rPr>
        <w:drawing>
          <wp:anchor distT="0" distB="0" distL="114300" distR="114300" simplePos="0" relativeHeight="251663360" behindDoc="0" locked="0" layoutInCell="1" allowOverlap="1" wp14:anchorId="2AA800E7" wp14:editId="103AE666">
            <wp:simplePos x="0" y="0"/>
            <wp:positionH relativeFrom="margin">
              <wp:align>right</wp:align>
            </wp:positionH>
            <wp:positionV relativeFrom="paragraph">
              <wp:posOffset>102642</wp:posOffset>
            </wp:positionV>
            <wp:extent cx="1659255" cy="1118870"/>
            <wp:effectExtent l="0" t="0" r="0" b="5080"/>
            <wp:wrapTight wrapText="bothSides">
              <wp:wrapPolygon edited="0">
                <wp:start x="0" y="0"/>
                <wp:lineTo x="0" y="21330"/>
                <wp:lineTo x="21327" y="21330"/>
                <wp:lineTo x="2132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59255" cy="1118870"/>
                    </a:xfrm>
                    <a:prstGeom prst="rect">
                      <a:avLst/>
                    </a:prstGeom>
                  </pic:spPr>
                </pic:pic>
              </a:graphicData>
            </a:graphic>
            <wp14:sizeRelH relativeFrom="margin">
              <wp14:pctWidth>0</wp14:pctWidth>
            </wp14:sizeRelH>
            <wp14:sizeRelV relativeFrom="margin">
              <wp14:pctHeight>0</wp14:pctHeight>
            </wp14:sizeRelV>
          </wp:anchor>
        </w:drawing>
      </w:r>
      <w:r w:rsidR="00081548" w:rsidRPr="0099003B">
        <w:t>First Generation</w:t>
      </w:r>
      <w:bookmarkEnd w:id="1"/>
    </w:p>
    <w:p w14:paraId="538BEEA6" w14:textId="46CE1F8F" w:rsidR="00081548" w:rsidRPr="0099003B" w:rsidRDefault="00081548" w:rsidP="00A05D94">
      <w:r w:rsidRPr="0099003B">
        <w:t xml:space="preserve">The first generation of graphics hardware used mainly the </w:t>
      </w:r>
      <w:r w:rsidRPr="0099003B">
        <w:rPr>
          <w:b/>
        </w:rPr>
        <w:t>wireframe models</w:t>
      </w:r>
      <w:r w:rsidRPr="0099003B">
        <w:t xml:space="preserve">, which was mainly used prior to 1987, it was possible to do certain operations on </w:t>
      </w:r>
      <w:r w:rsidRPr="0099003B">
        <w:rPr>
          <w:b/>
        </w:rPr>
        <w:t>Vertices</w:t>
      </w:r>
      <w:r w:rsidRPr="0099003B">
        <w:t xml:space="preserve"> (transform, clip, </w:t>
      </w:r>
      <w:r w:rsidR="00817E3A" w:rsidRPr="0099003B">
        <w:t>and project</w:t>
      </w:r>
      <w:r w:rsidRPr="0099003B">
        <w:t xml:space="preserve">), on </w:t>
      </w:r>
      <w:r w:rsidRPr="0099003B">
        <w:rPr>
          <w:b/>
        </w:rPr>
        <w:t xml:space="preserve">Fragments </w:t>
      </w:r>
      <w:r w:rsidRPr="0099003B">
        <w:t xml:space="preserve">(color interpolation) and use a </w:t>
      </w:r>
      <w:r w:rsidRPr="0099003B">
        <w:rPr>
          <w:b/>
        </w:rPr>
        <w:t>frame buffer</w:t>
      </w:r>
      <w:r w:rsidRPr="0099003B">
        <w:t xml:space="preserve">. </w:t>
      </w:r>
    </w:p>
    <w:p w14:paraId="7DAB3387" w14:textId="3CE5EE19" w:rsidR="00441A7B" w:rsidRPr="0099003B" w:rsidRDefault="002D24F0" w:rsidP="00C8608A">
      <w:pPr>
        <w:pStyle w:val="Heading2"/>
      </w:pPr>
      <w:bookmarkStart w:id="2" w:name="_Toc439601834"/>
      <w:r w:rsidRPr="0099003B">
        <w:t>Second Generation</w:t>
      </w:r>
      <w:bookmarkEnd w:id="2"/>
    </w:p>
    <w:p w14:paraId="3F8CF36B" w14:textId="174789AA" w:rsidR="002D24F0" w:rsidRPr="0099003B" w:rsidRDefault="002D24F0" w:rsidP="00A05D94">
      <w:r w:rsidRPr="0099003B">
        <w:t xml:space="preserve">The second generation of graphics hardware used </w:t>
      </w:r>
      <w:r w:rsidRPr="0099003B">
        <w:rPr>
          <w:b/>
        </w:rPr>
        <w:t>shaded solids</w:t>
      </w:r>
      <w:r w:rsidRPr="0099003B">
        <w:t xml:space="preserve">, this was mainly between 1987 and 1992, it added operations for </w:t>
      </w:r>
      <w:r w:rsidRPr="0099003B">
        <w:rPr>
          <w:b/>
        </w:rPr>
        <w:t>Vertices</w:t>
      </w:r>
      <w:r w:rsidRPr="0099003B">
        <w:t xml:space="preserve"> (lighting calculations), per </w:t>
      </w:r>
      <w:r w:rsidRPr="0099003B">
        <w:rPr>
          <w:b/>
        </w:rPr>
        <w:t>Fragment</w:t>
      </w:r>
      <w:r w:rsidRPr="0099003B">
        <w:t xml:space="preserve"> (depth interpolation, triangles) and for the </w:t>
      </w:r>
      <w:r w:rsidRPr="0099003B">
        <w:rPr>
          <w:b/>
        </w:rPr>
        <w:t>frame buffer</w:t>
      </w:r>
      <w:r w:rsidRPr="0099003B">
        <w:t xml:space="preserve"> (depth buffering and blending). </w:t>
      </w:r>
    </w:p>
    <w:p w14:paraId="3923CEFC" w14:textId="4A892668" w:rsidR="002D24F0" w:rsidRPr="0099003B" w:rsidRDefault="002D24F0" w:rsidP="00C8608A">
      <w:pPr>
        <w:pStyle w:val="Heading2"/>
      </w:pPr>
      <w:bookmarkStart w:id="3" w:name="_Toc439601835"/>
      <w:r w:rsidRPr="0099003B">
        <w:t>Third Generation</w:t>
      </w:r>
      <w:bookmarkEnd w:id="3"/>
    </w:p>
    <w:p w14:paraId="1E2F7EF6" w14:textId="2479A37A" w:rsidR="002D24F0" w:rsidRPr="0099003B" w:rsidRDefault="002D24F0" w:rsidP="00A05D94">
      <w:r w:rsidRPr="0099003B">
        <w:t xml:space="preserve">The third generation introduced </w:t>
      </w:r>
      <w:r w:rsidRPr="0099003B">
        <w:rPr>
          <w:b/>
        </w:rPr>
        <w:t>texture mapping</w:t>
      </w:r>
      <w:r w:rsidRPr="0099003B">
        <w:t xml:space="preserve">, this was used between 1992 and 2000 and also introduces operations per </w:t>
      </w:r>
      <w:r w:rsidRPr="0099003B">
        <w:rPr>
          <w:b/>
        </w:rPr>
        <w:t>Vertex</w:t>
      </w:r>
      <w:r w:rsidRPr="0099003B">
        <w:t xml:space="preserve"> (texture coordinate transformations) and per </w:t>
      </w:r>
      <w:r w:rsidRPr="0099003B">
        <w:rPr>
          <w:b/>
        </w:rPr>
        <w:t>Fragment</w:t>
      </w:r>
      <w:r w:rsidRPr="0099003B">
        <w:t xml:space="preserve"> (texture coordinate interpolation and texture evaluation and filtering). </w:t>
      </w:r>
    </w:p>
    <w:p w14:paraId="40C434B5" w14:textId="10802D9B" w:rsidR="001261E4" w:rsidRPr="0099003B" w:rsidRDefault="001261E4" w:rsidP="00C8608A">
      <w:pPr>
        <w:pStyle w:val="Heading2"/>
      </w:pPr>
      <w:bookmarkStart w:id="4" w:name="_Toc439601836"/>
      <w:r w:rsidRPr="0099003B">
        <w:t>Fourth Generation</w:t>
      </w:r>
      <w:bookmarkEnd w:id="4"/>
    </w:p>
    <w:p w14:paraId="1091389F" w14:textId="77777777" w:rsidR="005A6591" w:rsidRPr="0099003B" w:rsidRDefault="001261E4" w:rsidP="00A05D94">
      <w:r w:rsidRPr="0099003B">
        <w:t xml:space="preserve">The fourth generation enabled </w:t>
      </w:r>
      <w:r w:rsidRPr="0099003B">
        <w:rPr>
          <w:b/>
        </w:rPr>
        <w:t>programmable shading</w:t>
      </w:r>
      <w:r w:rsidRPr="0099003B">
        <w:t xml:space="preserve">, which replaced parts of the fixed function pipeline, </w:t>
      </w:r>
      <w:r w:rsidRPr="0099003B">
        <w:rPr>
          <w:b/>
        </w:rPr>
        <w:t>DirectX 8/9</w:t>
      </w:r>
      <w:r w:rsidRPr="0099003B">
        <w:t xml:space="preserve"> introduced further shaders like </w:t>
      </w:r>
      <w:r w:rsidRPr="0099003B">
        <w:rPr>
          <w:b/>
        </w:rPr>
        <w:t>Vertex Shaders</w:t>
      </w:r>
      <w:r w:rsidRPr="0099003B">
        <w:t xml:space="preserve"> and </w:t>
      </w:r>
      <w:r w:rsidRPr="0099003B">
        <w:rPr>
          <w:b/>
        </w:rPr>
        <w:t>Fragment Shaders</w:t>
      </w:r>
      <w:r w:rsidRPr="0099003B">
        <w:t xml:space="preserve">. </w:t>
      </w:r>
    </w:p>
    <w:p w14:paraId="681E413E" w14:textId="06377E54" w:rsidR="001261E4" w:rsidRPr="0099003B" w:rsidRDefault="005A6591" w:rsidP="00A05D94">
      <w:r w:rsidRPr="0099003B">
        <w:rPr>
          <w:noProof/>
          <w:lang w:val="de-AT" w:eastAsia="de-AT"/>
        </w:rPr>
        <w:lastRenderedPageBreak/>
        <w:drawing>
          <wp:anchor distT="0" distB="0" distL="114300" distR="114300" simplePos="0" relativeHeight="251665408" behindDoc="0" locked="0" layoutInCell="1" allowOverlap="1" wp14:anchorId="3D6F0C4A" wp14:editId="61149398">
            <wp:simplePos x="0" y="0"/>
            <wp:positionH relativeFrom="margin">
              <wp:align>right</wp:align>
            </wp:positionH>
            <wp:positionV relativeFrom="paragraph">
              <wp:posOffset>6350</wp:posOffset>
            </wp:positionV>
            <wp:extent cx="2757805" cy="1534457"/>
            <wp:effectExtent l="0" t="0" r="4445" b="8890"/>
            <wp:wrapTight wrapText="bothSides">
              <wp:wrapPolygon edited="0">
                <wp:start x="0" y="0"/>
                <wp:lineTo x="0" y="21457"/>
                <wp:lineTo x="21486" y="21457"/>
                <wp:lineTo x="2148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7805" cy="1534457"/>
                    </a:xfrm>
                    <a:prstGeom prst="rect">
                      <a:avLst/>
                    </a:prstGeom>
                  </pic:spPr>
                </pic:pic>
              </a:graphicData>
            </a:graphic>
            <wp14:sizeRelH relativeFrom="margin">
              <wp14:pctWidth>0</wp14:pctWidth>
            </wp14:sizeRelH>
            <wp14:sizeRelV relativeFrom="margin">
              <wp14:pctHeight>0</wp14:pctHeight>
            </wp14:sizeRelV>
          </wp:anchor>
        </w:drawing>
      </w:r>
      <w:r w:rsidR="001261E4" w:rsidRPr="0099003B">
        <w:t xml:space="preserve">With </w:t>
      </w:r>
      <w:r w:rsidR="001261E4" w:rsidRPr="0099003B">
        <w:rPr>
          <w:b/>
        </w:rPr>
        <w:t xml:space="preserve">DirectX 10/11 </w:t>
      </w:r>
      <w:r w:rsidR="001261E4" w:rsidRPr="0099003B">
        <w:t xml:space="preserve">additional possibilities were added through the </w:t>
      </w:r>
      <w:r w:rsidR="001261E4" w:rsidRPr="0099003B">
        <w:rPr>
          <w:b/>
        </w:rPr>
        <w:t xml:space="preserve">Unified Shader Model </w:t>
      </w:r>
      <w:r w:rsidR="001261E4" w:rsidRPr="0099003B">
        <w:t xml:space="preserve">as well as </w:t>
      </w:r>
      <w:r w:rsidR="001261E4" w:rsidRPr="0099003B">
        <w:rPr>
          <w:b/>
        </w:rPr>
        <w:t>Geometry Shading</w:t>
      </w:r>
      <w:r w:rsidR="001261E4" w:rsidRPr="0099003B">
        <w:t xml:space="preserve"> and </w:t>
      </w:r>
      <w:r w:rsidR="00E71CBE" w:rsidRPr="0099003B">
        <w:rPr>
          <w:b/>
        </w:rPr>
        <w:t>Tessellation</w:t>
      </w:r>
      <w:r w:rsidRPr="0099003B">
        <w:t xml:space="preserve"> (receives a low-detail mesh as input and outputs a high-detail mesh</w:t>
      </w:r>
    </w:p>
    <w:p w14:paraId="41A97A83" w14:textId="289FFFB0" w:rsidR="00441A7B" w:rsidRPr="0099003B" w:rsidRDefault="009C1293" w:rsidP="00C8608A">
      <w:pPr>
        <w:pStyle w:val="Heading2"/>
      </w:pPr>
      <w:bookmarkStart w:id="5" w:name="_Toc439601837"/>
      <w:r w:rsidRPr="0099003B">
        <w:t>Fifth Generation</w:t>
      </w:r>
      <w:bookmarkEnd w:id="5"/>
    </w:p>
    <w:p w14:paraId="56DC894B" w14:textId="332504C4" w:rsidR="009C1293" w:rsidRPr="0099003B" w:rsidRDefault="00A05D94" w:rsidP="00A05D94">
      <w:r w:rsidRPr="0099003B">
        <w:rPr>
          <w:noProof/>
          <w:lang w:val="de-AT" w:eastAsia="de-AT"/>
        </w:rPr>
        <w:drawing>
          <wp:anchor distT="0" distB="0" distL="114300" distR="114300" simplePos="0" relativeHeight="251667456" behindDoc="0" locked="0" layoutInCell="1" allowOverlap="1" wp14:anchorId="5ADA928A" wp14:editId="72167404">
            <wp:simplePos x="0" y="0"/>
            <wp:positionH relativeFrom="margin">
              <wp:align>left</wp:align>
            </wp:positionH>
            <wp:positionV relativeFrom="paragraph">
              <wp:posOffset>668274</wp:posOffset>
            </wp:positionV>
            <wp:extent cx="2405380" cy="1843405"/>
            <wp:effectExtent l="0" t="0" r="0" b="4445"/>
            <wp:wrapTight wrapText="bothSides">
              <wp:wrapPolygon edited="0">
                <wp:start x="0" y="0"/>
                <wp:lineTo x="0" y="21429"/>
                <wp:lineTo x="21383" y="21429"/>
                <wp:lineTo x="2138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5380" cy="1843405"/>
                    </a:xfrm>
                    <a:prstGeom prst="rect">
                      <a:avLst/>
                    </a:prstGeom>
                  </pic:spPr>
                </pic:pic>
              </a:graphicData>
            </a:graphic>
            <wp14:sizeRelH relativeFrom="margin">
              <wp14:pctWidth>0</wp14:pctWidth>
            </wp14:sizeRelH>
            <wp14:sizeRelV relativeFrom="margin">
              <wp14:pctHeight>0</wp14:pctHeight>
            </wp14:sizeRelV>
          </wp:anchor>
        </w:drawing>
      </w:r>
      <w:r w:rsidR="009C1293" w:rsidRPr="0099003B">
        <w:t xml:space="preserve">The fifth generation introduced </w:t>
      </w:r>
      <w:r w:rsidR="009C1293" w:rsidRPr="0099003B">
        <w:rPr>
          <w:b/>
        </w:rPr>
        <w:t>general-purpose computing</w:t>
      </w:r>
      <w:r w:rsidR="009C1293" w:rsidRPr="0099003B">
        <w:t xml:space="preserve"> on the GPU which was enabled by the unified shader architecture and utilizes the massive parallelization on the graphics card. </w:t>
      </w:r>
    </w:p>
    <w:p w14:paraId="1A4678E1" w14:textId="35CDCC57" w:rsidR="009C1293" w:rsidRPr="0099003B" w:rsidRDefault="009C1293" w:rsidP="00A05D94">
      <w:r w:rsidRPr="0099003B">
        <w:t xml:space="preserve">This enables a lot of </w:t>
      </w:r>
      <w:r w:rsidRPr="0099003B">
        <w:rPr>
          <w:b/>
        </w:rPr>
        <w:t>GPGPU applications</w:t>
      </w:r>
      <w:r w:rsidRPr="0099003B">
        <w:t xml:space="preserve"> to use the graphics card, for example to do ray tracing, photon mapping, physics simulation, scientific computation and many more. </w:t>
      </w:r>
    </w:p>
    <w:p w14:paraId="652229A8" w14:textId="25D2960F" w:rsidR="009C1293" w:rsidRPr="0099003B" w:rsidRDefault="00A05D94" w:rsidP="00A05D94">
      <w:r w:rsidRPr="0099003B">
        <w:t xml:space="preserve">This is trend also holds due to the huge performance increases that GPUs typically get with every new generation, as the GPUs computing power increases much faster compared to the CPU. </w:t>
      </w:r>
    </w:p>
    <w:p w14:paraId="6B25327F" w14:textId="0C66C8D8" w:rsidR="00A05D94" w:rsidRPr="0099003B" w:rsidRDefault="00A05D94" w:rsidP="00A05D94">
      <w:r w:rsidRPr="0099003B">
        <w:t>Those performance increases can be tracked by analyzing synthetic benchmarks, which provide peak numbers that only show trends, as those are typically not achievable in practical situations, as a lot of small problems influence the results like</w:t>
      </w:r>
    </w:p>
    <w:p w14:paraId="1EAE623B" w14:textId="12A849EB" w:rsidR="00A05D94" w:rsidRPr="0099003B" w:rsidRDefault="00A05D94" w:rsidP="00A05D94">
      <w:pPr>
        <w:pStyle w:val="ListParagraph"/>
        <w:numPr>
          <w:ilvl w:val="0"/>
          <w:numId w:val="17"/>
        </w:numPr>
      </w:pPr>
      <w:r w:rsidRPr="0099003B">
        <w:t>State changes, pipeline stalls</w:t>
      </w:r>
    </w:p>
    <w:p w14:paraId="2F20A6B5" w14:textId="75BECDD3" w:rsidR="00A05D94" w:rsidRPr="0099003B" w:rsidRDefault="00A05D94" w:rsidP="00A05D94">
      <w:pPr>
        <w:pStyle w:val="ListParagraph"/>
        <w:numPr>
          <w:ilvl w:val="0"/>
          <w:numId w:val="17"/>
        </w:numPr>
      </w:pPr>
      <w:r w:rsidRPr="0099003B">
        <w:t>CPU or driver issues</w:t>
      </w:r>
    </w:p>
    <w:p w14:paraId="5D287FE1" w14:textId="5CFEFE4E" w:rsidR="00A05D94" w:rsidRPr="0099003B" w:rsidRDefault="00A05D94" w:rsidP="00A05D94">
      <w:pPr>
        <w:pStyle w:val="ListParagraph"/>
        <w:numPr>
          <w:ilvl w:val="0"/>
          <w:numId w:val="17"/>
        </w:numPr>
      </w:pPr>
      <w:r w:rsidRPr="0099003B">
        <w:t>Non-optimal geometry arrangement</w:t>
      </w:r>
    </w:p>
    <w:p w14:paraId="33EB17DB" w14:textId="6C00B61E" w:rsidR="00A05D94" w:rsidRPr="0099003B" w:rsidRDefault="00A05D94" w:rsidP="00A05D94">
      <w:pPr>
        <w:pStyle w:val="ListParagraph"/>
        <w:numPr>
          <w:ilvl w:val="0"/>
          <w:numId w:val="17"/>
        </w:numPr>
      </w:pPr>
      <w:r w:rsidRPr="0099003B">
        <w:t>Bandwidth</w:t>
      </w:r>
    </w:p>
    <w:p w14:paraId="3D6ED6B2" w14:textId="0E0835B2" w:rsidR="00A05D94" w:rsidRPr="0099003B" w:rsidRDefault="00A05D94" w:rsidP="00A05D94">
      <w:pPr>
        <w:pStyle w:val="ListParagraph"/>
        <w:numPr>
          <w:ilvl w:val="0"/>
          <w:numId w:val="17"/>
        </w:numPr>
      </w:pPr>
      <w:r w:rsidRPr="0099003B">
        <w:t>Cache inefficiencies</w:t>
      </w:r>
    </w:p>
    <w:p w14:paraId="1DCDD320" w14:textId="2166FEC3" w:rsidR="00441A7B" w:rsidRPr="0099003B" w:rsidRDefault="00975FEB" w:rsidP="00A05D94">
      <w:r w:rsidRPr="0099003B">
        <w:t>Today’s benchmarks mainly look at framerates in games instead of raw textured triangle coun</w:t>
      </w:r>
      <w:r w:rsidR="005E2581" w:rsidRPr="0099003B">
        <w:t>ts or shader instruction counts, this is also due to the fact that development nowadays is mainly driven by games, which is a thriving and ever growing industry.</w:t>
      </w:r>
      <w:r w:rsidRPr="0099003B">
        <w:t xml:space="preserve"> </w:t>
      </w:r>
    </w:p>
    <w:p w14:paraId="7C293CCD" w14:textId="77777777" w:rsidR="00441A7B" w:rsidRPr="0099003B" w:rsidRDefault="00441A7B" w:rsidP="00A05D94"/>
    <w:p w14:paraId="550E7DEE" w14:textId="2801FE3C" w:rsidR="00441A7B" w:rsidRPr="0099003B" w:rsidRDefault="00441A7B" w:rsidP="00A05D94">
      <w:r w:rsidRPr="0099003B">
        <w:br w:type="page"/>
      </w:r>
    </w:p>
    <w:p w14:paraId="6F83176A" w14:textId="6012099D" w:rsidR="00441A7B" w:rsidRPr="0099003B" w:rsidRDefault="005D529C" w:rsidP="00A05D94">
      <w:pPr>
        <w:pStyle w:val="Heading1"/>
      </w:pPr>
      <w:bookmarkStart w:id="6" w:name="_Toc439601838"/>
      <w:r w:rsidRPr="0099003B">
        <w:lastRenderedPageBreak/>
        <w:t>Graphics Pipeline</w:t>
      </w:r>
      <w:bookmarkEnd w:id="6"/>
    </w:p>
    <w:p w14:paraId="25105283" w14:textId="3DD1751B" w:rsidR="005D529C" w:rsidRPr="0099003B" w:rsidRDefault="003F5FB6" w:rsidP="00A05D94">
      <w:r w:rsidRPr="0099003B">
        <w:rPr>
          <w:noProof/>
          <w:lang w:val="de-AT" w:eastAsia="de-AT"/>
        </w:rPr>
        <w:drawing>
          <wp:anchor distT="0" distB="0" distL="114300" distR="114300" simplePos="0" relativeHeight="251669504" behindDoc="0" locked="0" layoutInCell="1" allowOverlap="1" wp14:anchorId="61EBCF00" wp14:editId="675C7FA9">
            <wp:simplePos x="0" y="0"/>
            <wp:positionH relativeFrom="margin">
              <wp:align>right</wp:align>
            </wp:positionH>
            <wp:positionV relativeFrom="paragraph">
              <wp:posOffset>76835</wp:posOffset>
            </wp:positionV>
            <wp:extent cx="2242820" cy="1462405"/>
            <wp:effectExtent l="0" t="0" r="5080" b="4445"/>
            <wp:wrapTight wrapText="bothSides">
              <wp:wrapPolygon edited="0">
                <wp:start x="0" y="0"/>
                <wp:lineTo x="0" y="21384"/>
                <wp:lineTo x="21465" y="21384"/>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2820" cy="1462405"/>
                    </a:xfrm>
                    <a:prstGeom prst="rect">
                      <a:avLst/>
                    </a:prstGeom>
                  </pic:spPr>
                </pic:pic>
              </a:graphicData>
            </a:graphic>
            <wp14:sizeRelH relativeFrom="margin">
              <wp14:pctWidth>0</wp14:pctWidth>
            </wp14:sizeRelH>
            <wp14:sizeRelV relativeFrom="margin">
              <wp14:pctHeight>0</wp14:pctHeight>
            </wp14:sizeRelV>
          </wp:anchor>
        </w:drawing>
      </w:r>
      <w:r w:rsidR="00AA68F3" w:rsidRPr="0099003B">
        <w:t>The goal is to achieve a computer-generated imagery (</w:t>
      </w:r>
      <w:r w:rsidR="00AA68F3" w:rsidRPr="0099003B">
        <w:rPr>
          <w:b/>
        </w:rPr>
        <w:t>CGI</w:t>
      </w:r>
      <w:r w:rsidR="00AA68F3" w:rsidRPr="0099003B">
        <w:t xml:space="preserve">) of complex 3D scenes in real-time, which is </w:t>
      </w:r>
      <w:r w:rsidR="00AA68F3" w:rsidRPr="0099003B">
        <w:rPr>
          <w:i/>
        </w:rPr>
        <w:t>computationally extremely demanding</w:t>
      </w:r>
      <w:r w:rsidR="00AA68F3" w:rsidRPr="0099003B">
        <w:rPr>
          <w:b/>
          <w:i/>
        </w:rPr>
        <w:t xml:space="preserve"> </w:t>
      </w:r>
      <w:r w:rsidR="00AA68F3" w:rsidRPr="0099003B">
        <w:t xml:space="preserve">on current setups and requires specialized hardware. </w:t>
      </w:r>
      <w:r w:rsidRPr="0099003B">
        <w:t xml:space="preserve">Most of </w:t>
      </w:r>
      <w:r w:rsidRPr="0099003B">
        <w:rPr>
          <w:b/>
        </w:rPr>
        <w:t>RTG</w:t>
      </w:r>
      <w:r w:rsidRPr="0099003B">
        <w:t xml:space="preserve"> is based on the </w:t>
      </w:r>
      <w:r w:rsidRPr="0099003B">
        <w:rPr>
          <w:b/>
        </w:rPr>
        <w:t>rasterization</w:t>
      </w:r>
      <w:r w:rsidRPr="0099003B">
        <w:t xml:space="preserve"> of graphic primitives, which is implemented </w:t>
      </w:r>
      <w:r w:rsidRPr="0099003B">
        <w:rPr>
          <w:b/>
        </w:rPr>
        <w:t>in hardware</w:t>
      </w:r>
      <w:r w:rsidRPr="0099003B">
        <w:t xml:space="preserve"> on the GPU. The output of the rasterization process are fragments, which then get merged into pixels. </w:t>
      </w:r>
    </w:p>
    <w:p w14:paraId="71D7D468" w14:textId="22B876F1" w:rsidR="003F5FB6" w:rsidRPr="0099003B" w:rsidRDefault="003F5FB6" w:rsidP="003F5FB6">
      <w:pPr>
        <w:pStyle w:val="Heading2"/>
      </w:pPr>
      <w:bookmarkStart w:id="7" w:name="_Toc439601839"/>
      <w:r w:rsidRPr="0099003B">
        <w:t>Application Stage</w:t>
      </w:r>
      <w:bookmarkEnd w:id="7"/>
    </w:p>
    <w:p w14:paraId="6EFEE49C" w14:textId="34533EFC" w:rsidR="003F5FB6" w:rsidRPr="0099003B" w:rsidRDefault="0004617A" w:rsidP="003F5FB6">
      <w:r w:rsidRPr="0099003B">
        <w:rPr>
          <w:noProof/>
          <w:lang w:val="de-AT" w:eastAsia="de-AT"/>
        </w:rPr>
        <w:drawing>
          <wp:anchor distT="0" distB="0" distL="114300" distR="114300" simplePos="0" relativeHeight="251671552" behindDoc="0" locked="0" layoutInCell="1" allowOverlap="1" wp14:anchorId="27F3AA79" wp14:editId="4AB50CBC">
            <wp:simplePos x="0" y="0"/>
            <wp:positionH relativeFrom="margin">
              <wp:align>left</wp:align>
            </wp:positionH>
            <wp:positionV relativeFrom="paragraph">
              <wp:posOffset>452857</wp:posOffset>
            </wp:positionV>
            <wp:extent cx="2096135" cy="1894205"/>
            <wp:effectExtent l="0" t="0" r="0" b="0"/>
            <wp:wrapTight wrapText="bothSides">
              <wp:wrapPolygon edited="0">
                <wp:start x="0" y="0"/>
                <wp:lineTo x="0" y="21289"/>
                <wp:lineTo x="21397" y="21289"/>
                <wp:lineTo x="213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6135" cy="1894205"/>
                    </a:xfrm>
                    <a:prstGeom prst="rect">
                      <a:avLst/>
                    </a:prstGeom>
                  </pic:spPr>
                </pic:pic>
              </a:graphicData>
            </a:graphic>
            <wp14:sizeRelH relativeFrom="margin">
              <wp14:pctWidth>0</wp14:pctWidth>
            </wp14:sizeRelH>
            <wp14:sizeRelV relativeFrom="margin">
              <wp14:pctHeight>0</wp14:pctHeight>
            </wp14:sizeRelV>
          </wp:anchor>
        </w:drawing>
      </w:r>
      <w:r w:rsidR="003F5FB6" w:rsidRPr="0099003B">
        <w:t xml:space="preserve">This stage is used to generate the </w:t>
      </w:r>
      <w:r w:rsidR="003F5FB6" w:rsidRPr="0099003B">
        <w:rPr>
          <w:b/>
        </w:rPr>
        <w:t>database</w:t>
      </w:r>
      <w:r w:rsidR="003F5FB6" w:rsidRPr="0099003B">
        <w:t xml:space="preserve">, which is usually done only once, it can be loaded from disk or generate algorithmically and from it acceleration structures can be built. Also in this stage reside the </w:t>
      </w:r>
      <w:r w:rsidR="003F5FB6" w:rsidRPr="0099003B">
        <w:rPr>
          <w:b/>
        </w:rPr>
        <w:t>input event handlers</w:t>
      </w:r>
      <w:r w:rsidR="003F5FB6" w:rsidRPr="0099003B">
        <w:t xml:space="preserve"> and also the main loop is executed from here, which issues graphics commands that are then processed by further stages. The </w:t>
      </w:r>
      <w:r w:rsidR="003F5FB6" w:rsidRPr="0099003B">
        <w:rPr>
          <w:b/>
        </w:rPr>
        <w:t>result</w:t>
      </w:r>
      <w:r w:rsidR="003F5FB6" w:rsidRPr="0099003B">
        <w:t xml:space="preserve"> therefore is a </w:t>
      </w:r>
      <w:r w:rsidR="003F5FB6" w:rsidRPr="0099003B">
        <w:rPr>
          <w:b/>
        </w:rPr>
        <w:t>stream of graphics commands</w:t>
      </w:r>
      <w:r w:rsidR="003F5FB6" w:rsidRPr="0099003B">
        <w:t xml:space="preserve">, consisting of primitive specification, resource management and graphics state modifications. </w:t>
      </w:r>
    </w:p>
    <w:p w14:paraId="4C9EFCDF" w14:textId="16B2C3AB" w:rsidR="00A87996" w:rsidRPr="0099003B" w:rsidRDefault="0004617A" w:rsidP="00A05D94">
      <w:r w:rsidRPr="0099003B">
        <w:t xml:space="preserve">Typically, there is a large </w:t>
      </w:r>
      <w:r w:rsidRPr="0099003B">
        <w:rPr>
          <w:b/>
        </w:rPr>
        <w:t>user mode graphics driver</w:t>
      </w:r>
      <w:r w:rsidR="00A87996" w:rsidRPr="0099003B">
        <w:rPr>
          <w:b/>
        </w:rPr>
        <w:t xml:space="preserve"> </w:t>
      </w:r>
      <w:r w:rsidR="00A87996" w:rsidRPr="0099003B">
        <w:t>(uses fine grained memory management)</w:t>
      </w:r>
      <w:r w:rsidRPr="0099003B">
        <w:t xml:space="preserve">, which </w:t>
      </w:r>
      <w:r w:rsidR="00A87996" w:rsidRPr="0099003B">
        <w:t xml:space="preserve">translates graphics commands into instructions for the hardware, </w:t>
      </w:r>
      <w:r w:rsidRPr="0099003B">
        <w:t xml:space="preserve">prepares the command buffers and provides those to the </w:t>
      </w:r>
      <w:r w:rsidR="00A87996" w:rsidRPr="0099003B">
        <w:rPr>
          <w:b/>
        </w:rPr>
        <w:t>g</w:t>
      </w:r>
      <w:r w:rsidRPr="0099003B">
        <w:rPr>
          <w:b/>
        </w:rPr>
        <w:t>raphics kernel subsystem</w:t>
      </w:r>
      <w:r w:rsidRPr="0099003B">
        <w:t xml:space="preserve">, which now can schedule access to the hardware itself through a smaller </w:t>
      </w:r>
      <w:r w:rsidR="00A87996" w:rsidRPr="0099003B">
        <w:rPr>
          <w:b/>
        </w:rPr>
        <w:t>k</w:t>
      </w:r>
      <w:r w:rsidRPr="0099003B">
        <w:rPr>
          <w:b/>
        </w:rPr>
        <w:t xml:space="preserve">ernel </w:t>
      </w:r>
      <w:r w:rsidR="00A87996" w:rsidRPr="0099003B">
        <w:rPr>
          <w:b/>
        </w:rPr>
        <w:t>m</w:t>
      </w:r>
      <w:r w:rsidRPr="0099003B">
        <w:rPr>
          <w:b/>
        </w:rPr>
        <w:t>ode graphics driver</w:t>
      </w:r>
      <w:r w:rsidRPr="0099003B">
        <w:t>. This actually submits the command buffers to the hardware itself</w:t>
      </w:r>
      <w:r w:rsidR="00A87996" w:rsidRPr="0099003B">
        <w:t xml:space="preserve"> and uses a coarse grained memory management</w:t>
      </w:r>
      <w:r w:rsidRPr="0099003B">
        <w:t xml:space="preserve">. </w:t>
      </w:r>
    </w:p>
    <w:p w14:paraId="462530C2" w14:textId="088286EE" w:rsidR="0004617A" w:rsidRPr="0099003B" w:rsidRDefault="00A87996" w:rsidP="00A05D94">
      <w:r w:rsidRPr="0099003B">
        <w:rPr>
          <w:noProof/>
          <w:lang w:val="de-AT" w:eastAsia="de-AT"/>
        </w:rPr>
        <w:drawing>
          <wp:anchor distT="0" distB="0" distL="114300" distR="114300" simplePos="0" relativeHeight="251673600" behindDoc="0" locked="0" layoutInCell="1" allowOverlap="1" wp14:anchorId="42210408" wp14:editId="57FE44E2">
            <wp:simplePos x="0" y="0"/>
            <wp:positionH relativeFrom="margin">
              <wp:posOffset>4090670</wp:posOffset>
            </wp:positionH>
            <wp:positionV relativeFrom="paragraph">
              <wp:posOffset>173660</wp:posOffset>
            </wp:positionV>
            <wp:extent cx="2961640" cy="731520"/>
            <wp:effectExtent l="0" t="0" r="0" b="0"/>
            <wp:wrapTight wrapText="bothSides">
              <wp:wrapPolygon edited="0">
                <wp:start x="0" y="0"/>
                <wp:lineTo x="0" y="20813"/>
                <wp:lineTo x="21396" y="20813"/>
                <wp:lineTo x="2139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1640" cy="731520"/>
                    </a:xfrm>
                    <a:prstGeom prst="rect">
                      <a:avLst/>
                    </a:prstGeom>
                  </pic:spPr>
                </pic:pic>
              </a:graphicData>
            </a:graphic>
            <wp14:sizeRelH relativeFrom="margin">
              <wp14:pctWidth>0</wp14:pctWidth>
            </wp14:sizeRelH>
            <wp14:sizeRelV relativeFrom="margin">
              <wp14:pctHeight>0</wp14:pctHeight>
            </wp14:sizeRelV>
          </wp:anchor>
        </w:drawing>
      </w:r>
      <w:r w:rsidR="0004617A" w:rsidRPr="0099003B">
        <w:t xml:space="preserve">The user mode graphics driver is also the part were newer APIs like DX12, Mantle or Vulkan try to provided lower-level and more efficient implementations. </w:t>
      </w:r>
    </w:p>
    <w:p w14:paraId="0A785F8B" w14:textId="3BF89769" w:rsidR="00A87996" w:rsidRPr="0099003B" w:rsidRDefault="00A87996" w:rsidP="00A87996">
      <w:pPr>
        <w:pStyle w:val="Heading2"/>
      </w:pPr>
      <w:bookmarkStart w:id="8" w:name="_Toc439601840"/>
      <w:r w:rsidRPr="0099003B">
        <w:t>Geometry stage</w:t>
      </w:r>
      <w:bookmarkEnd w:id="8"/>
    </w:p>
    <w:p w14:paraId="46F61C35" w14:textId="127F17DA" w:rsidR="00A87996" w:rsidRPr="0099003B" w:rsidRDefault="000B1BD2" w:rsidP="00A87996">
      <w:r w:rsidRPr="0099003B">
        <w:rPr>
          <w:noProof/>
          <w:lang w:val="de-AT" w:eastAsia="de-AT"/>
        </w:rPr>
        <w:drawing>
          <wp:anchor distT="0" distB="0" distL="114300" distR="114300" simplePos="0" relativeHeight="251675648" behindDoc="0" locked="0" layoutInCell="1" allowOverlap="1" wp14:anchorId="7A7FE34E" wp14:editId="5D98E65B">
            <wp:simplePos x="0" y="0"/>
            <wp:positionH relativeFrom="margin">
              <wp:align>left</wp:align>
            </wp:positionH>
            <wp:positionV relativeFrom="paragraph">
              <wp:posOffset>76378</wp:posOffset>
            </wp:positionV>
            <wp:extent cx="3232785" cy="1223010"/>
            <wp:effectExtent l="0" t="0" r="5715" b="0"/>
            <wp:wrapTight wrapText="bothSides">
              <wp:wrapPolygon edited="0">
                <wp:start x="0" y="0"/>
                <wp:lineTo x="0" y="21196"/>
                <wp:lineTo x="21511" y="21196"/>
                <wp:lineTo x="2151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8247" cy="1229098"/>
                    </a:xfrm>
                    <a:prstGeom prst="rect">
                      <a:avLst/>
                    </a:prstGeom>
                  </pic:spPr>
                </pic:pic>
              </a:graphicData>
            </a:graphic>
            <wp14:sizeRelH relativeFrom="margin">
              <wp14:pctWidth>0</wp14:pctWidth>
            </wp14:sizeRelH>
            <wp14:sizeRelV relativeFrom="margin">
              <wp14:pctHeight>0</wp14:pctHeight>
            </wp14:sizeRelV>
          </wp:anchor>
        </w:drawing>
      </w:r>
      <w:r w:rsidR="00A87996" w:rsidRPr="0099003B">
        <w:t>This stage perfor</w:t>
      </w:r>
      <w:r w:rsidR="007D672C" w:rsidRPr="0099003B">
        <w:t xml:space="preserve">ms all the geometry processing, starting with the </w:t>
      </w:r>
      <w:r w:rsidR="007D672C" w:rsidRPr="0099003B">
        <w:rPr>
          <w:b/>
        </w:rPr>
        <w:t>Vertex Processing</w:t>
      </w:r>
      <w:r w:rsidR="007D672C" w:rsidRPr="0099003B">
        <w:t xml:space="preserve">. Here an </w:t>
      </w:r>
      <w:r w:rsidR="007D672C" w:rsidRPr="0099003B">
        <w:rPr>
          <w:b/>
        </w:rPr>
        <w:t>input vertex stream</w:t>
      </w:r>
      <w:r w:rsidR="007D672C" w:rsidRPr="0099003B">
        <w:t xml:space="preserve">, which is composed of several, arbitrary vertex attributes, is transformed into a </w:t>
      </w:r>
      <w:r w:rsidR="007D672C" w:rsidRPr="0099003B">
        <w:rPr>
          <w:b/>
        </w:rPr>
        <w:t>stream of vertices mapped to the screen</w:t>
      </w:r>
      <w:r w:rsidR="007D672C" w:rsidRPr="0099003B">
        <w:t xml:space="preserve"> by the </w:t>
      </w:r>
      <w:r w:rsidR="007D672C" w:rsidRPr="0099003B">
        <w:rPr>
          <w:b/>
        </w:rPr>
        <w:t>vertex shader</w:t>
      </w:r>
      <w:r w:rsidR="007D672C" w:rsidRPr="0099003B">
        <w:t xml:space="preserve">, so object space vertices are transformed into screen space vertices. </w:t>
      </w:r>
    </w:p>
    <w:p w14:paraId="50A57DD9" w14:textId="03C3F06F" w:rsidR="000B1BD2" w:rsidRPr="0099003B" w:rsidRDefault="000B1BD2" w:rsidP="00A87996">
      <w:pPr>
        <w:rPr>
          <w:b/>
        </w:rPr>
      </w:pPr>
      <w:r w:rsidRPr="0099003B">
        <w:t xml:space="preserve">Further geometry stages include </w:t>
      </w:r>
    </w:p>
    <w:p w14:paraId="0EEB8B6C" w14:textId="5C2D99B1" w:rsidR="000B1BD2" w:rsidRPr="0099003B" w:rsidRDefault="000B1BD2" w:rsidP="000B1BD2">
      <w:pPr>
        <w:pStyle w:val="ListParagraph"/>
        <w:numPr>
          <w:ilvl w:val="0"/>
          <w:numId w:val="18"/>
        </w:numPr>
      </w:pPr>
      <w:r w:rsidRPr="0099003B">
        <w:rPr>
          <w:b/>
        </w:rPr>
        <w:t>Clipping:</w:t>
      </w:r>
      <w:r w:rsidRPr="0099003B">
        <w:t xml:space="preserve"> Primitives not entirely in view are clipped to avoid projection errors</w:t>
      </w:r>
    </w:p>
    <w:p w14:paraId="06A75326" w14:textId="029CB337" w:rsidR="000B1BD2" w:rsidRPr="0099003B" w:rsidRDefault="000B1BD2" w:rsidP="000B1BD2">
      <w:pPr>
        <w:pStyle w:val="ListParagraph"/>
        <w:numPr>
          <w:ilvl w:val="0"/>
          <w:numId w:val="18"/>
        </w:numPr>
      </w:pPr>
      <w:r w:rsidRPr="0099003B">
        <w:rPr>
          <w:b/>
        </w:rPr>
        <w:t>Projection:</w:t>
      </w:r>
      <w:r w:rsidRPr="0099003B">
        <w:t xml:space="preserve"> The clip space coordinates are projected onto the image plane, those coordinates are called normalized device coordinates</w:t>
      </w:r>
    </w:p>
    <w:p w14:paraId="031CE3D6" w14:textId="66FC92E8" w:rsidR="000B1BD2" w:rsidRPr="0099003B" w:rsidRDefault="000B1BD2" w:rsidP="000B1BD2">
      <w:pPr>
        <w:pStyle w:val="ListParagraph"/>
        <w:numPr>
          <w:ilvl w:val="0"/>
          <w:numId w:val="18"/>
        </w:numPr>
      </w:pPr>
      <w:r w:rsidRPr="0099003B">
        <w:rPr>
          <w:b/>
        </w:rPr>
        <w:t>Viewport Transform:</w:t>
      </w:r>
      <w:r w:rsidRPr="0099003B">
        <w:t xml:space="preserve"> Maps resolution-independent normalized device coordinates to a rectangular window in the frame buffer, the so-called viewport</w:t>
      </w:r>
    </w:p>
    <w:p w14:paraId="506958D0" w14:textId="2AC415BC" w:rsidR="005D529C" w:rsidRPr="0099003B" w:rsidRDefault="005D529C" w:rsidP="00A05D94"/>
    <w:p w14:paraId="5093EBCB" w14:textId="087EC798" w:rsidR="000B1BD2" w:rsidRPr="0099003B" w:rsidRDefault="000B1BD2" w:rsidP="000B1BD2">
      <w:pPr>
        <w:pStyle w:val="Heading2"/>
      </w:pPr>
      <w:bookmarkStart w:id="9" w:name="_Toc439601841"/>
      <w:r w:rsidRPr="0099003B">
        <w:rPr>
          <w:noProof/>
          <w:lang w:val="de-AT" w:eastAsia="de-AT"/>
        </w:rPr>
        <w:lastRenderedPageBreak/>
        <w:drawing>
          <wp:anchor distT="0" distB="0" distL="114300" distR="114300" simplePos="0" relativeHeight="251677696" behindDoc="0" locked="0" layoutInCell="1" allowOverlap="1" wp14:anchorId="2CADC498" wp14:editId="105216B9">
            <wp:simplePos x="0" y="0"/>
            <wp:positionH relativeFrom="margin">
              <wp:align>right</wp:align>
            </wp:positionH>
            <wp:positionV relativeFrom="paragraph">
              <wp:posOffset>41960</wp:posOffset>
            </wp:positionV>
            <wp:extent cx="2816225" cy="606425"/>
            <wp:effectExtent l="0" t="0" r="3175" b="3175"/>
            <wp:wrapTight wrapText="bothSides">
              <wp:wrapPolygon edited="0">
                <wp:start x="0" y="0"/>
                <wp:lineTo x="0" y="21035"/>
                <wp:lineTo x="21478" y="21035"/>
                <wp:lineTo x="2147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6225" cy="606425"/>
                    </a:xfrm>
                    <a:prstGeom prst="rect">
                      <a:avLst/>
                    </a:prstGeom>
                  </pic:spPr>
                </pic:pic>
              </a:graphicData>
            </a:graphic>
            <wp14:sizeRelH relativeFrom="margin">
              <wp14:pctWidth>0</wp14:pctWidth>
            </wp14:sizeRelH>
            <wp14:sizeRelV relativeFrom="margin">
              <wp14:pctHeight>0</wp14:pctHeight>
            </wp14:sizeRelV>
          </wp:anchor>
        </w:drawing>
      </w:r>
      <w:r w:rsidRPr="0099003B">
        <w:t>Rasterization Stage</w:t>
      </w:r>
      <w:bookmarkEnd w:id="9"/>
    </w:p>
    <w:p w14:paraId="7480FE26" w14:textId="1C67307B" w:rsidR="005D529C" w:rsidRPr="0099003B" w:rsidRDefault="000B1BD2" w:rsidP="00A05D94">
      <w:r w:rsidRPr="0099003B">
        <w:t>The rasterization stage has multiple tasks which include</w:t>
      </w:r>
    </w:p>
    <w:p w14:paraId="21A04441" w14:textId="2FC9B104" w:rsidR="000B1BD2" w:rsidRPr="0099003B" w:rsidRDefault="000B1BD2" w:rsidP="000B1BD2">
      <w:pPr>
        <w:pStyle w:val="ListParagraph"/>
        <w:numPr>
          <w:ilvl w:val="0"/>
          <w:numId w:val="19"/>
        </w:numPr>
      </w:pPr>
      <w:r w:rsidRPr="0099003B">
        <w:rPr>
          <w:b/>
        </w:rPr>
        <w:t xml:space="preserve">Primitive assembly: </w:t>
      </w:r>
      <w:r w:rsidRPr="0099003B">
        <w:t>Backface culling and primitive setup for traversal</w:t>
      </w:r>
    </w:p>
    <w:p w14:paraId="3E286C26" w14:textId="4C78040F" w:rsidR="000B1BD2" w:rsidRPr="0099003B" w:rsidRDefault="000B1BD2" w:rsidP="000B1BD2">
      <w:pPr>
        <w:pStyle w:val="ListParagraph"/>
        <w:numPr>
          <w:ilvl w:val="0"/>
          <w:numId w:val="19"/>
        </w:numPr>
      </w:pPr>
      <w:r w:rsidRPr="0099003B">
        <w:rPr>
          <w:b/>
        </w:rPr>
        <w:t>Primitive traversal:</w:t>
      </w:r>
      <w:r w:rsidRPr="0099003B">
        <w:t xml:space="preserve"> Here the sampling occurs, where triangles are turned into fragments and the individual vertex attributes are interpolated</w:t>
      </w:r>
    </w:p>
    <w:p w14:paraId="69B13371" w14:textId="24D0935A" w:rsidR="000B1BD2" w:rsidRPr="0099003B" w:rsidRDefault="000B1BD2" w:rsidP="000B1BD2">
      <w:pPr>
        <w:pStyle w:val="ListParagraph"/>
        <w:numPr>
          <w:ilvl w:val="0"/>
          <w:numId w:val="19"/>
        </w:numPr>
      </w:pPr>
      <w:r w:rsidRPr="0099003B">
        <w:rPr>
          <w:b/>
        </w:rPr>
        <w:t>Fragment Shading:</w:t>
      </w:r>
      <w:r w:rsidRPr="0099003B">
        <w:t xml:space="preserve"> The Fragment Colors are computed</w:t>
      </w:r>
      <w:r w:rsidR="00BF2C51" w:rsidRPr="0099003B">
        <w:t xml:space="preserve"> from the given interpolated vertex attributes, here also textures are applied and lighting calculations can be done.</w:t>
      </w:r>
    </w:p>
    <w:p w14:paraId="784A0703" w14:textId="521C2857" w:rsidR="000B1BD2" w:rsidRPr="0099003B" w:rsidRDefault="00BF2C51" w:rsidP="000B1BD2">
      <w:pPr>
        <w:pStyle w:val="ListParagraph"/>
        <w:numPr>
          <w:ilvl w:val="0"/>
          <w:numId w:val="19"/>
        </w:numPr>
      </w:pPr>
      <w:r w:rsidRPr="0099003B">
        <w:rPr>
          <w:noProof/>
          <w:lang w:val="de-AT" w:eastAsia="de-AT"/>
        </w:rPr>
        <w:drawing>
          <wp:anchor distT="0" distB="0" distL="114300" distR="114300" simplePos="0" relativeHeight="251679744" behindDoc="0" locked="0" layoutInCell="1" allowOverlap="1" wp14:anchorId="052AA9D6" wp14:editId="63429873">
            <wp:simplePos x="0" y="0"/>
            <wp:positionH relativeFrom="margin">
              <wp:align>right</wp:align>
            </wp:positionH>
            <wp:positionV relativeFrom="paragraph">
              <wp:posOffset>10160</wp:posOffset>
            </wp:positionV>
            <wp:extent cx="3115945" cy="1213485"/>
            <wp:effectExtent l="0" t="0" r="8255" b="5715"/>
            <wp:wrapTight wrapText="bothSides">
              <wp:wrapPolygon edited="0">
                <wp:start x="0" y="0"/>
                <wp:lineTo x="0" y="21363"/>
                <wp:lineTo x="21525" y="21363"/>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5945" cy="1213485"/>
                    </a:xfrm>
                    <a:prstGeom prst="rect">
                      <a:avLst/>
                    </a:prstGeom>
                  </pic:spPr>
                </pic:pic>
              </a:graphicData>
            </a:graphic>
            <wp14:sizeRelH relativeFrom="margin">
              <wp14:pctWidth>0</wp14:pctWidth>
            </wp14:sizeRelH>
            <wp14:sizeRelV relativeFrom="margin">
              <wp14:pctHeight>0</wp14:pctHeight>
            </wp14:sizeRelV>
          </wp:anchor>
        </w:drawing>
      </w:r>
      <w:r w:rsidR="000B1BD2" w:rsidRPr="0099003B">
        <w:rPr>
          <w:b/>
        </w:rPr>
        <w:t>Fragment Merging:</w:t>
      </w:r>
      <w:r w:rsidR="000B1BD2" w:rsidRPr="0099003B">
        <w:t xml:space="preserve"> From those fragments, the pixel colors can be computed, and depth test, blending … is performed</w:t>
      </w:r>
      <w:r w:rsidRPr="0099003B">
        <w:t xml:space="preserve">, as multiple primitives may cover the same pixel and the final pixel value needs to be calculated. </w:t>
      </w:r>
    </w:p>
    <w:p w14:paraId="0BDBA043" w14:textId="234B76A1" w:rsidR="002A1CDA" w:rsidRPr="0099003B" w:rsidRDefault="002A1CDA" w:rsidP="002A1CDA">
      <w:r w:rsidRPr="0099003B">
        <w:t xml:space="preserve">Different rules may apply for different primitive types, this needs to be </w:t>
      </w:r>
      <w:r w:rsidRPr="0099003B">
        <w:rPr>
          <w:b/>
        </w:rPr>
        <w:t>non-ambiguous</w:t>
      </w:r>
      <w:r w:rsidRPr="0099003B">
        <w:t xml:space="preserve"> to avoid artifacts. </w:t>
      </w:r>
    </w:p>
    <w:p w14:paraId="13A2E8CD" w14:textId="6AF7F1FA" w:rsidR="005D529C" w:rsidRPr="0099003B" w:rsidRDefault="00BF2C51" w:rsidP="00BF2C51">
      <w:pPr>
        <w:pStyle w:val="Heading2"/>
      </w:pPr>
      <w:bookmarkStart w:id="10" w:name="_Toc439601842"/>
      <w:r w:rsidRPr="0099003B">
        <w:t>Display Stage</w:t>
      </w:r>
      <w:bookmarkEnd w:id="10"/>
    </w:p>
    <w:p w14:paraId="65F14D72" w14:textId="1F3119F9" w:rsidR="00BF2C51" w:rsidRPr="0099003B" w:rsidRDefault="00B268AF" w:rsidP="00BF2C51">
      <w:r w:rsidRPr="0099003B">
        <w:t xml:space="preserve">At the display stage, what remains is </w:t>
      </w:r>
      <w:r w:rsidRPr="0099003B">
        <w:rPr>
          <w:b/>
        </w:rPr>
        <w:t>gamma correction</w:t>
      </w:r>
      <w:r w:rsidRPr="0099003B">
        <w:t xml:space="preserve"> and today a digital scan-out, which is available in different formats, with various bit precision and different buffer techniques. </w:t>
      </w:r>
    </w:p>
    <w:p w14:paraId="64DEA348" w14:textId="6191DDBF" w:rsidR="00B268AF" w:rsidRPr="0099003B" w:rsidRDefault="00B268AF" w:rsidP="00B268AF">
      <w:pPr>
        <w:pStyle w:val="Heading3"/>
      </w:pPr>
      <w:bookmarkStart w:id="11" w:name="_Toc439601843"/>
      <w:r w:rsidRPr="0099003B">
        <w:t>Display Synchronization</w:t>
      </w:r>
      <w:bookmarkEnd w:id="11"/>
    </w:p>
    <w:p w14:paraId="453D9975" w14:textId="54DF6730" w:rsidR="00B268AF" w:rsidRPr="0099003B" w:rsidRDefault="00B268AF" w:rsidP="00B268AF">
      <w:r w:rsidRPr="0099003B">
        <w:t xml:space="preserve">There is </w:t>
      </w:r>
      <w:r w:rsidRPr="002A5D15">
        <w:rPr>
          <w:b/>
        </w:rPr>
        <w:t>need for synchronization</w:t>
      </w:r>
      <w:r w:rsidRPr="0099003B">
        <w:t xml:space="preserve"> when granting access to the frame buffer to the GPU or the display, as it should not be possible to change the frame buffer, while a scan-out is occurring. Therefore it is important to </w:t>
      </w:r>
      <w:r w:rsidRPr="002A5D15">
        <w:rPr>
          <w:b/>
        </w:rPr>
        <w:t>provide proper buffering</w:t>
      </w:r>
      <w:r w:rsidRPr="0099003B">
        <w:t xml:space="preserve"> in the whole graphics pipeline. </w:t>
      </w:r>
    </w:p>
    <w:p w14:paraId="1FED843D" w14:textId="15D1FC5D" w:rsidR="008234D1" w:rsidRPr="0099003B" w:rsidRDefault="008234D1" w:rsidP="00B268AF">
      <w:r w:rsidRPr="0099003B">
        <w:rPr>
          <w:noProof/>
          <w:lang w:val="de-AT" w:eastAsia="de-AT"/>
        </w:rPr>
        <w:drawing>
          <wp:anchor distT="0" distB="0" distL="114300" distR="114300" simplePos="0" relativeHeight="251681792" behindDoc="0" locked="0" layoutInCell="1" allowOverlap="1" wp14:anchorId="522B2F39" wp14:editId="176CAAF9">
            <wp:simplePos x="0" y="0"/>
            <wp:positionH relativeFrom="margin">
              <wp:posOffset>2601595</wp:posOffset>
            </wp:positionH>
            <wp:positionV relativeFrom="paragraph">
              <wp:posOffset>12471</wp:posOffset>
            </wp:positionV>
            <wp:extent cx="4447540" cy="1733550"/>
            <wp:effectExtent l="0" t="0" r="0" b="0"/>
            <wp:wrapTight wrapText="bothSides">
              <wp:wrapPolygon edited="0">
                <wp:start x="0" y="0"/>
                <wp:lineTo x="0" y="21363"/>
                <wp:lineTo x="21464" y="21363"/>
                <wp:lineTo x="2146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6715"/>
                    <a:stretch/>
                  </pic:blipFill>
                  <pic:spPr bwMode="auto">
                    <a:xfrm>
                      <a:off x="0" y="0"/>
                      <a:ext cx="4447540"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94B4B" w14:textId="52B8C7B3" w:rsidR="00FC28F1" w:rsidRPr="0099003B" w:rsidRDefault="00FC28F1" w:rsidP="00B268AF"/>
    <w:p w14:paraId="31D29621" w14:textId="2185EF08" w:rsidR="00FC28F1" w:rsidRPr="0099003B" w:rsidRDefault="008234D1" w:rsidP="008234D1">
      <w:pPr>
        <w:pStyle w:val="Heading4"/>
        <w:rPr>
          <w:noProof/>
          <w:lang w:eastAsia="de-AT"/>
        </w:rPr>
      </w:pPr>
      <w:r w:rsidRPr="0099003B">
        <w:rPr>
          <w:noProof/>
          <w:lang w:eastAsia="de-AT"/>
        </w:rPr>
        <w:t>Single Buffering</w:t>
      </w:r>
    </w:p>
    <w:p w14:paraId="17CFFF68" w14:textId="2BEB8A06" w:rsidR="008234D1" w:rsidRPr="0099003B" w:rsidRDefault="008234D1" w:rsidP="008234D1">
      <w:pPr>
        <w:rPr>
          <w:lang w:eastAsia="de-AT"/>
        </w:rPr>
      </w:pPr>
    </w:p>
    <w:p w14:paraId="2A2FCCDD" w14:textId="775424EC" w:rsidR="008234D1" w:rsidRPr="0099003B" w:rsidRDefault="008234D1" w:rsidP="008234D1">
      <w:pPr>
        <w:rPr>
          <w:lang w:eastAsia="de-AT"/>
        </w:rPr>
      </w:pPr>
    </w:p>
    <w:p w14:paraId="6ACC0064" w14:textId="00DAA389" w:rsidR="008234D1" w:rsidRPr="0099003B" w:rsidRDefault="008234D1" w:rsidP="008234D1">
      <w:pPr>
        <w:rPr>
          <w:lang w:eastAsia="de-AT"/>
        </w:rPr>
      </w:pPr>
    </w:p>
    <w:p w14:paraId="2F37DF3C" w14:textId="5EC060B6" w:rsidR="008234D1" w:rsidRPr="0099003B" w:rsidRDefault="008234D1" w:rsidP="008234D1">
      <w:pPr>
        <w:rPr>
          <w:lang w:eastAsia="de-AT"/>
        </w:rPr>
      </w:pPr>
      <w:r w:rsidRPr="0099003B">
        <w:rPr>
          <w:noProof/>
          <w:lang w:val="de-AT" w:eastAsia="de-AT"/>
        </w:rPr>
        <w:drawing>
          <wp:anchor distT="0" distB="0" distL="114300" distR="114300" simplePos="0" relativeHeight="251683840" behindDoc="0" locked="0" layoutInCell="1" allowOverlap="1" wp14:anchorId="08E355B1" wp14:editId="1859E4F9">
            <wp:simplePos x="0" y="0"/>
            <wp:positionH relativeFrom="margin">
              <wp:align>right</wp:align>
            </wp:positionH>
            <wp:positionV relativeFrom="paragraph">
              <wp:posOffset>-108077</wp:posOffset>
            </wp:positionV>
            <wp:extent cx="4532630" cy="1601470"/>
            <wp:effectExtent l="0" t="0" r="1270" b="0"/>
            <wp:wrapTight wrapText="bothSides">
              <wp:wrapPolygon edited="0">
                <wp:start x="0" y="0"/>
                <wp:lineTo x="0" y="21326"/>
                <wp:lineTo x="21515" y="21326"/>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2630" cy="1601470"/>
                    </a:xfrm>
                    <a:prstGeom prst="rect">
                      <a:avLst/>
                    </a:prstGeom>
                  </pic:spPr>
                </pic:pic>
              </a:graphicData>
            </a:graphic>
            <wp14:sizeRelH relativeFrom="margin">
              <wp14:pctWidth>0</wp14:pctWidth>
            </wp14:sizeRelH>
            <wp14:sizeRelV relativeFrom="margin">
              <wp14:pctHeight>0</wp14:pctHeight>
            </wp14:sizeRelV>
          </wp:anchor>
        </w:drawing>
      </w:r>
    </w:p>
    <w:p w14:paraId="0D7BD1A6" w14:textId="18002CD9" w:rsidR="008234D1" w:rsidRPr="0099003B" w:rsidRDefault="008234D1" w:rsidP="008234D1">
      <w:pPr>
        <w:pStyle w:val="Heading4"/>
        <w:rPr>
          <w:lang w:eastAsia="de-AT"/>
        </w:rPr>
      </w:pPr>
      <w:r w:rsidRPr="0099003B">
        <w:rPr>
          <w:lang w:eastAsia="de-AT"/>
        </w:rPr>
        <w:t>Double Buffering / V-Sync</w:t>
      </w:r>
    </w:p>
    <w:p w14:paraId="4D979C1B" w14:textId="18594192" w:rsidR="008234D1" w:rsidRPr="0099003B" w:rsidRDefault="008234D1" w:rsidP="00A05D94">
      <w:r w:rsidRPr="0099003B">
        <w:t xml:space="preserve">Here, the front buffer is used for the scan-out, while the </w:t>
      </w:r>
      <w:r w:rsidRPr="0099003B">
        <w:rPr>
          <w:i/>
        </w:rPr>
        <w:t>swapBuffers</w:t>
      </w:r>
      <w:r w:rsidRPr="0099003B">
        <w:t xml:space="preserve"> functionality changes between front and back buffer, so </w:t>
      </w:r>
      <w:r w:rsidRPr="0099003B">
        <w:rPr>
          <w:b/>
        </w:rPr>
        <w:t>no flickering</w:t>
      </w:r>
      <w:r w:rsidRPr="0099003B">
        <w:t xml:space="preserve"> but </w:t>
      </w:r>
      <w:r w:rsidRPr="0099003B">
        <w:rPr>
          <w:b/>
        </w:rPr>
        <w:t>tea</w:t>
      </w:r>
      <w:r w:rsidR="002A5D15">
        <w:rPr>
          <w:b/>
        </w:rPr>
        <w:t>ring arti</w:t>
      </w:r>
      <w:r w:rsidRPr="0099003B">
        <w:rPr>
          <w:b/>
        </w:rPr>
        <w:t>facts</w:t>
      </w:r>
      <w:r w:rsidRPr="0099003B">
        <w:t xml:space="preserve"> occur. </w:t>
      </w:r>
    </w:p>
    <w:p w14:paraId="41B49010" w14:textId="77777777" w:rsidR="008234D1" w:rsidRPr="0099003B" w:rsidRDefault="008234D1" w:rsidP="008234D1">
      <w:pPr>
        <w:pStyle w:val="Heading4"/>
      </w:pPr>
      <w:r w:rsidRPr="0099003B">
        <w:rPr>
          <w:noProof/>
          <w:lang w:val="de-AT" w:eastAsia="de-AT"/>
        </w:rPr>
        <w:lastRenderedPageBreak/>
        <w:drawing>
          <wp:anchor distT="0" distB="0" distL="114300" distR="114300" simplePos="0" relativeHeight="251685888" behindDoc="0" locked="0" layoutInCell="1" allowOverlap="1" wp14:anchorId="34AE27AC" wp14:editId="3112424E">
            <wp:simplePos x="0" y="0"/>
            <wp:positionH relativeFrom="margin">
              <wp:posOffset>3312160</wp:posOffset>
            </wp:positionH>
            <wp:positionV relativeFrom="paragraph">
              <wp:posOffset>34925</wp:posOffset>
            </wp:positionV>
            <wp:extent cx="3729990" cy="1388110"/>
            <wp:effectExtent l="0" t="0" r="3810" b="2540"/>
            <wp:wrapTight wrapText="bothSides">
              <wp:wrapPolygon edited="0">
                <wp:start x="0" y="0"/>
                <wp:lineTo x="0" y="21343"/>
                <wp:lineTo x="21512" y="21343"/>
                <wp:lineTo x="2151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9990" cy="1388110"/>
                    </a:xfrm>
                    <a:prstGeom prst="rect">
                      <a:avLst/>
                    </a:prstGeom>
                  </pic:spPr>
                </pic:pic>
              </a:graphicData>
            </a:graphic>
            <wp14:sizeRelH relativeFrom="margin">
              <wp14:pctWidth>0</wp14:pctWidth>
            </wp14:sizeRelH>
            <wp14:sizeRelV relativeFrom="margin">
              <wp14:pctHeight>0</wp14:pctHeight>
            </wp14:sizeRelV>
          </wp:anchor>
        </w:drawing>
      </w:r>
      <w:r w:rsidRPr="0099003B">
        <w:t>Double Buffering with V-Sync</w:t>
      </w:r>
    </w:p>
    <w:p w14:paraId="3C1CA2CE" w14:textId="332EE7DD" w:rsidR="00E21212" w:rsidRPr="0099003B" w:rsidRDefault="00B67D04" w:rsidP="008234D1">
      <w:r w:rsidRPr="0099003B">
        <w:rPr>
          <w:noProof/>
          <w:lang w:val="de-AT" w:eastAsia="de-AT"/>
        </w:rPr>
        <w:drawing>
          <wp:anchor distT="0" distB="0" distL="114300" distR="114300" simplePos="0" relativeHeight="251687936" behindDoc="0" locked="0" layoutInCell="1" allowOverlap="1" wp14:anchorId="7A631C4B" wp14:editId="4A6249D7">
            <wp:simplePos x="0" y="0"/>
            <wp:positionH relativeFrom="margin">
              <wp:align>left</wp:align>
            </wp:positionH>
            <wp:positionV relativeFrom="paragraph">
              <wp:posOffset>1161135</wp:posOffset>
            </wp:positionV>
            <wp:extent cx="3752215" cy="1395730"/>
            <wp:effectExtent l="0" t="0" r="635" b="0"/>
            <wp:wrapTight wrapText="bothSides">
              <wp:wrapPolygon edited="0">
                <wp:start x="0" y="0"/>
                <wp:lineTo x="0" y="21227"/>
                <wp:lineTo x="21494" y="21227"/>
                <wp:lineTo x="2149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2215" cy="1395730"/>
                    </a:xfrm>
                    <a:prstGeom prst="rect">
                      <a:avLst/>
                    </a:prstGeom>
                  </pic:spPr>
                </pic:pic>
              </a:graphicData>
            </a:graphic>
            <wp14:sizeRelH relativeFrom="margin">
              <wp14:pctWidth>0</wp14:pctWidth>
            </wp14:sizeRelH>
            <wp14:sizeRelV relativeFrom="margin">
              <wp14:pctHeight>0</wp14:pctHeight>
            </wp14:sizeRelV>
          </wp:anchor>
        </w:drawing>
      </w:r>
      <w:r w:rsidRPr="0099003B">
        <w:t xml:space="preserve">When </w:t>
      </w:r>
      <w:r w:rsidR="008234D1" w:rsidRPr="0099003B">
        <w:rPr>
          <w:b/>
        </w:rPr>
        <w:t>rendering</w:t>
      </w:r>
      <w:r w:rsidRPr="0099003B">
        <w:rPr>
          <w:b/>
        </w:rPr>
        <w:t xml:space="preserve"> is fast, </w:t>
      </w:r>
      <w:r w:rsidRPr="0099003B">
        <w:t>the rendering</w:t>
      </w:r>
      <w:r w:rsidR="008234D1" w:rsidRPr="0099003B">
        <w:t xml:space="preserve"> itself is limited by the display refresh rate, swaps only occur after a scan-out is finished. It also adds </w:t>
      </w:r>
      <w:r w:rsidR="008234D1" w:rsidRPr="0099003B">
        <w:rPr>
          <w:b/>
        </w:rPr>
        <w:t>additional latency</w:t>
      </w:r>
      <w:r w:rsidR="008234D1" w:rsidRPr="0099003B">
        <w:t xml:space="preserve"> at maximum of one frame time. </w:t>
      </w:r>
    </w:p>
    <w:p w14:paraId="2981E320" w14:textId="77777777" w:rsidR="00B67D04" w:rsidRPr="0099003B" w:rsidRDefault="00B67D04" w:rsidP="008234D1"/>
    <w:p w14:paraId="76F3144B" w14:textId="2464BE6B" w:rsidR="00B67D04" w:rsidRPr="0099003B" w:rsidRDefault="00B67D04" w:rsidP="008234D1">
      <w:r w:rsidRPr="0099003B">
        <w:t xml:space="preserve">When </w:t>
      </w:r>
      <w:r w:rsidRPr="0099003B">
        <w:rPr>
          <w:b/>
        </w:rPr>
        <w:t>rendering is slow</w:t>
      </w:r>
      <w:r w:rsidRPr="0099003B">
        <w:t xml:space="preserve">, frame rates may only be integer fractions of the highest possible display refresh rate, so for a display refresh rate of 60 Hz this means 60, 30, 15, 12 and so on. This can be counteracted by using </w:t>
      </w:r>
      <w:r w:rsidRPr="0099003B">
        <w:rPr>
          <w:b/>
        </w:rPr>
        <w:t>Adaptive V-Sync</w:t>
      </w:r>
      <w:r w:rsidRPr="0099003B">
        <w:t xml:space="preserve"> which automatically turns of V-Sync if the rendering is to slow. </w:t>
      </w:r>
    </w:p>
    <w:p w14:paraId="0ABBC3B2" w14:textId="17E97E43" w:rsidR="009130A6" w:rsidRPr="0099003B" w:rsidRDefault="009130A6" w:rsidP="009130A6">
      <w:pPr>
        <w:pStyle w:val="Heading4"/>
      </w:pPr>
      <w:r w:rsidRPr="0099003B">
        <w:rPr>
          <w:noProof/>
          <w:lang w:val="de-AT" w:eastAsia="de-AT"/>
        </w:rPr>
        <w:drawing>
          <wp:anchor distT="0" distB="0" distL="114300" distR="114300" simplePos="0" relativeHeight="251689984" behindDoc="0" locked="0" layoutInCell="1" allowOverlap="1" wp14:anchorId="2A8A7E84" wp14:editId="5B0D8634">
            <wp:simplePos x="0" y="0"/>
            <wp:positionH relativeFrom="margin">
              <wp:align>right</wp:align>
            </wp:positionH>
            <wp:positionV relativeFrom="paragraph">
              <wp:posOffset>36830</wp:posOffset>
            </wp:positionV>
            <wp:extent cx="4023360" cy="1565275"/>
            <wp:effectExtent l="0" t="0" r="0" b="0"/>
            <wp:wrapTight wrapText="bothSides">
              <wp:wrapPolygon edited="0">
                <wp:start x="0" y="0"/>
                <wp:lineTo x="0" y="21293"/>
                <wp:lineTo x="21477" y="21293"/>
                <wp:lineTo x="2147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3360" cy="1565275"/>
                    </a:xfrm>
                    <a:prstGeom prst="rect">
                      <a:avLst/>
                    </a:prstGeom>
                  </pic:spPr>
                </pic:pic>
              </a:graphicData>
            </a:graphic>
            <wp14:sizeRelH relativeFrom="margin">
              <wp14:pctWidth>0</wp14:pctWidth>
            </wp14:sizeRelH>
            <wp14:sizeRelV relativeFrom="margin">
              <wp14:pctHeight>0</wp14:pctHeight>
            </wp14:sizeRelV>
          </wp:anchor>
        </w:drawing>
      </w:r>
      <w:r w:rsidRPr="0099003B">
        <w:t>Triple Buffering with V-Sync</w:t>
      </w:r>
    </w:p>
    <w:p w14:paraId="4D951555" w14:textId="38C51C00" w:rsidR="009130A6" w:rsidRPr="0099003B" w:rsidRDefault="00CC716B" w:rsidP="008234D1">
      <w:r w:rsidRPr="0099003B">
        <w:t xml:space="preserve">Triple buffering itself only makes sense in combination with V-Sync, here, when </w:t>
      </w:r>
      <w:r w:rsidRPr="0099003B">
        <w:rPr>
          <w:b/>
        </w:rPr>
        <w:t>rendering is slow</w:t>
      </w:r>
      <w:r w:rsidRPr="0099003B">
        <w:t xml:space="preserve">, the third buffer allows for </w:t>
      </w:r>
      <w:r w:rsidRPr="0099003B">
        <w:rPr>
          <w:b/>
        </w:rPr>
        <w:t>continuous drawing</w:t>
      </w:r>
      <w:r w:rsidRPr="0099003B">
        <w:t xml:space="preserve">, while when </w:t>
      </w:r>
      <w:r w:rsidRPr="0099003B">
        <w:rPr>
          <w:b/>
        </w:rPr>
        <w:t>rendering is fast</w:t>
      </w:r>
      <w:r w:rsidRPr="0099003B">
        <w:t>, the two back-buffers can be alternated</w:t>
      </w:r>
      <w:r w:rsidR="00B83B58" w:rsidRPr="0099003B">
        <w:t xml:space="preserve">, which may lead to </w:t>
      </w:r>
      <w:r w:rsidR="00B83B58" w:rsidRPr="0099003B">
        <w:rPr>
          <w:b/>
        </w:rPr>
        <w:t>wasted frames</w:t>
      </w:r>
      <w:r w:rsidR="00B83B58" w:rsidRPr="0099003B">
        <w:t>.</w:t>
      </w:r>
    </w:p>
    <w:p w14:paraId="7C2BD631" w14:textId="0827BB75" w:rsidR="00B83B58" w:rsidRPr="0099003B" w:rsidRDefault="00B83B58" w:rsidP="00B83B58">
      <w:pPr>
        <w:pStyle w:val="Heading4"/>
      </w:pPr>
      <w:r w:rsidRPr="0099003B">
        <w:rPr>
          <w:noProof/>
          <w:lang w:val="de-AT" w:eastAsia="de-AT"/>
        </w:rPr>
        <w:drawing>
          <wp:anchor distT="0" distB="0" distL="114300" distR="114300" simplePos="0" relativeHeight="251692032" behindDoc="0" locked="0" layoutInCell="1" allowOverlap="1" wp14:anchorId="1177AD0A" wp14:editId="144724D2">
            <wp:simplePos x="0" y="0"/>
            <wp:positionH relativeFrom="margin">
              <wp:align>left</wp:align>
            </wp:positionH>
            <wp:positionV relativeFrom="paragraph">
              <wp:posOffset>37694</wp:posOffset>
            </wp:positionV>
            <wp:extent cx="4074795" cy="1445260"/>
            <wp:effectExtent l="0" t="0" r="1905" b="2540"/>
            <wp:wrapTight wrapText="bothSides">
              <wp:wrapPolygon edited="0">
                <wp:start x="0" y="0"/>
                <wp:lineTo x="0" y="21353"/>
                <wp:lineTo x="21509" y="21353"/>
                <wp:lineTo x="2150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4795" cy="1445260"/>
                    </a:xfrm>
                    <a:prstGeom prst="rect">
                      <a:avLst/>
                    </a:prstGeom>
                  </pic:spPr>
                </pic:pic>
              </a:graphicData>
            </a:graphic>
            <wp14:sizeRelH relativeFrom="margin">
              <wp14:pctWidth>0</wp14:pctWidth>
            </wp14:sizeRelH>
            <wp14:sizeRelV relativeFrom="margin">
              <wp14:pctHeight>0</wp14:pctHeight>
            </wp14:sizeRelV>
          </wp:anchor>
        </w:drawing>
      </w:r>
      <w:r w:rsidRPr="0099003B">
        <w:t>G-Sync / FreeSync</w:t>
      </w:r>
    </w:p>
    <w:p w14:paraId="6B604EF2" w14:textId="452B626B" w:rsidR="009130A6" w:rsidRPr="0099003B" w:rsidRDefault="00B83B58" w:rsidP="008234D1">
      <w:r w:rsidRPr="0099003B">
        <w:t xml:space="preserve">The goal here is to trigger the display scan-out by the GPU, this requires additional display hardware features, the two competing technologies are G-Sync (NVIDIA) and FreeSync/AdaptiveSync(AMD). </w:t>
      </w:r>
    </w:p>
    <w:p w14:paraId="6F1E2B23" w14:textId="77777777" w:rsidR="00375699" w:rsidRPr="0099003B" w:rsidRDefault="00375699" w:rsidP="008234D1"/>
    <w:p w14:paraId="7369C6C3" w14:textId="6F85528E" w:rsidR="00375699" w:rsidRPr="0099003B" w:rsidRDefault="006342B0" w:rsidP="006342B0">
      <w:pPr>
        <w:pStyle w:val="Heading3"/>
      </w:pPr>
      <w:bookmarkStart w:id="12" w:name="_Toc439601844"/>
      <w:r w:rsidRPr="0099003B">
        <w:rPr>
          <w:noProof/>
          <w:lang w:val="de-AT" w:eastAsia="de-AT"/>
        </w:rPr>
        <w:drawing>
          <wp:anchor distT="0" distB="0" distL="114300" distR="114300" simplePos="0" relativeHeight="251694080" behindDoc="0" locked="0" layoutInCell="1" allowOverlap="1" wp14:anchorId="5DC05A11" wp14:editId="0177B9B5">
            <wp:simplePos x="0" y="0"/>
            <wp:positionH relativeFrom="margin">
              <wp:align>right</wp:align>
            </wp:positionH>
            <wp:positionV relativeFrom="paragraph">
              <wp:posOffset>348971</wp:posOffset>
            </wp:positionV>
            <wp:extent cx="3716655" cy="1308100"/>
            <wp:effectExtent l="0" t="0" r="0" b="6350"/>
            <wp:wrapTight wrapText="bothSides">
              <wp:wrapPolygon edited="0">
                <wp:start x="0" y="0"/>
                <wp:lineTo x="0" y="21390"/>
                <wp:lineTo x="21478" y="21390"/>
                <wp:lineTo x="2147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6655" cy="1308100"/>
                    </a:xfrm>
                    <a:prstGeom prst="rect">
                      <a:avLst/>
                    </a:prstGeom>
                  </pic:spPr>
                </pic:pic>
              </a:graphicData>
            </a:graphic>
            <wp14:sizeRelH relativeFrom="margin">
              <wp14:pctWidth>0</wp14:pctWidth>
            </wp14:sizeRelH>
            <wp14:sizeRelV relativeFrom="margin">
              <wp14:pctHeight>0</wp14:pctHeight>
            </wp14:sizeRelV>
          </wp:anchor>
        </w:drawing>
      </w:r>
      <w:r w:rsidRPr="0099003B">
        <w:t>Multi-Threaded Rendering Pipeline</w:t>
      </w:r>
      <w:bookmarkEnd w:id="12"/>
    </w:p>
    <w:p w14:paraId="3C9ADD9D" w14:textId="41E5C9D4" w:rsidR="006342B0" w:rsidRPr="0099003B" w:rsidRDefault="006342B0" w:rsidP="006342B0">
      <w:r w:rsidRPr="0099003B">
        <w:t xml:space="preserve">The </w:t>
      </w:r>
      <w:r w:rsidRPr="0099003B">
        <w:rPr>
          <w:b/>
        </w:rPr>
        <w:t>Pipelining</w:t>
      </w:r>
      <w:r w:rsidRPr="0099003B">
        <w:t xml:space="preserve"> principle is used heavily, also together with the CPU, where individual stages can be performed on different cores to enable pipelining. </w:t>
      </w:r>
    </w:p>
    <w:p w14:paraId="277C952C" w14:textId="7B73F8BC" w:rsidR="006342B0" w:rsidRPr="0099003B" w:rsidRDefault="006342B0" w:rsidP="006342B0">
      <w:r w:rsidRPr="0099003B">
        <w:t xml:space="preserve">The </w:t>
      </w:r>
      <w:r w:rsidRPr="0099003B">
        <w:rPr>
          <w:b/>
        </w:rPr>
        <w:t>App</w:t>
      </w:r>
      <w:r w:rsidRPr="0099003B">
        <w:t xml:space="preserve"> stage is responsible for simulating the 3D-world, the </w:t>
      </w:r>
      <w:r w:rsidRPr="0099003B">
        <w:rPr>
          <w:b/>
        </w:rPr>
        <w:t>Cull</w:t>
      </w:r>
      <w:r w:rsidRPr="0099003B">
        <w:t xml:space="preserve"> stage determines the objects in the view frustum, the </w:t>
      </w:r>
      <w:r w:rsidRPr="0099003B">
        <w:rPr>
          <w:b/>
        </w:rPr>
        <w:t>Draw</w:t>
      </w:r>
      <w:r w:rsidRPr="0099003B">
        <w:t xml:space="preserve"> stage issues the OpenGl commands finally to the driver, everything must work at target frame rate, otherwise frames may be lost. The goal is always to reach minimal latency. </w:t>
      </w:r>
    </w:p>
    <w:p w14:paraId="70D2E209" w14:textId="77777777" w:rsidR="006342B0" w:rsidRPr="0099003B" w:rsidRDefault="006342B0" w:rsidP="006342B0"/>
    <w:p w14:paraId="2B1A3AE9" w14:textId="3BA1A70B" w:rsidR="006342B0" w:rsidRPr="0099003B" w:rsidRDefault="005E077D" w:rsidP="006342B0">
      <w:pPr>
        <w:pStyle w:val="Heading3"/>
      </w:pPr>
      <w:bookmarkStart w:id="13" w:name="_Toc439601845"/>
      <w:r w:rsidRPr="0099003B">
        <w:rPr>
          <w:noProof/>
          <w:lang w:val="de-AT" w:eastAsia="de-AT"/>
        </w:rPr>
        <w:lastRenderedPageBreak/>
        <w:drawing>
          <wp:anchor distT="0" distB="0" distL="114300" distR="114300" simplePos="0" relativeHeight="251696128" behindDoc="0" locked="0" layoutInCell="1" allowOverlap="1" wp14:anchorId="18CDE14C" wp14:editId="3FF38CDD">
            <wp:simplePos x="0" y="0"/>
            <wp:positionH relativeFrom="margin">
              <wp:align>right</wp:align>
            </wp:positionH>
            <wp:positionV relativeFrom="paragraph">
              <wp:posOffset>41910</wp:posOffset>
            </wp:positionV>
            <wp:extent cx="1433195" cy="1623695"/>
            <wp:effectExtent l="0" t="0" r="0" b="0"/>
            <wp:wrapTight wrapText="bothSides">
              <wp:wrapPolygon edited="0">
                <wp:start x="0" y="0"/>
                <wp:lineTo x="0" y="21287"/>
                <wp:lineTo x="21246" y="21287"/>
                <wp:lineTo x="212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33195" cy="1623695"/>
                    </a:xfrm>
                    <a:prstGeom prst="rect">
                      <a:avLst/>
                    </a:prstGeom>
                  </pic:spPr>
                </pic:pic>
              </a:graphicData>
            </a:graphic>
            <wp14:sizeRelH relativeFrom="margin">
              <wp14:pctWidth>0</wp14:pctWidth>
            </wp14:sizeRelH>
            <wp14:sizeRelV relativeFrom="margin">
              <wp14:pctHeight>0</wp14:pctHeight>
            </wp14:sizeRelV>
          </wp:anchor>
        </w:drawing>
      </w:r>
      <w:r w:rsidR="006342B0" w:rsidRPr="0099003B">
        <w:t>Warping</w:t>
      </w:r>
      <w:bookmarkEnd w:id="13"/>
    </w:p>
    <w:p w14:paraId="7D6FD59F" w14:textId="77777777" w:rsidR="005E077D" w:rsidRPr="0099003B" w:rsidRDefault="005E077D" w:rsidP="006342B0">
      <w:r w:rsidRPr="0099003B">
        <w:rPr>
          <w:noProof/>
          <w:lang w:val="de-AT" w:eastAsia="de-AT"/>
        </w:rPr>
        <w:drawing>
          <wp:anchor distT="0" distB="0" distL="114300" distR="114300" simplePos="0" relativeHeight="251698176" behindDoc="0" locked="0" layoutInCell="1" allowOverlap="1" wp14:anchorId="748C6690" wp14:editId="421FD694">
            <wp:simplePos x="0" y="0"/>
            <wp:positionH relativeFrom="margin">
              <wp:align>left</wp:align>
            </wp:positionH>
            <wp:positionV relativeFrom="paragraph">
              <wp:posOffset>467284</wp:posOffset>
            </wp:positionV>
            <wp:extent cx="3123565" cy="831215"/>
            <wp:effectExtent l="0" t="0" r="635" b="6985"/>
            <wp:wrapTight wrapText="bothSides">
              <wp:wrapPolygon edited="0">
                <wp:start x="0" y="0"/>
                <wp:lineTo x="0" y="21286"/>
                <wp:lineTo x="21473" y="21286"/>
                <wp:lineTo x="2147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782" cy="845684"/>
                    </a:xfrm>
                    <a:prstGeom prst="rect">
                      <a:avLst/>
                    </a:prstGeom>
                  </pic:spPr>
                </pic:pic>
              </a:graphicData>
            </a:graphic>
            <wp14:sizeRelH relativeFrom="margin">
              <wp14:pctWidth>0</wp14:pctWidth>
            </wp14:sizeRelH>
            <wp14:sizeRelV relativeFrom="margin">
              <wp14:pctHeight>0</wp14:pctHeight>
            </wp14:sizeRelV>
          </wp:anchor>
        </w:drawing>
      </w:r>
      <w:r w:rsidRPr="0099003B">
        <w:t xml:space="preserve">A technique to increase performance is warping, where to passes are rendered, once to a texture and the second pass the does a perspective texture mapping with new camera parameters. </w:t>
      </w:r>
    </w:p>
    <w:p w14:paraId="2852C4CD" w14:textId="3F716406" w:rsidR="006342B0" w:rsidRPr="0099003B" w:rsidRDefault="005E077D" w:rsidP="006342B0">
      <w:r w:rsidRPr="0099003B">
        <w:t xml:space="preserve">Using this we can get </w:t>
      </w:r>
      <w:r w:rsidRPr="0099003B">
        <w:rPr>
          <w:b/>
        </w:rPr>
        <w:t>Multi-Framerate Rendering</w:t>
      </w:r>
      <w:r w:rsidRPr="0099003B">
        <w:t xml:space="preserve">, where rendering and displaying is actually decoupled. </w:t>
      </w:r>
    </w:p>
    <w:p w14:paraId="09986BAF" w14:textId="7C4F4D40" w:rsidR="005E077D" w:rsidRPr="0099003B" w:rsidRDefault="005E077D" w:rsidP="006342B0">
      <w:r w:rsidRPr="0099003B">
        <w:t xml:space="preserve">In a </w:t>
      </w:r>
      <w:r w:rsidRPr="0099003B">
        <w:rPr>
          <w:b/>
        </w:rPr>
        <w:t>slow pass</w:t>
      </w:r>
      <w:r w:rsidRPr="0099003B">
        <w:t xml:space="preserve">, the image is rendered to a texture (which is larger than the actual viewport) and in a </w:t>
      </w:r>
      <w:r w:rsidRPr="0099003B">
        <w:rPr>
          <w:b/>
        </w:rPr>
        <w:t>fast pass</w:t>
      </w:r>
      <w:r w:rsidRPr="0099003B">
        <w:t xml:space="preserve">, the latest rendered image is warped using the latest camera parameters. This uses perspective texture mapping as discussed before. The Oculus Rift uses a similar technique called </w:t>
      </w:r>
      <w:r w:rsidRPr="0099003B">
        <w:rPr>
          <w:b/>
        </w:rPr>
        <w:t>Asynchronous Warping</w:t>
      </w:r>
      <w:r w:rsidRPr="0099003B">
        <w:t xml:space="preserve"> for the head tracker. </w:t>
      </w:r>
    </w:p>
    <w:p w14:paraId="68C1776C" w14:textId="17621FE8" w:rsidR="009130A6" w:rsidRPr="0099003B" w:rsidRDefault="00B008C6" w:rsidP="00B008C6">
      <w:pPr>
        <w:pStyle w:val="Heading2"/>
      </w:pPr>
      <w:bookmarkStart w:id="14" w:name="_Toc439601846"/>
      <w:r w:rsidRPr="0099003B">
        <w:t>Unified Shader Model</w:t>
      </w:r>
      <w:bookmarkEnd w:id="14"/>
    </w:p>
    <w:p w14:paraId="0E92F6CB" w14:textId="1F420438" w:rsidR="00B008C6" w:rsidRPr="0099003B" w:rsidRDefault="00B008C6" w:rsidP="00B008C6">
      <w:r w:rsidRPr="0099003B">
        <w:t xml:space="preserve">The </w:t>
      </w:r>
      <w:r w:rsidRPr="0099003B">
        <w:rPr>
          <w:b/>
        </w:rPr>
        <w:t>unified shader model</w:t>
      </w:r>
      <w:r w:rsidRPr="0099003B">
        <w:t xml:space="preserve"> is available since shader model 4.0 and is implemented as an </w:t>
      </w:r>
      <w:r w:rsidRPr="0099003B">
        <w:rPr>
          <w:b/>
        </w:rPr>
        <w:t>ALU</w:t>
      </w:r>
      <w:r w:rsidRPr="0099003B">
        <w:t xml:space="preserve">, which provides the same instruction set and capabilities for all shader types. This enables </w:t>
      </w:r>
      <w:r w:rsidRPr="0099003B">
        <w:rPr>
          <w:b/>
        </w:rPr>
        <w:t xml:space="preserve">dynamic load balancing </w:t>
      </w:r>
      <w:r w:rsidRPr="0099003B">
        <w:t xml:space="preserve">and also provides floating point or integer operations everywhere. </w:t>
      </w:r>
    </w:p>
    <w:p w14:paraId="42A8891F" w14:textId="472F6D94" w:rsidR="00B008C6" w:rsidRPr="0099003B" w:rsidRDefault="00B008C6" w:rsidP="00152588">
      <w:pPr>
        <w:pStyle w:val="Heading3"/>
      </w:pPr>
      <w:bookmarkStart w:id="15" w:name="_Toc439601847"/>
      <w:r w:rsidRPr="0099003B">
        <w:t>Geometry Shader</w:t>
      </w:r>
      <w:bookmarkEnd w:id="15"/>
    </w:p>
    <w:p w14:paraId="56A14D9E" w14:textId="54B59839" w:rsidR="00B008C6" w:rsidRPr="0099003B" w:rsidRDefault="00152588" w:rsidP="00B008C6">
      <w:r w:rsidRPr="0099003B">
        <w:t xml:space="preserve">The </w:t>
      </w:r>
      <w:r w:rsidRPr="0099003B">
        <w:rPr>
          <w:b/>
        </w:rPr>
        <w:t>Geometry Shader</w:t>
      </w:r>
      <w:r w:rsidRPr="0099003B">
        <w:t xml:space="preserve"> resides between the vertex and fragment shader and can generate primitives dynamically, this can be used to procedurally generate geometry (e.g. </w:t>
      </w:r>
      <w:r w:rsidR="004417EB" w:rsidRPr="0099003B">
        <w:t xml:space="preserve">growing plants) but it can also produce particles, shadow volumes via extrusion or other displacements. </w:t>
      </w:r>
    </w:p>
    <w:p w14:paraId="1651F7DA" w14:textId="3114FC4B" w:rsidR="0020337A" w:rsidRPr="0099003B" w:rsidRDefault="0020337A" w:rsidP="0020337A">
      <w:pPr>
        <w:pStyle w:val="Heading2"/>
      </w:pPr>
      <w:bookmarkStart w:id="16" w:name="_Toc439601848"/>
      <w:r w:rsidRPr="0099003B">
        <w:t>Compute Languages</w:t>
      </w:r>
      <w:bookmarkEnd w:id="16"/>
    </w:p>
    <w:p w14:paraId="619E1E9D" w14:textId="629AFDC6" w:rsidR="0020337A" w:rsidRPr="0099003B" w:rsidRDefault="0020337A" w:rsidP="0020337A">
      <w:r w:rsidRPr="0099003B">
        <w:t xml:space="preserve">With help of the unified shader architecture, it is possible for </w:t>
      </w:r>
      <w:r w:rsidRPr="0099003B">
        <w:rPr>
          <w:b/>
        </w:rPr>
        <w:t>GPU Compute languages</w:t>
      </w:r>
      <w:r w:rsidRPr="0099003B">
        <w:t xml:space="preserve"> to access the unified shader cores through a C-like language, one is </w:t>
      </w:r>
      <w:r w:rsidRPr="0099003B">
        <w:rPr>
          <w:b/>
        </w:rPr>
        <w:t>CUDA</w:t>
      </w:r>
      <w:r w:rsidRPr="0099003B">
        <w:t xml:space="preserve">, which runs multiple threads (one per shader) and accesses shared memory and also </w:t>
      </w:r>
      <w:r w:rsidRPr="0099003B">
        <w:rPr>
          <w:b/>
        </w:rPr>
        <w:t>OpenCL</w:t>
      </w:r>
      <w:r w:rsidRPr="0099003B">
        <w:t xml:space="preserve">, which provides a massively parallel programming API which runs on the CPU and GPU. </w:t>
      </w:r>
    </w:p>
    <w:p w14:paraId="71CA19EE" w14:textId="11A411B9" w:rsidR="00AE61E6" w:rsidRPr="0099003B" w:rsidRDefault="00874965" w:rsidP="00874965">
      <w:pPr>
        <w:pStyle w:val="Heading2"/>
      </w:pPr>
      <w:bookmarkStart w:id="17" w:name="_Toc439601849"/>
      <w:r w:rsidRPr="0099003B">
        <w:t>Modern APIs</w:t>
      </w:r>
      <w:bookmarkEnd w:id="17"/>
    </w:p>
    <w:p w14:paraId="6BC9B0A6" w14:textId="729405E4" w:rsidR="005D529C" w:rsidRPr="0099003B" w:rsidRDefault="00874965" w:rsidP="008234D1">
      <w:r w:rsidRPr="0099003B">
        <w:rPr>
          <w:noProof/>
          <w:lang w:val="de-AT" w:eastAsia="de-AT"/>
        </w:rPr>
        <w:drawing>
          <wp:anchor distT="0" distB="0" distL="114300" distR="114300" simplePos="0" relativeHeight="251703296" behindDoc="0" locked="0" layoutInCell="1" allowOverlap="1" wp14:anchorId="696C8508" wp14:editId="48794D3E">
            <wp:simplePos x="0" y="0"/>
            <wp:positionH relativeFrom="margin">
              <wp:align>center</wp:align>
            </wp:positionH>
            <wp:positionV relativeFrom="paragraph">
              <wp:posOffset>303149</wp:posOffset>
            </wp:positionV>
            <wp:extent cx="5418455" cy="2311400"/>
            <wp:effectExtent l="0" t="0" r="0" b="0"/>
            <wp:wrapTight wrapText="bothSides">
              <wp:wrapPolygon edited="0">
                <wp:start x="0" y="0"/>
                <wp:lineTo x="0" y="21363"/>
                <wp:lineTo x="21491" y="21363"/>
                <wp:lineTo x="2149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8455" cy="2311400"/>
                    </a:xfrm>
                    <a:prstGeom prst="rect">
                      <a:avLst/>
                    </a:prstGeom>
                  </pic:spPr>
                </pic:pic>
              </a:graphicData>
            </a:graphic>
            <wp14:sizeRelH relativeFrom="margin">
              <wp14:pctWidth>0</wp14:pctWidth>
            </wp14:sizeRelH>
            <wp14:sizeRelV relativeFrom="margin">
              <wp14:pctHeight>0</wp14:pctHeight>
            </wp14:sizeRelV>
          </wp:anchor>
        </w:drawing>
      </w:r>
      <w:r w:rsidR="005D529C" w:rsidRPr="0099003B">
        <w:br w:type="page"/>
      </w:r>
    </w:p>
    <w:p w14:paraId="6E400AA0" w14:textId="283CEE96" w:rsidR="005D529C" w:rsidRPr="0099003B" w:rsidRDefault="005D529C" w:rsidP="00A05D94">
      <w:pPr>
        <w:pStyle w:val="Heading1"/>
      </w:pPr>
      <w:bookmarkStart w:id="18" w:name="_Toc439601850"/>
      <w:r w:rsidRPr="0099003B">
        <w:lastRenderedPageBreak/>
        <w:t>OpenGL</w:t>
      </w:r>
      <w:bookmarkEnd w:id="18"/>
    </w:p>
    <w:p w14:paraId="5268CA4F" w14:textId="3C8576FD" w:rsidR="00CD6F33" w:rsidRPr="0099003B" w:rsidRDefault="002B2CD4" w:rsidP="00A05D94">
      <w:r w:rsidRPr="0099003B">
        <w:rPr>
          <w:b/>
        </w:rPr>
        <w:t>OpenGL</w:t>
      </w:r>
      <w:r w:rsidRPr="0099003B">
        <w:t xml:space="preserve"> is a </w:t>
      </w:r>
      <w:r w:rsidRPr="0099003B">
        <w:rPr>
          <w:b/>
        </w:rPr>
        <w:t>low-level graphics API</w:t>
      </w:r>
      <w:r w:rsidRPr="0099003B">
        <w:t xml:space="preserve"> specification which defines an </w:t>
      </w:r>
      <w:r w:rsidRPr="0099003B">
        <w:rPr>
          <w:i/>
        </w:rPr>
        <w:t>abstract rendering device</w:t>
      </w:r>
      <w:r w:rsidRPr="0099003B">
        <w:t xml:space="preserve"> and a </w:t>
      </w:r>
      <w:r w:rsidRPr="0099003B">
        <w:rPr>
          <w:i/>
        </w:rPr>
        <w:t>set of functions</w:t>
      </w:r>
      <w:r w:rsidRPr="0099003B">
        <w:t xml:space="preserve"> which may operate on this device. </w:t>
      </w:r>
      <w:r w:rsidR="00C46722" w:rsidRPr="0099003B">
        <w:t xml:space="preserve">It is </w:t>
      </w:r>
      <w:r w:rsidR="00C46722" w:rsidRPr="0099003B">
        <w:rPr>
          <w:b/>
        </w:rPr>
        <w:t>not a library</w:t>
      </w:r>
      <w:r w:rsidR="00C46722" w:rsidRPr="0099003B">
        <w:t xml:space="preserve"> as the implementation is platform depended, although the interface is not. It is a so-called </w:t>
      </w:r>
      <w:r w:rsidR="00C46722" w:rsidRPr="0099003B">
        <w:rPr>
          <w:b/>
        </w:rPr>
        <w:t>immediate mode API</w:t>
      </w:r>
      <w:r w:rsidR="00C46722" w:rsidRPr="0099003B">
        <w:t xml:space="preserve">, which means that it issues drawing commands and has no concept of permanent objects. </w:t>
      </w:r>
      <w:r w:rsidR="00CD6F33" w:rsidRPr="0099003B">
        <w:t xml:space="preserve">It comes as part of the graphics driver or as a runtime library built on top of the driver and can be initialized through a platform specific API like WGL (Windows), GLX (Unix/Linux) or EGL (mobile devices). </w:t>
      </w:r>
    </w:p>
    <w:p w14:paraId="1128D238" w14:textId="7F9EB8CA" w:rsidR="00327480" w:rsidRPr="0099003B" w:rsidRDefault="00327480" w:rsidP="00327480">
      <w:pPr>
        <w:pStyle w:val="Heading2"/>
      </w:pPr>
      <w:bookmarkStart w:id="19" w:name="_Toc439601851"/>
      <w:r w:rsidRPr="0099003B">
        <w:t>Basic Concepts</w:t>
      </w:r>
      <w:bookmarkEnd w:id="19"/>
    </w:p>
    <w:p w14:paraId="4BD0CFD1" w14:textId="5ACF1EF0" w:rsidR="00327480" w:rsidRPr="0099003B" w:rsidRDefault="00327480" w:rsidP="00327480">
      <w:r w:rsidRPr="0099003B">
        <w:t xml:space="preserve">OpenGL operates in a certain </w:t>
      </w:r>
      <w:r w:rsidRPr="0099003B">
        <w:rPr>
          <w:b/>
        </w:rPr>
        <w:t>context</w:t>
      </w:r>
      <w:r w:rsidRPr="0099003B">
        <w:t xml:space="preserve">, in which </w:t>
      </w:r>
      <w:r w:rsidRPr="0099003B">
        <w:rPr>
          <w:b/>
        </w:rPr>
        <w:t>resources</w:t>
      </w:r>
      <w:r w:rsidRPr="0099003B">
        <w:t xml:space="preserve"> are kept. It may define </w:t>
      </w:r>
      <w:r w:rsidRPr="0099003B">
        <w:rPr>
          <w:b/>
        </w:rPr>
        <w:t>objects</w:t>
      </w:r>
      <w:r w:rsidRPr="0099003B">
        <w:t xml:space="preserve">, that are represented through object names and has a state that if bound to the context is also mapped into the context’s state. </w:t>
      </w:r>
      <w:r w:rsidR="0027080C" w:rsidRPr="0099003B">
        <w:t xml:space="preserve">It may be bound to so-called bind points (also called targets). </w:t>
      </w:r>
    </w:p>
    <w:p w14:paraId="56E2B334" w14:textId="24244BCC" w:rsidR="0027080C" w:rsidRPr="0099003B" w:rsidRDefault="0027080C" w:rsidP="0027080C">
      <w:pPr>
        <w:pStyle w:val="Heading3"/>
      </w:pPr>
      <w:bookmarkStart w:id="20" w:name="_Toc439601852"/>
      <w:r w:rsidRPr="0099003B">
        <w:t>Context</w:t>
      </w:r>
      <w:bookmarkEnd w:id="20"/>
    </w:p>
    <w:p w14:paraId="5201BFCF" w14:textId="77E6B164" w:rsidR="0027080C" w:rsidRPr="0099003B" w:rsidRDefault="0027080C" w:rsidP="0027080C">
      <w:r w:rsidRPr="0099003B">
        <w:t xml:space="preserve">The context represents an instance of OpenGL, multiple of those may exists in a process and resources can be shared between those. Each thread has a </w:t>
      </w:r>
      <w:r w:rsidRPr="0099003B">
        <w:rPr>
          <w:i/>
        </w:rPr>
        <w:t>current context</w:t>
      </w:r>
      <w:r w:rsidRPr="0099003B">
        <w:t xml:space="preserve"> and there exists a </w:t>
      </w:r>
      <w:r w:rsidRPr="0099003B">
        <w:rPr>
          <w:b/>
        </w:rPr>
        <w:t>one-to-one mapping</w:t>
      </w:r>
      <w:r w:rsidRPr="0099003B">
        <w:t xml:space="preserve">, so only one current context per thread and the context is only current in one thread at the same time. All of the OpenGL operations then </w:t>
      </w:r>
      <w:r w:rsidRPr="002A5D15">
        <w:rPr>
          <w:b/>
        </w:rPr>
        <w:t>work in the current context</w:t>
      </w:r>
      <w:r w:rsidRPr="0099003B">
        <w:t xml:space="preserve">. </w:t>
      </w:r>
    </w:p>
    <w:p w14:paraId="4EC69FD1" w14:textId="23A47C9A" w:rsidR="0027080C" w:rsidRPr="0099003B" w:rsidRDefault="0027080C" w:rsidP="0027080C">
      <w:pPr>
        <w:pStyle w:val="Heading3"/>
      </w:pPr>
      <w:bookmarkStart w:id="21" w:name="_Toc439601853"/>
      <w:r w:rsidRPr="0099003B">
        <w:t>Resources</w:t>
      </w:r>
      <w:bookmarkEnd w:id="21"/>
    </w:p>
    <w:p w14:paraId="34EDEB52" w14:textId="0F16B009" w:rsidR="0027080C" w:rsidRPr="0099003B" w:rsidRDefault="00F83D53" w:rsidP="0027080C">
      <w:r w:rsidRPr="0099003B">
        <w:t xml:space="preserve">Resources act as </w:t>
      </w:r>
      <w:r w:rsidRPr="002A5D15">
        <w:rPr>
          <w:b/>
        </w:rPr>
        <w:t>sources of input and sinks for output</w:t>
      </w:r>
      <w:r w:rsidRPr="0099003B">
        <w:t xml:space="preserve">, this includes buffers (linear chunks of memory), images, state objects and much more. </w:t>
      </w:r>
    </w:p>
    <w:p w14:paraId="10461327" w14:textId="564BC0D6" w:rsidR="00F83D53" w:rsidRPr="0099003B" w:rsidRDefault="00F83D53" w:rsidP="00F83D53">
      <w:pPr>
        <w:pStyle w:val="Heading3"/>
      </w:pPr>
      <w:bookmarkStart w:id="22" w:name="_Toc439601854"/>
      <w:r w:rsidRPr="0099003B">
        <w:t>Object Model</w:t>
      </w:r>
      <w:bookmarkEnd w:id="22"/>
    </w:p>
    <w:p w14:paraId="0A54A87D" w14:textId="19BC7202" w:rsidR="00F83D53" w:rsidRPr="0099003B" w:rsidRDefault="00F83D53" w:rsidP="00F83D53">
      <w:r w:rsidRPr="0099003B">
        <w:t xml:space="preserve">OpenGL is object-oriented in a strange way, where instances are </w:t>
      </w:r>
      <w:r w:rsidRPr="0099003B">
        <w:rPr>
          <w:b/>
        </w:rPr>
        <w:t>identified by name</w:t>
      </w:r>
      <w:r w:rsidRPr="0099003B">
        <w:t xml:space="preserve"> (like an unsigned integer handle) and </w:t>
      </w:r>
      <w:r w:rsidR="002A5D15">
        <w:rPr>
          <w:b/>
        </w:rPr>
        <w:t>commands work</w:t>
      </w:r>
      <w:r w:rsidRPr="0099003B">
        <w:t xml:space="preserve"> on so-called </w:t>
      </w:r>
      <w:r w:rsidRPr="0099003B">
        <w:rPr>
          <w:b/>
        </w:rPr>
        <w:t>targets</w:t>
      </w:r>
      <w:r w:rsidRPr="0099003B">
        <w:t xml:space="preserve">. Objects can be bound to those targets, whereas the issued command will then act upon this object. </w:t>
      </w:r>
      <w:r w:rsidR="00460ECA" w:rsidRPr="0099003B">
        <w:t xml:space="preserve">Commands are reminiscent of methods and the target is similar to the type in classical object-oriented programming. </w:t>
      </w:r>
    </w:p>
    <w:p w14:paraId="62C5B068" w14:textId="3B31EE9C" w:rsidR="005E139F" w:rsidRPr="0099003B" w:rsidRDefault="005E139F" w:rsidP="00F83D53">
      <w:r w:rsidRPr="0099003B">
        <w:t xml:space="preserve">To </w:t>
      </w:r>
      <w:r w:rsidRPr="0099003B">
        <w:rPr>
          <w:b/>
        </w:rPr>
        <w:t>bind</w:t>
      </w:r>
      <w:r w:rsidRPr="0099003B">
        <w:t xml:space="preserve"> an object to a target essential means </w:t>
      </w:r>
      <w:r w:rsidRPr="0099003B">
        <w:rPr>
          <w:b/>
        </w:rPr>
        <w:t>activating</w:t>
      </w:r>
      <w:r w:rsidRPr="0099003B">
        <w:t xml:space="preserve"> the object, this means that object become </w:t>
      </w:r>
      <w:r w:rsidRPr="0099003B">
        <w:rPr>
          <w:i/>
        </w:rPr>
        <w:t>current</w:t>
      </w:r>
      <w:r w:rsidRPr="0099003B">
        <w:t xml:space="preserve"> for that target. Objects are also first created when first bound. </w:t>
      </w:r>
      <w:r w:rsidRPr="0099003B">
        <w:rPr>
          <w:b/>
        </w:rPr>
        <w:t>Exceptions</w:t>
      </w:r>
      <w:r w:rsidRPr="0099003B">
        <w:t xml:space="preserve"> to this are </w:t>
      </w:r>
      <w:r w:rsidRPr="0099003B">
        <w:rPr>
          <w:b/>
        </w:rPr>
        <w:t xml:space="preserve">shader </w:t>
      </w:r>
      <w:r w:rsidRPr="0099003B">
        <w:t xml:space="preserve">and </w:t>
      </w:r>
      <w:r w:rsidRPr="0099003B">
        <w:rPr>
          <w:b/>
        </w:rPr>
        <w:t>program</w:t>
      </w:r>
      <w:r w:rsidRPr="0099003B">
        <w:t xml:space="preserve"> </w:t>
      </w:r>
      <w:r w:rsidRPr="0099003B">
        <w:rPr>
          <w:b/>
        </w:rPr>
        <w:t>objects</w:t>
      </w:r>
      <w:r w:rsidRPr="0099003B">
        <w:t xml:space="preserve">. </w:t>
      </w:r>
    </w:p>
    <w:p w14:paraId="7C2B5640" w14:textId="34B4FF26" w:rsidR="00595497" w:rsidRPr="0099003B" w:rsidRDefault="00595497" w:rsidP="00F83D53">
      <w:r w:rsidRPr="0099003B">
        <w:rPr>
          <w:b/>
        </w:rPr>
        <w:t>Primitive types</w:t>
      </w:r>
      <w:r w:rsidRPr="0099003B">
        <w:t xml:space="preserve"> include </w:t>
      </w:r>
      <w:r w:rsidRPr="0099003B">
        <w:rPr>
          <w:i/>
        </w:rPr>
        <w:t xml:space="preserve">GL_POINTS, GL_LINES, GL_LINE_STRIP, GL_TRIANGLES </w:t>
      </w:r>
      <w:r w:rsidRPr="0099003B">
        <w:t xml:space="preserve">and </w:t>
      </w:r>
      <w:r w:rsidRPr="0099003B">
        <w:rPr>
          <w:i/>
        </w:rPr>
        <w:t>GL_TRIANGLE_STRIP.</w:t>
      </w:r>
      <w:r w:rsidRPr="0099003B">
        <w:t xml:space="preserve"> After the pipeline itself is configure, a draw call can be issued to actually draw some of those primitives. </w:t>
      </w:r>
    </w:p>
    <w:p w14:paraId="784F21FC" w14:textId="04CE5228" w:rsidR="00595497" w:rsidRPr="0099003B" w:rsidRDefault="00595497" w:rsidP="00595497">
      <w:pPr>
        <w:pStyle w:val="Heading4"/>
      </w:pPr>
      <w:r w:rsidRPr="0099003B">
        <w:t>Vertex Specification</w:t>
      </w:r>
    </w:p>
    <w:p w14:paraId="0643D4EA" w14:textId="7A328359" w:rsidR="00595497" w:rsidRPr="0099003B" w:rsidRDefault="00210AC1" w:rsidP="00595497">
      <w:r w:rsidRPr="0099003B">
        <w:rPr>
          <w:noProof/>
          <w:lang w:val="de-AT" w:eastAsia="de-AT"/>
        </w:rPr>
        <w:drawing>
          <wp:anchor distT="0" distB="0" distL="114300" distR="114300" simplePos="0" relativeHeight="251705344" behindDoc="0" locked="0" layoutInCell="1" allowOverlap="1" wp14:anchorId="1E3433F7" wp14:editId="75EF6FEF">
            <wp:simplePos x="0" y="0"/>
            <wp:positionH relativeFrom="margin">
              <wp:posOffset>4094480</wp:posOffset>
            </wp:positionH>
            <wp:positionV relativeFrom="paragraph">
              <wp:posOffset>261620</wp:posOffset>
            </wp:positionV>
            <wp:extent cx="2947670" cy="1034415"/>
            <wp:effectExtent l="0" t="0" r="5080" b="0"/>
            <wp:wrapTight wrapText="bothSides">
              <wp:wrapPolygon edited="0">
                <wp:start x="0" y="0"/>
                <wp:lineTo x="0" y="21083"/>
                <wp:lineTo x="21498" y="21083"/>
                <wp:lineTo x="2149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7670" cy="1034415"/>
                    </a:xfrm>
                    <a:prstGeom prst="rect">
                      <a:avLst/>
                    </a:prstGeom>
                  </pic:spPr>
                </pic:pic>
              </a:graphicData>
            </a:graphic>
            <wp14:sizeRelH relativeFrom="margin">
              <wp14:pctWidth>0</wp14:pctWidth>
            </wp14:sizeRelH>
            <wp14:sizeRelV relativeFrom="margin">
              <wp14:pctHeight>0</wp14:pctHeight>
            </wp14:sizeRelV>
          </wp:anchor>
        </w:drawing>
      </w:r>
      <w:r w:rsidR="00595497" w:rsidRPr="0099003B">
        <w:t xml:space="preserve">The vertex specification wires together the pipeline input and configures the </w:t>
      </w:r>
      <w:r w:rsidR="00595497" w:rsidRPr="0099003B">
        <w:rPr>
          <w:b/>
        </w:rPr>
        <w:t>vertex fetch</w:t>
      </w:r>
      <w:r w:rsidR="00595497" w:rsidRPr="0099003B">
        <w:t xml:space="preserve">, in doing so it reads the vertex attribute data from buffers, performs the necessary data format conversion and feeds the vertex attributes into the vertex shader. </w:t>
      </w:r>
      <w:r w:rsidR="0062408B" w:rsidRPr="0099003B">
        <w:t xml:space="preserve">The state configured in the vertex specification stage is held in a </w:t>
      </w:r>
      <w:r w:rsidR="0062408B" w:rsidRPr="0099003B">
        <w:rPr>
          <w:b/>
        </w:rPr>
        <w:t>Vertex Array Object (VAO)</w:t>
      </w:r>
      <w:r w:rsidR="0062408B" w:rsidRPr="0099003B">
        <w:t xml:space="preserve">, which holds all the buffer object bindings and vertex attribute mappings. </w:t>
      </w:r>
    </w:p>
    <w:p w14:paraId="5E72E13B" w14:textId="5BC059D8" w:rsidR="005D529C" w:rsidRPr="0099003B" w:rsidRDefault="000C5878" w:rsidP="00210AC1">
      <w:pPr>
        <w:pStyle w:val="Heading2"/>
      </w:pPr>
      <w:bookmarkStart w:id="23" w:name="_Toc439601855"/>
      <w:r w:rsidRPr="0099003B">
        <w:rPr>
          <w:noProof/>
          <w:lang w:val="de-AT" w:eastAsia="de-AT"/>
        </w:rPr>
        <w:lastRenderedPageBreak/>
        <w:drawing>
          <wp:anchor distT="0" distB="0" distL="114300" distR="114300" simplePos="0" relativeHeight="251707392" behindDoc="0" locked="0" layoutInCell="1" allowOverlap="1" wp14:anchorId="565AFED9" wp14:editId="327F8510">
            <wp:simplePos x="0" y="0"/>
            <wp:positionH relativeFrom="margin">
              <wp:align>right</wp:align>
            </wp:positionH>
            <wp:positionV relativeFrom="paragraph">
              <wp:posOffset>508</wp:posOffset>
            </wp:positionV>
            <wp:extent cx="3818890" cy="1850390"/>
            <wp:effectExtent l="0" t="0" r="0" b="0"/>
            <wp:wrapTight wrapText="bothSides">
              <wp:wrapPolygon edited="0">
                <wp:start x="0" y="0"/>
                <wp:lineTo x="0" y="21348"/>
                <wp:lineTo x="21442" y="21348"/>
                <wp:lineTo x="2144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8890" cy="1850390"/>
                    </a:xfrm>
                    <a:prstGeom prst="rect">
                      <a:avLst/>
                    </a:prstGeom>
                  </pic:spPr>
                </pic:pic>
              </a:graphicData>
            </a:graphic>
            <wp14:sizeRelH relativeFrom="margin">
              <wp14:pctWidth>0</wp14:pctWidth>
            </wp14:sizeRelH>
            <wp14:sizeRelV relativeFrom="margin">
              <wp14:pctHeight>0</wp14:pctHeight>
            </wp14:sizeRelV>
          </wp:anchor>
        </w:drawing>
      </w:r>
      <w:r w:rsidR="00210AC1" w:rsidRPr="0099003B">
        <w:t>Shaders</w:t>
      </w:r>
      <w:bookmarkEnd w:id="23"/>
    </w:p>
    <w:p w14:paraId="068C77DD" w14:textId="6ED568E8" w:rsidR="00210AC1" w:rsidRPr="0099003B" w:rsidRDefault="00210AC1" w:rsidP="00210AC1">
      <w:r w:rsidRPr="0099003B">
        <w:rPr>
          <w:b/>
        </w:rPr>
        <w:t>Shaders</w:t>
      </w:r>
      <w:r w:rsidRPr="0099003B">
        <w:t xml:space="preserve"> are the programs that can be used in the programmable parts of the pipeline, they are part of the pipeline as for example the vertex or fragment shader and are compiled from GLSL code (a C-like OpenGL shading language). </w:t>
      </w:r>
      <w:r w:rsidR="00A45AFD" w:rsidRPr="0099003B">
        <w:t xml:space="preserve">Those shaders are then linked together into a </w:t>
      </w:r>
      <w:r w:rsidR="00A45AFD" w:rsidRPr="0099003B">
        <w:rPr>
          <w:b/>
        </w:rPr>
        <w:t>program object</w:t>
      </w:r>
      <w:r w:rsidR="00A45AFD" w:rsidRPr="0099003B">
        <w:t xml:space="preserve">, which holds all the linked shaders and represents the whole pipeline. </w:t>
      </w:r>
    </w:p>
    <w:p w14:paraId="5C493511" w14:textId="3234F7E2" w:rsidR="005D529C" w:rsidRPr="0099003B" w:rsidRDefault="000C5878" w:rsidP="000C5878">
      <w:pPr>
        <w:pStyle w:val="Heading3"/>
      </w:pPr>
      <w:bookmarkStart w:id="24" w:name="_Toc439601856"/>
      <w:r w:rsidRPr="0099003B">
        <w:rPr>
          <w:noProof/>
          <w:lang w:val="de-AT" w:eastAsia="de-AT"/>
        </w:rPr>
        <w:drawing>
          <wp:anchor distT="0" distB="0" distL="114300" distR="114300" simplePos="0" relativeHeight="251709440" behindDoc="0" locked="0" layoutInCell="1" allowOverlap="1" wp14:anchorId="00EEDD2A" wp14:editId="7255C519">
            <wp:simplePos x="0" y="0"/>
            <wp:positionH relativeFrom="margin">
              <wp:align>right</wp:align>
            </wp:positionH>
            <wp:positionV relativeFrom="paragraph">
              <wp:posOffset>99695</wp:posOffset>
            </wp:positionV>
            <wp:extent cx="4226560" cy="3423285"/>
            <wp:effectExtent l="0" t="0" r="2540" b="5715"/>
            <wp:wrapTight wrapText="bothSides">
              <wp:wrapPolygon edited="0">
                <wp:start x="0" y="0"/>
                <wp:lineTo x="0" y="21516"/>
                <wp:lineTo x="21516" y="21516"/>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6560" cy="3423285"/>
                    </a:xfrm>
                    <a:prstGeom prst="rect">
                      <a:avLst/>
                    </a:prstGeom>
                  </pic:spPr>
                </pic:pic>
              </a:graphicData>
            </a:graphic>
            <wp14:sizeRelH relativeFrom="margin">
              <wp14:pctWidth>0</wp14:pctWidth>
            </wp14:sizeRelH>
            <wp14:sizeRelV relativeFrom="margin">
              <wp14:pctHeight>0</wp14:pctHeight>
            </wp14:sizeRelV>
          </wp:anchor>
        </w:drawing>
      </w:r>
      <w:r w:rsidRPr="0099003B">
        <w:t>Vertex Shader</w:t>
      </w:r>
      <w:bookmarkEnd w:id="24"/>
    </w:p>
    <w:p w14:paraId="7F85C223" w14:textId="02092BAF" w:rsidR="005D529C" w:rsidRPr="0099003B" w:rsidRDefault="000C5878" w:rsidP="00A05D94">
      <w:r w:rsidRPr="0099003B">
        <w:t xml:space="preserve">A </w:t>
      </w:r>
      <w:r w:rsidRPr="0099003B">
        <w:rPr>
          <w:b/>
        </w:rPr>
        <w:t>vertex shader</w:t>
      </w:r>
      <w:r w:rsidRPr="0099003B">
        <w:t xml:space="preserve"> processes each vertex, it receives </w:t>
      </w:r>
      <w:r w:rsidRPr="0099003B">
        <w:rPr>
          <w:i/>
        </w:rPr>
        <w:t>vertex attributes</w:t>
      </w:r>
      <w:r w:rsidRPr="0099003B">
        <w:t xml:space="preserve"> and also emits </w:t>
      </w:r>
      <w:r w:rsidRPr="0099003B">
        <w:rPr>
          <w:i/>
        </w:rPr>
        <w:t>vertex attributes</w:t>
      </w:r>
      <w:r w:rsidRPr="0099003B">
        <w:t xml:space="preserve">, which can be manifold but must include </w:t>
      </w:r>
      <w:r w:rsidRPr="0099003B">
        <w:rPr>
          <w:i/>
        </w:rPr>
        <w:t>gl_Position</w:t>
      </w:r>
      <w:r w:rsidRPr="0099003B">
        <w:t>.</w:t>
      </w:r>
    </w:p>
    <w:p w14:paraId="4975A74F" w14:textId="732F4CEE" w:rsidR="005D529C" w:rsidRPr="0099003B" w:rsidRDefault="00857218" w:rsidP="00857218">
      <w:pPr>
        <w:pStyle w:val="Heading3"/>
      </w:pPr>
      <w:bookmarkStart w:id="25" w:name="_Toc439601857"/>
      <w:r w:rsidRPr="0099003B">
        <w:t>Rasterizer</w:t>
      </w:r>
      <w:bookmarkEnd w:id="25"/>
    </w:p>
    <w:p w14:paraId="64599228" w14:textId="3E66744F" w:rsidR="00857218" w:rsidRPr="0099003B" w:rsidRDefault="00857218" w:rsidP="00857218">
      <w:r w:rsidRPr="0099003B">
        <w:t xml:space="preserve">This part is part of the </w:t>
      </w:r>
      <w:r w:rsidRPr="0099003B">
        <w:rPr>
          <w:b/>
        </w:rPr>
        <w:t>fixed-function pipeline</w:t>
      </w:r>
      <w:r w:rsidRPr="0099003B">
        <w:t xml:space="preserve"> and rasterizes the given primitives. It receives </w:t>
      </w:r>
      <w:r w:rsidRPr="0099003B">
        <w:rPr>
          <w:i/>
        </w:rPr>
        <w:t>primitives</w:t>
      </w:r>
      <w:r w:rsidRPr="0099003B">
        <w:t xml:space="preserve"> like vertex attributes and emits </w:t>
      </w:r>
      <w:r w:rsidRPr="0099003B">
        <w:rPr>
          <w:i/>
        </w:rPr>
        <w:t>fragments</w:t>
      </w:r>
      <w:r w:rsidRPr="0099003B">
        <w:t xml:space="preserve">, which are essentially interpolated vertex attributes. </w:t>
      </w:r>
    </w:p>
    <w:p w14:paraId="41A05F6F" w14:textId="59D25031" w:rsidR="005D529C" w:rsidRPr="0099003B" w:rsidRDefault="00D14466" w:rsidP="00D14466">
      <w:pPr>
        <w:pStyle w:val="Heading3"/>
      </w:pPr>
      <w:bookmarkStart w:id="26" w:name="_Toc439601858"/>
      <w:r w:rsidRPr="0099003B">
        <w:t>Fragment Shader</w:t>
      </w:r>
      <w:bookmarkEnd w:id="26"/>
    </w:p>
    <w:p w14:paraId="4CD2CF8E" w14:textId="56411725" w:rsidR="00D14466" w:rsidRPr="0099003B" w:rsidRDefault="00D14466" w:rsidP="00D14466">
      <w:r w:rsidRPr="0099003B">
        <w:t xml:space="preserve">This is a programmable shader once again and processes each fragment. It receives </w:t>
      </w:r>
      <w:r w:rsidRPr="0099003B">
        <w:rPr>
          <w:i/>
        </w:rPr>
        <w:t>fragments</w:t>
      </w:r>
      <w:r w:rsidRPr="0099003B">
        <w:t xml:space="preserve"> (interpolated vertex attributes) and emits a </w:t>
      </w:r>
      <w:r w:rsidRPr="0099003B">
        <w:rPr>
          <w:i/>
        </w:rPr>
        <w:t>fragment color.</w:t>
      </w:r>
      <w:r w:rsidRPr="0099003B">
        <w:t xml:space="preserve"> </w:t>
      </w:r>
    </w:p>
    <w:p w14:paraId="573CC7BA" w14:textId="6B631361" w:rsidR="00A47B24" w:rsidRPr="0099003B" w:rsidRDefault="00A47B24" w:rsidP="00D14466">
      <w:r w:rsidRPr="0099003B">
        <w:t xml:space="preserve">The </w:t>
      </w:r>
      <w:r w:rsidRPr="0099003B">
        <w:rPr>
          <w:b/>
        </w:rPr>
        <w:t>fixed-function parts</w:t>
      </w:r>
      <w:r w:rsidRPr="0099003B">
        <w:t xml:space="preserve"> of the pipeline can be accessed through </w:t>
      </w:r>
      <w:r w:rsidRPr="0099003B">
        <w:rPr>
          <w:b/>
        </w:rPr>
        <w:t>built-in variables</w:t>
      </w:r>
      <w:r w:rsidRPr="0099003B">
        <w:t xml:space="preserve"> and finally, </w:t>
      </w:r>
      <w:r w:rsidRPr="0099003B">
        <w:rPr>
          <w:b/>
        </w:rPr>
        <w:t>fragment merging</w:t>
      </w:r>
      <w:r w:rsidRPr="0099003B">
        <w:t xml:space="preserve"> occurs which evaluates the final color of the pixels on screen. </w:t>
      </w:r>
    </w:p>
    <w:p w14:paraId="407A0814" w14:textId="52EB6FD7" w:rsidR="005D529C" w:rsidRPr="0099003B" w:rsidRDefault="00A47B24" w:rsidP="00A05D94">
      <w:r w:rsidRPr="0099003B">
        <w:rPr>
          <w:noProof/>
          <w:lang w:val="de-AT" w:eastAsia="de-AT"/>
        </w:rPr>
        <w:drawing>
          <wp:anchor distT="0" distB="0" distL="114300" distR="114300" simplePos="0" relativeHeight="251711488" behindDoc="0" locked="0" layoutInCell="1" allowOverlap="1" wp14:anchorId="612B8982" wp14:editId="6DA25313">
            <wp:simplePos x="0" y="0"/>
            <wp:positionH relativeFrom="margin">
              <wp:align>center</wp:align>
            </wp:positionH>
            <wp:positionV relativeFrom="paragraph">
              <wp:posOffset>164694</wp:posOffset>
            </wp:positionV>
            <wp:extent cx="4747260" cy="2103755"/>
            <wp:effectExtent l="0" t="0" r="0" b="0"/>
            <wp:wrapTight wrapText="bothSides">
              <wp:wrapPolygon edited="0">
                <wp:start x="0" y="0"/>
                <wp:lineTo x="0" y="21320"/>
                <wp:lineTo x="21496" y="21320"/>
                <wp:lineTo x="2149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7260" cy="2103755"/>
                    </a:xfrm>
                    <a:prstGeom prst="rect">
                      <a:avLst/>
                    </a:prstGeom>
                  </pic:spPr>
                </pic:pic>
              </a:graphicData>
            </a:graphic>
            <wp14:sizeRelH relativeFrom="margin">
              <wp14:pctWidth>0</wp14:pctWidth>
            </wp14:sizeRelH>
            <wp14:sizeRelV relativeFrom="margin">
              <wp14:pctHeight>0</wp14:pctHeight>
            </wp14:sizeRelV>
          </wp:anchor>
        </w:drawing>
      </w:r>
      <w:r w:rsidR="005D529C" w:rsidRPr="0099003B">
        <w:br w:type="page"/>
      </w:r>
    </w:p>
    <w:p w14:paraId="7C111FD6" w14:textId="3718A7CC" w:rsidR="005D529C" w:rsidRPr="0099003B" w:rsidRDefault="005D529C" w:rsidP="00A05D94">
      <w:pPr>
        <w:pStyle w:val="Heading1"/>
      </w:pPr>
      <w:bookmarkStart w:id="27" w:name="_Toc439601859"/>
      <w:r w:rsidRPr="0099003B">
        <w:lastRenderedPageBreak/>
        <w:t>Texture Mapping</w:t>
      </w:r>
      <w:bookmarkEnd w:id="27"/>
    </w:p>
    <w:p w14:paraId="37FF4F8D" w14:textId="3CC9CA20" w:rsidR="005D529C" w:rsidRPr="0099003B" w:rsidRDefault="00716DEA" w:rsidP="00A05D94">
      <w:r w:rsidRPr="0099003B">
        <w:t xml:space="preserve">Texturing can be used to enhance the visual appearance of plain surfaces and objects by applying fine structured details. </w:t>
      </w:r>
      <w:r w:rsidR="00F0554A" w:rsidRPr="0099003B">
        <w:t xml:space="preserve">It remains the basis for most real-time rendering effects and provides the look and feel of a real surface. </w:t>
      </w:r>
      <w:r w:rsidR="00F0554A" w:rsidRPr="0099003B">
        <w:rPr>
          <w:b/>
        </w:rPr>
        <w:t>Texture Mapping</w:t>
      </w:r>
      <w:r w:rsidR="00F0554A" w:rsidRPr="0099003B">
        <w:t xml:space="preserve"> is described as</w:t>
      </w:r>
    </w:p>
    <w:p w14:paraId="5D7B8314" w14:textId="1BCD1266" w:rsidR="00F0554A" w:rsidRPr="0099003B" w:rsidRDefault="00F0554A" w:rsidP="00F0554A">
      <w:pPr>
        <w:jc w:val="center"/>
      </w:pPr>
      <w:r w:rsidRPr="0099003B">
        <w:rPr>
          <w:i/>
        </w:rPr>
        <w:t xml:space="preserve">A </w:t>
      </w:r>
      <w:r w:rsidRPr="0099003B">
        <w:rPr>
          <w:b/>
          <w:i/>
        </w:rPr>
        <w:t>function</w:t>
      </w:r>
      <w:r w:rsidRPr="0099003B">
        <w:rPr>
          <w:i/>
        </w:rPr>
        <w:t xml:space="preserve"> that is evaluated for every </w:t>
      </w:r>
      <w:r w:rsidRPr="0099003B">
        <w:rPr>
          <w:b/>
          <w:i/>
        </w:rPr>
        <w:t>fragment</w:t>
      </w:r>
      <w:r w:rsidRPr="0099003B">
        <w:rPr>
          <w:i/>
        </w:rPr>
        <w:t xml:space="preserve"> of a surface.</w:t>
      </w:r>
    </w:p>
    <w:p w14:paraId="25479C43" w14:textId="1AF83645" w:rsidR="00F0554A" w:rsidRPr="0099003B" w:rsidRDefault="00F0554A" w:rsidP="00F0554A">
      <w:r w:rsidRPr="0099003B">
        <w:t xml:space="preserve">The texture itself is usually given as a 2D image and my hold arbitrary data which can be interpreted by fragment programs. Textures can be used to simulate </w:t>
      </w:r>
      <w:r w:rsidRPr="0099003B">
        <w:rPr>
          <w:b/>
        </w:rPr>
        <w:t>color, reflection, gloss, transparency, bump</w:t>
      </w:r>
      <w:r w:rsidRPr="0099003B">
        <w:t xml:space="preserve"> and much more.</w:t>
      </w:r>
    </w:p>
    <w:p w14:paraId="1F4A3831" w14:textId="607137C6" w:rsidR="00F0554A" w:rsidRPr="0099003B" w:rsidRDefault="00F0554A" w:rsidP="00F0554A">
      <w:pPr>
        <w:pStyle w:val="Heading2"/>
      </w:pPr>
      <w:bookmarkStart w:id="28" w:name="_Toc439601860"/>
      <w:r w:rsidRPr="0099003B">
        <w:t>Texture types</w:t>
      </w:r>
      <w:bookmarkEnd w:id="28"/>
    </w:p>
    <w:p w14:paraId="7D5A7C26" w14:textId="256277DB" w:rsidR="00F0554A" w:rsidRPr="0099003B" w:rsidRDefault="00F0554A" w:rsidP="00F0554A">
      <w:r w:rsidRPr="0099003B">
        <w:t xml:space="preserve">There are various types of textures, the main ones include </w:t>
      </w:r>
      <w:r w:rsidRPr="0099003B">
        <w:rPr>
          <w:i/>
        </w:rPr>
        <w:t xml:space="preserve">one-dimensional functions </w:t>
      </w:r>
      <w:r w:rsidRPr="0099003B">
        <w:t>(parameter can have an arbitrary domain)</w:t>
      </w:r>
      <w:r w:rsidRPr="0099003B">
        <w:rPr>
          <w:i/>
        </w:rPr>
        <w:t xml:space="preserve">, two-dimensional functions, three-dimensional functions </w:t>
      </w:r>
      <w:r w:rsidRPr="0099003B">
        <w:t xml:space="preserve">and </w:t>
      </w:r>
      <w:r w:rsidRPr="0099003B">
        <w:rPr>
          <w:i/>
        </w:rPr>
        <w:t xml:space="preserve">raster images </w:t>
      </w:r>
      <w:r w:rsidRPr="0099003B">
        <w:t xml:space="preserve">(texels, most often used). </w:t>
      </w:r>
    </w:p>
    <w:p w14:paraId="2CE66508" w14:textId="3365F95F" w:rsidR="00F0554A" w:rsidRPr="0099003B" w:rsidRDefault="00F0554A" w:rsidP="00F0554A">
      <w:r w:rsidRPr="0099003B">
        <w:rPr>
          <w:b/>
        </w:rPr>
        <w:t>1D Textures</w:t>
      </w:r>
      <w:r w:rsidRPr="0099003B">
        <w:t xml:space="preserve"> can be used anywhere where a linear value is used in a shader</w:t>
      </w:r>
      <w:r w:rsidR="00B06649" w:rsidRPr="0099003B">
        <w:t xml:space="preserve">, </w:t>
      </w:r>
      <w:r w:rsidR="00B06649" w:rsidRPr="0099003B">
        <w:rPr>
          <w:b/>
        </w:rPr>
        <w:t>2D Textures</w:t>
      </w:r>
      <w:r w:rsidR="00B06649" w:rsidRPr="0099003B">
        <w:t xml:space="preserve"> are directly related to surfaces and can map various stuff like color, height, glossiness and much more. </w:t>
      </w:r>
      <w:r w:rsidR="00B06649" w:rsidRPr="0099003B">
        <w:rPr>
          <w:b/>
        </w:rPr>
        <w:t>3D Textures</w:t>
      </w:r>
      <w:r w:rsidR="00B06649" w:rsidRPr="0099003B">
        <w:t xml:space="preserve"> may represent procedural textures, where the texture information itself holds the spatial information of the object in 3D. </w:t>
      </w:r>
    </w:p>
    <w:p w14:paraId="51FE7BCE" w14:textId="07F4867A" w:rsidR="00B06649" w:rsidRPr="0099003B" w:rsidRDefault="00B06649" w:rsidP="00F0554A">
      <w:r w:rsidRPr="0099003B">
        <w:rPr>
          <w:noProof/>
          <w:lang w:val="de-AT" w:eastAsia="de-AT"/>
        </w:rPr>
        <w:drawing>
          <wp:anchor distT="0" distB="0" distL="114300" distR="114300" simplePos="0" relativeHeight="251713536" behindDoc="0" locked="0" layoutInCell="1" allowOverlap="1" wp14:anchorId="13C005AB" wp14:editId="505754BC">
            <wp:simplePos x="0" y="0"/>
            <wp:positionH relativeFrom="margin">
              <wp:align>right</wp:align>
            </wp:positionH>
            <wp:positionV relativeFrom="paragraph">
              <wp:posOffset>519404</wp:posOffset>
            </wp:positionV>
            <wp:extent cx="2574925" cy="944245"/>
            <wp:effectExtent l="0" t="0" r="0" b="8255"/>
            <wp:wrapTight wrapText="bothSides">
              <wp:wrapPolygon edited="0">
                <wp:start x="0" y="0"/>
                <wp:lineTo x="0" y="21353"/>
                <wp:lineTo x="21414" y="21353"/>
                <wp:lineTo x="2141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4925" cy="944245"/>
                    </a:xfrm>
                    <a:prstGeom prst="rect">
                      <a:avLst/>
                    </a:prstGeom>
                  </pic:spPr>
                </pic:pic>
              </a:graphicData>
            </a:graphic>
            <wp14:sizeRelH relativeFrom="margin">
              <wp14:pctWidth>0</wp14:pctWidth>
            </wp14:sizeRelH>
            <wp14:sizeRelV relativeFrom="margin">
              <wp14:pctHeight>0</wp14:pctHeight>
            </wp14:sizeRelV>
          </wp:anchor>
        </w:drawing>
      </w:r>
      <w:r w:rsidRPr="0099003B">
        <w:t xml:space="preserve">The process of </w:t>
      </w:r>
      <w:r w:rsidRPr="0099003B">
        <w:rPr>
          <w:b/>
        </w:rPr>
        <w:t>texture mapping</w:t>
      </w:r>
      <w:r w:rsidRPr="0099003B">
        <w:t xml:space="preserve"> is generally the process of finding the corresponding </w:t>
      </w:r>
      <w:r w:rsidRPr="0099003B">
        <w:rPr>
          <w:i/>
        </w:rPr>
        <w:t>(u,v)</w:t>
      </w:r>
      <w:r w:rsidRPr="0099003B">
        <w:t xml:space="preserve"> coordinates for each vertex. The problem is, that typical objects are quite complex and the parametrization is difficult and there are several approaches to achieve this. </w:t>
      </w:r>
    </w:p>
    <w:p w14:paraId="4D0E5C92" w14:textId="2EBEA60A" w:rsidR="00B06649" w:rsidRPr="0099003B" w:rsidRDefault="00B06649" w:rsidP="00B06649">
      <w:pPr>
        <w:pStyle w:val="Heading3"/>
      </w:pPr>
      <w:bookmarkStart w:id="29" w:name="_Toc439601861"/>
      <w:r w:rsidRPr="0099003B">
        <w:t>Planar Parametrization</w:t>
      </w:r>
      <w:bookmarkEnd w:id="29"/>
    </w:p>
    <w:p w14:paraId="36231BA0" w14:textId="7FA402BD" w:rsidR="00B06649" w:rsidRPr="0099003B" w:rsidRDefault="00B06649" w:rsidP="00B06649">
      <w:r w:rsidRPr="0099003B">
        <w:rPr>
          <w:noProof/>
          <w:lang w:val="de-AT" w:eastAsia="de-AT"/>
        </w:rPr>
        <w:drawing>
          <wp:anchor distT="0" distB="0" distL="114300" distR="114300" simplePos="0" relativeHeight="251715584" behindDoc="0" locked="0" layoutInCell="1" allowOverlap="1" wp14:anchorId="440C2AE1" wp14:editId="65DEAB7E">
            <wp:simplePos x="0" y="0"/>
            <wp:positionH relativeFrom="margin">
              <wp:align>right</wp:align>
            </wp:positionH>
            <wp:positionV relativeFrom="paragraph">
              <wp:posOffset>421793</wp:posOffset>
            </wp:positionV>
            <wp:extent cx="2543175" cy="1016635"/>
            <wp:effectExtent l="0" t="0" r="9525" b="0"/>
            <wp:wrapTight wrapText="bothSides">
              <wp:wrapPolygon edited="0">
                <wp:start x="0" y="0"/>
                <wp:lineTo x="0" y="21047"/>
                <wp:lineTo x="21519" y="21047"/>
                <wp:lineTo x="2151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3175" cy="1016635"/>
                    </a:xfrm>
                    <a:prstGeom prst="rect">
                      <a:avLst/>
                    </a:prstGeom>
                  </pic:spPr>
                </pic:pic>
              </a:graphicData>
            </a:graphic>
            <wp14:sizeRelH relativeFrom="margin">
              <wp14:pctWidth>0</wp14:pctWidth>
            </wp14:sizeRelH>
            <wp14:sizeRelV relativeFrom="margin">
              <wp14:pctHeight>0</wp14:pctHeight>
            </wp14:sizeRelV>
          </wp:anchor>
        </w:drawing>
      </w:r>
      <w:r w:rsidRPr="0099003B">
        <w:t>Here the object is placed in some coordinate space and the texture is mapped planar to its surface. This only looks good from the front.</w:t>
      </w:r>
    </w:p>
    <w:p w14:paraId="0636C337" w14:textId="1E4A00D1" w:rsidR="00B06649" w:rsidRPr="0099003B" w:rsidRDefault="00B06649" w:rsidP="00B06649">
      <w:pPr>
        <w:pStyle w:val="Heading3"/>
      </w:pPr>
      <w:bookmarkStart w:id="30" w:name="_Toc439601862"/>
      <w:r w:rsidRPr="0099003B">
        <w:t>Cylindrical/Spherical Parametrization</w:t>
      </w:r>
      <w:bookmarkEnd w:id="30"/>
    </w:p>
    <w:p w14:paraId="65C8009F" w14:textId="046874D2" w:rsidR="005D529C" w:rsidRPr="0099003B" w:rsidRDefault="00B06649" w:rsidP="00A05D94">
      <w:r w:rsidRPr="0099003B">
        <w:rPr>
          <w:noProof/>
          <w:lang w:val="de-AT" w:eastAsia="de-AT"/>
        </w:rPr>
        <w:drawing>
          <wp:anchor distT="0" distB="0" distL="114300" distR="114300" simplePos="0" relativeHeight="251717632" behindDoc="0" locked="0" layoutInCell="1" allowOverlap="1" wp14:anchorId="0676D6F0" wp14:editId="2A136ECC">
            <wp:simplePos x="0" y="0"/>
            <wp:positionH relativeFrom="margin">
              <wp:posOffset>4511675</wp:posOffset>
            </wp:positionH>
            <wp:positionV relativeFrom="paragraph">
              <wp:posOffset>500380</wp:posOffset>
            </wp:positionV>
            <wp:extent cx="2530475" cy="735330"/>
            <wp:effectExtent l="0" t="0" r="3175" b="7620"/>
            <wp:wrapTight wrapText="bothSides">
              <wp:wrapPolygon edited="0">
                <wp:start x="0" y="0"/>
                <wp:lineTo x="0" y="21264"/>
                <wp:lineTo x="21464" y="21264"/>
                <wp:lineTo x="2146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0475" cy="735330"/>
                    </a:xfrm>
                    <a:prstGeom prst="rect">
                      <a:avLst/>
                    </a:prstGeom>
                  </pic:spPr>
                </pic:pic>
              </a:graphicData>
            </a:graphic>
            <wp14:sizeRelH relativeFrom="margin">
              <wp14:pctWidth>0</wp14:pctWidth>
            </wp14:sizeRelH>
            <wp14:sizeRelV relativeFrom="margin">
              <wp14:pctHeight>0</wp14:pctHeight>
            </wp14:sizeRelV>
          </wp:anchor>
        </w:drawing>
      </w:r>
      <w:r w:rsidRPr="0099003B">
        <w:t xml:space="preserve">The angle between vertex and object center is computed and mapped, this is easier to visualize in a polar/spherical coordinate system. </w:t>
      </w:r>
    </w:p>
    <w:p w14:paraId="717D4547" w14:textId="7F8DF12D" w:rsidR="00B06649" w:rsidRPr="0099003B" w:rsidRDefault="00B06649" w:rsidP="00B06649">
      <w:pPr>
        <w:pStyle w:val="Heading3"/>
      </w:pPr>
      <w:bookmarkStart w:id="31" w:name="_Toc439601863"/>
      <w:r w:rsidRPr="0099003B">
        <w:t>Box Parametrization</w:t>
      </w:r>
      <w:bookmarkEnd w:id="31"/>
    </w:p>
    <w:p w14:paraId="0AF76B8A" w14:textId="780B48F9" w:rsidR="00B06649" w:rsidRPr="0099003B" w:rsidRDefault="00B06649" w:rsidP="00B06649">
      <w:r w:rsidRPr="0099003B">
        <w:t>This is mainly used for environment mapping</w:t>
      </w:r>
    </w:p>
    <w:p w14:paraId="6EDDE4E0" w14:textId="2DACF3C9" w:rsidR="00B06649" w:rsidRPr="0099003B" w:rsidRDefault="00B06649" w:rsidP="00A05D94">
      <w:r w:rsidRPr="0099003B">
        <w:t xml:space="preserve">But </w:t>
      </w:r>
      <w:r w:rsidRPr="0099003B">
        <w:rPr>
          <w:i/>
        </w:rPr>
        <w:t>no singular parametrization technique is optimal</w:t>
      </w:r>
      <w:r w:rsidRPr="0099003B">
        <w:t xml:space="preserve"> for every situation and all mappings have distortions and singularities, those often have to be fixed manually in CAD software. </w:t>
      </w:r>
    </w:p>
    <w:p w14:paraId="5F11416E" w14:textId="0D1BE491" w:rsidR="00B06649" w:rsidRPr="0099003B" w:rsidRDefault="00B06649" w:rsidP="00B06649">
      <w:pPr>
        <w:pStyle w:val="Heading3"/>
      </w:pPr>
      <w:bookmarkStart w:id="32" w:name="_Texture_Addressing"/>
      <w:bookmarkStart w:id="33" w:name="_Toc439601864"/>
      <w:bookmarkEnd w:id="32"/>
      <w:r w:rsidRPr="0099003B">
        <w:t>Texture Addressing</w:t>
      </w:r>
      <w:bookmarkEnd w:id="33"/>
    </w:p>
    <w:p w14:paraId="42CCA00E" w14:textId="0AF41FDD" w:rsidR="00B06649" w:rsidRPr="0099003B" w:rsidRDefault="00B06649" w:rsidP="00B06649">
      <w:r w:rsidRPr="0099003B">
        <w:rPr>
          <w:noProof/>
          <w:lang w:val="de-AT" w:eastAsia="de-AT"/>
        </w:rPr>
        <w:drawing>
          <wp:anchor distT="0" distB="0" distL="114300" distR="114300" simplePos="0" relativeHeight="251719680" behindDoc="0" locked="0" layoutInCell="1" allowOverlap="1" wp14:anchorId="6E4C0E1A" wp14:editId="25BC62C4">
            <wp:simplePos x="0" y="0"/>
            <wp:positionH relativeFrom="margin">
              <wp:align>right</wp:align>
            </wp:positionH>
            <wp:positionV relativeFrom="paragraph">
              <wp:posOffset>113461</wp:posOffset>
            </wp:positionV>
            <wp:extent cx="2370455" cy="711835"/>
            <wp:effectExtent l="0" t="0" r="0" b="0"/>
            <wp:wrapTight wrapText="bothSides">
              <wp:wrapPolygon edited="0">
                <wp:start x="0" y="0"/>
                <wp:lineTo x="0" y="20810"/>
                <wp:lineTo x="21351" y="20810"/>
                <wp:lineTo x="2135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0455" cy="711835"/>
                    </a:xfrm>
                    <a:prstGeom prst="rect">
                      <a:avLst/>
                    </a:prstGeom>
                  </pic:spPr>
                </pic:pic>
              </a:graphicData>
            </a:graphic>
            <wp14:sizeRelH relativeFrom="margin">
              <wp14:pctWidth>0</wp14:pctWidth>
            </wp14:sizeRelH>
            <wp14:sizeRelV relativeFrom="margin">
              <wp14:pctHeight>0</wp14:pctHeight>
            </wp14:sizeRelV>
          </wp:anchor>
        </w:drawing>
      </w:r>
      <w:r w:rsidRPr="0099003B">
        <w:t xml:space="preserve">Textures are addressed with their respective </w:t>
      </w:r>
      <w:r w:rsidRPr="0099003B">
        <w:rPr>
          <w:i/>
        </w:rPr>
        <w:t xml:space="preserve">(u,v) </w:t>
      </w:r>
      <w:r w:rsidRPr="0099003B">
        <w:t xml:space="preserve">coordinates which reside in the [0,1] space. There are several options for dealing with pixels outside of that, those so-called </w:t>
      </w:r>
      <w:r w:rsidRPr="0099003B">
        <w:rPr>
          <w:b/>
        </w:rPr>
        <w:t>texture addressing modes</w:t>
      </w:r>
      <w:r w:rsidRPr="0099003B">
        <w:t xml:space="preserve"> include </w:t>
      </w:r>
      <w:r w:rsidR="008B5383" w:rsidRPr="0099003B">
        <w:rPr>
          <w:i/>
        </w:rPr>
        <w:t>repeat, mirror, clamp or static color</w:t>
      </w:r>
      <w:r w:rsidR="008B5383" w:rsidRPr="0099003B">
        <w:t xml:space="preserve">. </w:t>
      </w:r>
    </w:p>
    <w:p w14:paraId="527715F5" w14:textId="7C4EE1A6" w:rsidR="008B5383" w:rsidRPr="0099003B" w:rsidRDefault="008B5383" w:rsidP="008B5383">
      <w:pPr>
        <w:pStyle w:val="Heading3"/>
      </w:pPr>
      <w:bookmarkStart w:id="34" w:name="_Toc439601865"/>
      <w:r w:rsidRPr="0099003B">
        <w:lastRenderedPageBreak/>
        <w:t>Aliasing</w:t>
      </w:r>
      <w:bookmarkEnd w:id="34"/>
    </w:p>
    <w:p w14:paraId="3D924C71" w14:textId="3A72F1C4" w:rsidR="008B5383" w:rsidRPr="0099003B" w:rsidRDefault="008B5383" w:rsidP="008B5383">
      <w:r w:rsidRPr="0099003B">
        <w:t xml:space="preserve">If pixels map to too many texels, </w:t>
      </w:r>
      <w:r w:rsidRPr="0099003B">
        <w:rPr>
          <w:b/>
        </w:rPr>
        <w:t>Aliasing</w:t>
      </w:r>
      <w:r w:rsidRPr="0099003B">
        <w:t xml:space="preserve"> can occur as the screen resolution is too low for the detail available in the texture data. The correct pixel value is typically the weighted mean of the pixel area projected into the texture space and there are two approaches to deal with the problem here.</w:t>
      </w:r>
    </w:p>
    <w:p w14:paraId="2C93BAD3" w14:textId="277CB5EF" w:rsidR="008B5383" w:rsidRPr="0099003B" w:rsidRDefault="001D054D" w:rsidP="008B5383">
      <w:r w:rsidRPr="0099003B">
        <w:rPr>
          <w:noProof/>
          <w:lang w:val="de-AT" w:eastAsia="de-AT"/>
        </w:rPr>
        <w:drawing>
          <wp:anchor distT="0" distB="0" distL="114300" distR="114300" simplePos="0" relativeHeight="251721728" behindDoc="0" locked="0" layoutInCell="1" allowOverlap="1" wp14:anchorId="79C4E980" wp14:editId="6CE99550">
            <wp:simplePos x="0" y="0"/>
            <wp:positionH relativeFrom="margin">
              <wp:posOffset>4335780</wp:posOffset>
            </wp:positionH>
            <wp:positionV relativeFrom="paragraph">
              <wp:posOffset>185420</wp:posOffset>
            </wp:positionV>
            <wp:extent cx="2713990" cy="1659890"/>
            <wp:effectExtent l="0" t="0" r="0" b="0"/>
            <wp:wrapTight wrapText="bothSides">
              <wp:wrapPolygon edited="0">
                <wp:start x="0" y="0"/>
                <wp:lineTo x="0" y="21319"/>
                <wp:lineTo x="21378" y="21319"/>
                <wp:lineTo x="2137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3990" cy="1659890"/>
                    </a:xfrm>
                    <a:prstGeom prst="rect">
                      <a:avLst/>
                    </a:prstGeom>
                  </pic:spPr>
                </pic:pic>
              </a:graphicData>
            </a:graphic>
            <wp14:sizeRelH relativeFrom="margin">
              <wp14:pctWidth>0</wp14:pctWidth>
            </wp14:sizeRelH>
            <wp14:sizeRelV relativeFrom="margin">
              <wp14:pctHeight>0</wp14:pctHeight>
            </wp14:sizeRelV>
          </wp:anchor>
        </w:drawing>
      </w:r>
      <w:r w:rsidR="008B5383" w:rsidRPr="0099003B">
        <w:rPr>
          <w:b/>
        </w:rPr>
        <w:t>Direct Convolution</w:t>
      </w:r>
      <w:r w:rsidR="008B5383" w:rsidRPr="0099003B">
        <w:t xml:space="preserve"> calculates the weighted mean of the relevant texels at runtime in an approximation with a fixed number of samples. </w:t>
      </w:r>
    </w:p>
    <w:p w14:paraId="451262A6" w14:textId="067D68E6" w:rsidR="001D054D" w:rsidRPr="0099003B" w:rsidRDefault="008B5383" w:rsidP="008B5383">
      <w:r w:rsidRPr="0099003B">
        <w:t xml:space="preserve">Via </w:t>
      </w:r>
      <w:r w:rsidRPr="0099003B">
        <w:rPr>
          <w:b/>
        </w:rPr>
        <w:t>Prefiltering</w:t>
      </w:r>
      <w:r w:rsidRPr="0099003B">
        <w:t xml:space="preserve"> it is possible to store the texture at different resolutions, this is also called </w:t>
      </w:r>
      <w:r w:rsidR="00914D84">
        <w:rPr>
          <w:b/>
        </w:rPr>
        <w:t>MIP</w:t>
      </w:r>
      <w:r w:rsidRPr="0099003B">
        <w:rPr>
          <w:b/>
        </w:rPr>
        <w:t xml:space="preserve"> Mapping</w:t>
      </w:r>
      <w:r w:rsidRPr="0099003B">
        <w:t xml:space="preserve">, which is heavily used in real-time graphics and is simple and also memory efficient, as the texture is always reduced by a factor of 2. </w:t>
      </w:r>
      <w:r w:rsidR="001D054D" w:rsidRPr="0099003B">
        <w:t>The memory overhead is just 33%, when the channels are stored in an efficient way. Another possibility is given, if the texture resolution is too small, then simply the highest mip level is up</w:t>
      </w:r>
      <w:r w:rsidR="00914D84">
        <w:t>-</w:t>
      </w:r>
      <w:r w:rsidR="001D054D" w:rsidRPr="0099003B">
        <w:t xml:space="preserve">sampled, for example by linear interpolation. </w:t>
      </w:r>
    </w:p>
    <w:p w14:paraId="3E45CD55" w14:textId="056FBD1D" w:rsidR="00CF6347" w:rsidRPr="0099003B" w:rsidRDefault="00583C4A" w:rsidP="00A05D94">
      <w:pPr>
        <w:rPr>
          <w:noProof/>
          <w:lang w:eastAsia="de-AT"/>
        </w:rPr>
      </w:pPr>
      <w:r w:rsidRPr="0099003B">
        <w:rPr>
          <w:noProof/>
          <w:lang w:val="de-AT" w:eastAsia="de-AT"/>
        </w:rPr>
        <w:drawing>
          <wp:anchor distT="0" distB="0" distL="114300" distR="114300" simplePos="0" relativeHeight="251723776" behindDoc="0" locked="0" layoutInCell="1" allowOverlap="1" wp14:anchorId="59182B88" wp14:editId="10D5094D">
            <wp:simplePos x="0" y="0"/>
            <wp:positionH relativeFrom="margin">
              <wp:align>right</wp:align>
            </wp:positionH>
            <wp:positionV relativeFrom="paragraph">
              <wp:posOffset>448793</wp:posOffset>
            </wp:positionV>
            <wp:extent cx="1510665" cy="1506855"/>
            <wp:effectExtent l="0" t="0" r="0" b="0"/>
            <wp:wrapTight wrapText="bothSides">
              <wp:wrapPolygon edited="0">
                <wp:start x="0" y="0"/>
                <wp:lineTo x="0" y="21300"/>
                <wp:lineTo x="21246" y="21300"/>
                <wp:lineTo x="2124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0665" cy="1506855"/>
                    </a:xfrm>
                    <a:prstGeom prst="rect">
                      <a:avLst/>
                    </a:prstGeom>
                  </pic:spPr>
                </pic:pic>
              </a:graphicData>
            </a:graphic>
            <wp14:sizeRelH relativeFrom="margin">
              <wp14:pctWidth>0</wp14:pctWidth>
            </wp14:sizeRelH>
            <wp14:sizeRelV relativeFrom="margin">
              <wp14:pctHeight>0</wp14:pctHeight>
            </wp14:sizeRelV>
          </wp:anchor>
        </w:drawing>
      </w:r>
      <w:r w:rsidR="00CF6347" w:rsidRPr="0099003B">
        <w:rPr>
          <w:noProof/>
          <w:lang w:eastAsia="de-AT"/>
        </w:rPr>
        <w:t xml:space="preserve">Is the texture look up done simply by calculating </w:t>
      </w:r>
      <w:r w:rsidR="00CF6347" w:rsidRPr="0099003B">
        <w:rPr>
          <w:b/>
          <w:noProof/>
          <w:lang w:eastAsia="de-AT"/>
        </w:rPr>
        <w:t>nearest neighbor</w:t>
      </w:r>
      <w:r w:rsidR="00CF6347" w:rsidRPr="0099003B">
        <w:rPr>
          <w:noProof/>
          <w:lang w:eastAsia="de-AT"/>
        </w:rPr>
        <w:t xml:space="preserve">, then the result is not good, when using </w:t>
      </w:r>
      <w:r w:rsidR="00CF6347" w:rsidRPr="0099003B">
        <w:rPr>
          <w:b/>
          <w:noProof/>
          <w:lang w:eastAsia="de-AT"/>
        </w:rPr>
        <w:t>linear interpolation</w:t>
      </w:r>
      <w:r w:rsidR="00CF6347" w:rsidRPr="0099003B">
        <w:rPr>
          <w:noProof/>
          <w:lang w:eastAsia="de-AT"/>
        </w:rPr>
        <w:t xml:space="preserve">, some aliasing can be eradicated, but higher frequencies still have problems. </w:t>
      </w:r>
      <w:r w:rsidR="00CF6347" w:rsidRPr="0099003B">
        <w:rPr>
          <w:b/>
          <w:noProof/>
          <w:lang w:eastAsia="de-AT"/>
        </w:rPr>
        <w:t xml:space="preserve">Mip Mapping </w:t>
      </w:r>
      <w:r w:rsidR="00CF6347" w:rsidRPr="0099003B">
        <w:rPr>
          <w:noProof/>
          <w:lang w:eastAsia="de-AT"/>
        </w:rPr>
        <w:t xml:space="preserve">deals with this problem, but introduces another problem, </w:t>
      </w:r>
      <w:r w:rsidR="00CF6347" w:rsidRPr="0099003B">
        <w:rPr>
          <w:b/>
          <w:noProof/>
          <w:lang w:eastAsia="de-AT"/>
        </w:rPr>
        <w:t>blur</w:t>
      </w:r>
      <w:r w:rsidR="00CF6347" w:rsidRPr="0099003B">
        <w:rPr>
          <w:noProof/>
          <w:lang w:eastAsia="de-AT"/>
        </w:rPr>
        <w:t xml:space="preserve">. </w:t>
      </w:r>
    </w:p>
    <w:p w14:paraId="7B875287" w14:textId="5019B634" w:rsidR="001A560D" w:rsidRPr="0099003B" w:rsidRDefault="001A560D" w:rsidP="00A05D94">
      <w:r w:rsidRPr="0099003B">
        <w:rPr>
          <w:noProof/>
          <w:lang w:eastAsia="de-AT"/>
        </w:rPr>
        <w:t xml:space="preserve">The problem with mip mapping is the </w:t>
      </w:r>
      <w:r w:rsidRPr="0099003B">
        <w:rPr>
          <w:b/>
          <w:noProof/>
          <w:lang w:eastAsia="de-AT"/>
        </w:rPr>
        <w:t>anisotropic distortion</w:t>
      </w:r>
      <w:r w:rsidRPr="0099003B">
        <w:rPr>
          <w:noProof/>
          <w:lang w:eastAsia="de-AT"/>
        </w:rPr>
        <w:t xml:space="preserve">, as mip mapping blurs equally in every direction, this approach is not optimal if the distortion due to projection is not uniform. </w:t>
      </w:r>
      <w:r w:rsidR="001B6A28" w:rsidRPr="0099003B">
        <w:rPr>
          <w:noProof/>
          <w:lang w:eastAsia="de-AT"/>
        </w:rPr>
        <w:t xml:space="preserve">This problem can be dealt with by using </w:t>
      </w:r>
      <w:r w:rsidR="001B6A28" w:rsidRPr="0099003B">
        <w:rPr>
          <w:b/>
          <w:noProof/>
          <w:lang w:eastAsia="de-AT"/>
        </w:rPr>
        <w:t>anisotropic filtering</w:t>
      </w:r>
      <w:r w:rsidR="001B6A28" w:rsidRPr="0099003B">
        <w:rPr>
          <w:noProof/>
          <w:lang w:eastAsia="de-AT"/>
        </w:rPr>
        <w:t>, where the texture sampling pattern is adapted to th</w:t>
      </w:r>
      <w:r w:rsidR="00583C4A" w:rsidRPr="0099003B">
        <w:rPr>
          <w:noProof/>
          <w:lang w:eastAsia="de-AT"/>
        </w:rPr>
        <w:t xml:space="preserve">e shape of the projected pixel (approximation of ideal solution). This can be implemented through </w:t>
      </w:r>
      <w:r w:rsidR="00583C4A" w:rsidRPr="0099003B">
        <w:rPr>
          <w:b/>
          <w:noProof/>
          <w:lang w:eastAsia="de-AT"/>
        </w:rPr>
        <w:t>rip mapping</w:t>
      </w:r>
      <w:r w:rsidR="00583C4A" w:rsidRPr="0099003B">
        <w:rPr>
          <w:noProof/>
          <w:lang w:eastAsia="de-AT"/>
        </w:rPr>
        <w:t xml:space="preserve">, where the prefiltering is also done along anisotropic (non-uniform) scales. </w:t>
      </w:r>
    </w:p>
    <w:p w14:paraId="16E31E8E" w14:textId="5D8946D8" w:rsidR="00CF6347" w:rsidRPr="0099003B" w:rsidRDefault="00583C4A" w:rsidP="00583C4A">
      <w:pPr>
        <w:pStyle w:val="Heading2"/>
      </w:pPr>
      <w:bookmarkStart w:id="35" w:name="_Toc439601866"/>
      <w:r w:rsidRPr="0099003B">
        <w:t>3D Texture Mapping</w:t>
      </w:r>
      <w:bookmarkEnd w:id="35"/>
    </w:p>
    <w:p w14:paraId="57D28C56" w14:textId="5D0B87C3" w:rsidR="00583C4A" w:rsidRPr="0099003B" w:rsidRDefault="00583C4A" w:rsidP="00583C4A">
      <w:r w:rsidRPr="0099003B">
        <w:t xml:space="preserve">This also often referred to as </w:t>
      </w:r>
      <w:r w:rsidRPr="0099003B">
        <w:rPr>
          <w:b/>
        </w:rPr>
        <w:t>solid texturing</w:t>
      </w:r>
      <w:r w:rsidRPr="0099003B">
        <w:t xml:space="preserve"> and directly maps the object space to the texture space which enables the possibility to open up objects. With this approach it is also possible to generate </w:t>
      </w:r>
      <w:r w:rsidRPr="0099003B">
        <w:rPr>
          <w:b/>
        </w:rPr>
        <w:t>procedural solid textures</w:t>
      </w:r>
      <w:r w:rsidRPr="0099003B">
        <w:t xml:space="preserve">, either witch 3D functions or with projections of 2D data. </w:t>
      </w:r>
    </w:p>
    <w:p w14:paraId="1E6433EF" w14:textId="455B6858" w:rsidR="00583C4A" w:rsidRPr="0099003B" w:rsidRDefault="00583C4A" w:rsidP="00583C4A">
      <w:pPr>
        <w:pStyle w:val="Heading4"/>
      </w:pPr>
      <w:r w:rsidRPr="0099003B">
        <w:t>Volumentric Textures</w:t>
      </w:r>
    </w:p>
    <w:p w14:paraId="1744CC39" w14:textId="5A303C1C" w:rsidR="00583C4A" w:rsidRPr="0099003B" w:rsidRDefault="00583C4A" w:rsidP="00583C4A">
      <w:r w:rsidRPr="0099003B">
        <w:t xml:space="preserve">Volumetric textures are an explicit, sampled function which is represented as a 3D voxel array of texture values. Those representations most commonly are used in medical scanners as it works in real time, but a lot of memory is needed. </w:t>
      </w:r>
    </w:p>
    <w:p w14:paraId="0E0AAF7C" w14:textId="449E19AE" w:rsidR="00642A6F" w:rsidRPr="0099003B" w:rsidRDefault="00642A6F" w:rsidP="00642A6F">
      <w:pPr>
        <w:pStyle w:val="Heading2"/>
      </w:pPr>
      <w:bookmarkStart w:id="36" w:name="_Toc439601867"/>
      <w:r w:rsidRPr="0099003B">
        <w:t>Multipass Rendering</w:t>
      </w:r>
      <w:bookmarkEnd w:id="36"/>
    </w:p>
    <w:p w14:paraId="3BC35463" w14:textId="747CF3AD" w:rsidR="00D42B2A" w:rsidRPr="0099003B" w:rsidRDefault="00D42B2A" w:rsidP="00642A6F">
      <w:r w:rsidRPr="0099003B">
        <w:t xml:space="preserve">The standard OpenGL lighting model is </w:t>
      </w:r>
      <w:r w:rsidRPr="0099003B">
        <w:rPr>
          <w:b/>
        </w:rPr>
        <w:t>local</w:t>
      </w:r>
      <w:r w:rsidRPr="0099003B">
        <w:t xml:space="preserve"> and therefore limited in complexity. But many effects become possible when using multiple rendering passes, effects like </w:t>
      </w:r>
      <w:r w:rsidRPr="0099003B">
        <w:rPr>
          <w:i/>
        </w:rPr>
        <w:t>environment maps, shadow maps, reflections, mirrors, transparency</w:t>
      </w:r>
      <w:r w:rsidRPr="0099003B">
        <w:t>…</w:t>
      </w:r>
      <w:r w:rsidR="005D3647" w:rsidRPr="0099003B">
        <w:t xml:space="preserve"> There are mainly two methods, which can be mixed as well:</w:t>
      </w:r>
    </w:p>
    <w:p w14:paraId="73BD7976" w14:textId="72423B00" w:rsidR="005D3647" w:rsidRPr="0099003B" w:rsidRDefault="005D3647" w:rsidP="005D3647">
      <w:pPr>
        <w:pStyle w:val="ListParagraph"/>
        <w:numPr>
          <w:ilvl w:val="0"/>
          <w:numId w:val="21"/>
        </w:numPr>
      </w:pPr>
      <w:r w:rsidRPr="0099003B">
        <w:rPr>
          <w:b/>
        </w:rPr>
        <w:t>Render to auxiliary buffers and use result as texture</w:t>
      </w:r>
      <w:r w:rsidR="00297731" w:rsidRPr="0099003B">
        <w:t xml:space="preserve"> (environment maps, shadow maps, requires FBO support)</w:t>
      </w:r>
    </w:p>
    <w:p w14:paraId="7C5F531D" w14:textId="71DE55E0" w:rsidR="005D3647" w:rsidRPr="0099003B" w:rsidRDefault="005D3647" w:rsidP="005D3647">
      <w:pPr>
        <w:pStyle w:val="ListParagraph"/>
        <w:numPr>
          <w:ilvl w:val="0"/>
          <w:numId w:val="21"/>
        </w:numPr>
      </w:pPr>
      <w:r w:rsidRPr="0099003B">
        <w:rPr>
          <w:b/>
        </w:rPr>
        <w:t>Redraw scene using fragment operations</w:t>
      </w:r>
      <w:r w:rsidR="00297731" w:rsidRPr="0099003B">
        <w:t xml:space="preserve"> (reflections, mirros, light mapping, uses framebuffer blending)</w:t>
      </w:r>
    </w:p>
    <w:p w14:paraId="2217FDE9" w14:textId="3B0A2B39" w:rsidR="00CF6347" w:rsidRPr="0099003B" w:rsidRDefault="00297731" w:rsidP="00297731">
      <w:pPr>
        <w:pStyle w:val="Heading3"/>
      </w:pPr>
      <w:bookmarkStart w:id="37" w:name="_Toc439601868"/>
      <w:r w:rsidRPr="0099003B">
        <w:lastRenderedPageBreak/>
        <w:t>RTT (Render to Texture) Method</w:t>
      </w:r>
      <w:bookmarkEnd w:id="37"/>
    </w:p>
    <w:p w14:paraId="79915B59" w14:textId="4DBE00C9" w:rsidR="00297731" w:rsidRPr="0099003B" w:rsidRDefault="00297731" w:rsidP="00297731">
      <w:r w:rsidRPr="0099003B">
        <w:t>This method is also called the auxiliary buffer method</w:t>
      </w:r>
      <w:r w:rsidR="00D23E85" w:rsidRPr="0099003B">
        <w:t xml:space="preserve"> and works like this</w:t>
      </w:r>
    </w:p>
    <w:p w14:paraId="447BE5DD" w14:textId="6C1FAFD0" w:rsidR="00D23E85" w:rsidRPr="0099003B" w:rsidRDefault="00D23E85" w:rsidP="00D23E85">
      <w:pPr>
        <w:pStyle w:val="ListParagraph"/>
        <w:numPr>
          <w:ilvl w:val="0"/>
          <w:numId w:val="22"/>
        </w:numPr>
      </w:pPr>
      <w:r w:rsidRPr="0099003B">
        <w:t>Frame buffer with color attachment is bound</w:t>
      </w:r>
    </w:p>
    <w:p w14:paraId="0AEAC8A2" w14:textId="3C7E7280" w:rsidR="00D23E85" w:rsidRPr="0099003B" w:rsidRDefault="00D23E85" w:rsidP="00D23E85">
      <w:pPr>
        <w:pStyle w:val="ListParagraph"/>
        <w:numPr>
          <w:ilvl w:val="0"/>
          <w:numId w:val="22"/>
        </w:numPr>
      </w:pPr>
      <w:r w:rsidRPr="0099003B">
        <w:t>Scene (or subset) is rendered, possibly using a custom shader program</w:t>
      </w:r>
    </w:p>
    <w:p w14:paraId="16A8AAE9" w14:textId="7A9BE379" w:rsidR="00D23E85" w:rsidRPr="0099003B" w:rsidRDefault="00D23E85" w:rsidP="00D23E85">
      <w:pPr>
        <w:pStyle w:val="ListParagraph"/>
        <w:numPr>
          <w:ilvl w:val="0"/>
          <w:numId w:val="22"/>
        </w:numPr>
      </w:pPr>
      <w:r w:rsidRPr="0099003B">
        <w:t>Frame buffer is unbound, color attachment is bound as texture</w:t>
      </w:r>
    </w:p>
    <w:p w14:paraId="36872B7B" w14:textId="42377441" w:rsidR="00D23E85" w:rsidRPr="0099003B" w:rsidRDefault="00D23E85" w:rsidP="00D23E85">
      <w:pPr>
        <w:pStyle w:val="ListParagraph"/>
        <w:numPr>
          <w:ilvl w:val="0"/>
          <w:numId w:val="22"/>
        </w:numPr>
      </w:pPr>
      <w:r w:rsidRPr="0099003B">
        <w:t>Scene is rendered to the back buffer where the rendered texture can be used by a custom shader or the fixed-function pipeline</w:t>
      </w:r>
    </w:p>
    <w:p w14:paraId="01C96CEC" w14:textId="36541ED3" w:rsidR="00297731" w:rsidRPr="0099003B" w:rsidRDefault="00297731" w:rsidP="00297731">
      <w:pPr>
        <w:pStyle w:val="Heading3"/>
      </w:pPr>
      <w:bookmarkStart w:id="38" w:name="_Toc439601869"/>
      <w:r w:rsidRPr="0099003B">
        <w:t>Blending Method</w:t>
      </w:r>
      <w:bookmarkEnd w:id="38"/>
    </w:p>
    <w:p w14:paraId="765C5B63" w14:textId="7BBDD5DF" w:rsidR="00297731" w:rsidRPr="0099003B" w:rsidRDefault="00D23E85" w:rsidP="00297731">
      <w:r w:rsidRPr="0099003B">
        <w:t>This methods is older and compatible with more OpenGL implementations and requires two passes</w:t>
      </w:r>
    </w:p>
    <w:p w14:paraId="4C4AECFD" w14:textId="362E8336" w:rsidR="00D23E85" w:rsidRPr="0099003B" w:rsidRDefault="00D23E85" w:rsidP="00D23E85">
      <w:pPr>
        <w:pStyle w:val="ListParagraph"/>
        <w:numPr>
          <w:ilvl w:val="0"/>
          <w:numId w:val="23"/>
        </w:numPr>
      </w:pPr>
      <w:r w:rsidRPr="0099003B">
        <w:rPr>
          <w:b/>
        </w:rPr>
        <w:t>First Pass</w:t>
      </w:r>
      <w:r w:rsidRPr="0099003B">
        <w:t>: Establish z-buffer (and maybe stencil), usually with diffuse lighting</w:t>
      </w:r>
    </w:p>
    <w:p w14:paraId="2658C29B" w14:textId="46AFA9E3" w:rsidR="00D23E85" w:rsidRPr="0099003B" w:rsidRDefault="00D23E85" w:rsidP="00D23E85">
      <w:pPr>
        <w:pStyle w:val="ListParagraph"/>
        <w:numPr>
          <w:ilvl w:val="0"/>
          <w:numId w:val="23"/>
        </w:numPr>
      </w:pPr>
      <w:r w:rsidRPr="0099003B">
        <w:rPr>
          <w:b/>
        </w:rPr>
        <w:t>Second Pass</w:t>
      </w:r>
      <w:r w:rsidRPr="0099003B">
        <w:t>: Z-testing only and render the special effect using blending</w:t>
      </w:r>
    </w:p>
    <w:p w14:paraId="55B670D8" w14:textId="7ADC95CB" w:rsidR="0030328B" w:rsidRPr="0099003B" w:rsidRDefault="0030328B" w:rsidP="00D23E85">
      <w:r w:rsidRPr="0099003B">
        <w:rPr>
          <w:noProof/>
          <w:lang w:val="de-AT" w:eastAsia="de-AT"/>
        </w:rPr>
        <w:drawing>
          <wp:anchor distT="0" distB="0" distL="114300" distR="114300" simplePos="0" relativeHeight="251725824" behindDoc="0" locked="0" layoutInCell="1" allowOverlap="1" wp14:anchorId="6692C788" wp14:editId="3CC20111">
            <wp:simplePos x="0" y="0"/>
            <wp:positionH relativeFrom="margin">
              <wp:align>right</wp:align>
            </wp:positionH>
            <wp:positionV relativeFrom="paragraph">
              <wp:posOffset>213055</wp:posOffset>
            </wp:positionV>
            <wp:extent cx="2355215" cy="310515"/>
            <wp:effectExtent l="0" t="0" r="6985" b="0"/>
            <wp:wrapTight wrapText="bothSides">
              <wp:wrapPolygon edited="0">
                <wp:start x="0" y="0"/>
                <wp:lineTo x="0" y="19877"/>
                <wp:lineTo x="21489" y="19877"/>
                <wp:lineTo x="2148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5215" cy="310515"/>
                    </a:xfrm>
                    <a:prstGeom prst="rect">
                      <a:avLst/>
                    </a:prstGeom>
                  </pic:spPr>
                </pic:pic>
              </a:graphicData>
            </a:graphic>
            <wp14:sizeRelH relativeFrom="margin">
              <wp14:pctWidth>0</wp14:pctWidth>
            </wp14:sizeRelH>
            <wp14:sizeRelV relativeFrom="margin">
              <wp14:pctHeight>0</wp14:pctHeight>
            </wp14:sizeRelV>
          </wp:anchor>
        </w:drawing>
      </w:r>
      <w:r w:rsidR="005C2D97" w:rsidRPr="0099003B">
        <w:t xml:space="preserve">The resulting color is then the blended </w:t>
      </w:r>
      <w:r w:rsidR="005C2D97" w:rsidRPr="0099003B">
        <w:rPr>
          <w:b/>
        </w:rPr>
        <w:t>sum</w:t>
      </w:r>
      <w:r w:rsidR="005C2D97" w:rsidRPr="0099003B">
        <w:t xml:space="preserve"> of the incoming fragment color and the framebuffer color, both weighted with special factors. It does not have to be the sum, it can also be the </w:t>
      </w:r>
      <w:r w:rsidR="005C2D97" w:rsidRPr="0099003B">
        <w:rPr>
          <w:b/>
        </w:rPr>
        <w:t xml:space="preserve">min, max, </w:t>
      </w:r>
      <w:r w:rsidR="00147CD3" w:rsidRPr="0099003B">
        <w:rPr>
          <w:b/>
        </w:rPr>
        <w:t>subtract</w:t>
      </w:r>
      <w:r w:rsidR="005C2D97" w:rsidRPr="0099003B">
        <w:t xml:space="preserve"> or other operations. </w:t>
      </w:r>
      <w:r w:rsidRPr="0099003B">
        <w:t xml:space="preserve">An example would be transparency blending, where the alpha and color weights can be defines separately. </w:t>
      </w:r>
    </w:p>
    <w:p w14:paraId="56C4FF51" w14:textId="28542014" w:rsidR="005D529C" w:rsidRPr="0099003B" w:rsidRDefault="0030328B" w:rsidP="0030328B">
      <w:pPr>
        <w:pStyle w:val="Heading2"/>
      </w:pPr>
      <w:bookmarkStart w:id="39" w:name="_Toc439601870"/>
      <w:r w:rsidRPr="0099003B">
        <w:t>Multitexturing</w:t>
      </w:r>
      <w:bookmarkEnd w:id="39"/>
    </w:p>
    <w:p w14:paraId="05159C50" w14:textId="1C61945F" w:rsidR="0030328B" w:rsidRPr="0099003B" w:rsidRDefault="00407716" w:rsidP="0030328B">
      <w:r w:rsidRPr="0099003B">
        <w:rPr>
          <w:noProof/>
          <w:lang w:val="de-AT" w:eastAsia="de-AT"/>
        </w:rPr>
        <w:drawing>
          <wp:anchor distT="0" distB="0" distL="114300" distR="114300" simplePos="0" relativeHeight="251727872" behindDoc="0" locked="0" layoutInCell="1" allowOverlap="1" wp14:anchorId="1035695D" wp14:editId="3256C295">
            <wp:simplePos x="0" y="0"/>
            <wp:positionH relativeFrom="margin">
              <wp:align>right</wp:align>
            </wp:positionH>
            <wp:positionV relativeFrom="paragraph">
              <wp:posOffset>473583</wp:posOffset>
            </wp:positionV>
            <wp:extent cx="521335" cy="1992630"/>
            <wp:effectExtent l="0" t="0" r="0" b="7620"/>
            <wp:wrapTight wrapText="bothSides">
              <wp:wrapPolygon edited="0">
                <wp:start x="0" y="0"/>
                <wp:lineTo x="0" y="21476"/>
                <wp:lineTo x="20521" y="21476"/>
                <wp:lineTo x="2052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335" cy="1992630"/>
                    </a:xfrm>
                    <a:prstGeom prst="rect">
                      <a:avLst/>
                    </a:prstGeom>
                  </pic:spPr>
                </pic:pic>
              </a:graphicData>
            </a:graphic>
            <wp14:sizeRelH relativeFrom="margin">
              <wp14:pctWidth>0</wp14:pctWidth>
            </wp14:sizeRelH>
            <wp14:sizeRelV relativeFrom="margin">
              <wp14:pctHeight>0</wp14:pctHeight>
            </wp14:sizeRelV>
          </wp:anchor>
        </w:drawing>
      </w:r>
      <w:r w:rsidR="0030328B" w:rsidRPr="0099003B">
        <w:t xml:space="preserve">The idea is to </w:t>
      </w:r>
      <w:r w:rsidR="0030328B" w:rsidRPr="006A65B4">
        <w:rPr>
          <w:b/>
        </w:rPr>
        <w:t>apply multiple textures in one pass</w:t>
      </w:r>
      <w:r w:rsidR="0030328B" w:rsidRPr="0099003B">
        <w:t>, which then can be combined arbitrarily and also enables indirect lookups, where the 1</w:t>
      </w:r>
      <w:r w:rsidR="0030328B" w:rsidRPr="0099003B">
        <w:rPr>
          <w:vertAlign w:val="superscript"/>
        </w:rPr>
        <w:t>st</w:t>
      </w:r>
      <w:r w:rsidR="0030328B" w:rsidRPr="0099003B">
        <w:t xml:space="preserve"> texture lookup is used to determine the index into the 2</w:t>
      </w:r>
      <w:r w:rsidR="0030328B" w:rsidRPr="0099003B">
        <w:rPr>
          <w:vertAlign w:val="superscript"/>
        </w:rPr>
        <w:t>nd</w:t>
      </w:r>
      <w:r w:rsidR="0030328B" w:rsidRPr="0099003B">
        <w:t xml:space="preserve"> texture for example. Today this is mostly used in pixel shaders and is standard functionality since OpenGL 1.2.1.</w:t>
      </w:r>
    </w:p>
    <w:p w14:paraId="73236E63" w14:textId="24D28428" w:rsidR="0030328B" w:rsidRPr="0099003B" w:rsidRDefault="0030328B" w:rsidP="0030328B">
      <w:pPr>
        <w:pStyle w:val="Heading2"/>
      </w:pPr>
      <w:bookmarkStart w:id="40" w:name="_Toc439601871"/>
      <w:r w:rsidRPr="0099003B">
        <w:t>Light mapping</w:t>
      </w:r>
      <w:bookmarkEnd w:id="40"/>
    </w:p>
    <w:p w14:paraId="51999B38" w14:textId="6784710C" w:rsidR="00407716" w:rsidRPr="0099003B" w:rsidRDefault="00407716" w:rsidP="00A05D94">
      <w:r w:rsidRPr="0099003B">
        <w:t xml:space="preserve">Light mapping </w:t>
      </w:r>
      <w:r w:rsidRPr="0099003B">
        <w:rPr>
          <w:b/>
        </w:rPr>
        <w:t>precalculates the diffuse lighting</w:t>
      </w:r>
      <w:r w:rsidRPr="0099003B">
        <w:t xml:space="preserve"> on static objects, as this is view independent and only needs to be available in low resolution. The </w:t>
      </w:r>
      <w:r w:rsidRPr="0099003B">
        <w:rPr>
          <w:b/>
        </w:rPr>
        <w:t>advantages</w:t>
      </w:r>
      <w:r w:rsidRPr="0099003B">
        <w:t xml:space="preserve"> are that it is more accurate than vertex lighting, it can take global effects like shadows or radiosity into account and also runs on older cards that do not have runtime lighting. </w:t>
      </w:r>
    </w:p>
    <w:p w14:paraId="7E141531" w14:textId="77777777" w:rsidR="00076FA0" w:rsidRPr="0099003B" w:rsidRDefault="00076FA0" w:rsidP="00A05D94">
      <w:r w:rsidRPr="0099003B">
        <w:rPr>
          <w:noProof/>
          <w:lang w:val="de-AT" w:eastAsia="de-AT"/>
        </w:rPr>
        <w:drawing>
          <wp:anchor distT="0" distB="0" distL="114300" distR="114300" simplePos="0" relativeHeight="251729920" behindDoc="0" locked="0" layoutInCell="1" allowOverlap="1" wp14:anchorId="7EC15600" wp14:editId="7ACF4EEF">
            <wp:simplePos x="0" y="0"/>
            <wp:positionH relativeFrom="margin">
              <wp:align>left</wp:align>
            </wp:positionH>
            <wp:positionV relativeFrom="paragraph">
              <wp:posOffset>590423</wp:posOffset>
            </wp:positionV>
            <wp:extent cx="3624580" cy="1858010"/>
            <wp:effectExtent l="0" t="0" r="0" b="8890"/>
            <wp:wrapTight wrapText="bothSides">
              <wp:wrapPolygon edited="0">
                <wp:start x="0" y="0"/>
                <wp:lineTo x="0" y="21482"/>
                <wp:lineTo x="21456" y="21482"/>
                <wp:lineTo x="2145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4580" cy="1858010"/>
                    </a:xfrm>
                    <a:prstGeom prst="rect">
                      <a:avLst/>
                    </a:prstGeom>
                  </pic:spPr>
                </pic:pic>
              </a:graphicData>
            </a:graphic>
            <wp14:sizeRelH relativeFrom="margin">
              <wp14:pctWidth>0</wp14:pctWidth>
            </wp14:sizeRelH>
            <wp14:sizeRelV relativeFrom="margin">
              <wp14:pctHeight>0</wp14:pctHeight>
            </wp14:sizeRelV>
          </wp:anchor>
        </w:drawing>
      </w:r>
      <w:r w:rsidR="00986276" w:rsidRPr="0099003B">
        <w:t xml:space="preserve">The first step is the </w:t>
      </w:r>
      <w:r w:rsidR="00986276" w:rsidRPr="0099003B">
        <w:rPr>
          <w:b/>
        </w:rPr>
        <w:t>map generation</w:t>
      </w:r>
      <w:r w:rsidR="00986276" w:rsidRPr="0099003B">
        <w:t xml:space="preserve">, where a single map for a group of coplanar polygons is used and mapped back into worldspace to calculate the actual lighting. The second step then is the </w:t>
      </w:r>
      <w:r w:rsidR="00986276" w:rsidRPr="0099003B">
        <w:rPr>
          <w:b/>
        </w:rPr>
        <w:t>map application</w:t>
      </w:r>
      <w:r w:rsidR="00986276" w:rsidRPr="0099003B">
        <w:t xml:space="preserve">, where the textures are either </w:t>
      </w:r>
      <w:r w:rsidR="00986276" w:rsidRPr="0099003B">
        <w:rPr>
          <w:b/>
        </w:rPr>
        <w:t>premultiplied with the light maps</w:t>
      </w:r>
      <w:r w:rsidR="00986276" w:rsidRPr="0099003B">
        <w:t xml:space="preserve"> (not dynamic, large textures) or it is done via </w:t>
      </w:r>
      <w:r w:rsidR="00986276" w:rsidRPr="0099003B">
        <w:rPr>
          <w:b/>
        </w:rPr>
        <w:t>multitexturing</w:t>
      </w:r>
      <w:r w:rsidR="00986276" w:rsidRPr="0099003B">
        <w:t xml:space="preserve"> at runtime (fast and flexible). </w:t>
      </w:r>
    </w:p>
    <w:p w14:paraId="22520602" w14:textId="637DE811" w:rsidR="00986276" w:rsidRPr="0099003B" w:rsidRDefault="00076FA0" w:rsidP="00A05D94">
      <w:r w:rsidRPr="0099003B">
        <w:t xml:space="preserve">The main problem with premultiplication is, that it requires more memory, as the full size texture needs to reside in memory, whereas with multitexturing a tiled texture plus a low resolution light map are sufficient to achieve the same effect with less memory requirements. </w:t>
      </w:r>
    </w:p>
    <w:p w14:paraId="7F6B0942" w14:textId="77777777" w:rsidR="003B539A" w:rsidRPr="0099003B" w:rsidRDefault="003B539A" w:rsidP="00A05D94"/>
    <w:p w14:paraId="484F389D" w14:textId="2DC928D3" w:rsidR="003B539A" w:rsidRPr="0099003B" w:rsidRDefault="003B539A" w:rsidP="003B539A">
      <w:pPr>
        <w:pStyle w:val="Heading2"/>
      </w:pPr>
      <w:bookmarkStart w:id="41" w:name="_Toc439601872"/>
      <w:r w:rsidRPr="0099003B">
        <w:lastRenderedPageBreak/>
        <w:t>PTM (Projective Texture Mapping)</w:t>
      </w:r>
      <w:bookmarkEnd w:id="41"/>
    </w:p>
    <w:p w14:paraId="223BC0D2" w14:textId="6BBC7B13" w:rsidR="003B539A" w:rsidRPr="0099003B" w:rsidRDefault="003B539A" w:rsidP="003B539A">
      <w:r w:rsidRPr="0099003B">
        <w:t xml:space="preserve">This resembles the effect of a video projector, textures are mapped using </w:t>
      </w:r>
      <w:r w:rsidRPr="0099003B">
        <w:rPr>
          <w:b/>
        </w:rPr>
        <w:t>perspective projection</w:t>
      </w:r>
      <w:r w:rsidRPr="0099003B">
        <w:t xml:space="preserve">. The object coordinates are mapped to the light frustum, which then can be expressed as a 4x4 projective transform matrix. A usage example would be a flashlight effect, but it is also the standard way of texturing reconstructed models with camera images in Computer Vision. </w:t>
      </w:r>
    </w:p>
    <w:p w14:paraId="7ED217D7" w14:textId="3F54245D" w:rsidR="00B008C8" w:rsidRPr="0099003B" w:rsidRDefault="00B008C8" w:rsidP="00B008C8">
      <w:pPr>
        <w:pStyle w:val="Heading2"/>
      </w:pPr>
      <w:bookmarkStart w:id="42" w:name="_Toc439601873"/>
      <w:r w:rsidRPr="0099003B">
        <w:t>Texture Animation</w:t>
      </w:r>
      <w:bookmarkEnd w:id="42"/>
    </w:p>
    <w:p w14:paraId="5F3FCA68" w14:textId="16825C34" w:rsidR="00446F0E" w:rsidRPr="0099003B" w:rsidRDefault="004C04FD" w:rsidP="00B008C8">
      <w:r w:rsidRPr="0099003B">
        <w:rPr>
          <w:noProof/>
          <w:lang w:val="de-AT" w:eastAsia="de-AT"/>
        </w:rPr>
        <w:drawing>
          <wp:anchor distT="0" distB="0" distL="114300" distR="114300" simplePos="0" relativeHeight="251731968" behindDoc="0" locked="0" layoutInCell="1" allowOverlap="1" wp14:anchorId="6A6CF71C" wp14:editId="09F7304A">
            <wp:simplePos x="0" y="0"/>
            <wp:positionH relativeFrom="margin">
              <wp:align>right</wp:align>
            </wp:positionH>
            <wp:positionV relativeFrom="paragraph">
              <wp:posOffset>456616</wp:posOffset>
            </wp:positionV>
            <wp:extent cx="2230120" cy="1353185"/>
            <wp:effectExtent l="0" t="0" r="0" b="0"/>
            <wp:wrapTight wrapText="bothSides">
              <wp:wrapPolygon edited="0">
                <wp:start x="0" y="0"/>
                <wp:lineTo x="0" y="21286"/>
                <wp:lineTo x="21403" y="21286"/>
                <wp:lineTo x="2140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30120" cy="1353185"/>
                    </a:xfrm>
                    <a:prstGeom prst="rect">
                      <a:avLst/>
                    </a:prstGeom>
                  </pic:spPr>
                </pic:pic>
              </a:graphicData>
            </a:graphic>
            <wp14:sizeRelH relativeFrom="margin">
              <wp14:pctWidth>0</wp14:pctWidth>
            </wp14:sizeRelH>
            <wp14:sizeRelV relativeFrom="margin">
              <wp14:pctHeight>0</wp14:pctHeight>
            </wp14:sizeRelV>
          </wp:anchor>
        </w:drawing>
      </w:r>
      <w:r w:rsidR="00446F0E" w:rsidRPr="0099003B">
        <w:t xml:space="preserve">It is also possible to animate textures by specifying an arbitrary 4x4 matrix for each frame, which enables for example the possibility of moving water or the sky. With custom shader programs it is also possible to use video as texture, which allows for arbitrary texture animations. </w:t>
      </w:r>
    </w:p>
    <w:p w14:paraId="79B2E03C" w14:textId="515B3C4E" w:rsidR="00446F0E" w:rsidRPr="0099003B" w:rsidRDefault="00446F0E" w:rsidP="00446F0E">
      <w:pPr>
        <w:pStyle w:val="Heading2"/>
      </w:pPr>
      <w:bookmarkStart w:id="43" w:name="_Toc439601874"/>
      <w:r w:rsidRPr="0099003B">
        <w:t>Texture Compression</w:t>
      </w:r>
      <w:bookmarkEnd w:id="43"/>
    </w:p>
    <w:p w14:paraId="182A816A" w14:textId="46B661FA" w:rsidR="004C04FD" w:rsidRPr="0099003B" w:rsidRDefault="004C04FD" w:rsidP="004C04FD">
      <w:r w:rsidRPr="0099003B">
        <w:t xml:space="preserve">Texture compression can free up a lot of memory, one example would be the </w:t>
      </w:r>
      <w:r w:rsidRPr="0099003B">
        <w:rPr>
          <w:b/>
        </w:rPr>
        <w:t>S3TC texture compression (DXTn)</w:t>
      </w:r>
      <w:r w:rsidRPr="0099003B">
        <w:t xml:space="preserve"> which represent a 4x4 texel block by two 16 bit colors (5/6/5bit), 2 bits are stored per texel. To uncompress, 2 additional colors are created between the two colors and 2 bits are used to index this color</w:t>
      </w:r>
      <w:r w:rsidR="00A4533F" w:rsidRPr="0099003B">
        <w:t xml:space="preserve"> </w:t>
      </w:r>
      <w:r w:rsidRPr="0099003B">
        <w:t xml:space="preserve">map. </w:t>
      </w:r>
    </w:p>
    <w:p w14:paraId="26BA76C9" w14:textId="734A282E" w:rsidR="00A4533F" w:rsidRPr="0099003B" w:rsidRDefault="00A4533F" w:rsidP="00A4533F">
      <w:pPr>
        <w:pStyle w:val="Heading2"/>
      </w:pPr>
      <w:bookmarkStart w:id="44" w:name="_Toc439601875"/>
      <w:r w:rsidRPr="0099003B">
        <w:t>Environment Mapping</w:t>
      </w:r>
      <w:bookmarkEnd w:id="44"/>
    </w:p>
    <w:p w14:paraId="5A6BC3FA" w14:textId="7DF8C07E" w:rsidR="00A4533F" w:rsidRPr="0099003B" w:rsidRDefault="00785A88" w:rsidP="00A4533F">
      <w:r w:rsidRPr="0099003B">
        <w:t xml:space="preserve">With the help of environment mapping it is possible to use textures to </w:t>
      </w:r>
      <w:r w:rsidRPr="006A65B4">
        <w:rPr>
          <w:b/>
        </w:rPr>
        <w:t>create reflections</w:t>
      </w:r>
      <w:r w:rsidRPr="0099003B">
        <w:t>, this technique uses texture coordinate generation, multitexturing, RTT and more. The environment map is index via the orientation of the viewpoint, the trick is, that the reflecting object is shrunk to a single point (or the environment is infinitely far away, this works as the eye is not were good at detecting the fake. Typical mappings were discussed before (spherical, cube, box, dual paraboloid…).</w:t>
      </w:r>
    </w:p>
    <w:p w14:paraId="4A83EEF3" w14:textId="786B0A80" w:rsidR="00785A88" w:rsidRPr="0099003B" w:rsidRDefault="00785A88" w:rsidP="00785A88">
      <w:pPr>
        <w:pStyle w:val="Heading3"/>
      </w:pPr>
      <w:bookmarkStart w:id="45" w:name="_Toc439601876"/>
      <w:r w:rsidRPr="0099003B">
        <w:t>Cube Mapping (Box Parametrization)</w:t>
      </w:r>
      <w:bookmarkEnd w:id="45"/>
    </w:p>
    <w:p w14:paraId="098EF8DC" w14:textId="35AE1C93" w:rsidR="00785A88" w:rsidRPr="0099003B" w:rsidRDefault="00785A88" w:rsidP="00785A88">
      <w:r w:rsidRPr="0099003B">
        <w:rPr>
          <w:b/>
        </w:rPr>
        <w:t>Cube Mapping</w:t>
      </w:r>
      <w:r w:rsidRPr="0099003B">
        <w:t xml:space="preserve"> is implemented directly in the OpenGL pipeline and these maps can be generated in advance or programmatically, they remain the primary method of generating reflections in real-time 3D. </w:t>
      </w:r>
      <w:r w:rsidR="000D2179" w:rsidRPr="0099003B">
        <w:t xml:space="preserve">The cube map is accessed via vectors expressed as 3D texture coordinates, the projection from 3D to 2D is then done by hardware. The correct ray/quad intersection although is too slow, instead the highest magnitude component selects which cube to use and other components are divided by this factor, the resulting 2D coordinates select a texel from this face. But this does not define the environment mapping itself, the need to generate useful texture coordinates remains. </w:t>
      </w:r>
    </w:p>
    <w:p w14:paraId="344020EE" w14:textId="738AF530" w:rsidR="000D2179" w:rsidRPr="0099003B" w:rsidRDefault="000D2179" w:rsidP="00785A88">
      <w:r w:rsidRPr="0099003B">
        <w:rPr>
          <w:noProof/>
          <w:lang w:val="de-AT" w:eastAsia="de-AT"/>
        </w:rPr>
        <w:drawing>
          <wp:anchor distT="0" distB="0" distL="114300" distR="114300" simplePos="0" relativeHeight="251734016" behindDoc="0" locked="0" layoutInCell="1" allowOverlap="1" wp14:anchorId="66273760" wp14:editId="3E88BC62">
            <wp:simplePos x="0" y="0"/>
            <wp:positionH relativeFrom="margin">
              <wp:align>right</wp:align>
            </wp:positionH>
            <wp:positionV relativeFrom="paragraph">
              <wp:posOffset>388519</wp:posOffset>
            </wp:positionV>
            <wp:extent cx="3072765" cy="708025"/>
            <wp:effectExtent l="0" t="0" r="0" b="0"/>
            <wp:wrapTight wrapText="bothSides">
              <wp:wrapPolygon edited="0">
                <wp:start x="0" y="0"/>
                <wp:lineTo x="0" y="20922"/>
                <wp:lineTo x="21426" y="20922"/>
                <wp:lineTo x="2142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72765" cy="708025"/>
                    </a:xfrm>
                    <a:prstGeom prst="rect">
                      <a:avLst/>
                    </a:prstGeom>
                  </pic:spPr>
                </pic:pic>
              </a:graphicData>
            </a:graphic>
            <wp14:sizeRelH relativeFrom="margin">
              <wp14:pctWidth>0</wp14:pctWidth>
            </wp14:sizeRelH>
            <wp14:sizeRelV relativeFrom="margin">
              <wp14:pctHeight>0</wp14:pctHeight>
            </wp14:sizeRelV>
          </wp:anchor>
        </w:drawing>
      </w:r>
      <w:r w:rsidRPr="0099003B">
        <w:t xml:space="preserve">To get this cubic environment mapping, it is necessary to generate view of the environment for each of the cube faces, which represent a 90° view frustum, the hardware can be used to render this map directly to a texture. The reflection vector can then be used to index the cube map which is generated automatically by the hardware. </w:t>
      </w:r>
    </w:p>
    <w:p w14:paraId="1EAFC2A3" w14:textId="4AAD0BEA" w:rsidR="000D2179" w:rsidRPr="0099003B" w:rsidRDefault="000D2179" w:rsidP="00785A88">
      <w:r w:rsidRPr="0099003B">
        <w:t xml:space="preserve">The cube map needs the reflection vector in world coordinates, therefore the texture matrix needs to be multiplied with the inverse 3x3 view matrix. </w:t>
      </w:r>
    </w:p>
    <w:p w14:paraId="6BAEDD55" w14:textId="05317321" w:rsidR="000D2179" w:rsidRPr="0099003B" w:rsidRDefault="000D2179" w:rsidP="00785A88">
      <w:r w:rsidRPr="0099003B">
        <w:t xml:space="preserve">Cube mapping allows texture mapping with </w:t>
      </w:r>
      <w:r w:rsidRPr="0099003B">
        <w:rPr>
          <w:b/>
        </w:rPr>
        <w:t>minimal distortion</w:t>
      </w:r>
      <w:r w:rsidRPr="0099003B">
        <w:t xml:space="preserve">, the creation and mapping are hardware accelerated and it is also possible to generate the data dynamically. In dynamic scenes it is also possible to speed up the process by using lower resolutions and maybe not update every frame, which is sufficient most times. </w:t>
      </w:r>
    </w:p>
    <w:p w14:paraId="551A79BA" w14:textId="281FC7F5" w:rsidR="000D2179" w:rsidRPr="0099003B" w:rsidRDefault="000D2179" w:rsidP="000D2179">
      <w:pPr>
        <w:pStyle w:val="Heading2"/>
      </w:pPr>
      <w:bookmarkStart w:id="46" w:name="_Toc439601877"/>
      <w:r w:rsidRPr="0099003B">
        <w:lastRenderedPageBreak/>
        <w:t>Per-Pixel Lighting</w:t>
      </w:r>
      <w:bookmarkEnd w:id="46"/>
    </w:p>
    <w:p w14:paraId="73BCAC02" w14:textId="77578395" w:rsidR="000D2179" w:rsidRPr="0099003B" w:rsidRDefault="00EF1501" w:rsidP="000D2179">
      <w:r w:rsidRPr="0099003B">
        <w:rPr>
          <w:noProof/>
          <w:lang w:val="de-AT" w:eastAsia="de-AT"/>
        </w:rPr>
        <w:drawing>
          <wp:anchor distT="0" distB="0" distL="114300" distR="114300" simplePos="0" relativeHeight="251740160" behindDoc="0" locked="0" layoutInCell="1" allowOverlap="1" wp14:anchorId="11D15D8B" wp14:editId="4266871B">
            <wp:simplePos x="0" y="0"/>
            <wp:positionH relativeFrom="margin">
              <wp:align>right</wp:align>
            </wp:positionH>
            <wp:positionV relativeFrom="paragraph">
              <wp:posOffset>649046</wp:posOffset>
            </wp:positionV>
            <wp:extent cx="2633980" cy="1725930"/>
            <wp:effectExtent l="0" t="0" r="0" b="7620"/>
            <wp:wrapTight wrapText="bothSides">
              <wp:wrapPolygon edited="0">
                <wp:start x="0" y="0"/>
                <wp:lineTo x="0" y="21457"/>
                <wp:lineTo x="21402" y="21457"/>
                <wp:lineTo x="2140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3980" cy="1725930"/>
                    </a:xfrm>
                    <a:prstGeom prst="rect">
                      <a:avLst/>
                    </a:prstGeom>
                  </pic:spPr>
                </pic:pic>
              </a:graphicData>
            </a:graphic>
            <wp14:sizeRelH relativeFrom="margin">
              <wp14:pctWidth>0</wp14:pctWidth>
            </wp14:sizeRelH>
            <wp14:sizeRelV relativeFrom="margin">
              <wp14:pctHeight>0</wp14:pctHeight>
            </wp14:sizeRelV>
          </wp:anchor>
        </w:drawing>
      </w:r>
      <w:r w:rsidR="00226EDF" w:rsidRPr="0099003B">
        <w:t xml:space="preserve">By using </w:t>
      </w:r>
      <w:r w:rsidR="00226EDF" w:rsidRPr="0099003B">
        <w:rPr>
          <w:b/>
        </w:rPr>
        <w:t>per-pixel lighting</w:t>
      </w:r>
      <w:r w:rsidR="00226EDF" w:rsidRPr="0099003B">
        <w:t xml:space="preserve"> it is possible to produce better specular highlights and simulate smooth surfaces by calculating the illumination at each pixel, e.g. with Phong shading. </w:t>
      </w:r>
      <w:r w:rsidR="00B37003" w:rsidRPr="0099003B">
        <w:t xml:space="preserve">This is done by </w:t>
      </w:r>
      <w:r w:rsidR="00B37003" w:rsidRPr="0099003B">
        <w:rPr>
          <w:b/>
        </w:rPr>
        <w:t>custom shader programs</w:t>
      </w:r>
      <w:r w:rsidR="00B37003" w:rsidRPr="0099003B">
        <w:t xml:space="preserve">, as the vertex normal are passed to the </w:t>
      </w:r>
      <w:r w:rsidR="00B37003" w:rsidRPr="0099003B">
        <w:rPr>
          <w:i/>
        </w:rPr>
        <w:t>fragment shader</w:t>
      </w:r>
      <w:r w:rsidR="00B37003" w:rsidRPr="0099003B">
        <w:t xml:space="preserve">, which are interpolated on the way there by the </w:t>
      </w:r>
      <w:r w:rsidR="00B37003" w:rsidRPr="0099003B">
        <w:rPr>
          <w:i/>
        </w:rPr>
        <w:t>rasterizer</w:t>
      </w:r>
      <w:r w:rsidR="00B37003" w:rsidRPr="0099003B">
        <w:t xml:space="preserve">. </w:t>
      </w:r>
    </w:p>
    <w:p w14:paraId="07181653" w14:textId="7980C9A5" w:rsidR="00896C1B" w:rsidRPr="0099003B" w:rsidRDefault="00896C1B" w:rsidP="00896C1B">
      <w:pPr>
        <w:pStyle w:val="Heading3"/>
      </w:pPr>
      <w:bookmarkStart w:id="47" w:name="_Toc439601878"/>
      <w:r w:rsidRPr="0099003B">
        <w:t>Bump Mapping</w:t>
      </w:r>
      <w:bookmarkEnd w:id="47"/>
    </w:p>
    <w:p w14:paraId="72CE9EA8" w14:textId="3468B7CA" w:rsidR="00896C1B" w:rsidRPr="0099003B" w:rsidRDefault="00896C1B" w:rsidP="00896C1B">
      <w:r w:rsidRPr="0099003B">
        <w:t xml:space="preserve">It is also possible to simulate rough surfaces by calculating the illumination at each pixel, the per-pixel normals are needed for Bump mapping, and it is also possible to replace the geometry information with a texture. The original idea comes from </w:t>
      </w:r>
      <w:r w:rsidRPr="0099003B">
        <w:rPr>
          <w:b/>
        </w:rPr>
        <w:t>ray tracing</w:t>
      </w:r>
      <w:r w:rsidRPr="0099003B">
        <w:t xml:space="preserve">, instead of interpolating the normals, a map is used for supplying the normals. </w:t>
      </w:r>
    </w:p>
    <w:p w14:paraId="10C89AA1" w14:textId="0F957A7B" w:rsidR="00896C1B" w:rsidRPr="0099003B" w:rsidRDefault="00EF1501" w:rsidP="00896C1B">
      <w:r w:rsidRPr="0099003B">
        <w:rPr>
          <w:noProof/>
          <w:lang w:val="de-AT" w:eastAsia="de-AT"/>
        </w:rPr>
        <w:drawing>
          <wp:anchor distT="0" distB="0" distL="114300" distR="114300" simplePos="0" relativeHeight="251738112" behindDoc="0" locked="0" layoutInCell="1" allowOverlap="1" wp14:anchorId="2DEE7E4E" wp14:editId="305ECBC5">
            <wp:simplePos x="0" y="0"/>
            <wp:positionH relativeFrom="margin">
              <wp:align>right</wp:align>
            </wp:positionH>
            <wp:positionV relativeFrom="paragraph">
              <wp:posOffset>175996</wp:posOffset>
            </wp:positionV>
            <wp:extent cx="2611755" cy="565785"/>
            <wp:effectExtent l="0" t="0" r="0" b="5715"/>
            <wp:wrapTight wrapText="bothSides">
              <wp:wrapPolygon edited="0">
                <wp:start x="0" y="0"/>
                <wp:lineTo x="0" y="21091"/>
                <wp:lineTo x="21427" y="21091"/>
                <wp:lineTo x="214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1755" cy="565785"/>
                    </a:xfrm>
                    <a:prstGeom prst="rect">
                      <a:avLst/>
                    </a:prstGeom>
                  </pic:spPr>
                </pic:pic>
              </a:graphicData>
            </a:graphic>
            <wp14:sizeRelH relativeFrom="margin">
              <wp14:pctWidth>0</wp14:pctWidth>
            </wp14:sizeRelH>
            <wp14:sizeRelV relativeFrom="margin">
              <wp14:pctHeight>0</wp14:pctHeight>
            </wp14:sizeRelV>
          </wp:anchor>
        </w:drawing>
      </w:r>
      <w:r w:rsidR="00896C1B" w:rsidRPr="0099003B">
        <w:t xml:space="preserve">So </w:t>
      </w:r>
      <w:r w:rsidR="00896C1B" w:rsidRPr="0099003B">
        <w:rPr>
          <w:b/>
        </w:rPr>
        <w:t>per-pixel lighting is a special case of bump mapping</w:t>
      </w:r>
      <w:r w:rsidR="00896C1B" w:rsidRPr="0099003B">
        <w:t xml:space="preserve">, it is simply </w:t>
      </w:r>
      <w:r w:rsidR="00896C1B" w:rsidRPr="0099003B">
        <w:rPr>
          <w:b/>
        </w:rPr>
        <w:t>bump mapping without the bump map</w:t>
      </w:r>
      <w:r w:rsidR="00896C1B" w:rsidRPr="0099003B">
        <w:t xml:space="preserve">, the normal vector is interpolated instead of looked up. With bump mapping, the Surface P is modified additionally by a 2D height field (bump map) </w:t>
      </w:r>
      <w:r w:rsidR="00896C1B" w:rsidRPr="0099003B">
        <w:rPr>
          <w:i/>
        </w:rPr>
        <w:t>h</w:t>
      </w:r>
      <w:r w:rsidR="00896C1B" w:rsidRPr="0099003B">
        <w:t xml:space="preserve">. </w:t>
      </w:r>
    </w:p>
    <w:p w14:paraId="0CE48AB7" w14:textId="30E86281" w:rsidR="00407716" w:rsidRPr="0099003B" w:rsidRDefault="00EF1501" w:rsidP="00EF1501">
      <w:pPr>
        <w:pStyle w:val="Heading4"/>
      </w:pPr>
      <w:r w:rsidRPr="0099003B">
        <w:t>Bump Map Representations</w:t>
      </w:r>
    </w:p>
    <w:p w14:paraId="14A40F84" w14:textId="4B140ADC" w:rsidR="00EF1501" w:rsidRPr="0099003B" w:rsidRDefault="00EF1501" w:rsidP="00EF1501">
      <w:pPr>
        <w:pStyle w:val="ListParagraph"/>
        <w:numPr>
          <w:ilvl w:val="0"/>
          <w:numId w:val="24"/>
        </w:numPr>
      </w:pPr>
      <w:r w:rsidRPr="0099003B">
        <w:rPr>
          <w:b/>
        </w:rPr>
        <w:t xml:space="preserve">Height fields: </w:t>
      </w:r>
      <w:r w:rsidRPr="0099003B">
        <w:t>Must approximate derivatives during rendering</w:t>
      </w:r>
    </w:p>
    <w:p w14:paraId="1310F921" w14:textId="3EE1A5F9" w:rsidR="00EF1501" w:rsidRPr="0099003B" w:rsidRDefault="00EF1501" w:rsidP="00EF1501">
      <w:pPr>
        <w:pStyle w:val="ListParagraph"/>
        <w:numPr>
          <w:ilvl w:val="0"/>
          <w:numId w:val="24"/>
        </w:numPr>
      </w:pPr>
      <w:r w:rsidRPr="0099003B">
        <w:rPr>
          <w:b/>
        </w:rPr>
        <w:t>Offset maps:</w:t>
      </w:r>
      <w:r w:rsidRPr="0099003B">
        <w:t xml:space="preserve"> Encode orthogonal offsets from unperturbed normals, requires renormalization, calculated using finite differencing on the height field</w:t>
      </w:r>
    </w:p>
    <w:p w14:paraId="7A78B9C3" w14:textId="55E3C22F" w:rsidR="00EF1501" w:rsidRPr="0099003B" w:rsidRDefault="00EF1501" w:rsidP="00EF1501">
      <w:pPr>
        <w:pStyle w:val="ListParagraph"/>
        <w:numPr>
          <w:ilvl w:val="0"/>
          <w:numId w:val="24"/>
        </w:numPr>
      </w:pPr>
      <w:r w:rsidRPr="0099003B">
        <w:rPr>
          <w:b/>
        </w:rPr>
        <w:t>Normal (perturbation/rotation) maps:</w:t>
      </w:r>
      <w:r w:rsidRPr="0099003B">
        <w:t xml:space="preserve"> Encode direction vectors, no normalization required and calculated via the standard method</w:t>
      </w:r>
    </w:p>
    <w:p w14:paraId="0FD44D42" w14:textId="3BDFD09B" w:rsidR="00EF1501" w:rsidRPr="0099003B" w:rsidRDefault="001A764D" w:rsidP="001A764D">
      <w:pPr>
        <w:pStyle w:val="Heading2"/>
      </w:pPr>
      <w:bookmarkStart w:id="48" w:name="_Toc439601879"/>
      <w:r w:rsidRPr="0099003B">
        <w:t>Coordinate Systems</w:t>
      </w:r>
      <w:bookmarkEnd w:id="48"/>
    </w:p>
    <w:p w14:paraId="2C5F216C" w14:textId="16F499EC" w:rsidR="001A764D" w:rsidRPr="0099003B" w:rsidRDefault="001A764D" w:rsidP="001A764D">
      <w:r w:rsidRPr="0099003B">
        <w:t xml:space="preserve">The questions is where to calculate the lighting, in </w:t>
      </w:r>
      <w:r w:rsidRPr="0099003B">
        <w:rPr>
          <w:b/>
        </w:rPr>
        <w:t>object coordinates</w:t>
      </w:r>
      <w:r w:rsidRPr="0099003B">
        <w:t xml:space="preserve">, </w:t>
      </w:r>
      <w:r w:rsidRPr="0099003B">
        <w:rPr>
          <w:b/>
        </w:rPr>
        <w:t xml:space="preserve">world coordinates </w:t>
      </w:r>
      <w:r w:rsidRPr="0099003B">
        <w:t xml:space="preserve">(native space for light vector, env-map but not explicit in OpenGL), </w:t>
      </w:r>
      <w:r w:rsidRPr="0099003B">
        <w:rPr>
          <w:b/>
        </w:rPr>
        <w:t xml:space="preserve">eye coordinates </w:t>
      </w:r>
      <w:r w:rsidRPr="0099003B">
        <w:t xml:space="preserve">(native space of the view vector) or in </w:t>
      </w:r>
      <w:r w:rsidRPr="0099003B">
        <w:rPr>
          <w:b/>
        </w:rPr>
        <w:t>tangent space</w:t>
      </w:r>
      <w:r w:rsidRPr="0099003B">
        <w:t xml:space="preserve"> (native space for bump/normal maps). </w:t>
      </w:r>
    </w:p>
    <w:p w14:paraId="751A84EB" w14:textId="77777777" w:rsidR="00EC272C" w:rsidRPr="0099003B" w:rsidRDefault="00EC272C" w:rsidP="001A764D">
      <w:r w:rsidRPr="0099003B">
        <w:rPr>
          <w:noProof/>
          <w:lang w:val="de-AT" w:eastAsia="de-AT"/>
        </w:rPr>
        <w:drawing>
          <wp:anchor distT="0" distB="0" distL="114300" distR="114300" simplePos="0" relativeHeight="251742208" behindDoc="0" locked="0" layoutInCell="1" allowOverlap="1" wp14:anchorId="4799A2CF" wp14:editId="45E1738B">
            <wp:simplePos x="0" y="0"/>
            <wp:positionH relativeFrom="column">
              <wp:posOffset>4270045</wp:posOffset>
            </wp:positionH>
            <wp:positionV relativeFrom="paragraph">
              <wp:posOffset>267742</wp:posOffset>
            </wp:positionV>
            <wp:extent cx="2955290" cy="840105"/>
            <wp:effectExtent l="0" t="0" r="0" b="0"/>
            <wp:wrapTight wrapText="bothSides">
              <wp:wrapPolygon edited="0">
                <wp:start x="0" y="0"/>
                <wp:lineTo x="0" y="21061"/>
                <wp:lineTo x="21442" y="21061"/>
                <wp:lineTo x="2144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5290" cy="840105"/>
                    </a:xfrm>
                    <a:prstGeom prst="rect">
                      <a:avLst/>
                    </a:prstGeom>
                  </pic:spPr>
                </pic:pic>
              </a:graphicData>
            </a:graphic>
            <wp14:sizeRelH relativeFrom="margin">
              <wp14:pctWidth>0</wp14:pctWidth>
            </wp14:sizeRelH>
            <wp14:sizeRelV relativeFrom="margin">
              <wp14:pctHeight>0</wp14:pctHeight>
            </wp14:sizeRelV>
          </wp:anchor>
        </w:drawing>
      </w:r>
      <w:r w:rsidR="00D16F73" w:rsidRPr="0099003B">
        <w:t xml:space="preserve">Most often, </w:t>
      </w:r>
      <w:r w:rsidR="00D16F73" w:rsidRPr="0099003B">
        <w:rPr>
          <w:b/>
        </w:rPr>
        <w:t>tangent space</w:t>
      </w:r>
      <w:r w:rsidR="00D16F73" w:rsidRPr="0099003B">
        <w:t xml:space="preserve"> is used and </w:t>
      </w:r>
      <w:r w:rsidRPr="0099003B">
        <w:t>this process</w:t>
      </w:r>
      <w:r w:rsidR="00D16F73" w:rsidRPr="0099003B">
        <w:t xml:space="preserve"> is called </w:t>
      </w:r>
      <w:r w:rsidR="00D16F73" w:rsidRPr="0099003B">
        <w:rPr>
          <w:b/>
        </w:rPr>
        <w:t>normal mapping</w:t>
      </w:r>
      <w:r w:rsidR="00D16F73" w:rsidRPr="0099003B">
        <w:t xml:space="preserve">, those maps appear usually blueish, as the perturbed normals mostly face up (translates to color blue). </w:t>
      </w:r>
    </w:p>
    <w:p w14:paraId="229B34CF" w14:textId="1DDA5D48" w:rsidR="00EC272C" w:rsidRPr="0099003B" w:rsidRDefault="00EC272C" w:rsidP="001A764D">
      <w:r w:rsidRPr="0099003B">
        <w:t xml:space="preserve">The tangent space itself is a </w:t>
      </w:r>
      <w:r w:rsidRPr="0099003B">
        <w:rPr>
          <w:i/>
        </w:rPr>
        <w:t>concept from differential geometry</w:t>
      </w:r>
      <w:r w:rsidRPr="0099003B">
        <w:t xml:space="preserve"> and is the </w:t>
      </w:r>
      <w:r w:rsidRPr="0099003B">
        <w:rPr>
          <w:b/>
        </w:rPr>
        <w:t>set of all tangents on a surface</w:t>
      </w:r>
      <w:r w:rsidRPr="0099003B">
        <w:t xml:space="preserve">, a orthonormal coordinate system for each point on the surface, this is a natural space for normal maps as a vertex normal is simply N=(0,0,1) in this space. Every vertex needs the three vectors T,B and N (stored in attribute arrays) which are interpolated for each fragment and can then be set up as a </w:t>
      </w:r>
      <w:r w:rsidRPr="0099003B">
        <w:rPr>
          <w:b/>
        </w:rPr>
        <w:t>tangent space matrix TSM</w:t>
      </w:r>
      <w:r w:rsidRPr="0099003B">
        <w:t xml:space="preserve"> as shown above. </w:t>
      </w:r>
    </w:p>
    <w:p w14:paraId="5D3955C4" w14:textId="4D7FA128" w:rsidR="00EC272C" w:rsidRPr="0099003B" w:rsidRDefault="00EC272C" w:rsidP="00EC272C">
      <w:pPr>
        <w:pStyle w:val="ListParagraph"/>
        <w:numPr>
          <w:ilvl w:val="0"/>
          <w:numId w:val="25"/>
        </w:numPr>
      </w:pPr>
      <w:r w:rsidRPr="0099003B">
        <w:rPr>
          <w:b/>
        </w:rPr>
        <w:t>For each vertex</w:t>
      </w:r>
      <w:r w:rsidRPr="0099003B">
        <w:t>: L and V are transformed with TSM and normalized and the normalized H is computed from those.</w:t>
      </w:r>
    </w:p>
    <w:p w14:paraId="12B9D9CC" w14:textId="77777777" w:rsidR="00EC272C" w:rsidRPr="0099003B" w:rsidRDefault="00EC272C" w:rsidP="00EC272C">
      <w:pPr>
        <w:pStyle w:val="ListParagraph"/>
        <w:numPr>
          <w:ilvl w:val="0"/>
          <w:numId w:val="25"/>
        </w:numPr>
      </w:pPr>
      <w:r w:rsidRPr="0099003B">
        <w:rPr>
          <w:b/>
        </w:rPr>
        <w:t>For each fragment</w:t>
      </w:r>
      <w:r w:rsidRPr="0099003B">
        <w:t xml:space="preserve">: </w:t>
      </w:r>
    </w:p>
    <w:p w14:paraId="3C51F589" w14:textId="6FB12833" w:rsidR="00EC272C" w:rsidRPr="0099003B" w:rsidRDefault="00EC272C" w:rsidP="00EC272C">
      <w:pPr>
        <w:pStyle w:val="ListParagraph"/>
        <w:numPr>
          <w:ilvl w:val="1"/>
          <w:numId w:val="25"/>
        </w:numPr>
      </w:pPr>
      <w:r w:rsidRPr="0099003B">
        <w:t>L and H are interpolated, renormalized and N’ = texture(s,t) is fetched</w:t>
      </w:r>
    </w:p>
    <w:p w14:paraId="513775CC" w14:textId="6A8FFADF" w:rsidR="00EC272C" w:rsidRPr="0099003B" w:rsidRDefault="00EC272C" w:rsidP="00EC272C">
      <w:pPr>
        <w:pStyle w:val="ListParagraph"/>
        <w:numPr>
          <w:ilvl w:val="1"/>
          <w:numId w:val="25"/>
        </w:numPr>
      </w:pPr>
      <w:r w:rsidRPr="0099003B">
        <w:t xml:space="preserve">Compute </w:t>
      </w:r>
      <w:r w:rsidRPr="0099003B">
        <w:rPr>
          <w:i/>
        </w:rPr>
        <w:t>max(L . N’,0)</w:t>
      </w:r>
      <w:r w:rsidRPr="0099003B">
        <w:t xml:space="preserve"> and </w:t>
      </w:r>
      <w:r w:rsidRPr="0099003B">
        <w:rPr>
          <w:i/>
        </w:rPr>
        <w:t>max(H . N,0)</w:t>
      </w:r>
      <w:r w:rsidRPr="0099003B">
        <w:rPr>
          <w:i/>
          <w:vertAlign w:val="superscript"/>
        </w:rPr>
        <w:t>s</w:t>
      </w:r>
      <w:r w:rsidRPr="0099003B">
        <w:t xml:space="preserve"> and combine using the standard phong equation</w:t>
      </w:r>
    </w:p>
    <w:p w14:paraId="2C6B7EA7" w14:textId="309838B8" w:rsidR="00EC272C" w:rsidRPr="0099003B" w:rsidRDefault="00EC272C" w:rsidP="00EC272C">
      <w:pPr>
        <w:pStyle w:val="Heading3"/>
      </w:pPr>
      <w:bookmarkStart w:id="49" w:name="_Toc439601880"/>
      <w:r w:rsidRPr="0099003B">
        <w:lastRenderedPageBreak/>
        <w:t>Reflective Bump Mapping</w:t>
      </w:r>
      <w:bookmarkEnd w:id="49"/>
    </w:p>
    <w:p w14:paraId="5AC4C069" w14:textId="65268938" w:rsidR="00EC272C" w:rsidRPr="0099003B" w:rsidRDefault="00EC272C" w:rsidP="00EC272C">
      <w:r w:rsidRPr="0099003B">
        <w:t xml:space="preserve">To achieve reflections, it is possible to use </w:t>
      </w:r>
      <w:r w:rsidRPr="0099003B">
        <w:rPr>
          <w:b/>
        </w:rPr>
        <w:t>EMBM</w:t>
      </w:r>
      <w:r w:rsidRPr="0099003B">
        <w:t xml:space="preserve"> (Environment Map Bump Mapping), this is an example of dependent texturing.</w:t>
      </w:r>
    </w:p>
    <w:p w14:paraId="41AB569C" w14:textId="738E3CE7" w:rsidR="00EC272C" w:rsidRPr="0099003B" w:rsidRDefault="00EC272C" w:rsidP="00EC272C">
      <w:pPr>
        <w:pStyle w:val="ListParagraph"/>
        <w:numPr>
          <w:ilvl w:val="0"/>
          <w:numId w:val="26"/>
        </w:numPr>
      </w:pPr>
      <w:r w:rsidRPr="0099003B">
        <w:rPr>
          <w:b/>
        </w:rPr>
        <w:t>For each Vertex:</w:t>
      </w:r>
    </w:p>
    <w:p w14:paraId="1C5E9E99" w14:textId="487F8673" w:rsidR="00EC272C" w:rsidRPr="0099003B" w:rsidRDefault="00EC272C" w:rsidP="00EC272C">
      <w:pPr>
        <w:pStyle w:val="ListParagraph"/>
        <w:numPr>
          <w:ilvl w:val="1"/>
          <w:numId w:val="26"/>
        </w:numPr>
      </w:pPr>
      <w:r w:rsidRPr="0099003B">
        <w:t>Transform V into world space</w:t>
      </w:r>
    </w:p>
    <w:p w14:paraId="74F72626" w14:textId="5F55D35A" w:rsidR="00EC272C" w:rsidRPr="0099003B" w:rsidRDefault="00EC272C" w:rsidP="00EC272C">
      <w:pPr>
        <w:pStyle w:val="ListParagraph"/>
        <w:numPr>
          <w:ilvl w:val="1"/>
          <w:numId w:val="26"/>
        </w:numPr>
      </w:pPr>
      <w:r w:rsidRPr="0099003B">
        <w:t>Compute tangent space to world space transform (T,B,N)</w:t>
      </w:r>
    </w:p>
    <w:p w14:paraId="36519A03" w14:textId="0D1E80C5" w:rsidR="00EC272C" w:rsidRPr="0099003B" w:rsidRDefault="00EC272C" w:rsidP="00EC272C">
      <w:pPr>
        <w:pStyle w:val="ListParagraph"/>
        <w:numPr>
          <w:ilvl w:val="0"/>
          <w:numId w:val="26"/>
        </w:numPr>
      </w:pPr>
      <w:r w:rsidRPr="0099003B">
        <w:rPr>
          <w:b/>
        </w:rPr>
        <w:t>For each Fragment:</w:t>
      </w:r>
    </w:p>
    <w:p w14:paraId="32C365A0" w14:textId="12D723EF" w:rsidR="00EC272C" w:rsidRPr="0099003B" w:rsidRDefault="00EC272C" w:rsidP="00EC272C">
      <w:pPr>
        <w:pStyle w:val="ListParagraph"/>
        <w:numPr>
          <w:ilvl w:val="1"/>
          <w:numId w:val="26"/>
        </w:numPr>
      </w:pPr>
      <w:r w:rsidRPr="0099003B">
        <w:t>Interpolate and renormalize V</w:t>
      </w:r>
    </w:p>
    <w:p w14:paraId="663ED0A4" w14:textId="6CEF20AF" w:rsidR="00EC272C" w:rsidRPr="00B30882" w:rsidRDefault="00EC272C" w:rsidP="00EC272C">
      <w:pPr>
        <w:pStyle w:val="ListParagraph"/>
        <w:numPr>
          <w:ilvl w:val="1"/>
          <w:numId w:val="26"/>
        </w:numPr>
        <w:rPr>
          <w:lang w:val="de-AT"/>
        </w:rPr>
      </w:pPr>
      <w:r w:rsidRPr="00B30882">
        <w:rPr>
          <w:lang w:val="de-AT"/>
        </w:rPr>
        <w:t>Interpolate frame (T,B,N)</w:t>
      </w:r>
    </w:p>
    <w:p w14:paraId="628A4111" w14:textId="549612DE" w:rsidR="00EC272C" w:rsidRPr="0099003B" w:rsidRDefault="00EC272C" w:rsidP="00EC272C">
      <w:pPr>
        <w:pStyle w:val="ListParagraph"/>
        <w:numPr>
          <w:ilvl w:val="1"/>
          <w:numId w:val="26"/>
        </w:numPr>
      </w:pPr>
      <w:r w:rsidRPr="0099003B">
        <w:t>Look-up N = texture(s,t)</w:t>
      </w:r>
    </w:p>
    <w:p w14:paraId="2CC5CEEA" w14:textId="19865ADF" w:rsidR="00EC272C" w:rsidRPr="0099003B" w:rsidRDefault="00EC272C" w:rsidP="00EC272C">
      <w:pPr>
        <w:pStyle w:val="ListParagraph"/>
        <w:numPr>
          <w:ilvl w:val="1"/>
          <w:numId w:val="26"/>
        </w:numPr>
      </w:pPr>
      <w:r w:rsidRPr="0099003B">
        <w:t>Transform N from tangent space to world space</w:t>
      </w:r>
    </w:p>
    <w:p w14:paraId="77913AB6" w14:textId="340F5F69" w:rsidR="00EC272C" w:rsidRPr="0099003B" w:rsidRDefault="00EC272C" w:rsidP="00EC272C">
      <w:pPr>
        <w:pStyle w:val="ListParagraph"/>
        <w:numPr>
          <w:ilvl w:val="1"/>
          <w:numId w:val="26"/>
        </w:numPr>
      </w:pPr>
      <w:r w:rsidRPr="0099003B">
        <w:t>Compute reflection vector R using N</w:t>
      </w:r>
    </w:p>
    <w:p w14:paraId="5258CF23" w14:textId="4CCC15FC" w:rsidR="00EC272C" w:rsidRDefault="00EC272C" w:rsidP="00EC272C">
      <w:pPr>
        <w:pStyle w:val="ListParagraph"/>
        <w:numPr>
          <w:ilvl w:val="1"/>
          <w:numId w:val="26"/>
        </w:numPr>
      </w:pPr>
      <w:r w:rsidRPr="0099003B">
        <w:t>Look-up C = cubemap(R)</w:t>
      </w:r>
    </w:p>
    <w:p w14:paraId="2A2F67F5" w14:textId="191473CA" w:rsidR="00D23579" w:rsidRDefault="00D23579" w:rsidP="00D23579">
      <w:pPr>
        <w:pStyle w:val="Heading2"/>
      </w:pPr>
      <w:bookmarkStart w:id="50" w:name="_Toc439601881"/>
      <w:r>
        <w:t>Bump Mapping issues</w:t>
      </w:r>
      <w:bookmarkEnd w:id="50"/>
    </w:p>
    <w:p w14:paraId="72F158E2" w14:textId="77777777" w:rsidR="00366A30" w:rsidRDefault="00D23579" w:rsidP="00D23579">
      <w:r>
        <w:t xml:space="preserve">Bump mapping may create artifacts, for example when computing shadows, as the shadows are not changed by the bump map as needed, also there is no parallax (changing the viewpoint does not change the bump map). Also it is not effective if either the light or the object moves, in these cases light maps should be used, except for specular highlights. </w:t>
      </w:r>
    </w:p>
    <w:p w14:paraId="6D463A85" w14:textId="77777777" w:rsidR="00366A30" w:rsidRDefault="00366A30" w:rsidP="00366A30">
      <w:pPr>
        <w:pStyle w:val="Heading2"/>
      </w:pPr>
      <w:bookmarkStart w:id="51" w:name="_Toc439601882"/>
      <w:r>
        <w:t>Parallax Mapping</w:t>
      </w:r>
      <w:bookmarkEnd w:id="51"/>
    </w:p>
    <w:p w14:paraId="3B9F3929" w14:textId="77777777" w:rsidR="00366A30" w:rsidRDefault="00366A30" w:rsidP="00366A30">
      <w:r>
        <w:t xml:space="preserve">This is also called </w:t>
      </w:r>
      <w:r>
        <w:rPr>
          <w:b/>
        </w:rPr>
        <w:t>relief mapping</w:t>
      </w:r>
      <w:r>
        <w:t xml:space="preserve"> and is technically enhanced bump mapping, as the texture look up is simply displayed according to the viewing angle. This allows for more realism with motion parallax and steeper height maps with occlusion. </w:t>
      </w:r>
    </w:p>
    <w:p w14:paraId="5FC80FD6" w14:textId="34639854" w:rsidR="00D23579" w:rsidRDefault="00366A30" w:rsidP="00366A30">
      <w:r>
        <w:t xml:space="preserve">It uses raycasting in the fragment shader, which is computationally expensive, but the silhouettes and shadows have the correct shape. </w:t>
      </w:r>
      <w:r w:rsidR="00D23579">
        <w:t xml:space="preserve"> </w:t>
      </w:r>
      <w:r w:rsidR="00C8049A">
        <w:t xml:space="preserve">It can replace almost all geometry with good relief maps and results therefore in a raycasting engine. </w:t>
      </w:r>
    </w:p>
    <w:p w14:paraId="505B0B78" w14:textId="0C10BD6E" w:rsidR="00A70A28" w:rsidRDefault="00A70A28" w:rsidP="00A70A28">
      <w:pPr>
        <w:pStyle w:val="Heading2"/>
      </w:pPr>
      <w:bookmarkStart w:id="52" w:name="_Toc439601883"/>
      <w:r>
        <w:t>Filtering Bump maps</w:t>
      </w:r>
      <w:bookmarkEnd w:id="52"/>
    </w:p>
    <w:p w14:paraId="49D75ED4" w14:textId="3BCFC0CE" w:rsidR="00407716" w:rsidRPr="0099003B" w:rsidRDefault="00A70A28" w:rsidP="00A05D94">
      <w:r w:rsidRPr="00A70A28">
        <w:rPr>
          <w:b/>
        </w:rPr>
        <w:t>Ideally</w:t>
      </w:r>
      <w:r>
        <w:t xml:space="preserve"> the reflection is computed at different positions with different normals and the result is averaged, but </w:t>
      </w:r>
      <w:r>
        <w:rPr>
          <w:b/>
        </w:rPr>
        <w:t>in practice</w:t>
      </w:r>
      <w:r>
        <w:t xml:space="preserve"> the perturbed (normalized) normals are averages and are used to compute the reflection. This is then further corrected for diffuse lighting, if no self-shadowing is involved. </w:t>
      </w:r>
    </w:p>
    <w:p w14:paraId="5E839B51" w14:textId="27BB35FA" w:rsidR="005D529C" w:rsidRPr="0099003B" w:rsidRDefault="005D529C" w:rsidP="00A05D94">
      <w:r w:rsidRPr="0099003B">
        <w:br w:type="page"/>
      </w:r>
    </w:p>
    <w:p w14:paraId="3114497B" w14:textId="212FF1B2" w:rsidR="005D529C" w:rsidRPr="0099003B" w:rsidRDefault="005D529C" w:rsidP="00A05D94">
      <w:pPr>
        <w:pStyle w:val="Heading1"/>
      </w:pPr>
      <w:bookmarkStart w:id="53" w:name="_Shading_Models"/>
      <w:bookmarkStart w:id="54" w:name="_Toc439601884"/>
      <w:bookmarkEnd w:id="53"/>
      <w:r w:rsidRPr="0099003B">
        <w:lastRenderedPageBreak/>
        <w:t>Shading Models</w:t>
      </w:r>
      <w:bookmarkEnd w:id="54"/>
    </w:p>
    <w:p w14:paraId="7253CF9E" w14:textId="126E5C13" w:rsidR="005D529C" w:rsidRPr="000D784E" w:rsidRDefault="000D784E" w:rsidP="00A05D94">
      <w:r>
        <w:rPr>
          <w:noProof/>
          <w:lang w:val="de-AT" w:eastAsia="de-AT"/>
        </w:rPr>
        <w:drawing>
          <wp:anchor distT="0" distB="0" distL="114300" distR="114300" simplePos="0" relativeHeight="251744256" behindDoc="0" locked="0" layoutInCell="1" allowOverlap="1" wp14:anchorId="51D8B7A6" wp14:editId="3DED41B9">
            <wp:simplePos x="0" y="0"/>
            <wp:positionH relativeFrom="margin">
              <wp:align>right</wp:align>
            </wp:positionH>
            <wp:positionV relativeFrom="paragraph">
              <wp:posOffset>76911</wp:posOffset>
            </wp:positionV>
            <wp:extent cx="3248025" cy="1353820"/>
            <wp:effectExtent l="0" t="0" r="9525" b="0"/>
            <wp:wrapTight wrapText="bothSides">
              <wp:wrapPolygon edited="0">
                <wp:start x="0" y="0"/>
                <wp:lineTo x="0" y="21276"/>
                <wp:lineTo x="21537" y="21276"/>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8025" cy="1353820"/>
                    </a:xfrm>
                    <a:prstGeom prst="rect">
                      <a:avLst/>
                    </a:prstGeom>
                  </pic:spPr>
                </pic:pic>
              </a:graphicData>
            </a:graphic>
            <wp14:sizeRelH relativeFrom="margin">
              <wp14:pctWidth>0</wp14:pctWidth>
            </wp14:sizeRelH>
            <wp14:sizeRelV relativeFrom="margin">
              <wp14:pctHeight>0</wp14:pctHeight>
            </wp14:sizeRelV>
          </wp:anchor>
        </w:drawing>
      </w:r>
      <w:r>
        <w:t xml:space="preserve">When it comes to </w:t>
      </w:r>
      <w:r>
        <w:rPr>
          <w:b/>
        </w:rPr>
        <w:t>shading</w:t>
      </w:r>
      <w:r>
        <w:t xml:space="preserve">, the general goal is to find out, what color the individual pixel should have and thereby also how light is reflected by objects in the scene. </w:t>
      </w:r>
    </w:p>
    <w:p w14:paraId="7D0A6E2B" w14:textId="121A2A92" w:rsidR="005D529C" w:rsidRDefault="000D784E" w:rsidP="000D784E">
      <w:pPr>
        <w:pStyle w:val="Heading2"/>
      </w:pPr>
      <w:bookmarkStart w:id="55" w:name="_Toc439601885"/>
      <w:r>
        <w:t>BRDF</w:t>
      </w:r>
      <w:bookmarkEnd w:id="55"/>
    </w:p>
    <w:p w14:paraId="2CD56897" w14:textId="66D2A238" w:rsidR="000D784E" w:rsidRDefault="000D784E" w:rsidP="000D784E">
      <w:r>
        <w:t xml:space="preserve">The </w:t>
      </w:r>
      <w:r>
        <w:rPr>
          <w:b/>
        </w:rPr>
        <w:t>BRDF</w:t>
      </w:r>
      <w:r>
        <w:t xml:space="preserve"> (Bidirectional Reflectance Distribution Function) describes how a surface reflects light from an incoming direction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t xml:space="preserve"> at a location </w:t>
      </w:r>
      <m:oMath>
        <m:r>
          <w:rPr>
            <w:rFonts w:ascii="Cambria Math" w:hAnsi="Cambria Math"/>
          </w:rPr>
          <m:t>x</m:t>
        </m:r>
      </m:oMath>
      <w:r>
        <w:t xml:space="preserve"> into the outgoing direction </w:t>
      </w:r>
      <m:oMath>
        <m:sSub>
          <m:sSubPr>
            <m:ctrlPr>
              <w:rPr>
                <w:rFonts w:ascii="Cambria Math" w:hAnsi="Cambria Math"/>
                <w:i/>
              </w:rPr>
            </m:ctrlPr>
          </m:sSubPr>
          <m:e>
            <m:r>
              <w:rPr>
                <w:rFonts w:ascii="Cambria Math" w:hAnsi="Cambria Math"/>
              </w:rPr>
              <m:t>ω</m:t>
            </m:r>
          </m:e>
          <m:sub>
            <m:r>
              <w:rPr>
                <w:rFonts w:ascii="Cambria Math" w:hAnsi="Cambria Math"/>
              </w:rPr>
              <m:t>o</m:t>
            </m:r>
          </m:sub>
        </m:sSub>
      </m:oMath>
      <w:r>
        <w:t xml:space="preserve">. </w:t>
      </w:r>
    </w:p>
    <w:p w14:paraId="39A62B97" w14:textId="40665E75" w:rsidR="000D784E" w:rsidRDefault="000D784E" w:rsidP="000D784E">
      <w:r>
        <w:t>It has the following properties</w:t>
      </w:r>
    </w:p>
    <w:p w14:paraId="36E31340" w14:textId="6C061A60" w:rsidR="000D784E" w:rsidRDefault="000D784E" w:rsidP="000D784E">
      <w:pPr>
        <w:pStyle w:val="ListParagraph"/>
        <w:numPr>
          <w:ilvl w:val="0"/>
          <w:numId w:val="27"/>
        </w:numPr>
      </w:pPr>
      <w:r w:rsidRPr="000D784E">
        <w:rPr>
          <w:b/>
        </w:rPr>
        <w:t>Reciprocity</w:t>
      </w:r>
      <w:r>
        <w:t xml:space="preserve"> : </w:t>
      </w:r>
      <m:oMath>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oMath>
    </w:p>
    <w:p w14:paraId="2EEFCECB" w14:textId="06686581" w:rsidR="000D784E" w:rsidRDefault="000D784E" w:rsidP="000D784E">
      <w:pPr>
        <w:pStyle w:val="ListParagraph"/>
        <w:numPr>
          <w:ilvl w:val="0"/>
          <w:numId w:val="27"/>
        </w:numPr>
      </w:pPr>
      <w:r w:rsidRPr="000D784E">
        <w:rPr>
          <w:b/>
        </w:rPr>
        <w:t>Energy</w:t>
      </w:r>
      <w:r>
        <w:t xml:space="preserve"> </w:t>
      </w:r>
      <w:r w:rsidRPr="000D784E">
        <w:rPr>
          <w:b/>
        </w:rPr>
        <w:t>conservation</w:t>
      </w:r>
      <w:r>
        <w:t xml:space="preserve"> </w:t>
      </w:r>
      <m:oMath>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o</m:t>
                    </m:r>
                  </m:sub>
                </m:sSub>
              </m:e>
            </m:d>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≤1 ∀</m:t>
            </m:r>
            <m:sSub>
              <m:sSubPr>
                <m:ctrlPr>
                  <w:rPr>
                    <w:rFonts w:ascii="Cambria Math" w:hAnsi="Cambria Math"/>
                    <w:i/>
                  </w:rPr>
                </m:ctrlPr>
              </m:sSubPr>
              <m:e>
                <m:r>
                  <w:rPr>
                    <w:rFonts w:ascii="Cambria Math" w:hAnsi="Cambria Math"/>
                  </w:rPr>
                  <m:t>ω</m:t>
                </m:r>
              </m:e>
              <m:sub>
                <m:r>
                  <w:rPr>
                    <w:rFonts w:ascii="Cambria Math" w:hAnsi="Cambria Math"/>
                  </w:rPr>
                  <m:t>o</m:t>
                </m:r>
              </m:sub>
            </m:sSub>
          </m:e>
        </m:nary>
      </m:oMath>
    </w:p>
    <w:p w14:paraId="7C4768DF" w14:textId="312816A5" w:rsidR="000D784E" w:rsidRDefault="000D784E" w:rsidP="000D784E">
      <w:pPr>
        <w:pStyle w:val="ListParagraph"/>
        <w:numPr>
          <w:ilvl w:val="0"/>
          <w:numId w:val="27"/>
        </w:numPr>
      </w:pPr>
      <w:r w:rsidRPr="000D784E">
        <w:rPr>
          <w:b/>
        </w:rPr>
        <w:t>Positivity</w:t>
      </w:r>
      <w:r>
        <w:t xml:space="preserve"> :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)≥0</m:t>
        </m:r>
      </m:oMath>
    </w:p>
    <w:p w14:paraId="69F9795A" w14:textId="220DB621" w:rsidR="000D784E" w:rsidRDefault="00FE06B5" w:rsidP="00FE06B5">
      <w:pPr>
        <w:pStyle w:val="Heading2"/>
      </w:pPr>
      <w:bookmarkStart w:id="56" w:name="_Toc439601886"/>
      <w:r>
        <w:t>Light sources</w:t>
      </w:r>
      <w:bookmarkEnd w:id="56"/>
    </w:p>
    <w:p w14:paraId="7C7EA85B" w14:textId="15AA3DB9" w:rsidR="00FE06B5" w:rsidRDefault="00E77FB9" w:rsidP="00FE06B5">
      <w:r>
        <w:t xml:space="preserve">The most general form of describing a light source would be the </w:t>
      </w:r>
      <w:r>
        <w:rPr>
          <w:b/>
        </w:rPr>
        <w:t>area light</w:t>
      </w:r>
      <w:r>
        <w:t xml:space="preserve">, but this requires heavy integration and allows an analytical solution only in trivial cases, as it is necessary to gather light from a range of directions at every location. </w:t>
      </w:r>
    </w:p>
    <w:p w14:paraId="3F0EA0C6" w14:textId="3829D86C" w:rsidR="00E77FB9" w:rsidRDefault="00E77FB9" w:rsidP="00FE06B5">
      <w:r>
        <w:t xml:space="preserve">To make this problem feasible, only analytically feasible light sources are considered like the </w:t>
      </w:r>
      <w:r>
        <w:rPr>
          <w:b/>
        </w:rPr>
        <w:t>point light</w:t>
      </w:r>
      <w:r>
        <w:t xml:space="preserve"> or the </w:t>
      </w:r>
      <w:r>
        <w:rPr>
          <w:b/>
        </w:rPr>
        <w:t>directional light</w:t>
      </w:r>
      <w:r>
        <w:t xml:space="preserve">, if the light only arrives from a single direction, the integral vanishes. </w:t>
      </w:r>
    </w:p>
    <w:p w14:paraId="38607982" w14:textId="2487B398" w:rsidR="00E77FB9" w:rsidRDefault="00E77FB9" w:rsidP="00E77FB9">
      <w:pPr>
        <w:pStyle w:val="Heading5"/>
      </w:pPr>
      <w:r>
        <w:rPr>
          <w:noProof/>
          <w:lang w:val="de-AT" w:eastAsia="de-AT"/>
        </w:rPr>
        <w:drawing>
          <wp:anchor distT="0" distB="0" distL="114300" distR="114300" simplePos="0" relativeHeight="251746304" behindDoc="0" locked="0" layoutInCell="1" allowOverlap="1" wp14:anchorId="32E6DD97" wp14:editId="7CFD1327">
            <wp:simplePos x="0" y="0"/>
            <wp:positionH relativeFrom="margin">
              <wp:align>right</wp:align>
            </wp:positionH>
            <wp:positionV relativeFrom="paragraph">
              <wp:posOffset>7518</wp:posOffset>
            </wp:positionV>
            <wp:extent cx="1506855" cy="862965"/>
            <wp:effectExtent l="0" t="0" r="0" b="0"/>
            <wp:wrapTight wrapText="bothSides">
              <wp:wrapPolygon edited="0">
                <wp:start x="0" y="0"/>
                <wp:lineTo x="0" y="20980"/>
                <wp:lineTo x="21300" y="20980"/>
                <wp:lineTo x="2130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06855" cy="862965"/>
                    </a:xfrm>
                    <a:prstGeom prst="rect">
                      <a:avLst/>
                    </a:prstGeom>
                  </pic:spPr>
                </pic:pic>
              </a:graphicData>
            </a:graphic>
            <wp14:sizeRelH relativeFrom="margin">
              <wp14:pctWidth>0</wp14:pctWidth>
            </wp14:sizeRelH>
            <wp14:sizeRelV relativeFrom="margin">
              <wp14:pctHeight>0</wp14:pctHeight>
            </wp14:sizeRelV>
          </wp:anchor>
        </w:drawing>
      </w:r>
      <w:r>
        <w:t>Point light</w:t>
      </w:r>
    </w:p>
    <w:p w14:paraId="682234A2" w14:textId="30AEA230" w:rsidR="00E77FB9" w:rsidRDefault="00E77FB9" w:rsidP="00E77FB9">
      <w:r>
        <w:t xml:space="preserve">The light source is </w:t>
      </w:r>
      <w:r w:rsidRPr="00E77FB9">
        <w:rPr>
          <w:b/>
        </w:rPr>
        <w:t>infinitesimal small</w:t>
      </w:r>
      <w:r>
        <w:t xml:space="preserve">, so at every surface location p, the incoming light comes from a </w:t>
      </w:r>
      <w:r w:rsidRPr="00E77FB9">
        <w:rPr>
          <w:b/>
        </w:rPr>
        <w:t>single location</w:t>
      </w:r>
      <w:r>
        <w:t xml:space="preserve">, only the light position is needed to calculate the shading according to a point light. </w:t>
      </w:r>
    </w:p>
    <w:p w14:paraId="13D4B303" w14:textId="24A3C0DC" w:rsidR="00E77FB9" w:rsidRDefault="00E77FB9" w:rsidP="00E77FB9">
      <w:pPr>
        <w:pStyle w:val="Heading5"/>
      </w:pPr>
      <w:r>
        <w:rPr>
          <w:noProof/>
          <w:lang w:val="de-AT" w:eastAsia="de-AT"/>
        </w:rPr>
        <w:drawing>
          <wp:anchor distT="0" distB="0" distL="114300" distR="114300" simplePos="0" relativeHeight="251748352" behindDoc="0" locked="0" layoutInCell="1" allowOverlap="1" wp14:anchorId="4E0225DA" wp14:editId="06D5B6DD">
            <wp:simplePos x="0" y="0"/>
            <wp:positionH relativeFrom="margin">
              <wp:align>right</wp:align>
            </wp:positionH>
            <wp:positionV relativeFrom="paragraph">
              <wp:posOffset>5080</wp:posOffset>
            </wp:positionV>
            <wp:extent cx="1512570" cy="862965"/>
            <wp:effectExtent l="0" t="0" r="0" b="0"/>
            <wp:wrapTight wrapText="bothSides">
              <wp:wrapPolygon edited="0">
                <wp:start x="0" y="0"/>
                <wp:lineTo x="0" y="20980"/>
                <wp:lineTo x="21219" y="20980"/>
                <wp:lineTo x="2121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12570" cy="862965"/>
                    </a:xfrm>
                    <a:prstGeom prst="rect">
                      <a:avLst/>
                    </a:prstGeom>
                  </pic:spPr>
                </pic:pic>
              </a:graphicData>
            </a:graphic>
            <wp14:sizeRelH relativeFrom="margin">
              <wp14:pctWidth>0</wp14:pctWidth>
            </wp14:sizeRelH>
            <wp14:sizeRelV relativeFrom="margin">
              <wp14:pctHeight>0</wp14:pctHeight>
            </wp14:sizeRelV>
          </wp:anchor>
        </w:drawing>
      </w:r>
      <w:r>
        <w:t>Directional Light</w:t>
      </w:r>
    </w:p>
    <w:p w14:paraId="53DE94D9" w14:textId="35915CD9" w:rsidR="00E77FB9" w:rsidRPr="00E77FB9" w:rsidRDefault="00E77FB9" w:rsidP="00E77FB9">
      <w:r>
        <w:t xml:space="preserve">The light source is assumed to be </w:t>
      </w:r>
      <w:r w:rsidRPr="00E77FB9">
        <w:rPr>
          <w:b/>
        </w:rPr>
        <w:t>infinitely far away</w:t>
      </w:r>
      <w:r>
        <w:t xml:space="preserve">, therefor at every surface location p, the incoming light comes from the </w:t>
      </w:r>
      <w:r w:rsidRPr="00E77FB9">
        <w:rPr>
          <w:b/>
        </w:rPr>
        <w:t>same direction</w:t>
      </w:r>
      <w:r>
        <w:t xml:space="preserve">, therefore only the light direction is needed to calculate the shading. </w:t>
      </w:r>
    </w:p>
    <w:p w14:paraId="5BB0812D" w14:textId="0FAF5298" w:rsidR="005D529C" w:rsidRDefault="005D30D3" w:rsidP="00E77FB9">
      <w:pPr>
        <w:pStyle w:val="Heading5"/>
      </w:pPr>
      <w:r>
        <w:rPr>
          <w:noProof/>
          <w:lang w:val="de-AT" w:eastAsia="de-AT"/>
        </w:rPr>
        <w:drawing>
          <wp:anchor distT="0" distB="0" distL="114300" distR="114300" simplePos="0" relativeHeight="251750400" behindDoc="0" locked="0" layoutInCell="1" allowOverlap="1" wp14:anchorId="3751DC3E" wp14:editId="6B1C06EA">
            <wp:simplePos x="0" y="0"/>
            <wp:positionH relativeFrom="margin">
              <wp:align>right</wp:align>
            </wp:positionH>
            <wp:positionV relativeFrom="paragraph">
              <wp:posOffset>10795</wp:posOffset>
            </wp:positionV>
            <wp:extent cx="1484630" cy="850900"/>
            <wp:effectExtent l="0" t="0" r="1270" b="6350"/>
            <wp:wrapTight wrapText="bothSides">
              <wp:wrapPolygon edited="0">
                <wp:start x="0" y="0"/>
                <wp:lineTo x="0" y="21278"/>
                <wp:lineTo x="21341" y="21278"/>
                <wp:lineTo x="213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4630" cy="850900"/>
                    </a:xfrm>
                    <a:prstGeom prst="rect">
                      <a:avLst/>
                    </a:prstGeom>
                  </pic:spPr>
                </pic:pic>
              </a:graphicData>
            </a:graphic>
            <wp14:sizeRelH relativeFrom="margin">
              <wp14:pctWidth>0</wp14:pctWidth>
            </wp14:sizeRelH>
            <wp14:sizeRelV relativeFrom="margin">
              <wp14:pctHeight>0</wp14:pctHeight>
            </wp14:sizeRelV>
          </wp:anchor>
        </w:drawing>
      </w:r>
      <w:r w:rsidR="00E77FB9">
        <w:t>Spot Light</w:t>
      </w:r>
    </w:p>
    <w:p w14:paraId="57E59C29" w14:textId="0D264199" w:rsidR="00E77FB9" w:rsidRDefault="00E77FB9" w:rsidP="00E77FB9">
      <w:r>
        <w:t xml:space="preserve">Works similar to a point light, but the light volume is restricted to a cone, the shading according to this light source can be done with the given </w:t>
      </w:r>
      <w:r>
        <w:rPr>
          <w:b/>
        </w:rPr>
        <w:t>light position</w:t>
      </w:r>
      <w:r>
        <w:t xml:space="preserve">, </w:t>
      </w:r>
      <w:r>
        <w:rPr>
          <w:b/>
        </w:rPr>
        <w:t xml:space="preserve">cone direction, inner cone angle </w:t>
      </w:r>
      <w:r>
        <w:t xml:space="preserve">and </w:t>
      </w:r>
      <w:r>
        <w:rPr>
          <w:b/>
        </w:rPr>
        <w:t>outer cone angle</w:t>
      </w:r>
      <w:r>
        <w:t xml:space="preserve">. </w:t>
      </w:r>
    </w:p>
    <w:p w14:paraId="4FD50125" w14:textId="2A30E4E3" w:rsidR="005D30D3" w:rsidRPr="00E77FB9" w:rsidRDefault="00C866B9" w:rsidP="00C866B9">
      <w:pPr>
        <w:pStyle w:val="Heading2"/>
      </w:pPr>
      <w:bookmarkStart w:id="57" w:name="_Toc439601887"/>
      <w:r>
        <w:rPr>
          <w:noProof/>
          <w:lang w:val="de-AT" w:eastAsia="de-AT"/>
        </w:rPr>
        <w:lastRenderedPageBreak/>
        <w:drawing>
          <wp:anchor distT="0" distB="0" distL="114300" distR="114300" simplePos="0" relativeHeight="251752448" behindDoc="0" locked="0" layoutInCell="1" allowOverlap="1" wp14:anchorId="6EE02A20" wp14:editId="1095CFD4">
            <wp:simplePos x="0" y="0"/>
            <wp:positionH relativeFrom="margin">
              <wp:align>right</wp:align>
            </wp:positionH>
            <wp:positionV relativeFrom="paragraph">
              <wp:posOffset>127</wp:posOffset>
            </wp:positionV>
            <wp:extent cx="2877185" cy="1309370"/>
            <wp:effectExtent l="0" t="0" r="0" b="5080"/>
            <wp:wrapTight wrapText="bothSides">
              <wp:wrapPolygon edited="0">
                <wp:start x="0" y="0"/>
                <wp:lineTo x="0" y="21370"/>
                <wp:lineTo x="21452" y="21370"/>
                <wp:lineTo x="2145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7185" cy="1309370"/>
                    </a:xfrm>
                    <a:prstGeom prst="rect">
                      <a:avLst/>
                    </a:prstGeom>
                  </pic:spPr>
                </pic:pic>
              </a:graphicData>
            </a:graphic>
            <wp14:sizeRelH relativeFrom="margin">
              <wp14:pctWidth>0</wp14:pctWidth>
            </wp14:sizeRelH>
            <wp14:sizeRelV relativeFrom="margin">
              <wp14:pctHeight>0</wp14:pctHeight>
            </wp14:sizeRelV>
          </wp:anchor>
        </w:drawing>
      </w:r>
      <w:r>
        <w:t>Phong Shading</w:t>
      </w:r>
      <w:bookmarkEnd w:id="57"/>
    </w:p>
    <w:p w14:paraId="1D587377" w14:textId="4FBE923C" w:rsidR="005D529C" w:rsidRDefault="001B3821" w:rsidP="00A05D94">
      <w:r>
        <w:t xml:space="preserve">The </w:t>
      </w:r>
      <w:r>
        <w:rPr>
          <w:b/>
        </w:rPr>
        <w:t>phong shading model</w:t>
      </w:r>
      <w:r>
        <w:t xml:space="preserve"> is not a physically meaningful BRDF, but it is phenomenological model. </w:t>
      </w:r>
      <w:r>
        <w:rPr>
          <w:b/>
        </w:rPr>
        <w:t xml:space="preserve">Highlights </w:t>
      </w:r>
      <w:r>
        <w:t xml:space="preserve">are always </w:t>
      </w:r>
      <w:r>
        <w:rPr>
          <w:b/>
        </w:rPr>
        <w:t>circular</w:t>
      </w:r>
      <w:r>
        <w:t xml:space="preserve"> and </w:t>
      </w:r>
      <w:r>
        <w:rPr>
          <w:b/>
        </w:rPr>
        <w:t xml:space="preserve">energy conservation </w:t>
      </w:r>
      <w:r>
        <w:t xml:space="preserve">is </w:t>
      </w:r>
      <w:r>
        <w:rPr>
          <w:b/>
        </w:rPr>
        <w:t>ignored</w:t>
      </w:r>
      <w:r>
        <w:t xml:space="preserve">, Normalization would be needed for larger terms </w:t>
      </w:r>
      <w:r>
        <w:rPr>
          <w:i/>
        </w:rPr>
        <w:t>m</w:t>
      </w:r>
      <w:r>
        <w:t xml:space="preserve">. </w:t>
      </w:r>
    </w:p>
    <w:p w14:paraId="71E6E932" w14:textId="0A4FF7A9" w:rsidR="001B2AC1" w:rsidRPr="001B2AC1" w:rsidRDefault="001B2AC1" w:rsidP="00A05D94">
      <w:r>
        <w:rPr>
          <w:noProof/>
          <w:lang w:val="de-AT" w:eastAsia="de-AT"/>
        </w:rPr>
        <w:drawing>
          <wp:anchor distT="0" distB="0" distL="114300" distR="114300" simplePos="0" relativeHeight="251754496" behindDoc="0" locked="0" layoutInCell="1" allowOverlap="1" wp14:anchorId="5E82BF66" wp14:editId="246C31E9">
            <wp:simplePos x="0" y="0"/>
            <wp:positionH relativeFrom="margin">
              <wp:posOffset>-1905</wp:posOffset>
            </wp:positionH>
            <wp:positionV relativeFrom="paragraph">
              <wp:posOffset>285115</wp:posOffset>
            </wp:positionV>
            <wp:extent cx="3432175" cy="2230755"/>
            <wp:effectExtent l="0" t="0" r="0" b="0"/>
            <wp:wrapTight wrapText="bothSides">
              <wp:wrapPolygon edited="0">
                <wp:start x="0" y="0"/>
                <wp:lineTo x="0" y="21397"/>
                <wp:lineTo x="21460" y="21397"/>
                <wp:lineTo x="2146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53"/>
                    <a:stretch/>
                  </pic:blipFill>
                  <pic:spPr bwMode="auto">
                    <a:xfrm>
                      <a:off x="0" y="0"/>
                      <a:ext cx="3432175" cy="223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56544" behindDoc="0" locked="0" layoutInCell="1" allowOverlap="1" wp14:anchorId="2938CB30" wp14:editId="38DCBFEC">
            <wp:simplePos x="0" y="0"/>
            <wp:positionH relativeFrom="margin">
              <wp:posOffset>3528695</wp:posOffset>
            </wp:positionH>
            <wp:positionV relativeFrom="paragraph">
              <wp:posOffset>344170</wp:posOffset>
            </wp:positionV>
            <wp:extent cx="3524250" cy="2135505"/>
            <wp:effectExtent l="0" t="0" r="0" b="0"/>
            <wp:wrapTight wrapText="bothSides">
              <wp:wrapPolygon edited="0">
                <wp:start x="0" y="0"/>
                <wp:lineTo x="0" y="21388"/>
                <wp:lineTo x="21483" y="21388"/>
                <wp:lineTo x="2148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4250" cy="2135505"/>
                    </a:xfrm>
                    <a:prstGeom prst="rect">
                      <a:avLst/>
                    </a:prstGeom>
                  </pic:spPr>
                </pic:pic>
              </a:graphicData>
            </a:graphic>
            <wp14:sizeRelH relativeFrom="margin">
              <wp14:pctWidth>0</wp14:pctWidth>
            </wp14:sizeRelH>
            <wp14:sizeRelV relativeFrom="margin">
              <wp14:pctHeight>0</wp14:pctHeight>
            </wp14:sizeRelV>
          </wp:anchor>
        </w:drawing>
      </w:r>
      <w:r>
        <w:t xml:space="preserve">All light-matter interaction can be described by describing </w:t>
      </w:r>
      <w:r>
        <w:rPr>
          <w:b/>
        </w:rPr>
        <w:t>emission, scattering</w:t>
      </w:r>
      <w:r>
        <w:t xml:space="preserve"> and </w:t>
      </w:r>
      <w:r>
        <w:rPr>
          <w:b/>
        </w:rPr>
        <w:t>absorption</w:t>
      </w:r>
      <w:r>
        <w:t xml:space="preserve">. </w:t>
      </w:r>
    </w:p>
    <w:p w14:paraId="5E52A81E" w14:textId="46EA695D" w:rsidR="00C866B9" w:rsidRDefault="00E979EA" w:rsidP="001B2AC1">
      <w:pPr>
        <w:pStyle w:val="Heading2"/>
      </w:pPr>
      <w:bookmarkStart w:id="58" w:name="_Toc439601888"/>
      <w:r>
        <w:rPr>
          <w:noProof/>
          <w:lang w:val="de-AT" w:eastAsia="de-AT"/>
        </w:rPr>
        <w:drawing>
          <wp:anchor distT="0" distB="0" distL="114300" distR="114300" simplePos="0" relativeHeight="251758592" behindDoc="0" locked="0" layoutInCell="1" allowOverlap="1" wp14:anchorId="4436F4ED" wp14:editId="21B27736">
            <wp:simplePos x="0" y="0"/>
            <wp:positionH relativeFrom="margin">
              <wp:posOffset>3406775</wp:posOffset>
            </wp:positionH>
            <wp:positionV relativeFrom="paragraph">
              <wp:posOffset>2332990</wp:posOffset>
            </wp:positionV>
            <wp:extent cx="3642995" cy="1605915"/>
            <wp:effectExtent l="0" t="0" r="0" b="0"/>
            <wp:wrapTight wrapText="bothSides">
              <wp:wrapPolygon edited="0">
                <wp:start x="0" y="0"/>
                <wp:lineTo x="0" y="21267"/>
                <wp:lineTo x="21461" y="21267"/>
                <wp:lineTo x="2146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2995" cy="1605915"/>
                    </a:xfrm>
                    <a:prstGeom prst="rect">
                      <a:avLst/>
                    </a:prstGeom>
                  </pic:spPr>
                </pic:pic>
              </a:graphicData>
            </a:graphic>
            <wp14:sizeRelH relativeFrom="margin">
              <wp14:pctWidth>0</wp14:pctWidth>
            </wp14:sizeRelH>
            <wp14:sizeRelV relativeFrom="margin">
              <wp14:pctHeight>0</wp14:pctHeight>
            </wp14:sizeRelV>
          </wp:anchor>
        </w:drawing>
      </w:r>
      <w:r w:rsidR="001B2AC1">
        <w:t>Fresnel Model</w:t>
      </w:r>
      <w:bookmarkEnd w:id="58"/>
    </w:p>
    <w:p w14:paraId="65C38B0A" w14:textId="32F81B48" w:rsidR="001B2AC1" w:rsidRPr="00E979EA" w:rsidRDefault="00E979EA" w:rsidP="001B2AC1">
      <w:r>
        <w:rPr>
          <w:noProof/>
          <w:lang w:val="de-AT" w:eastAsia="de-AT"/>
        </w:rPr>
        <w:drawing>
          <wp:anchor distT="0" distB="0" distL="114300" distR="114300" simplePos="0" relativeHeight="251760640" behindDoc="0" locked="0" layoutInCell="1" allowOverlap="1" wp14:anchorId="3380B89A" wp14:editId="0FCFA90E">
            <wp:simplePos x="0" y="0"/>
            <wp:positionH relativeFrom="margin">
              <wp:align>left</wp:align>
            </wp:positionH>
            <wp:positionV relativeFrom="paragraph">
              <wp:posOffset>1254531</wp:posOffset>
            </wp:positionV>
            <wp:extent cx="2189480" cy="1565275"/>
            <wp:effectExtent l="0" t="0" r="1270" b="0"/>
            <wp:wrapTight wrapText="bothSides">
              <wp:wrapPolygon edited="0">
                <wp:start x="0" y="0"/>
                <wp:lineTo x="0" y="21293"/>
                <wp:lineTo x="21425" y="21293"/>
                <wp:lineTo x="2142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89480" cy="1565275"/>
                    </a:xfrm>
                    <a:prstGeom prst="rect">
                      <a:avLst/>
                    </a:prstGeom>
                  </pic:spPr>
                </pic:pic>
              </a:graphicData>
            </a:graphic>
            <wp14:sizeRelH relativeFrom="margin">
              <wp14:pctWidth>0</wp14:pctWidth>
            </wp14:sizeRelH>
            <wp14:sizeRelV relativeFrom="margin">
              <wp14:pctHeight>0</wp14:pctHeight>
            </wp14:sizeRelV>
          </wp:anchor>
        </w:drawing>
      </w:r>
      <w:r>
        <w:t xml:space="preserve">As the phase speed of light is different in different media, at a boundary between two media part of the light wave is </w:t>
      </w:r>
      <w:r>
        <w:rPr>
          <w:b/>
        </w:rPr>
        <w:t>directly specularly reflected</w:t>
      </w:r>
      <w:r>
        <w:t xml:space="preserve"> and part of the light wave is </w:t>
      </w:r>
      <w:r>
        <w:rPr>
          <w:b/>
        </w:rPr>
        <w:t>transmitted</w:t>
      </w:r>
      <w:r>
        <w:t xml:space="preserve">, given that the material is not transparent. This transmitted part becomes the diffuse reflection. The ratio between those two parts is described in the Fresnel equations. </w:t>
      </w:r>
    </w:p>
    <w:p w14:paraId="24087844" w14:textId="35204B5E" w:rsidR="00C866B9" w:rsidRPr="00E979EA" w:rsidRDefault="00E979EA" w:rsidP="00A05D94">
      <w:r>
        <w:t xml:space="preserve">Easier (faster) to compute than the original Fresnel equations are </w:t>
      </w:r>
      <w:r>
        <w:rPr>
          <w:b/>
        </w:rPr>
        <w:t>Schlick’s approximation of Reflection</w:t>
      </w:r>
      <w:r>
        <w:t xml:space="preserve">. </w:t>
      </w:r>
    </w:p>
    <w:p w14:paraId="73FA9BB9" w14:textId="2B7073B4" w:rsidR="00C866B9" w:rsidRDefault="00E979EA" w:rsidP="00A05D94">
      <w:r>
        <w:rPr>
          <w:noProof/>
          <w:lang w:val="de-AT" w:eastAsia="de-AT"/>
        </w:rPr>
        <w:drawing>
          <wp:anchor distT="0" distB="0" distL="114300" distR="114300" simplePos="0" relativeHeight="251762688" behindDoc="0" locked="0" layoutInCell="1" allowOverlap="1" wp14:anchorId="2994071C" wp14:editId="50ED8444">
            <wp:simplePos x="0" y="0"/>
            <wp:positionH relativeFrom="margin">
              <wp:posOffset>3670300</wp:posOffset>
            </wp:positionH>
            <wp:positionV relativeFrom="paragraph">
              <wp:posOffset>258750</wp:posOffset>
            </wp:positionV>
            <wp:extent cx="3383280" cy="1082040"/>
            <wp:effectExtent l="0" t="0" r="7620" b="3810"/>
            <wp:wrapTight wrapText="bothSides">
              <wp:wrapPolygon edited="0">
                <wp:start x="0" y="0"/>
                <wp:lineTo x="0" y="21296"/>
                <wp:lineTo x="21527" y="21296"/>
                <wp:lineTo x="2152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5887"/>
                    <a:stretch/>
                  </pic:blipFill>
                  <pic:spPr bwMode="auto">
                    <a:xfrm>
                      <a:off x="0" y="0"/>
                      <a:ext cx="3383280"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34EBEF" w14:textId="1A50DE64" w:rsidR="00C866B9" w:rsidRDefault="00C866B9" w:rsidP="00A05D94"/>
    <w:p w14:paraId="48309E86" w14:textId="0C8E6D03" w:rsidR="00E979EA" w:rsidRDefault="00E979EA" w:rsidP="00A05D94"/>
    <w:p w14:paraId="4F533C6D" w14:textId="4CC2A0F9" w:rsidR="00E979EA" w:rsidRDefault="00E979EA" w:rsidP="00E979EA">
      <w:pPr>
        <w:pStyle w:val="Heading2"/>
      </w:pPr>
      <w:bookmarkStart w:id="59" w:name="_Toc439601889"/>
      <w:r>
        <w:t>Lambert Shading Model</w:t>
      </w:r>
      <w:bookmarkEnd w:id="59"/>
    </w:p>
    <w:p w14:paraId="47421357" w14:textId="490CB4B7" w:rsidR="00E979EA" w:rsidRPr="00E979EA" w:rsidRDefault="00E979EA" w:rsidP="00E979EA">
      <w:r>
        <w:t xml:space="preserve">Lambertian Shading assumes a </w:t>
      </w:r>
      <w:r w:rsidRPr="00E979EA">
        <w:rPr>
          <w:b/>
        </w:rPr>
        <w:t>perfectly diffuse reflector</w:t>
      </w:r>
      <w:r>
        <w:t xml:space="preserve">, which scatters light evenly in all directions, which makes it view independent and only dependent on the orientation of the surface towards the light. </w:t>
      </w:r>
    </w:p>
    <w:p w14:paraId="65526715" w14:textId="564E68B9" w:rsidR="005D529C" w:rsidRDefault="005D529C" w:rsidP="00A05D94"/>
    <w:p w14:paraId="2C953B62" w14:textId="687D3C52" w:rsidR="00E979EA" w:rsidRDefault="00E979EA" w:rsidP="00E979EA">
      <w:pPr>
        <w:pStyle w:val="Heading2"/>
      </w:pPr>
      <w:bookmarkStart w:id="60" w:name="_Toc439601890"/>
      <w:r>
        <w:lastRenderedPageBreak/>
        <w:t>Microfacet Model</w:t>
      </w:r>
      <w:bookmarkEnd w:id="60"/>
    </w:p>
    <w:p w14:paraId="7413D90B" w14:textId="7FB3FD83" w:rsidR="00E979EA" w:rsidRDefault="00E979EA" w:rsidP="00E979EA">
      <w:r>
        <w:rPr>
          <w:noProof/>
          <w:lang w:val="de-AT" w:eastAsia="de-AT"/>
        </w:rPr>
        <w:drawing>
          <wp:anchor distT="0" distB="0" distL="114300" distR="114300" simplePos="0" relativeHeight="251764736" behindDoc="0" locked="0" layoutInCell="1" allowOverlap="1" wp14:anchorId="0C39CB89" wp14:editId="34C1B99E">
            <wp:simplePos x="0" y="0"/>
            <wp:positionH relativeFrom="margin">
              <wp:align>right</wp:align>
            </wp:positionH>
            <wp:positionV relativeFrom="paragraph">
              <wp:posOffset>75641</wp:posOffset>
            </wp:positionV>
            <wp:extent cx="2713990" cy="708025"/>
            <wp:effectExtent l="0" t="0" r="0" b="0"/>
            <wp:wrapTight wrapText="bothSides">
              <wp:wrapPolygon edited="0">
                <wp:start x="0" y="0"/>
                <wp:lineTo x="0" y="20922"/>
                <wp:lineTo x="21378" y="20922"/>
                <wp:lineTo x="2137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3990" cy="708025"/>
                    </a:xfrm>
                    <a:prstGeom prst="rect">
                      <a:avLst/>
                    </a:prstGeom>
                  </pic:spPr>
                </pic:pic>
              </a:graphicData>
            </a:graphic>
            <wp14:sizeRelH relativeFrom="margin">
              <wp14:pctWidth>0</wp14:pctWidth>
            </wp14:sizeRelH>
            <wp14:sizeRelV relativeFrom="margin">
              <wp14:pctHeight>0</wp14:pctHeight>
            </wp14:sizeRelV>
          </wp:anchor>
        </w:drawing>
      </w:r>
      <w:r>
        <w:t xml:space="preserve">The surface is assumed to be made up of lots of tiny mirrors and the goal is to model the distribution of mirrors. Only mirrors oriented halfway between light and view direction reflect light into the camera. </w:t>
      </w:r>
    </w:p>
    <w:p w14:paraId="38F8FA15" w14:textId="3C8BA37A" w:rsidR="00E979EA" w:rsidRDefault="007F4C74" w:rsidP="00E979EA">
      <w:r>
        <w:t xml:space="preserve">The direction </w:t>
      </w:r>
      <w:r>
        <w:rPr>
          <w:i/>
        </w:rPr>
        <w:t>h</w:t>
      </w:r>
      <w:r>
        <w:t xml:space="preserve"> describes the halfway-vector between light and view direction.</w:t>
      </w:r>
    </w:p>
    <w:p w14:paraId="1D7B50D4" w14:textId="4AD8D72C" w:rsidR="007F4C74" w:rsidRPr="007F4C74" w:rsidRDefault="007F4C74" w:rsidP="00E979EA">
      <w:r>
        <w:rPr>
          <w:noProof/>
          <w:lang w:val="de-AT" w:eastAsia="de-AT"/>
        </w:rPr>
        <w:drawing>
          <wp:anchor distT="0" distB="0" distL="114300" distR="114300" simplePos="0" relativeHeight="251770880" behindDoc="0" locked="0" layoutInCell="1" allowOverlap="1" wp14:anchorId="0F1A2FE9" wp14:editId="1626ED00">
            <wp:simplePos x="0" y="0"/>
            <wp:positionH relativeFrom="margin">
              <wp:align>right</wp:align>
            </wp:positionH>
            <wp:positionV relativeFrom="paragraph">
              <wp:posOffset>187680</wp:posOffset>
            </wp:positionV>
            <wp:extent cx="2339975" cy="831850"/>
            <wp:effectExtent l="0" t="0" r="3175" b="6350"/>
            <wp:wrapTight wrapText="bothSides">
              <wp:wrapPolygon edited="0">
                <wp:start x="0" y="0"/>
                <wp:lineTo x="0" y="21270"/>
                <wp:lineTo x="21453" y="21270"/>
                <wp:lineTo x="2145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9975" cy="83185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68832" behindDoc="0" locked="0" layoutInCell="1" allowOverlap="1" wp14:anchorId="10EA6A15" wp14:editId="134153AC">
            <wp:simplePos x="0" y="0"/>
            <wp:positionH relativeFrom="margin">
              <wp:posOffset>-635</wp:posOffset>
            </wp:positionH>
            <wp:positionV relativeFrom="paragraph">
              <wp:posOffset>7849</wp:posOffset>
            </wp:positionV>
            <wp:extent cx="2772410" cy="1313815"/>
            <wp:effectExtent l="0" t="0" r="8890" b="635"/>
            <wp:wrapTight wrapText="bothSides">
              <wp:wrapPolygon edited="0">
                <wp:start x="0" y="0"/>
                <wp:lineTo x="0" y="21297"/>
                <wp:lineTo x="21521" y="21297"/>
                <wp:lineTo x="215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2410" cy="1313815"/>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Pr>
          <w:b/>
        </w:rPr>
        <w:t>microfacet distribution</w:t>
      </w:r>
      <w:r>
        <w:t xml:space="preserve"> tries to measure the fraction of microfacets oriented in direction </w:t>
      </w:r>
      <w:r>
        <w:rPr>
          <w:i/>
        </w:rPr>
        <w:t>h</w:t>
      </w:r>
      <w:r>
        <w:t xml:space="preserve">, this can be done by using for example the Beckmann Distribution. </w:t>
      </w:r>
    </w:p>
    <w:p w14:paraId="0CE782FF" w14:textId="2A2CE2F4" w:rsidR="007F4C74" w:rsidRDefault="007F4C74" w:rsidP="00E979EA"/>
    <w:p w14:paraId="709F5E17" w14:textId="14173C6C" w:rsidR="007F4C74" w:rsidRDefault="007F4C74" w:rsidP="007F4C74">
      <w:pPr>
        <w:pStyle w:val="Heading2"/>
      </w:pPr>
      <w:bookmarkStart w:id="61" w:name="_Toc439601891"/>
      <w:r>
        <w:rPr>
          <w:noProof/>
          <w:lang w:val="de-AT" w:eastAsia="de-AT"/>
        </w:rPr>
        <w:drawing>
          <wp:anchor distT="0" distB="0" distL="114300" distR="114300" simplePos="0" relativeHeight="251766784" behindDoc="0" locked="0" layoutInCell="1" allowOverlap="1" wp14:anchorId="4EAAB126" wp14:editId="7217F2A1">
            <wp:simplePos x="0" y="0"/>
            <wp:positionH relativeFrom="margin">
              <wp:align>right</wp:align>
            </wp:positionH>
            <wp:positionV relativeFrom="paragraph">
              <wp:posOffset>41325</wp:posOffset>
            </wp:positionV>
            <wp:extent cx="3365449" cy="1486664"/>
            <wp:effectExtent l="0" t="0" r="6985" b="0"/>
            <wp:wrapTight wrapText="bothSides">
              <wp:wrapPolygon edited="0">
                <wp:start x="0" y="0"/>
                <wp:lineTo x="0" y="21314"/>
                <wp:lineTo x="21523" y="21314"/>
                <wp:lineTo x="2152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65449" cy="1486664"/>
                    </a:xfrm>
                    <a:prstGeom prst="rect">
                      <a:avLst/>
                    </a:prstGeom>
                  </pic:spPr>
                </pic:pic>
              </a:graphicData>
            </a:graphic>
            <wp14:sizeRelH relativeFrom="margin">
              <wp14:pctWidth>0</wp14:pctWidth>
            </wp14:sizeRelH>
            <wp14:sizeRelV relativeFrom="margin">
              <wp14:pctHeight>0</wp14:pctHeight>
            </wp14:sizeRelV>
          </wp:anchor>
        </w:drawing>
      </w:r>
      <w:r>
        <w:t>Blinn-Phong Model</w:t>
      </w:r>
      <w:bookmarkEnd w:id="61"/>
    </w:p>
    <w:p w14:paraId="17A6FB52" w14:textId="74FD65B2" w:rsidR="007F4C74" w:rsidRPr="007F4C74" w:rsidRDefault="007F4C74" w:rsidP="007F4C74">
      <w:r>
        <w:t xml:space="preserve">The </w:t>
      </w:r>
      <w:r>
        <w:rPr>
          <w:b/>
        </w:rPr>
        <w:t>Blinn-Phong model</w:t>
      </w:r>
      <w:r>
        <w:t xml:space="preserve"> tries to approximate the energy conservation.</w:t>
      </w:r>
    </w:p>
    <w:p w14:paraId="429EC448" w14:textId="6DE75190" w:rsidR="00E979EA" w:rsidRDefault="00E979EA" w:rsidP="00E979EA"/>
    <w:p w14:paraId="5208F222" w14:textId="32FABD35" w:rsidR="007F4C74" w:rsidRDefault="007F4C74" w:rsidP="00E979EA"/>
    <w:p w14:paraId="3C3DEE19" w14:textId="52EC1145" w:rsidR="007F4C74" w:rsidRDefault="007F4C74" w:rsidP="00E979EA"/>
    <w:p w14:paraId="2EE41691" w14:textId="6D395751" w:rsidR="007F4C74" w:rsidRDefault="007F4C74" w:rsidP="007F4C74">
      <w:pPr>
        <w:pStyle w:val="Heading2"/>
      </w:pPr>
      <w:bookmarkStart w:id="62" w:name="_Toc439601892"/>
      <w:r>
        <w:rPr>
          <w:noProof/>
          <w:lang w:val="de-AT" w:eastAsia="de-AT"/>
        </w:rPr>
        <w:drawing>
          <wp:anchor distT="0" distB="0" distL="114300" distR="114300" simplePos="0" relativeHeight="251777024" behindDoc="0" locked="0" layoutInCell="1" allowOverlap="1" wp14:anchorId="77A52E9B" wp14:editId="2A1B8D51">
            <wp:simplePos x="0" y="0"/>
            <wp:positionH relativeFrom="margin">
              <wp:align>right</wp:align>
            </wp:positionH>
            <wp:positionV relativeFrom="paragraph">
              <wp:posOffset>406095</wp:posOffset>
            </wp:positionV>
            <wp:extent cx="2378075" cy="1235710"/>
            <wp:effectExtent l="0" t="0" r="3175" b="2540"/>
            <wp:wrapTight wrapText="bothSides">
              <wp:wrapPolygon edited="0">
                <wp:start x="0" y="0"/>
                <wp:lineTo x="0" y="21311"/>
                <wp:lineTo x="21456" y="21311"/>
                <wp:lineTo x="2145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8075" cy="1235710"/>
                    </a:xfrm>
                    <a:prstGeom prst="rect">
                      <a:avLst/>
                    </a:prstGeom>
                  </pic:spPr>
                </pic:pic>
              </a:graphicData>
            </a:graphic>
            <wp14:sizeRelH relativeFrom="margin">
              <wp14:pctWidth>0</wp14:pctWidth>
            </wp14:sizeRelH>
            <wp14:sizeRelV relativeFrom="margin">
              <wp14:pctHeight>0</wp14:pctHeight>
            </wp14:sizeRelV>
          </wp:anchor>
        </w:drawing>
      </w:r>
      <w:r>
        <w:t>Comparison between different Shading techniques</w:t>
      </w:r>
      <w:bookmarkEnd w:id="62"/>
    </w:p>
    <w:p w14:paraId="5FDCD106" w14:textId="05B18772" w:rsidR="00E979EA" w:rsidRDefault="007F4C74" w:rsidP="00E979EA">
      <w:r>
        <w:rPr>
          <w:noProof/>
          <w:lang w:val="de-AT" w:eastAsia="de-AT"/>
        </w:rPr>
        <w:drawing>
          <wp:anchor distT="0" distB="0" distL="114300" distR="114300" simplePos="0" relativeHeight="251781120" behindDoc="0" locked="0" layoutInCell="1" allowOverlap="1" wp14:anchorId="7EF086CB" wp14:editId="399C45E1">
            <wp:simplePos x="0" y="0"/>
            <wp:positionH relativeFrom="column">
              <wp:posOffset>3601415</wp:posOffset>
            </wp:positionH>
            <wp:positionV relativeFrom="paragraph">
              <wp:posOffset>1412875</wp:posOffset>
            </wp:positionV>
            <wp:extent cx="2675255" cy="1403985"/>
            <wp:effectExtent l="0" t="0" r="0" b="5715"/>
            <wp:wrapTight wrapText="bothSides">
              <wp:wrapPolygon edited="0">
                <wp:start x="0" y="0"/>
                <wp:lineTo x="0" y="21395"/>
                <wp:lineTo x="21380" y="21395"/>
                <wp:lineTo x="2138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5255" cy="140398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79072" behindDoc="0" locked="0" layoutInCell="1" allowOverlap="1" wp14:anchorId="5C71560D" wp14:editId="06A5C3C9">
            <wp:simplePos x="0" y="0"/>
            <wp:positionH relativeFrom="column">
              <wp:posOffset>882650</wp:posOffset>
            </wp:positionH>
            <wp:positionV relativeFrom="paragraph">
              <wp:posOffset>1478280</wp:posOffset>
            </wp:positionV>
            <wp:extent cx="2533015" cy="1338580"/>
            <wp:effectExtent l="0" t="0" r="635" b="0"/>
            <wp:wrapTight wrapText="bothSides">
              <wp:wrapPolygon edited="0">
                <wp:start x="0" y="0"/>
                <wp:lineTo x="0" y="21211"/>
                <wp:lineTo x="21443" y="21211"/>
                <wp:lineTo x="2144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33015" cy="133858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74976" behindDoc="0" locked="0" layoutInCell="1" allowOverlap="1" wp14:anchorId="07482603" wp14:editId="2B1923D7">
            <wp:simplePos x="0" y="0"/>
            <wp:positionH relativeFrom="margin">
              <wp:posOffset>2331720</wp:posOffset>
            </wp:positionH>
            <wp:positionV relativeFrom="paragraph">
              <wp:posOffset>74295</wp:posOffset>
            </wp:positionV>
            <wp:extent cx="2326005" cy="1200150"/>
            <wp:effectExtent l="0" t="0" r="0" b="0"/>
            <wp:wrapTight wrapText="bothSides">
              <wp:wrapPolygon edited="0">
                <wp:start x="0" y="0"/>
                <wp:lineTo x="0" y="21257"/>
                <wp:lineTo x="21405" y="21257"/>
                <wp:lineTo x="2140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6005" cy="120015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72928" behindDoc="0" locked="0" layoutInCell="1" allowOverlap="1" wp14:anchorId="735A8B9E" wp14:editId="4B9C9868">
            <wp:simplePos x="0" y="0"/>
            <wp:positionH relativeFrom="margin">
              <wp:align>left</wp:align>
            </wp:positionH>
            <wp:positionV relativeFrom="paragraph">
              <wp:posOffset>81585</wp:posOffset>
            </wp:positionV>
            <wp:extent cx="2340610" cy="1198880"/>
            <wp:effectExtent l="0" t="0" r="2540" b="1270"/>
            <wp:wrapTight wrapText="bothSides">
              <wp:wrapPolygon edited="0">
                <wp:start x="0" y="0"/>
                <wp:lineTo x="0" y="21280"/>
                <wp:lineTo x="21448" y="21280"/>
                <wp:lineTo x="2144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2329" cy="1204912"/>
                    </a:xfrm>
                    <a:prstGeom prst="rect">
                      <a:avLst/>
                    </a:prstGeom>
                  </pic:spPr>
                </pic:pic>
              </a:graphicData>
            </a:graphic>
            <wp14:sizeRelH relativeFrom="margin">
              <wp14:pctWidth>0</wp14:pctWidth>
            </wp14:sizeRelH>
            <wp14:sizeRelV relativeFrom="margin">
              <wp14:pctHeight>0</wp14:pctHeight>
            </wp14:sizeRelV>
          </wp:anchor>
        </w:drawing>
      </w:r>
    </w:p>
    <w:p w14:paraId="354BCF56" w14:textId="3F1AE036" w:rsidR="00E979EA" w:rsidRDefault="00E979EA" w:rsidP="00E979EA"/>
    <w:p w14:paraId="385DEF42" w14:textId="254F78D2" w:rsidR="00E979EA" w:rsidRDefault="00E979EA" w:rsidP="00E979EA"/>
    <w:p w14:paraId="06B088BA" w14:textId="06618511" w:rsidR="00E979EA" w:rsidRDefault="00E979EA" w:rsidP="00E979EA"/>
    <w:p w14:paraId="3D7A0191" w14:textId="6B3EED17" w:rsidR="00E979EA" w:rsidRDefault="00E979EA" w:rsidP="00E979EA"/>
    <w:p w14:paraId="0C9AE1C9" w14:textId="2B17DBC2" w:rsidR="00E979EA" w:rsidRPr="00E979EA" w:rsidRDefault="00E979EA" w:rsidP="00E979EA"/>
    <w:p w14:paraId="3B31ADAB" w14:textId="77777777" w:rsidR="007F4C74" w:rsidRDefault="007F4C74" w:rsidP="007F4C74">
      <w:pPr>
        <w:pStyle w:val="Heading2"/>
      </w:pPr>
      <w:bookmarkStart w:id="63" w:name="_Toc439601893"/>
      <w:r>
        <w:lastRenderedPageBreak/>
        <w:t>Geometric Attenuation</w:t>
      </w:r>
      <w:bookmarkEnd w:id="63"/>
    </w:p>
    <w:p w14:paraId="277E267E" w14:textId="77777777" w:rsidR="00BF7A4F" w:rsidRDefault="00BF7A4F" w:rsidP="007F4C74">
      <w:r>
        <w:t>This accounts for</w:t>
      </w:r>
    </w:p>
    <w:p w14:paraId="59C22526" w14:textId="7AB66112" w:rsidR="00BF7A4F" w:rsidRPr="00BF7A4F" w:rsidRDefault="00BF7A4F" w:rsidP="00BF7A4F">
      <w:pPr>
        <w:pStyle w:val="ListParagraph"/>
        <w:numPr>
          <w:ilvl w:val="0"/>
          <w:numId w:val="29"/>
        </w:numPr>
      </w:pPr>
      <w:r>
        <w:rPr>
          <w:b/>
        </w:rPr>
        <w:t>Shadowing</w:t>
      </w:r>
      <w:r>
        <w:t xml:space="preserve"> (Light blocked from reaching microfacet by other microfacets)</w:t>
      </w:r>
    </w:p>
    <w:p w14:paraId="72DB1504" w14:textId="17AC9E41" w:rsidR="00BF7A4F" w:rsidRDefault="00BF7A4F" w:rsidP="00AE53CC">
      <w:pPr>
        <w:pStyle w:val="ListParagraph"/>
        <w:numPr>
          <w:ilvl w:val="0"/>
          <w:numId w:val="29"/>
        </w:numPr>
      </w:pPr>
      <w:r>
        <w:rPr>
          <w:noProof/>
          <w:lang w:val="de-AT" w:eastAsia="de-AT"/>
        </w:rPr>
        <w:drawing>
          <wp:anchor distT="0" distB="0" distL="114300" distR="114300" simplePos="0" relativeHeight="251785216" behindDoc="0" locked="0" layoutInCell="1" allowOverlap="1" wp14:anchorId="3B05E705" wp14:editId="49BCDC59">
            <wp:simplePos x="0" y="0"/>
            <wp:positionH relativeFrom="page">
              <wp:posOffset>2651455</wp:posOffset>
            </wp:positionH>
            <wp:positionV relativeFrom="paragraph">
              <wp:posOffset>334010</wp:posOffset>
            </wp:positionV>
            <wp:extent cx="2362200" cy="1226185"/>
            <wp:effectExtent l="0" t="0" r="0" b="0"/>
            <wp:wrapTight wrapText="bothSides">
              <wp:wrapPolygon edited="0">
                <wp:start x="0" y="0"/>
                <wp:lineTo x="0" y="21141"/>
                <wp:lineTo x="21426" y="21141"/>
                <wp:lineTo x="2142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62200" cy="122618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83168" behindDoc="0" locked="0" layoutInCell="1" allowOverlap="1" wp14:anchorId="7C76F01D" wp14:editId="2FD5119D">
            <wp:simplePos x="0" y="0"/>
            <wp:positionH relativeFrom="margin">
              <wp:align>left</wp:align>
            </wp:positionH>
            <wp:positionV relativeFrom="paragraph">
              <wp:posOffset>311429</wp:posOffset>
            </wp:positionV>
            <wp:extent cx="2355850" cy="1261110"/>
            <wp:effectExtent l="0" t="0" r="6350" b="0"/>
            <wp:wrapTight wrapText="bothSides">
              <wp:wrapPolygon edited="0">
                <wp:start x="0" y="0"/>
                <wp:lineTo x="0" y="21208"/>
                <wp:lineTo x="21484" y="21208"/>
                <wp:lineTo x="2148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66341" cy="1266521"/>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87264" behindDoc="0" locked="0" layoutInCell="1" allowOverlap="1" wp14:anchorId="2148D275" wp14:editId="408FEB8F">
            <wp:simplePos x="0" y="0"/>
            <wp:positionH relativeFrom="margin">
              <wp:align>right</wp:align>
            </wp:positionH>
            <wp:positionV relativeFrom="paragraph">
              <wp:posOffset>311582</wp:posOffset>
            </wp:positionV>
            <wp:extent cx="2421255" cy="1261110"/>
            <wp:effectExtent l="0" t="0" r="0" b="0"/>
            <wp:wrapTight wrapText="bothSides">
              <wp:wrapPolygon edited="0">
                <wp:start x="0" y="0"/>
                <wp:lineTo x="0" y="21208"/>
                <wp:lineTo x="21413" y="21208"/>
                <wp:lineTo x="214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1255" cy="126111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Masking </w:t>
      </w:r>
      <w:r>
        <w:t>(Reflected light blocked from reaching camera by other microfaces)</w:t>
      </w:r>
    </w:p>
    <w:p w14:paraId="6D5E2F6D" w14:textId="2F902603" w:rsidR="00BF7A4F" w:rsidRDefault="00AE53CC" w:rsidP="00AE53CC">
      <w:pPr>
        <w:pStyle w:val="Heading2"/>
      </w:pPr>
      <w:bookmarkStart w:id="64" w:name="_Toc439601894"/>
      <w:r>
        <w:t>Anisotropic Reflection</w:t>
      </w:r>
      <w:bookmarkEnd w:id="64"/>
    </w:p>
    <w:p w14:paraId="543FD30B" w14:textId="7A13CB1E" w:rsidR="00AE53CC" w:rsidRDefault="00AE53CC" w:rsidP="00AE53CC">
      <w:r>
        <w:t xml:space="preserve">Also considers the viewing direction and not just the inclination, is used for example as a brushed metal effect. </w:t>
      </w:r>
    </w:p>
    <w:p w14:paraId="5BBE7172" w14:textId="4D2C6B3F" w:rsidR="00AE53CC" w:rsidRDefault="00AE53CC" w:rsidP="00AE53CC">
      <w:pPr>
        <w:pStyle w:val="Heading2"/>
      </w:pPr>
      <w:bookmarkStart w:id="65" w:name="_Toc439601895"/>
      <w:r>
        <w:t>Retro-Reflection</w:t>
      </w:r>
      <w:bookmarkEnd w:id="65"/>
    </w:p>
    <w:p w14:paraId="4DE5DB36" w14:textId="64643482" w:rsidR="00AE53CC" w:rsidRDefault="00AE53CC" w:rsidP="00AE53CC">
      <w:r>
        <w:t xml:space="preserve">Deep cavities on a surface reflect the light back to the light source which leads to brighter areas at steeper angles (for example near the silhouette of the object). </w:t>
      </w:r>
    </w:p>
    <w:p w14:paraId="61BD7BC5" w14:textId="77777777" w:rsidR="00763D61" w:rsidRDefault="00763D61" w:rsidP="00AE53CC"/>
    <w:p w14:paraId="3D423166" w14:textId="4E5B1F79" w:rsidR="00763D61" w:rsidRDefault="00763D61" w:rsidP="00AE53CC">
      <w:r>
        <w:rPr>
          <w:noProof/>
          <w:lang w:val="de-AT" w:eastAsia="de-AT"/>
        </w:rPr>
        <w:drawing>
          <wp:anchor distT="0" distB="0" distL="114300" distR="114300" simplePos="0" relativeHeight="251789312" behindDoc="0" locked="0" layoutInCell="1" allowOverlap="1" wp14:anchorId="18D3495D" wp14:editId="7CB2378B">
            <wp:simplePos x="0" y="0"/>
            <wp:positionH relativeFrom="column">
              <wp:posOffset>0</wp:posOffset>
            </wp:positionH>
            <wp:positionV relativeFrom="paragraph">
              <wp:posOffset>321945</wp:posOffset>
            </wp:positionV>
            <wp:extent cx="7052310" cy="3328670"/>
            <wp:effectExtent l="0" t="0" r="0" b="5080"/>
            <wp:wrapTight wrapText="bothSides">
              <wp:wrapPolygon edited="0">
                <wp:start x="0" y="0"/>
                <wp:lineTo x="0" y="21509"/>
                <wp:lineTo x="21530" y="21509"/>
                <wp:lineTo x="2153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2310" cy="3328670"/>
                    </a:xfrm>
                    <a:prstGeom prst="rect">
                      <a:avLst/>
                    </a:prstGeom>
                  </pic:spPr>
                </pic:pic>
              </a:graphicData>
            </a:graphic>
          </wp:anchor>
        </w:drawing>
      </w:r>
    </w:p>
    <w:p w14:paraId="06177692" w14:textId="77777777" w:rsidR="00AE53CC" w:rsidRPr="00AE53CC" w:rsidRDefault="00AE53CC" w:rsidP="00AE53CC"/>
    <w:p w14:paraId="523EF166" w14:textId="203443E2" w:rsidR="005D529C" w:rsidRPr="0099003B" w:rsidRDefault="005D529C" w:rsidP="00A05D94">
      <w:pPr>
        <w:pStyle w:val="Heading1"/>
      </w:pPr>
      <w:bookmarkStart w:id="66" w:name="_Toc439601896"/>
      <w:r w:rsidRPr="0099003B">
        <w:lastRenderedPageBreak/>
        <w:t xml:space="preserve">Textures </w:t>
      </w:r>
      <w:r w:rsidR="00AD7479">
        <w:t>and Framebuffers</w:t>
      </w:r>
      <w:bookmarkEnd w:id="66"/>
    </w:p>
    <w:p w14:paraId="53BFAF98" w14:textId="4FADF2D1" w:rsidR="005D529C" w:rsidRPr="00CE35C2" w:rsidRDefault="00CE35C2" w:rsidP="00A05D94">
      <w:r>
        <w:rPr>
          <w:noProof/>
          <w:lang w:val="de-AT" w:eastAsia="de-AT"/>
        </w:rPr>
        <w:drawing>
          <wp:anchor distT="0" distB="0" distL="114300" distR="114300" simplePos="0" relativeHeight="251791360" behindDoc="0" locked="0" layoutInCell="1" allowOverlap="1" wp14:anchorId="56053620" wp14:editId="13A39D0E">
            <wp:simplePos x="0" y="0"/>
            <wp:positionH relativeFrom="margin">
              <wp:align>right</wp:align>
            </wp:positionH>
            <wp:positionV relativeFrom="paragraph">
              <wp:posOffset>76911</wp:posOffset>
            </wp:positionV>
            <wp:extent cx="3101975" cy="1704340"/>
            <wp:effectExtent l="0" t="0" r="3175" b="0"/>
            <wp:wrapTight wrapText="bothSides">
              <wp:wrapPolygon edited="0">
                <wp:start x="0" y="0"/>
                <wp:lineTo x="0" y="21246"/>
                <wp:lineTo x="21489" y="21246"/>
                <wp:lineTo x="2148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01975" cy="1704340"/>
                    </a:xfrm>
                    <a:prstGeom prst="rect">
                      <a:avLst/>
                    </a:prstGeom>
                  </pic:spPr>
                </pic:pic>
              </a:graphicData>
            </a:graphic>
            <wp14:sizeRelH relativeFrom="margin">
              <wp14:pctWidth>0</wp14:pctWidth>
            </wp14:sizeRelH>
            <wp14:sizeRelV relativeFrom="margin">
              <wp14:pctHeight>0</wp14:pctHeight>
            </wp14:sizeRelV>
          </wp:anchor>
        </w:drawing>
      </w:r>
      <w:r>
        <w:t xml:space="preserve">OpenGL stores </w:t>
      </w:r>
      <w:r w:rsidRPr="00CE35C2">
        <w:rPr>
          <w:b/>
        </w:rPr>
        <w:t>texture images</w:t>
      </w:r>
      <w:r>
        <w:t xml:space="preserve"> in so-called </w:t>
      </w:r>
      <w:r>
        <w:rPr>
          <w:b/>
        </w:rPr>
        <w:t>texel arrays</w:t>
      </w:r>
      <w:r>
        <w:t xml:space="preserve">, which have a certain dimensionality and format. </w:t>
      </w:r>
      <w:r>
        <w:rPr>
          <w:b/>
        </w:rPr>
        <w:t>Texture objects</w:t>
      </w:r>
      <w:r>
        <w:t xml:space="preserve"> hold one or more texture images (e.g. mip levels, array slices…) and </w:t>
      </w:r>
      <w:r>
        <w:rPr>
          <w:b/>
        </w:rPr>
        <w:t xml:space="preserve">sampler objects </w:t>
      </w:r>
      <w:r>
        <w:t xml:space="preserve">configure the actual texture sampling. </w:t>
      </w:r>
    </w:p>
    <w:p w14:paraId="21DB5188" w14:textId="520691B7" w:rsidR="008D2128" w:rsidRDefault="00CE35C2" w:rsidP="00A05D94">
      <w:r>
        <w:t xml:space="preserve">A texture can be loaded by allocating storage first with </w:t>
      </w:r>
      <w:r>
        <w:rPr>
          <w:i/>
        </w:rPr>
        <w:t>glTexStorage*()</w:t>
      </w:r>
      <w:r>
        <w:t xml:space="preserve"> and then setting the texture data by calling </w:t>
      </w:r>
      <w:r>
        <w:rPr>
          <w:i/>
        </w:rPr>
        <w:t>glTexSubImage*()</w:t>
      </w:r>
      <w:r>
        <w:t xml:space="preserve">. The internal texture format ranges from integer to floating point for the color and depth values. </w:t>
      </w:r>
    </w:p>
    <w:p w14:paraId="7F4D1BC6" w14:textId="0B23BB25" w:rsidR="00CE35C2" w:rsidRDefault="00CE35C2" w:rsidP="00CE35C2">
      <w:pPr>
        <w:pStyle w:val="Heading2"/>
      </w:pPr>
      <w:bookmarkStart w:id="67" w:name="_Toc439601897"/>
      <w:r>
        <w:t>Sampler objects</w:t>
      </w:r>
      <w:bookmarkEnd w:id="67"/>
    </w:p>
    <w:p w14:paraId="4C2F64F4" w14:textId="531BA626" w:rsidR="00CE35C2" w:rsidRDefault="002D1C0A" w:rsidP="00CE35C2">
      <w:r>
        <w:rPr>
          <w:noProof/>
          <w:lang w:val="de-AT" w:eastAsia="de-AT"/>
        </w:rPr>
        <w:drawing>
          <wp:anchor distT="0" distB="0" distL="114300" distR="114300" simplePos="0" relativeHeight="251793408" behindDoc="0" locked="0" layoutInCell="1" allowOverlap="1" wp14:anchorId="40FA9BC7" wp14:editId="34856F19">
            <wp:simplePos x="0" y="0"/>
            <wp:positionH relativeFrom="margin">
              <wp:align>right</wp:align>
            </wp:positionH>
            <wp:positionV relativeFrom="paragraph">
              <wp:posOffset>637566</wp:posOffset>
            </wp:positionV>
            <wp:extent cx="4045763" cy="2530332"/>
            <wp:effectExtent l="0" t="0" r="0" b="3810"/>
            <wp:wrapTight wrapText="bothSides">
              <wp:wrapPolygon edited="0">
                <wp:start x="0" y="0"/>
                <wp:lineTo x="0" y="21470"/>
                <wp:lineTo x="21461" y="21470"/>
                <wp:lineTo x="2146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5763" cy="2530332"/>
                    </a:xfrm>
                    <a:prstGeom prst="rect">
                      <a:avLst/>
                    </a:prstGeom>
                  </pic:spPr>
                </pic:pic>
              </a:graphicData>
            </a:graphic>
            <wp14:sizeRelH relativeFrom="margin">
              <wp14:pctWidth>0</wp14:pctWidth>
            </wp14:sizeRelH>
            <wp14:sizeRelV relativeFrom="margin">
              <wp14:pctHeight>0</wp14:pctHeight>
            </wp14:sizeRelV>
          </wp:anchor>
        </w:drawing>
      </w:r>
      <w:r w:rsidR="00CE35C2">
        <w:rPr>
          <w:b/>
        </w:rPr>
        <w:t>Sampler objects</w:t>
      </w:r>
      <w:r w:rsidR="00CE35C2">
        <w:t xml:space="preserve"> are used to configure the texture sampling itself by specifying the filtering, addressing mode and much more. </w:t>
      </w:r>
      <w:r w:rsidR="00CB6289">
        <w:t xml:space="preserve">As there is only a limited number of texture units available, one is selected by using </w:t>
      </w:r>
      <w:r w:rsidR="00CB6289">
        <w:rPr>
          <w:i/>
        </w:rPr>
        <w:t>glActiveTexture()</w:t>
      </w:r>
      <w:r w:rsidR="00CB6289">
        <w:t xml:space="preserve">, a texture is bound to this unit as well as a sampler object and then the texture data can be sampled into the shader. As discussed previously in </w:t>
      </w:r>
      <w:hyperlink w:anchor="_Texture_Addressing" w:history="1">
        <w:r w:rsidR="00CB6289" w:rsidRPr="00CB6289">
          <w:rPr>
            <w:rStyle w:val="Hyperlink"/>
          </w:rPr>
          <w:t>texture addressing</w:t>
        </w:r>
      </w:hyperlink>
      <w:r w:rsidR="00CB6289">
        <w:t xml:space="preserve">, there are many different mode to address the texture and to handle border cases. </w:t>
      </w:r>
    </w:p>
    <w:p w14:paraId="0645C08D" w14:textId="69779D4C" w:rsidR="00CB6289" w:rsidRDefault="00CB6289" w:rsidP="00CB6289">
      <w:pPr>
        <w:pStyle w:val="Heading2"/>
      </w:pPr>
      <w:bookmarkStart w:id="68" w:name="_Toc439601898"/>
      <w:r>
        <w:t>Framebuffer Objects (FBO)</w:t>
      </w:r>
      <w:bookmarkEnd w:id="68"/>
    </w:p>
    <w:p w14:paraId="5440129D" w14:textId="310528A1" w:rsidR="00CB6289" w:rsidRDefault="00CB6289" w:rsidP="00CB6289">
      <w:r>
        <w:t xml:space="preserve">The framebuffer is the output stage of the render pipeline, where the default framebuffer is associated with the OpenGL context. A </w:t>
      </w:r>
      <w:r>
        <w:rPr>
          <w:b/>
        </w:rPr>
        <w:t>Framebuffer Object (FBO)</w:t>
      </w:r>
      <w:r>
        <w:rPr>
          <w:b/>
          <w:i/>
        </w:rPr>
        <w:t xml:space="preserve"> </w:t>
      </w:r>
      <w:r>
        <w:t xml:space="preserve">replaces the default render target and contains independent </w:t>
      </w:r>
      <w:r>
        <w:rPr>
          <w:i/>
        </w:rPr>
        <w:t>logical buffers</w:t>
      </w:r>
      <w:r>
        <w:t xml:space="preserve"> like color, depth and stencil buffer, those buffers can be texture objects or simply render buffers. </w:t>
      </w:r>
    </w:p>
    <w:p w14:paraId="02E14F10" w14:textId="319E5A43" w:rsidR="002D1C0A" w:rsidRDefault="002D1C0A" w:rsidP="002D1C0A">
      <w:pPr>
        <w:pStyle w:val="Heading2"/>
      </w:pPr>
      <w:bookmarkStart w:id="69" w:name="_Toc439601899"/>
      <w:r>
        <w:t>Alpha – Channel</w:t>
      </w:r>
      <w:bookmarkEnd w:id="69"/>
    </w:p>
    <w:p w14:paraId="30A4C6FC" w14:textId="6C9DF8C4" w:rsidR="002D1C0A" w:rsidRDefault="002D1C0A" w:rsidP="002D1C0A">
      <w:r>
        <w:rPr>
          <w:b/>
        </w:rPr>
        <w:t>Alpha</w:t>
      </w:r>
      <w:r>
        <w:t xml:space="preserve"> measures the opacity of something to simulate translucent objects, composite images or enables a way of Antialiasing. If blending is not enabled, this effect is ignored. To be even able to use the alpha channel, the requirement is to have the objects depth sorted, as the z-buffer alone is not really helpful for partially transparent pixels. </w:t>
      </w:r>
    </w:p>
    <w:p w14:paraId="28601154" w14:textId="4814DDC9" w:rsidR="00F16AA2" w:rsidRDefault="00F16AA2" w:rsidP="00F16AA2">
      <w:pPr>
        <w:pStyle w:val="Heading2"/>
      </w:pPr>
      <w:bookmarkStart w:id="70" w:name="_Toc439601900"/>
      <w:r>
        <w:t>Blending</w:t>
      </w:r>
      <w:bookmarkEnd w:id="70"/>
    </w:p>
    <w:p w14:paraId="08858635" w14:textId="7AFE6D27" w:rsidR="00F16AA2" w:rsidRDefault="00F16AA2" w:rsidP="00F16AA2">
      <w:r>
        <w:rPr>
          <w:noProof/>
          <w:lang w:val="de-AT" w:eastAsia="de-AT"/>
        </w:rPr>
        <w:drawing>
          <wp:anchor distT="0" distB="0" distL="114300" distR="114300" simplePos="0" relativeHeight="251795456" behindDoc="0" locked="0" layoutInCell="1" allowOverlap="1" wp14:anchorId="292C9452" wp14:editId="61896CC6">
            <wp:simplePos x="0" y="0"/>
            <wp:positionH relativeFrom="margin">
              <wp:align>right</wp:align>
            </wp:positionH>
            <wp:positionV relativeFrom="paragraph">
              <wp:posOffset>250825</wp:posOffset>
            </wp:positionV>
            <wp:extent cx="2080895" cy="991870"/>
            <wp:effectExtent l="0" t="0" r="0" b="0"/>
            <wp:wrapTight wrapText="bothSides">
              <wp:wrapPolygon edited="0">
                <wp:start x="0" y="0"/>
                <wp:lineTo x="0" y="21157"/>
                <wp:lineTo x="21356" y="21157"/>
                <wp:lineTo x="21356"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80895" cy="991870"/>
                    </a:xfrm>
                    <a:prstGeom prst="rect">
                      <a:avLst/>
                    </a:prstGeom>
                  </pic:spPr>
                </pic:pic>
              </a:graphicData>
            </a:graphic>
            <wp14:sizeRelH relativeFrom="margin">
              <wp14:pctWidth>0</wp14:pctWidth>
            </wp14:sizeRelH>
            <wp14:sizeRelV relativeFrom="margin">
              <wp14:pctHeight>0</wp14:pctHeight>
            </wp14:sizeRelV>
          </wp:anchor>
        </w:drawing>
      </w:r>
      <w:r>
        <w:t xml:space="preserve">Blending combines new pixels with what is already in the framebuffer (does not always require the alpha channel), there are different </w:t>
      </w:r>
      <w:r w:rsidR="00CD0907">
        <w:t xml:space="preserve">settings for blending that can be used to achieve a certain effect. </w:t>
      </w:r>
    </w:p>
    <w:p w14:paraId="0DAE7BB7" w14:textId="153FB888" w:rsidR="00CD0907" w:rsidRPr="00F16AA2" w:rsidRDefault="00CD0907" w:rsidP="00F16AA2">
      <w:r>
        <w:rPr>
          <w:noProof/>
          <w:lang w:val="de-AT" w:eastAsia="de-AT"/>
        </w:rPr>
        <w:lastRenderedPageBreak/>
        <w:drawing>
          <wp:anchor distT="0" distB="0" distL="114300" distR="114300" simplePos="0" relativeHeight="251797504" behindDoc="0" locked="0" layoutInCell="1" allowOverlap="1" wp14:anchorId="0CD1C5D6" wp14:editId="31EC8CB9">
            <wp:simplePos x="0" y="0"/>
            <wp:positionH relativeFrom="margin">
              <wp:posOffset>504748</wp:posOffset>
            </wp:positionH>
            <wp:positionV relativeFrom="paragraph">
              <wp:posOffset>298095</wp:posOffset>
            </wp:positionV>
            <wp:extent cx="3444875" cy="1660525"/>
            <wp:effectExtent l="0" t="0" r="3175" b="0"/>
            <wp:wrapTight wrapText="bothSides">
              <wp:wrapPolygon edited="0">
                <wp:start x="0" y="0"/>
                <wp:lineTo x="0" y="21311"/>
                <wp:lineTo x="21500" y="21311"/>
                <wp:lineTo x="215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4875" cy="166052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99552" behindDoc="0" locked="0" layoutInCell="1" allowOverlap="1" wp14:anchorId="72FB2198" wp14:editId="4896E769">
            <wp:simplePos x="0" y="0"/>
            <wp:positionH relativeFrom="margin">
              <wp:posOffset>4296613</wp:posOffset>
            </wp:positionH>
            <wp:positionV relativeFrom="paragraph">
              <wp:posOffset>151384</wp:posOffset>
            </wp:positionV>
            <wp:extent cx="2321560" cy="1945640"/>
            <wp:effectExtent l="0" t="0" r="2540" b="0"/>
            <wp:wrapTight wrapText="bothSides">
              <wp:wrapPolygon edited="0">
                <wp:start x="0" y="0"/>
                <wp:lineTo x="0" y="21360"/>
                <wp:lineTo x="21446" y="21360"/>
                <wp:lineTo x="21446"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21560" cy="1945640"/>
                    </a:xfrm>
                    <a:prstGeom prst="rect">
                      <a:avLst/>
                    </a:prstGeom>
                  </pic:spPr>
                </pic:pic>
              </a:graphicData>
            </a:graphic>
            <wp14:sizeRelH relativeFrom="margin">
              <wp14:pctWidth>0</wp14:pctWidth>
            </wp14:sizeRelH>
            <wp14:sizeRelV relativeFrom="margin">
              <wp14:pctHeight>0</wp14:pctHeight>
            </wp14:sizeRelV>
          </wp:anchor>
        </w:drawing>
      </w:r>
    </w:p>
    <w:p w14:paraId="135F96E6" w14:textId="26FAE8CD" w:rsidR="00CB6289" w:rsidRPr="00CB6289" w:rsidRDefault="00CB6289" w:rsidP="00CB6289"/>
    <w:p w14:paraId="15CB443C" w14:textId="0DCD130A" w:rsidR="008D2128" w:rsidRPr="0099003B" w:rsidRDefault="008D2128" w:rsidP="00A05D94"/>
    <w:p w14:paraId="17F3111D" w14:textId="093F7ED1" w:rsidR="005D529C" w:rsidRPr="0099003B" w:rsidRDefault="005D529C" w:rsidP="00A05D94"/>
    <w:p w14:paraId="0D679546" w14:textId="0B993FFD" w:rsidR="005D529C" w:rsidRPr="0099003B" w:rsidRDefault="005D529C" w:rsidP="00A05D94"/>
    <w:p w14:paraId="59D649BD" w14:textId="77777777" w:rsidR="005D529C" w:rsidRPr="0099003B" w:rsidRDefault="005D529C" w:rsidP="00A05D94"/>
    <w:p w14:paraId="0CD7B10E" w14:textId="4F1E54F3" w:rsidR="005D529C" w:rsidRPr="0099003B" w:rsidRDefault="00CD0907" w:rsidP="00A05D94">
      <w:r>
        <w:rPr>
          <w:noProof/>
          <w:lang w:val="de-AT" w:eastAsia="de-AT"/>
        </w:rPr>
        <w:drawing>
          <wp:anchor distT="0" distB="0" distL="114300" distR="114300" simplePos="0" relativeHeight="251813888" behindDoc="0" locked="0" layoutInCell="1" allowOverlap="1" wp14:anchorId="47E14BAE" wp14:editId="02D0D836">
            <wp:simplePos x="0" y="0"/>
            <wp:positionH relativeFrom="margin">
              <wp:align>right</wp:align>
            </wp:positionH>
            <wp:positionV relativeFrom="paragraph">
              <wp:posOffset>4247362</wp:posOffset>
            </wp:positionV>
            <wp:extent cx="3562350" cy="2486660"/>
            <wp:effectExtent l="0" t="0" r="0" b="8890"/>
            <wp:wrapTight wrapText="bothSides">
              <wp:wrapPolygon edited="0">
                <wp:start x="0" y="0"/>
                <wp:lineTo x="0" y="21512"/>
                <wp:lineTo x="21484" y="21512"/>
                <wp:lineTo x="21484"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62350" cy="24866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11840" behindDoc="0" locked="0" layoutInCell="1" allowOverlap="1" wp14:anchorId="0C6E9DB2" wp14:editId="4CFAA818">
            <wp:simplePos x="0" y="0"/>
            <wp:positionH relativeFrom="margin">
              <wp:align>left</wp:align>
            </wp:positionH>
            <wp:positionV relativeFrom="paragraph">
              <wp:posOffset>4319905</wp:posOffset>
            </wp:positionV>
            <wp:extent cx="3510915" cy="2421890"/>
            <wp:effectExtent l="0" t="0" r="0" b="0"/>
            <wp:wrapTight wrapText="bothSides">
              <wp:wrapPolygon edited="0">
                <wp:start x="0" y="0"/>
                <wp:lineTo x="0" y="21407"/>
                <wp:lineTo x="21448" y="21407"/>
                <wp:lineTo x="21448"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10915" cy="242189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09792" behindDoc="0" locked="0" layoutInCell="1" allowOverlap="1" wp14:anchorId="4FC6D3BD" wp14:editId="50092072">
            <wp:simplePos x="0" y="0"/>
            <wp:positionH relativeFrom="margin">
              <wp:align>right</wp:align>
            </wp:positionH>
            <wp:positionV relativeFrom="paragraph">
              <wp:posOffset>1937308</wp:posOffset>
            </wp:positionV>
            <wp:extent cx="3470910" cy="2450465"/>
            <wp:effectExtent l="0" t="0" r="0" b="6985"/>
            <wp:wrapTight wrapText="bothSides">
              <wp:wrapPolygon edited="0">
                <wp:start x="0" y="0"/>
                <wp:lineTo x="0" y="21494"/>
                <wp:lineTo x="21458" y="21494"/>
                <wp:lineTo x="21458"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70910" cy="245046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07744" behindDoc="0" locked="0" layoutInCell="1" allowOverlap="1" wp14:anchorId="124CB6B1" wp14:editId="726BC0DB">
            <wp:simplePos x="0" y="0"/>
            <wp:positionH relativeFrom="margin">
              <wp:posOffset>-131674</wp:posOffset>
            </wp:positionH>
            <wp:positionV relativeFrom="paragraph">
              <wp:posOffset>1922068</wp:posOffset>
            </wp:positionV>
            <wp:extent cx="3606165" cy="2465705"/>
            <wp:effectExtent l="0" t="0" r="0" b="0"/>
            <wp:wrapTight wrapText="bothSides">
              <wp:wrapPolygon edited="0">
                <wp:start x="0" y="0"/>
                <wp:lineTo x="0" y="21361"/>
                <wp:lineTo x="21452" y="21361"/>
                <wp:lineTo x="21452"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6165" cy="246570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05696" behindDoc="0" locked="0" layoutInCell="1" allowOverlap="1" wp14:anchorId="40B17431" wp14:editId="34D46132">
            <wp:simplePos x="0" y="0"/>
            <wp:positionH relativeFrom="margin">
              <wp:align>right</wp:align>
            </wp:positionH>
            <wp:positionV relativeFrom="paragraph">
              <wp:posOffset>320040</wp:posOffset>
            </wp:positionV>
            <wp:extent cx="2348230" cy="1635125"/>
            <wp:effectExtent l="0" t="0" r="0" b="3175"/>
            <wp:wrapTight wrapText="bothSides">
              <wp:wrapPolygon edited="0">
                <wp:start x="0" y="0"/>
                <wp:lineTo x="0" y="21390"/>
                <wp:lineTo x="21378" y="21390"/>
                <wp:lineTo x="2137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8230" cy="163512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03648" behindDoc="0" locked="0" layoutInCell="1" allowOverlap="1" wp14:anchorId="6D2FCA60" wp14:editId="75206F5F">
            <wp:simplePos x="0" y="0"/>
            <wp:positionH relativeFrom="margin">
              <wp:align>center</wp:align>
            </wp:positionH>
            <wp:positionV relativeFrom="paragraph">
              <wp:posOffset>327305</wp:posOffset>
            </wp:positionV>
            <wp:extent cx="2574925" cy="1143000"/>
            <wp:effectExtent l="0" t="0" r="0" b="0"/>
            <wp:wrapTight wrapText="bothSides">
              <wp:wrapPolygon edited="0">
                <wp:start x="0" y="0"/>
                <wp:lineTo x="0" y="21240"/>
                <wp:lineTo x="21414" y="21240"/>
                <wp:lineTo x="21414"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74925" cy="11430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01600" behindDoc="0" locked="0" layoutInCell="1" allowOverlap="1" wp14:anchorId="25DB836F" wp14:editId="3B99E3C3">
            <wp:simplePos x="0" y="0"/>
            <wp:positionH relativeFrom="margin">
              <wp:align>left</wp:align>
            </wp:positionH>
            <wp:positionV relativeFrom="paragraph">
              <wp:posOffset>320040</wp:posOffset>
            </wp:positionV>
            <wp:extent cx="2216150" cy="1581785"/>
            <wp:effectExtent l="0" t="0" r="0" b="0"/>
            <wp:wrapTight wrapText="bothSides">
              <wp:wrapPolygon edited="0">
                <wp:start x="0" y="0"/>
                <wp:lineTo x="0" y="21331"/>
                <wp:lineTo x="21352" y="21331"/>
                <wp:lineTo x="21352"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22389" cy="1586489"/>
                    </a:xfrm>
                    <a:prstGeom prst="rect">
                      <a:avLst/>
                    </a:prstGeom>
                  </pic:spPr>
                </pic:pic>
              </a:graphicData>
            </a:graphic>
            <wp14:sizeRelH relativeFrom="margin">
              <wp14:pctWidth>0</wp14:pctWidth>
            </wp14:sizeRelH>
            <wp14:sizeRelV relativeFrom="margin">
              <wp14:pctHeight>0</wp14:pctHeight>
            </wp14:sizeRelV>
          </wp:anchor>
        </w:drawing>
      </w:r>
      <w:r w:rsidR="005D529C" w:rsidRPr="0099003B">
        <w:br w:type="page"/>
      </w:r>
    </w:p>
    <w:p w14:paraId="0213EF09" w14:textId="202E4DE1" w:rsidR="005D529C" w:rsidRPr="0099003B" w:rsidRDefault="005D529C" w:rsidP="00A05D94">
      <w:pPr>
        <w:pStyle w:val="Heading1"/>
      </w:pPr>
      <w:bookmarkStart w:id="71" w:name="_Toc439601901"/>
      <w:r w:rsidRPr="0099003B">
        <w:lastRenderedPageBreak/>
        <w:t>Deferred Shading</w:t>
      </w:r>
      <w:bookmarkEnd w:id="71"/>
    </w:p>
    <w:p w14:paraId="51C5D1E2" w14:textId="4B8DB7FA" w:rsidR="005D529C" w:rsidRDefault="00A661A4" w:rsidP="00A05D94">
      <w:r>
        <w:t xml:space="preserve">Conventional forward shading happens after rasterization either in the fixed-function pipeline or a fragment shader and observes the complexity = O(#Lightsources * #Objects). This leads to the possibility of </w:t>
      </w:r>
      <w:r>
        <w:rPr>
          <w:b/>
        </w:rPr>
        <w:t>overdrawing</w:t>
      </w:r>
      <w:r>
        <w:t xml:space="preserve">, whereas shading is calculated in complex and large virtual environments for pixels that will be overdrawn in the final image. </w:t>
      </w:r>
    </w:p>
    <w:p w14:paraId="70AEA807" w14:textId="19AA922A" w:rsidR="00A661A4" w:rsidRPr="00A661A4" w:rsidRDefault="00DA6111" w:rsidP="00A05D94">
      <w:r>
        <w:rPr>
          <w:noProof/>
          <w:lang w:val="de-AT" w:eastAsia="de-AT"/>
        </w:rPr>
        <w:drawing>
          <wp:anchor distT="0" distB="0" distL="114300" distR="114300" simplePos="0" relativeHeight="251815936" behindDoc="0" locked="0" layoutInCell="1" allowOverlap="1" wp14:anchorId="3ED06CA9" wp14:editId="2AB40C1E">
            <wp:simplePos x="0" y="0"/>
            <wp:positionH relativeFrom="margin">
              <wp:align>right</wp:align>
            </wp:positionH>
            <wp:positionV relativeFrom="paragraph">
              <wp:posOffset>212191</wp:posOffset>
            </wp:positionV>
            <wp:extent cx="3415030" cy="1513840"/>
            <wp:effectExtent l="0" t="0" r="0" b="0"/>
            <wp:wrapTight wrapText="bothSides">
              <wp:wrapPolygon edited="0">
                <wp:start x="0" y="0"/>
                <wp:lineTo x="0" y="21201"/>
                <wp:lineTo x="21447" y="21201"/>
                <wp:lineTo x="2144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5030" cy="1513840"/>
                    </a:xfrm>
                    <a:prstGeom prst="rect">
                      <a:avLst/>
                    </a:prstGeom>
                  </pic:spPr>
                </pic:pic>
              </a:graphicData>
            </a:graphic>
            <wp14:sizeRelH relativeFrom="margin">
              <wp14:pctWidth>0</wp14:pctWidth>
            </wp14:sizeRelH>
            <wp14:sizeRelV relativeFrom="margin">
              <wp14:pctHeight>0</wp14:pctHeight>
            </wp14:sizeRelV>
          </wp:anchor>
        </w:drawing>
      </w:r>
      <w:r w:rsidR="00A661A4">
        <w:t xml:space="preserve">The idea now is to perform the shading at the end of the rendering process, therefore only one shading operation is needed per pixel. </w:t>
      </w:r>
    </w:p>
    <w:p w14:paraId="19FFCE12" w14:textId="71D6A8C9" w:rsidR="005D529C" w:rsidRDefault="00DA6111" w:rsidP="00A05D94">
      <w:r>
        <w:t xml:space="preserve">To do so, the rendering pipeline is split into two separate stages, first the </w:t>
      </w:r>
      <w:r>
        <w:rPr>
          <w:b/>
        </w:rPr>
        <w:t>geometry transformation</w:t>
      </w:r>
      <w:r>
        <w:t xml:space="preserve"> and </w:t>
      </w:r>
      <w:r>
        <w:rPr>
          <w:b/>
        </w:rPr>
        <w:t>rasterization</w:t>
      </w:r>
      <w:r>
        <w:t xml:space="preserve"> is performed, after that the actual </w:t>
      </w:r>
      <w:r>
        <w:rPr>
          <w:b/>
        </w:rPr>
        <w:t>shading</w:t>
      </w:r>
      <w:r>
        <w:t xml:space="preserve"> occurs in the </w:t>
      </w:r>
      <w:r>
        <w:rPr>
          <w:b/>
        </w:rPr>
        <w:t>lighting stage</w:t>
      </w:r>
      <w:r>
        <w:t xml:space="preserve">. </w:t>
      </w:r>
      <w:r w:rsidR="003D4B93">
        <w:t xml:space="preserve">In an optional final stage, post processing can be applied to the image. </w:t>
      </w:r>
    </w:p>
    <w:p w14:paraId="2E3D5FC1" w14:textId="360A10FA" w:rsidR="003D4B93" w:rsidRDefault="003D4B93" w:rsidP="00A05D94">
      <w:r>
        <w:t xml:space="preserve">To pass data from one stage to the next, </w:t>
      </w:r>
      <w:r>
        <w:rPr>
          <w:b/>
        </w:rPr>
        <w:t>G-Buffers</w:t>
      </w:r>
      <w:r>
        <w:t xml:space="preserve"> are used, these buffers store multiple values per pixel, including </w:t>
      </w:r>
      <w:r>
        <w:rPr>
          <w:b/>
        </w:rPr>
        <w:t>color, depth, normal vector, position, object identity, etc</w:t>
      </w:r>
      <w:r>
        <w:t>…</w:t>
      </w:r>
    </w:p>
    <w:p w14:paraId="17D1C11E" w14:textId="46369857" w:rsidR="003D4B93" w:rsidRDefault="003D4B93" w:rsidP="003D4B93">
      <w:pPr>
        <w:pStyle w:val="Heading2"/>
      </w:pPr>
      <w:bookmarkStart w:id="72" w:name="_Toc439601902"/>
      <w:r>
        <w:t>Deferred Rendering</w:t>
      </w:r>
      <w:bookmarkEnd w:id="72"/>
    </w:p>
    <w:p w14:paraId="64EA6507" w14:textId="77AAB6A1" w:rsidR="003D4B93" w:rsidRPr="003D4B93" w:rsidRDefault="00DA5E81" w:rsidP="003D4B93">
      <w:r>
        <w:rPr>
          <w:noProof/>
          <w:lang w:val="de-AT" w:eastAsia="de-AT"/>
        </w:rPr>
        <w:drawing>
          <wp:anchor distT="0" distB="0" distL="114300" distR="114300" simplePos="0" relativeHeight="251817984" behindDoc="0" locked="0" layoutInCell="1" allowOverlap="1" wp14:anchorId="5CA27FC9" wp14:editId="3EEAFF28">
            <wp:simplePos x="0" y="0"/>
            <wp:positionH relativeFrom="margin">
              <wp:posOffset>5689600</wp:posOffset>
            </wp:positionH>
            <wp:positionV relativeFrom="paragraph">
              <wp:posOffset>373710</wp:posOffset>
            </wp:positionV>
            <wp:extent cx="1360170" cy="2152650"/>
            <wp:effectExtent l="0" t="0" r="0" b="0"/>
            <wp:wrapTight wrapText="bothSides">
              <wp:wrapPolygon edited="0">
                <wp:start x="0" y="0"/>
                <wp:lineTo x="0" y="21409"/>
                <wp:lineTo x="21176" y="21409"/>
                <wp:lineTo x="21176"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286"/>
                    <a:stretch/>
                  </pic:blipFill>
                  <pic:spPr bwMode="auto">
                    <a:xfrm>
                      <a:off x="0" y="0"/>
                      <a:ext cx="136017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B93">
        <w:t xml:space="preserve">Deferred Rendering </w:t>
      </w:r>
      <w:r w:rsidR="003D4B93">
        <w:rPr>
          <w:b/>
        </w:rPr>
        <w:t>(DR)</w:t>
      </w:r>
      <w:r w:rsidR="003D4B93">
        <w:t xml:space="preserve"> is a framework implemented as a post-processing effect, which supports various effects like </w:t>
      </w:r>
      <w:r w:rsidR="003D4B93">
        <w:rPr>
          <w:i/>
        </w:rPr>
        <w:t>SSAO, non photo-realistic rendering, HDR rendering, deferred shading</w:t>
      </w:r>
      <w:r w:rsidR="003D4B93">
        <w:t xml:space="preserve"> and many more, but the most important sub-type is </w:t>
      </w:r>
      <w:r w:rsidR="003D4B93">
        <w:rPr>
          <w:b/>
        </w:rPr>
        <w:t>deferred shading</w:t>
      </w:r>
      <w:r w:rsidR="003D4B93">
        <w:t xml:space="preserve">. </w:t>
      </w:r>
    </w:p>
    <w:p w14:paraId="07FF62B9" w14:textId="43505DBD" w:rsidR="001A3E44" w:rsidRDefault="001A3E44" w:rsidP="00A05D94">
      <w:pPr>
        <w:rPr>
          <w:b/>
        </w:rPr>
      </w:pPr>
      <w:r>
        <w:t xml:space="preserve">The </w:t>
      </w:r>
      <w:r>
        <w:rPr>
          <w:b/>
        </w:rPr>
        <w:t>Geometry Stage</w:t>
      </w:r>
      <w:r>
        <w:t xml:space="preserve"> is performed as usual, geometry transformation are applied, everything is rasterized and material and texturing is applied, but </w:t>
      </w:r>
      <w:r w:rsidRPr="001A3E44">
        <w:rPr>
          <w:b/>
        </w:rPr>
        <w:t>no shading</w:t>
      </w:r>
      <w:r>
        <w:t xml:space="preserve">. Instead of shading, the intermediate results (diffuse color, depth, position, normal vectors…) are stored in </w:t>
      </w:r>
      <w:r>
        <w:rPr>
          <w:b/>
        </w:rPr>
        <w:t>G-Buffers.</w:t>
      </w:r>
    </w:p>
    <w:p w14:paraId="509BD5D6" w14:textId="6A33C44B" w:rsidR="001A3E44" w:rsidRPr="00DA5E81" w:rsidRDefault="00DA5E81" w:rsidP="00A05D94">
      <w:r>
        <w:t xml:space="preserve">In the </w:t>
      </w:r>
      <w:r>
        <w:rPr>
          <w:b/>
        </w:rPr>
        <w:t>actual shading stage</w:t>
      </w:r>
      <w:r>
        <w:t xml:space="preserve"> a screen-sized quad is rendered, the fragment shader reads the G-Buffers and performs the shading and post-processing and stores this result finally in the framebuffer. </w:t>
      </w:r>
    </w:p>
    <w:p w14:paraId="2A05BE94" w14:textId="76F039B5" w:rsidR="005D529C" w:rsidRDefault="00DA5E81" w:rsidP="00A05D94">
      <w:r>
        <w:t xml:space="preserve">Via </w:t>
      </w:r>
      <w:r w:rsidRPr="00DA5E81">
        <w:rPr>
          <w:b/>
        </w:rPr>
        <w:t>Postprocessing</w:t>
      </w:r>
      <w:r>
        <w:t xml:space="preserve">, many effects can be added like Anti-Aliasing or Bloom (based on blurring, bright areas spill light). </w:t>
      </w:r>
      <w:r>
        <w:rPr>
          <w:b/>
        </w:rPr>
        <w:t>Blurring</w:t>
      </w:r>
      <w:r>
        <w:t xml:space="preserve"> can be achieved by using a Gaussian Filter and many other effects also are based on the Gaussian filter. The nice thing about it is, that it is </w:t>
      </w:r>
      <w:r>
        <w:rPr>
          <w:b/>
        </w:rPr>
        <w:t>separable</w:t>
      </w:r>
      <w:r>
        <w:t xml:space="preserve">, as even 5x5 filters would require 25 texture lookups. By separating the 5x5 filter, it is possible to achieve the same effect by doing 2 passes, one filters with a 5x1 filter in </w:t>
      </w:r>
      <w:r>
        <w:rPr>
          <w:i/>
        </w:rPr>
        <w:t>u</w:t>
      </w:r>
      <w:r>
        <w:t xml:space="preserve">-direction and one filters with a 1x5 filter in </w:t>
      </w:r>
      <w:r>
        <w:rPr>
          <w:i/>
        </w:rPr>
        <w:t>v</w:t>
      </w:r>
      <w:r>
        <w:t xml:space="preserve">-direction. The Lookups can be performed via linear filtering, so a 5x1 filter only requires 3 lookups. </w:t>
      </w:r>
    </w:p>
    <w:p w14:paraId="1C8FCF9C" w14:textId="78E2D9AC" w:rsidR="00033D4E" w:rsidRDefault="00033D4E" w:rsidP="00033D4E">
      <w:pPr>
        <w:pStyle w:val="Heading2"/>
      </w:pPr>
      <w:bookmarkStart w:id="73" w:name="_Toc439601903"/>
      <w:r>
        <w:rPr>
          <w:noProof/>
          <w:lang w:val="de-AT" w:eastAsia="de-AT"/>
        </w:rPr>
        <w:drawing>
          <wp:anchor distT="0" distB="0" distL="114300" distR="114300" simplePos="0" relativeHeight="251820032" behindDoc="0" locked="0" layoutInCell="1" allowOverlap="1" wp14:anchorId="67177C76" wp14:editId="114CDADF">
            <wp:simplePos x="0" y="0"/>
            <wp:positionH relativeFrom="margin">
              <wp:align>right</wp:align>
            </wp:positionH>
            <wp:positionV relativeFrom="paragraph">
              <wp:posOffset>1270</wp:posOffset>
            </wp:positionV>
            <wp:extent cx="2720340" cy="1149350"/>
            <wp:effectExtent l="0" t="0" r="3810" b="0"/>
            <wp:wrapTight wrapText="bothSides">
              <wp:wrapPolygon edited="0">
                <wp:start x="0" y="0"/>
                <wp:lineTo x="0" y="21123"/>
                <wp:lineTo x="21479" y="21123"/>
                <wp:lineTo x="21479"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20340" cy="1149350"/>
                    </a:xfrm>
                    <a:prstGeom prst="rect">
                      <a:avLst/>
                    </a:prstGeom>
                  </pic:spPr>
                </pic:pic>
              </a:graphicData>
            </a:graphic>
            <wp14:sizeRelH relativeFrom="margin">
              <wp14:pctWidth>0</wp14:pctWidth>
            </wp14:sizeRelH>
            <wp14:sizeRelV relativeFrom="margin">
              <wp14:pctHeight>0</wp14:pctHeight>
            </wp14:sizeRelV>
          </wp:anchor>
        </w:drawing>
      </w:r>
      <w:r>
        <w:t>Bloom</w:t>
      </w:r>
      <w:bookmarkEnd w:id="73"/>
    </w:p>
    <w:p w14:paraId="541C53CF" w14:textId="7C0F995F" w:rsidR="00033D4E" w:rsidRDefault="00033D4E" w:rsidP="00033D4E">
      <w:r>
        <w:t xml:space="preserve">Before the Gaussian filtering, the rendered texture intensities are modified, the glowing part is clamped and filtered and finally added back to the image again. It is typically applied to a down sampled render which effectively increases kernel size, but sharp highlights are lost. By combining differently down sampled and filtered textures many effects are possible. </w:t>
      </w:r>
    </w:p>
    <w:p w14:paraId="40F9441F" w14:textId="7A71A24B" w:rsidR="00266EA1" w:rsidRDefault="00266EA1" w:rsidP="00033D4E">
      <w:r>
        <w:lastRenderedPageBreak/>
        <w:t xml:space="preserve">A </w:t>
      </w:r>
      <w:r>
        <w:rPr>
          <w:b/>
        </w:rPr>
        <w:t xml:space="preserve">star effect </w:t>
      </w:r>
      <w:r>
        <w:t xml:space="preserve">can be achieved by filtering </w:t>
      </w:r>
      <w:r>
        <w:rPr>
          <w:i/>
        </w:rPr>
        <w:t>u</w:t>
      </w:r>
      <w:r>
        <w:t xml:space="preserve"> and </w:t>
      </w:r>
      <w:r>
        <w:rPr>
          <w:i/>
        </w:rPr>
        <w:t>v</w:t>
      </w:r>
      <w:r>
        <w:t xml:space="preserve"> separately and adding the textures also separately. </w:t>
      </w:r>
      <w:r>
        <w:rPr>
          <w:b/>
        </w:rPr>
        <w:t>Bloom</w:t>
      </w:r>
      <w:r>
        <w:t xml:space="preserve"> can be used to disguise aliasing artifacts on materials and works best for shiny materials and the sun or sky. Nowadays it is a little bit overused and can smudge out a scene too much, as contrast and sharp features are lost. </w:t>
      </w:r>
    </w:p>
    <w:p w14:paraId="746C0E4E" w14:textId="3C444674" w:rsidR="00266EA1" w:rsidRDefault="00266EA1" w:rsidP="00266EA1">
      <w:pPr>
        <w:pStyle w:val="Heading2"/>
      </w:pPr>
      <w:bookmarkStart w:id="74" w:name="_Toc439601904"/>
      <w:r>
        <w:t>Depth of Field (DoF)</w:t>
      </w:r>
      <w:bookmarkEnd w:id="74"/>
    </w:p>
    <w:p w14:paraId="706DB84D" w14:textId="35A9BDA4" w:rsidR="00266EA1" w:rsidRDefault="00266EA1" w:rsidP="00266EA1">
      <w:r>
        <w:t xml:space="preserve">DoF </w:t>
      </w:r>
      <w:r w:rsidRPr="002461AD">
        <w:rPr>
          <w:b/>
        </w:rPr>
        <w:t>simulates a camera property</w:t>
      </w:r>
      <w:r>
        <w:t xml:space="preserve">, as lenses can only focus on a certain depth level at a time, objects at the depth level appear sharp while the rest appears blurred depending on the distance to the focal plane. </w:t>
      </w:r>
      <w:r w:rsidR="00441545">
        <w:t xml:space="preserve">It can be used to </w:t>
      </w:r>
      <w:r w:rsidR="00441545" w:rsidRPr="002461AD">
        <w:rPr>
          <w:b/>
        </w:rPr>
        <w:t xml:space="preserve">guide the </w:t>
      </w:r>
      <w:r w:rsidR="002461AD" w:rsidRPr="002461AD">
        <w:rPr>
          <w:b/>
        </w:rPr>
        <w:t>user’s</w:t>
      </w:r>
      <w:r w:rsidR="00441545" w:rsidRPr="002461AD">
        <w:rPr>
          <w:b/>
        </w:rPr>
        <w:t xml:space="preserve"> attention</w:t>
      </w:r>
      <w:r w:rsidR="00441545">
        <w:t xml:space="preserve"> towards a certain spot in the image. </w:t>
      </w:r>
    </w:p>
    <w:p w14:paraId="4EEC2B04" w14:textId="3D9C05BE" w:rsidR="00441545" w:rsidRDefault="00441545" w:rsidP="00266EA1">
      <w:r>
        <w:t xml:space="preserve">For each pixel in the fragment shader, the </w:t>
      </w:r>
      <w:r>
        <w:rPr>
          <w:b/>
        </w:rPr>
        <w:t>circle of confusion (CoC)</w:t>
      </w:r>
      <w:r>
        <w:t xml:space="preserve"> is computed based on the depth buffer and then the image is blurred using a convolution or random sampling, the needed window size depends on the CoC. The problem is, that sharp foreground objects leak onto the blurry background, to deal with this issue, the depth values need to be examined, and closer pixels can be discarded. </w:t>
      </w:r>
    </w:p>
    <w:p w14:paraId="5FA6AA34" w14:textId="02225444" w:rsidR="008A1EFA" w:rsidRDefault="008A1EFA" w:rsidP="00266EA1">
      <w:r>
        <w:t xml:space="preserve">But </w:t>
      </w:r>
      <w:r w:rsidRPr="00F84390">
        <w:rPr>
          <w:b/>
        </w:rPr>
        <w:t>this effect does not occur with small apertures</w:t>
      </w:r>
      <w:r>
        <w:t xml:space="preserve">, which is mostly the case in computer </w:t>
      </w:r>
      <w:r w:rsidR="00F84390">
        <w:t>graphics that</w:t>
      </w:r>
      <w:r>
        <w:t xml:space="preserve"> uses pinhole cameras with infinitely small aperture. This effects </w:t>
      </w:r>
      <w:r w:rsidRPr="00F84390">
        <w:rPr>
          <w:b/>
        </w:rPr>
        <w:t>is simulated</w:t>
      </w:r>
      <w:r>
        <w:t xml:space="preserve">, either by adapting the camera model (which is not possible in the standard OpenGL pipeline) or it is approximated by blurring the image based on depth buffer values. </w:t>
      </w:r>
    </w:p>
    <w:p w14:paraId="1C46BFEB" w14:textId="2F7BE68C" w:rsidR="008A1EFA" w:rsidRDefault="008A1EFA" w:rsidP="00266EA1">
      <w:r>
        <w:t xml:space="preserve">Problems associated with the Postprocessing DoF effect are color bleeding and discontinuities at the silhouettes, those can be counteracted by using a bilateral filter or advance techniques based on diffusion for example. </w:t>
      </w:r>
    </w:p>
    <w:p w14:paraId="3F485D27" w14:textId="38BA9682" w:rsidR="008A1EFA" w:rsidRDefault="008A1EFA" w:rsidP="008A1EFA">
      <w:pPr>
        <w:pStyle w:val="Heading2"/>
      </w:pPr>
      <w:bookmarkStart w:id="75" w:name="_Toc439601905"/>
      <w:r>
        <w:t>Non-photorealistic rendering</w:t>
      </w:r>
      <w:bookmarkEnd w:id="75"/>
    </w:p>
    <w:p w14:paraId="562A8845" w14:textId="1CCF3281" w:rsidR="008A1EFA" w:rsidRDefault="008A1EFA" w:rsidP="008A1EFA">
      <w:r>
        <w:t>There are various types of NPR, but it often emphasizes the object edges and silhouettes. Edges can be found by search for depth discontinuities by using the depth buffer. This can be done using 1</w:t>
      </w:r>
      <w:r>
        <w:rPr>
          <w:vertAlign w:val="superscript"/>
        </w:rPr>
        <w:t>st</w:t>
      </w:r>
      <w:r>
        <w:t xml:space="preserve"> order differential operators like </w:t>
      </w:r>
      <w:r>
        <w:rPr>
          <w:b/>
        </w:rPr>
        <w:t>Sobel</w:t>
      </w:r>
      <w:r w:rsidR="00B97EC2">
        <w:rPr>
          <w:b/>
        </w:rPr>
        <w:t xml:space="preserve"> </w:t>
      </w:r>
      <w:r w:rsidR="00B97EC2">
        <w:t>to get the profile</w:t>
      </w:r>
      <w:r>
        <w:t xml:space="preserve"> </w:t>
      </w:r>
      <w:r w:rsidR="00B97EC2">
        <w:t>and</w:t>
      </w:r>
      <w:r>
        <w:t xml:space="preserve"> 2</w:t>
      </w:r>
      <w:r w:rsidRPr="008A1EFA">
        <w:rPr>
          <w:vertAlign w:val="superscript"/>
        </w:rPr>
        <w:t>nd</w:t>
      </w:r>
      <w:r>
        <w:t xml:space="preserve"> order differential operators like</w:t>
      </w:r>
      <w:r w:rsidR="00B97EC2">
        <w:t xml:space="preserve"> </w:t>
      </w:r>
      <w:r w:rsidR="00B97EC2">
        <w:rPr>
          <w:b/>
        </w:rPr>
        <w:t>Laplace</w:t>
      </w:r>
      <w:r w:rsidR="00B97EC2">
        <w:t xml:space="preserve"> to get the internal. </w:t>
      </w:r>
    </w:p>
    <w:p w14:paraId="53D13C74" w14:textId="5CE2BFAB" w:rsidR="00B97EC2" w:rsidRDefault="00B97EC2" w:rsidP="008A1EFA">
      <w:r>
        <w:rPr>
          <w:noProof/>
          <w:lang w:val="de-AT" w:eastAsia="de-AT"/>
        </w:rPr>
        <w:drawing>
          <wp:anchor distT="0" distB="0" distL="114300" distR="114300" simplePos="0" relativeHeight="251822080" behindDoc="0" locked="0" layoutInCell="1" allowOverlap="1" wp14:anchorId="68D93EE2" wp14:editId="3C46325A">
            <wp:simplePos x="0" y="0"/>
            <wp:positionH relativeFrom="margin">
              <wp:align>right</wp:align>
            </wp:positionH>
            <wp:positionV relativeFrom="paragraph">
              <wp:posOffset>474066</wp:posOffset>
            </wp:positionV>
            <wp:extent cx="3079750" cy="1508760"/>
            <wp:effectExtent l="0" t="0" r="6350" b="0"/>
            <wp:wrapTight wrapText="bothSides">
              <wp:wrapPolygon edited="0">
                <wp:start x="0" y="0"/>
                <wp:lineTo x="0" y="21273"/>
                <wp:lineTo x="21511" y="21273"/>
                <wp:lineTo x="21511"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9750" cy="1508760"/>
                    </a:xfrm>
                    <a:prstGeom prst="rect">
                      <a:avLst/>
                    </a:prstGeom>
                  </pic:spPr>
                </pic:pic>
              </a:graphicData>
            </a:graphic>
            <wp14:sizeRelH relativeFrom="margin">
              <wp14:pctWidth>0</wp14:pctWidth>
            </wp14:sizeRelH>
            <wp14:sizeRelV relativeFrom="margin">
              <wp14:pctHeight>0</wp14:pctHeight>
            </wp14:sizeRelV>
          </wp:anchor>
        </w:drawing>
      </w:r>
      <w:r>
        <w:t xml:space="preserve">Problems arise when small discontinuities are present in the z-domain, a better solution is to do edge detection on the </w:t>
      </w:r>
      <w:r>
        <w:rPr>
          <w:b/>
        </w:rPr>
        <w:t>G-Buffer</w:t>
      </w:r>
      <w:r>
        <w:t xml:space="preserve">, which makes use of all the available data and uses both the depth and the normal buffer for edge detection. </w:t>
      </w:r>
    </w:p>
    <w:p w14:paraId="130ECA4E" w14:textId="213A8FB5" w:rsidR="00B97EC2" w:rsidRPr="00B97EC2" w:rsidRDefault="00B97EC2" w:rsidP="008A1EFA">
      <w:r>
        <w:t xml:space="preserve">The G-Buffer can also be used to produce the illusion of illustration, to get a </w:t>
      </w:r>
      <w:r>
        <w:rPr>
          <w:b/>
        </w:rPr>
        <w:t>hatching</w:t>
      </w:r>
      <w:r>
        <w:t xml:space="preserve"> effect, textures can be created from brush strokes which follow the surface coordinates of the object. </w:t>
      </w:r>
    </w:p>
    <w:p w14:paraId="4AA38855" w14:textId="6580B633" w:rsidR="00033D4E" w:rsidRDefault="00B97EC2" w:rsidP="00B97EC2">
      <w:pPr>
        <w:pStyle w:val="Heading2"/>
      </w:pPr>
      <w:bookmarkStart w:id="76" w:name="_Toc439601906"/>
      <w:r>
        <w:t>Deferred Rendering Advantages</w:t>
      </w:r>
      <w:bookmarkEnd w:id="76"/>
    </w:p>
    <w:p w14:paraId="5EA7C6C1" w14:textId="5DD5A7C5" w:rsidR="00B97EC2" w:rsidRDefault="00B97EC2" w:rsidP="00B97EC2">
      <w:r>
        <w:t>Geometry only needs to be rendered once, complex shading and post-processing is done per pixel which reduces the complexity significantly and is independent of the geometry and depth complexity, which makes it a good fit for games.</w:t>
      </w:r>
    </w:p>
    <w:p w14:paraId="15DAA570" w14:textId="197DA2BF" w:rsidR="00B97EC2" w:rsidRDefault="00B97EC2" w:rsidP="00B97EC2">
      <w:pPr>
        <w:pStyle w:val="Heading2"/>
      </w:pPr>
      <w:bookmarkStart w:id="77" w:name="_Toc439601907"/>
      <w:r>
        <w:t>Deferred Rendering Disadvantages</w:t>
      </w:r>
      <w:bookmarkEnd w:id="77"/>
    </w:p>
    <w:p w14:paraId="396D025E" w14:textId="66746314" w:rsidR="005D529C" w:rsidRPr="0099003B" w:rsidRDefault="00B97EC2" w:rsidP="00A05D94">
      <w:r>
        <w:t xml:space="preserve">But it requires more memory and also frequent read/write operations and cannot use hardware anti-aliasing. Also, if advanced effects are needed (like transparency, ghosting…), a per-pixel sorting is required. </w:t>
      </w:r>
      <w:r>
        <w:rPr>
          <w:b/>
        </w:rPr>
        <w:t>Forward Shading</w:t>
      </w:r>
      <w:r>
        <w:t xml:space="preserve"> may be faster if there is only a low number of lights, only few post-processing effects and a low depth complexity. </w:t>
      </w:r>
      <w:r w:rsidR="005D529C" w:rsidRPr="0099003B">
        <w:br w:type="page"/>
      </w:r>
    </w:p>
    <w:p w14:paraId="0977960C" w14:textId="4E4223A3" w:rsidR="005D529C" w:rsidRPr="0099003B" w:rsidRDefault="002E27A6" w:rsidP="00A05D94">
      <w:pPr>
        <w:pStyle w:val="Heading1"/>
      </w:pPr>
      <w:bookmarkStart w:id="78" w:name="_Toc439601908"/>
      <w:r>
        <w:lastRenderedPageBreak/>
        <w:t xml:space="preserve">Image Space </w:t>
      </w:r>
      <w:r w:rsidR="005D529C" w:rsidRPr="0099003B">
        <w:t>Special Effects</w:t>
      </w:r>
      <w:bookmarkEnd w:id="78"/>
    </w:p>
    <w:p w14:paraId="62FE6E0F" w14:textId="3814A351" w:rsidR="005D529C" w:rsidRDefault="002E27A6" w:rsidP="00A05D94">
      <w:r>
        <w:t xml:space="preserve">The goal is to add special effects after the rendering is complete, in </w:t>
      </w:r>
      <w:r>
        <w:rPr>
          <w:b/>
        </w:rPr>
        <w:t>image space</w:t>
      </w:r>
      <w:r>
        <w:t xml:space="preserve">, so that it is independent on the geometric scene complexity and can also use often used image processing techniques. </w:t>
      </w:r>
    </w:p>
    <w:p w14:paraId="69AC76FE" w14:textId="32F4DE9A" w:rsidR="002E27A6" w:rsidRDefault="002E27A6" w:rsidP="002E27A6">
      <w:pPr>
        <w:pStyle w:val="Heading2"/>
      </w:pPr>
      <w:bookmarkStart w:id="79" w:name="_Toc439601909"/>
      <w:r>
        <w:t>Billboards</w:t>
      </w:r>
      <w:bookmarkEnd w:id="79"/>
    </w:p>
    <w:p w14:paraId="185DE2B7" w14:textId="791A0649" w:rsidR="002E27A6" w:rsidRDefault="00122BF6" w:rsidP="002E27A6">
      <w:r>
        <w:rPr>
          <w:noProof/>
          <w:lang w:val="de-AT" w:eastAsia="de-AT"/>
        </w:rPr>
        <w:drawing>
          <wp:anchor distT="0" distB="0" distL="114300" distR="114300" simplePos="0" relativeHeight="251824128" behindDoc="0" locked="0" layoutInCell="1" allowOverlap="1" wp14:anchorId="521C22AD" wp14:editId="46CA6BC8">
            <wp:simplePos x="0" y="0"/>
            <wp:positionH relativeFrom="margin">
              <wp:align>right</wp:align>
            </wp:positionH>
            <wp:positionV relativeFrom="paragraph">
              <wp:posOffset>76251</wp:posOffset>
            </wp:positionV>
            <wp:extent cx="2194560" cy="1537335"/>
            <wp:effectExtent l="0" t="0" r="0" b="5715"/>
            <wp:wrapTight wrapText="bothSides">
              <wp:wrapPolygon edited="0">
                <wp:start x="0" y="0"/>
                <wp:lineTo x="0" y="21413"/>
                <wp:lineTo x="21375" y="21413"/>
                <wp:lineTo x="21375"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94560" cy="1537335"/>
                    </a:xfrm>
                    <a:prstGeom prst="rect">
                      <a:avLst/>
                    </a:prstGeom>
                  </pic:spPr>
                </pic:pic>
              </a:graphicData>
            </a:graphic>
            <wp14:sizeRelH relativeFrom="margin">
              <wp14:pctWidth>0</wp14:pctWidth>
            </wp14:sizeRelH>
            <wp14:sizeRelV relativeFrom="margin">
              <wp14:pctHeight>0</wp14:pctHeight>
            </wp14:sizeRelV>
          </wp:anchor>
        </w:drawing>
      </w:r>
      <w:r w:rsidR="00782804">
        <w:rPr>
          <w:b/>
        </w:rPr>
        <w:t>Billboards</w:t>
      </w:r>
      <w:r w:rsidR="00782804">
        <w:t xml:space="preserve"> are also called impostors or sprites and are prerequisites for many effects, they are represented through a textured triangle which is aligned in a special way (may face the viewer or aligned with some axis). </w:t>
      </w:r>
      <w:r>
        <w:t xml:space="preserve">Due to the simple nature and small memory footprint, it can be used in large quantities and allows for </w:t>
      </w:r>
      <w:r>
        <w:rPr>
          <w:b/>
        </w:rPr>
        <w:t>fast hardware rendering</w:t>
      </w:r>
      <w:r>
        <w:t>, as it is never examined in detail</w:t>
      </w:r>
      <w:r w:rsidR="001B67C3">
        <w:t xml:space="preserve"> e.g. clouds in the sky</w:t>
      </w:r>
      <w:r>
        <w:t xml:space="preserve">. </w:t>
      </w:r>
    </w:p>
    <w:p w14:paraId="4099B045" w14:textId="5D25C89A" w:rsidR="00122BF6" w:rsidRDefault="00122BF6" w:rsidP="002E27A6">
      <w:r>
        <w:t xml:space="preserve">Billboards facing the camera need to be transformed to always face in the right direction, to achieve this, the </w:t>
      </w:r>
      <w:r>
        <w:rPr>
          <w:b/>
        </w:rPr>
        <w:t>ModelView</w:t>
      </w:r>
      <w:r>
        <w:t xml:space="preserve"> matrix is changed, the </w:t>
      </w:r>
      <w:r>
        <w:rPr>
          <w:b/>
        </w:rPr>
        <w:t xml:space="preserve">rotation </w:t>
      </w:r>
      <w:r>
        <w:t xml:space="preserve">is </w:t>
      </w:r>
      <w:r>
        <w:rPr>
          <w:b/>
        </w:rPr>
        <w:t>removed</w:t>
      </w:r>
      <w:r>
        <w:t xml:space="preserve"> but the </w:t>
      </w:r>
      <w:r>
        <w:rPr>
          <w:b/>
        </w:rPr>
        <w:t>scale</w:t>
      </w:r>
      <w:r>
        <w:t xml:space="preserve"> is </w:t>
      </w:r>
      <w:r>
        <w:rPr>
          <w:b/>
        </w:rPr>
        <w:t>maintained</w:t>
      </w:r>
      <w:r>
        <w:t xml:space="preserve">. By doing so, the Billboard will appear at the right position and distance and also face the camera. </w:t>
      </w:r>
    </w:p>
    <w:p w14:paraId="707B8D8F" w14:textId="36E01A3C" w:rsidR="001B67C3" w:rsidRPr="001B67C3" w:rsidRDefault="001B67C3" w:rsidP="002E27A6">
      <w:r>
        <w:rPr>
          <w:b/>
        </w:rPr>
        <w:t>Billboard clouds</w:t>
      </w:r>
      <w:r>
        <w:t xml:space="preserve"> are a set of billboards with different sizes or orientation, which also be created procedurally or animated by a physical simulation. </w:t>
      </w:r>
    </w:p>
    <w:p w14:paraId="7E7BEBD3" w14:textId="1C17E737" w:rsidR="002E27A6" w:rsidRDefault="002E27A6" w:rsidP="002E27A6">
      <w:pPr>
        <w:pStyle w:val="Heading2"/>
      </w:pPr>
      <w:bookmarkStart w:id="80" w:name="_Toc439601910"/>
      <w:r>
        <w:t>Particle Systems</w:t>
      </w:r>
      <w:bookmarkEnd w:id="80"/>
    </w:p>
    <w:p w14:paraId="49B2E88A" w14:textId="5238C8A6" w:rsidR="002E27A6" w:rsidRDefault="00AD6D19" w:rsidP="002E27A6">
      <w:r>
        <w:t xml:space="preserve">Particle Systems try to </w:t>
      </w:r>
      <w:r w:rsidRPr="00AD6D19">
        <w:rPr>
          <w:b/>
        </w:rPr>
        <w:t>model objects changing over time</w:t>
      </w:r>
      <w:r>
        <w:t xml:space="preserve">, typically those are many </w:t>
      </w:r>
      <w:r w:rsidRPr="00AD6D19">
        <w:rPr>
          <w:b/>
        </w:rPr>
        <w:t>small objects</w:t>
      </w:r>
      <w:r>
        <w:t xml:space="preserve"> and the main distinction is between </w:t>
      </w:r>
      <w:r w:rsidRPr="00AD6D19">
        <w:rPr>
          <w:b/>
        </w:rPr>
        <w:t>state-less and state-full particles</w:t>
      </w:r>
      <w:r>
        <w:t>. It is used to model many n</w:t>
      </w:r>
      <w:r w:rsidR="00F84390">
        <w:t>atural phenomena like rain, snow</w:t>
      </w:r>
      <w:r>
        <w:t>, clouds, explosions…</w:t>
      </w:r>
    </w:p>
    <w:p w14:paraId="76B3836C" w14:textId="57E1AC54" w:rsidR="00AD6D19" w:rsidRDefault="00AD6D19" w:rsidP="002E27A6">
      <w:r>
        <w:t xml:space="preserve">All particles of a system use the same update method and also share the same properties, a particle system therefore handles the initialization step, the updating of all particles, the randomness to simulate the real world and the rendering of those particles. Particles can be described through parameters (location, speed, lifetime), which may change over time. The particles themselves can appear in many different shapes, also those shapes can vary over time. </w:t>
      </w:r>
    </w:p>
    <w:p w14:paraId="07568AD7" w14:textId="498E93B8" w:rsidR="00AD6D19" w:rsidRDefault="00AD6D19" w:rsidP="002E27A6">
      <w:r>
        <w:t xml:space="preserve">As most particle systems mimic physical phenomena, the motion may be controlled by external forces like gravity or collision and particles can interfere with other particles and thereby cause a more entropic movement. </w:t>
      </w:r>
    </w:p>
    <w:p w14:paraId="450ABDB1" w14:textId="36308C56" w:rsidR="00AD6D19" w:rsidRDefault="00AD6D19" w:rsidP="002E27A6">
      <w:r>
        <w:t xml:space="preserve">Most times, correct modelling is not as important as the associated memory consumption and rendering speed. </w:t>
      </w:r>
    </w:p>
    <w:p w14:paraId="7A3BBFDC" w14:textId="4DAEBBB6" w:rsidR="002E27A6" w:rsidRDefault="002E27A6" w:rsidP="002E27A6">
      <w:pPr>
        <w:pStyle w:val="Heading2"/>
      </w:pPr>
      <w:bookmarkStart w:id="81" w:name="_Toc439601911"/>
      <w:r>
        <w:t>Fog</w:t>
      </w:r>
      <w:bookmarkEnd w:id="81"/>
    </w:p>
    <w:p w14:paraId="4EE36362" w14:textId="369378DD" w:rsidR="002E27A6" w:rsidRDefault="005005E4" w:rsidP="002E27A6">
      <w:r>
        <w:t xml:space="preserve">Fog is an </w:t>
      </w:r>
      <w:r>
        <w:rPr>
          <w:b/>
        </w:rPr>
        <w:t>atmospheric effect</w:t>
      </w:r>
      <w:r>
        <w:t xml:space="preserve"> (scattering of light) and is mostly used as a stylistic element or to give clues about the depth, but also to hide artifacts in the distance. </w:t>
      </w:r>
    </w:p>
    <w:p w14:paraId="65F5A122" w14:textId="7094284D" w:rsidR="005005E4" w:rsidRPr="005005E4" w:rsidRDefault="005005E4" w:rsidP="002E27A6">
      <w:r>
        <w:rPr>
          <w:noProof/>
          <w:lang w:val="de-AT" w:eastAsia="de-AT"/>
        </w:rPr>
        <w:drawing>
          <wp:anchor distT="0" distB="0" distL="114300" distR="114300" simplePos="0" relativeHeight="251826176" behindDoc="0" locked="0" layoutInCell="1" allowOverlap="1" wp14:anchorId="0D969157" wp14:editId="31300407">
            <wp:simplePos x="0" y="0"/>
            <wp:positionH relativeFrom="margin">
              <wp:posOffset>3150870</wp:posOffset>
            </wp:positionH>
            <wp:positionV relativeFrom="paragraph">
              <wp:posOffset>60960</wp:posOffset>
            </wp:positionV>
            <wp:extent cx="2120900" cy="1031875"/>
            <wp:effectExtent l="0" t="0" r="0" b="0"/>
            <wp:wrapTight wrapText="bothSides">
              <wp:wrapPolygon edited="0">
                <wp:start x="0" y="0"/>
                <wp:lineTo x="0" y="21135"/>
                <wp:lineTo x="21341" y="21135"/>
                <wp:lineTo x="21341"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0900" cy="10318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28224" behindDoc="0" locked="0" layoutInCell="1" allowOverlap="1" wp14:anchorId="2B0E8F7A" wp14:editId="7EDAFFE4">
            <wp:simplePos x="0" y="0"/>
            <wp:positionH relativeFrom="margin">
              <wp:align>right</wp:align>
            </wp:positionH>
            <wp:positionV relativeFrom="paragraph">
              <wp:posOffset>101930</wp:posOffset>
            </wp:positionV>
            <wp:extent cx="1741805" cy="994410"/>
            <wp:effectExtent l="0" t="0" r="0" b="0"/>
            <wp:wrapTight wrapText="bothSides">
              <wp:wrapPolygon edited="0">
                <wp:start x="0" y="0"/>
                <wp:lineTo x="0" y="21103"/>
                <wp:lineTo x="21261" y="21103"/>
                <wp:lineTo x="21261"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41805" cy="994410"/>
                    </a:xfrm>
                    <a:prstGeom prst="rect">
                      <a:avLst/>
                    </a:prstGeom>
                  </pic:spPr>
                </pic:pic>
              </a:graphicData>
            </a:graphic>
            <wp14:sizeRelH relativeFrom="margin">
              <wp14:pctWidth>0</wp14:pctWidth>
            </wp14:sizeRelH>
            <wp14:sizeRelV relativeFrom="margin">
              <wp14:pctHeight>0</wp14:pctHeight>
            </wp14:sizeRelV>
          </wp:anchor>
        </w:drawing>
      </w:r>
      <w:r>
        <w:t xml:space="preserve">The intensity of the fog scales with the distance to the camera, this leads to the term </w:t>
      </w:r>
      <w:r>
        <w:rPr>
          <w:b/>
        </w:rPr>
        <w:t>distance fog</w:t>
      </w:r>
      <w:r>
        <w:t xml:space="preserve">, where the surface color is blended with the fog color. The </w:t>
      </w:r>
      <w:r>
        <w:rPr>
          <w:b/>
        </w:rPr>
        <w:t xml:space="preserve">fog factor </w:t>
      </w:r>
      <w:r>
        <w:rPr>
          <w:i/>
        </w:rPr>
        <w:t>f</w:t>
      </w:r>
      <w:r>
        <w:t xml:space="preserve"> can be linear, exponential or even squared exponential to give different stylings to the fog.</w:t>
      </w:r>
      <w:r w:rsidRPr="005005E4">
        <w:rPr>
          <w:noProof/>
          <w:lang w:eastAsia="de-AT"/>
        </w:rPr>
        <w:t xml:space="preserve"> </w:t>
      </w:r>
    </w:p>
    <w:p w14:paraId="385C1D7E" w14:textId="24E4E0FB" w:rsidR="002E27A6" w:rsidRDefault="002E27A6" w:rsidP="002E27A6">
      <w:pPr>
        <w:pStyle w:val="Heading2"/>
      </w:pPr>
      <w:bookmarkStart w:id="82" w:name="_Toc439601912"/>
      <w:r>
        <w:lastRenderedPageBreak/>
        <w:t>Bokeh</w:t>
      </w:r>
      <w:bookmarkEnd w:id="82"/>
    </w:p>
    <w:p w14:paraId="40386247" w14:textId="1D9DEE29" w:rsidR="002E27A6" w:rsidRDefault="006517AC" w:rsidP="002E27A6">
      <w:r>
        <w:t xml:space="preserve">The word </w:t>
      </w:r>
      <w:r>
        <w:rPr>
          <w:b/>
        </w:rPr>
        <w:t>bokeh</w:t>
      </w:r>
      <w:r>
        <w:t xml:space="preserve"> means something like </w:t>
      </w:r>
      <w:r>
        <w:rPr>
          <w:i/>
        </w:rPr>
        <w:t>blur</w:t>
      </w:r>
      <w:r>
        <w:t xml:space="preserve"> and is an effect of a camera lens system, which is essentially the CoC shaped by the aperture of the camera, this gives a filmic look to a scene. It can be simulated by </w:t>
      </w:r>
      <w:r>
        <w:rPr>
          <w:b/>
        </w:rPr>
        <w:t>convoluting with an aperture-shaped filter kernel</w:t>
      </w:r>
      <w:r>
        <w:t xml:space="preserve">, but artifacts may pose a problem with color bleeding and discontinuities. </w:t>
      </w:r>
    </w:p>
    <w:p w14:paraId="55A76F84" w14:textId="793AC2B3" w:rsidR="006517AC" w:rsidRDefault="006517AC" w:rsidP="002E27A6">
      <w:r>
        <w:t xml:space="preserve">A real-time approach is based on splatting, where a </w:t>
      </w:r>
      <w:r w:rsidRPr="0065270C">
        <w:rPr>
          <w:b/>
        </w:rPr>
        <w:t>textured quad is drawn for each pixel</w:t>
      </w:r>
      <w:r>
        <w:t xml:space="preserve"> using the geometry shader, each is textured with a bokeh shape, </w:t>
      </w:r>
      <w:bookmarkStart w:id="83" w:name="_GoBack"/>
      <w:bookmarkEnd w:id="83"/>
      <w:r w:rsidR="00A0040D">
        <w:t>and whereas</w:t>
      </w:r>
      <w:r>
        <w:t xml:space="preserve"> the color is given as the product of the scene color times the bokeh and then blended together via additive blending. </w:t>
      </w:r>
      <w:r w:rsidR="0065270C">
        <w:t xml:space="preserve">In a </w:t>
      </w:r>
      <w:r w:rsidR="0065270C">
        <w:rPr>
          <w:b/>
        </w:rPr>
        <w:t>normalization pass</w:t>
      </w:r>
      <w:r w:rsidR="0065270C">
        <w:t xml:space="preserve">, the bokeh weights are accumulated in the alpha channel and divided by alpha to normalize. </w:t>
      </w:r>
    </w:p>
    <w:p w14:paraId="0EE6CC7D" w14:textId="473FA0EA" w:rsidR="0065270C" w:rsidRPr="0065270C" w:rsidRDefault="0065270C" w:rsidP="002E27A6">
      <w:r>
        <w:t xml:space="preserve">To optimize this approach, the final image can be split into layer to avoid artifacts and regions further away can be rendered in lower resolution for the blurring. </w:t>
      </w:r>
    </w:p>
    <w:p w14:paraId="1C2D78C1" w14:textId="75015709" w:rsidR="002E27A6" w:rsidRDefault="002E27A6" w:rsidP="002E27A6">
      <w:pPr>
        <w:pStyle w:val="Heading2"/>
      </w:pPr>
      <w:bookmarkStart w:id="84" w:name="_Toc439601913"/>
      <w:r>
        <w:t>Motion blur</w:t>
      </w:r>
      <w:bookmarkEnd w:id="84"/>
    </w:p>
    <w:p w14:paraId="17783A24" w14:textId="52AE81CD" w:rsidR="005D5B9E" w:rsidRDefault="005D5B9E" w:rsidP="002E27A6">
      <w:r>
        <w:t xml:space="preserve">Motion blur is a property of the human eye (moving the eye causes blur) and cameras (due to long exposures), adding this to real-time graphics adds realism and can also cover up some performance problems. </w:t>
      </w:r>
    </w:p>
    <w:p w14:paraId="28545A7C" w14:textId="77777777" w:rsidR="005D5B9E" w:rsidRDefault="005D5B9E" w:rsidP="002E27A6">
      <w:r>
        <w:t xml:space="preserve">Motion blur is a </w:t>
      </w:r>
      <w:r w:rsidRPr="005D5B9E">
        <w:rPr>
          <w:b/>
        </w:rPr>
        <w:t>continuous effect</w:t>
      </w:r>
      <w:r>
        <w:t xml:space="preserve">, but it can also be approximated </w:t>
      </w:r>
      <w:r w:rsidRPr="005D5B9E">
        <w:rPr>
          <w:b/>
        </w:rPr>
        <w:t>discretely</w:t>
      </w:r>
      <w:r>
        <w:t xml:space="preserve">. The simplest method is to render the object at earlier positions with varying transparency, but for this the object needs to be rendered multiple times. It makes more sense and it’s more efficient to render the object to a buffer and simply copy this buffer with varying transparency. </w:t>
      </w:r>
    </w:p>
    <w:p w14:paraId="424BE79D" w14:textId="1CDA9464" w:rsidR="002E27A6" w:rsidRDefault="005D5B9E" w:rsidP="002E27A6">
      <w:r>
        <w:t xml:space="preserve">To implement </w:t>
      </w:r>
      <w:r>
        <w:rPr>
          <w:b/>
        </w:rPr>
        <w:t>continuous motion blur</w:t>
      </w:r>
      <w:r>
        <w:t xml:space="preserve">, for each pixel it is necessary to compute how the pixel moves over time, form a </w:t>
      </w:r>
      <w:r>
        <w:rPr>
          <w:b/>
        </w:rPr>
        <w:t>velocity buffer</w:t>
      </w:r>
      <w:r>
        <w:t xml:space="preserve"> by looking at the current and previous ModelViewProjection matrix and sample a line along that direction to accumulate the color values. </w:t>
      </w:r>
    </w:p>
    <w:p w14:paraId="59716576" w14:textId="2B137CF0" w:rsidR="005D5B9E" w:rsidRPr="005D5B9E" w:rsidRDefault="005D5B9E" w:rsidP="002E27A6">
      <w:r>
        <w:t xml:space="preserve">As with all blur operations, the artifacts include </w:t>
      </w:r>
      <w:r>
        <w:rPr>
          <w:b/>
        </w:rPr>
        <w:t>color bleeding</w:t>
      </w:r>
      <w:r>
        <w:t xml:space="preserve"> (slow foreground objects bleed into fast back</w:t>
      </w:r>
      <w:r w:rsidR="00FF4C9B">
        <w:t>g</w:t>
      </w:r>
      <w:r>
        <w:t xml:space="preserve">round) and </w:t>
      </w:r>
      <w:r>
        <w:rPr>
          <w:b/>
        </w:rPr>
        <w:t>discontinuities at silhouettes</w:t>
      </w:r>
      <w:r>
        <w:t xml:space="preserve">. </w:t>
      </w:r>
    </w:p>
    <w:p w14:paraId="4F74EEC7" w14:textId="31C787C9" w:rsidR="002E27A6" w:rsidRDefault="002E27A6" w:rsidP="002E27A6">
      <w:pPr>
        <w:pStyle w:val="Heading2"/>
      </w:pPr>
      <w:bookmarkStart w:id="85" w:name="_Toc439601914"/>
      <w:r>
        <w:t>Lens Flare</w:t>
      </w:r>
      <w:bookmarkEnd w:id="85"/>
    </w:p>
    <w:p w14:paraId="3C58F4A5" w14:textId="44FCBE1F" w:rsidR="002E27A6" w:rsidRDefault="00960839" w:rsidP="002E27A6">
      <w:r>
        <w:t xml:space="preserve">Lens flares occur when imperfect lenses are used in cameras and are essentially a shortcoming that photographers try to avoid, but it looks realistic and fancy and appear as a star, ring or hexagonal shapes. </w:t>
      </w:r>
    </w:p>
    <w:p w14:paraId="7CD17710" w14:textId="66841124" w:rsidR="00960839" w:rsidRPr="00960839" w:rsidRDefault="00960839" w:rsidP="002E27A6">
      <w:r>
        <w:t xml:space="preserve">To implement </w:t>
      </w:r>
      <w:r>
        <w:rPr>
          <w:b/>
        </w:rPr>
        <w:t>lens flare rendering</w:t>
      </w:r>
      <w:r>
        <w:t xml:space="preserve">, a lens flare texture is chose and rendered with differently sized textured quads and alpha blending on the line between the light source and the image center. </w:t>
      </w:r>
    </w:p>
    <w:p w14:paraId="21FB6F3B" w14:textId="58B27D75" w:rsidR="002E27A6" w:rsidRDefault="002E27A6" w:rsidP="002E27A6">
      <w:pPr>
        <w:pStyle w:val="Heading2"/>
      </w:pPr>
      <w:bookmarkStart w:id="86" w:name="_Toc439601915"/>
      <w:r>
        <w:t>Planar Reflections</w:t>
      </w:r>
      <w:bookmarkEnd w:id="86"/>
    </w:p>
    <w:p w14:paraId="1F1FCB7A" w14:textId="1C096975" w:rsidR="002E27A6" w:rsidRDefault="00960839" w:rsidP="002E27A6">
      <w:r>
        <w:rPr>
          <w:noProof/>
          <w:lang w:val="de-AT" w:eastAsia="de-AT"/>
        </w:rPr>
        <w:drawing>
          <wp:anchor distT="0" distB="0" distL="114300" distR="114300" simplePos="0" relativeHeight="251830272" behindDoc="0" locked="0" layoutInCell="1" allowOverlap="1" wp14:anchorId="6771CAD6" wp14:editId="0F6C6E1A">
            <wp:simplePos x="0" y="0"/>
            <wp:positionH relativeFrom="margin">
              <wp:align>right</wp:align>
            </wp:positionH>
            <wp:positionV relativeFrom="paragraph">
              <wp:posOffset>5080</wp:posOffset>
            </wp:positionV>
            <wp:extent cx="1990725" cy="1375410"/>
            <wp:effectExtent l="0" t="0" r="9525" b="0"/>
            <wp:wrapTight wrapText="bothSides">
              <wp:wrapPolygon edited="0">
                <wp:start x="0" y="0"/>
                <wp:lineTo x="0" y="21241"/>
                <wp:lineTo x="21497" y="21241"/>
                <wp:lineTo x="21497"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90725" cy="1375410"/>
                    </a:xfrm>
                    <a:prstGeom prst="rect">
                      <a:avLst/>
                    </a:prstGeom>
                  </pic:spPr>
                </pic:pic>
              </a:graphicData>
            </a:graphic>
            <wp14:sizeRelH relativeFrom="margin">
              <wp14:pctWidth>0</wp14:pctWidth>
            </wp14:sizeRelH>
            <wp14:sizeRelV relativeFrom="margin">
              <wp14:pctHeight>0</wp14:pctHeight>
            </wp14:sizeRelV>
          </wp:anchor>
        </w:drawing>
      </w:r>
      <w:r>
        <w:t>Reflections on planes are done by drawing the desired object, drawing the mirror transparent and drawing the object itself, but as this is not restricted to the mirror itself, it is necessary to clip it to this plane.</w:t>
      </w:r>
    </w:p>
    <w:p w14:paraId="1C4B9E6C" w14:textId="301F6746" w:rsidR="00960839" w:rsidRDefault="00960839" w:rsidP="002E27A6">
      <w:r>
        <w:t xml:space="preserve">This can be done by using a stencil buffer. </w:t>
      </w:r>
    </w:p>
    <w:p w14:paraId="6E9A9DB9" w14:textId="28872C14" w:rsidR="002E27A6" w:rsidRDefault="002E27A6" w:rsidP="002E27A6">
      <w:pPr>
        <w:pStyle w:val="Heading2"/>
      </w:pPr>
      <w:bookmarkStart w:id="87" w:name="_Toc439601916"/>
      <w:r>
        <w:lastRenderedPageBreak/>
        <w:t>Stencil Buffer</w:t>
      </w:r>
      <w:bookmarkEnd w:id="87"/>
    </w:p>
    <w:p w14:paraId="45CEC5CD" w14:textId="3A70BFC4" w:rsidR="002E27A6" w:rsidRDefault="00960839" w:rsidP="002E27A6">
      <w:r>
        <w:t xml:space="preserve">The stencil buffer allows to mask parts of the framebuffer, it is available in various bit depths and can be used for reflections, constructive solid geometry and shadow volumes, although it is nowadays mostly replaced by programmable shading. </w:t>
      </w:r>
    </w:p>
    <w:p w14:paraId="67219223" w14:textId="0DF03B95" w:rsidR="00372B4D" w:rsidRDefault="00372B4D" w:rsidP="002E27A6">
      <w:r>
        <w:t xml:space="preserve">To render reflections using the stencil buffer, the buffer is reset, the mirror is rendered into the stencil buffer, the mirrored object is then only rendered in the mirror and the object itself is rendered normally afterwards. </w:t>
      </w:r>
    </w:p>
    <w:p w14:paraId="542A8810" w14:textId="31BF4F7C" w:rsidR="00372B4D" w:rsidRDefault="00372B4D" w:rsidP="002E27A6">
      <w:r>
        <w:t xml:space="preserve">To improve the quality of the reflection, the object color is faded out with increasing distance to the reflector. Two things to watch out for are that the reflection changes the handedness, so the winding order of the faces needs to be adjusted and also if the scene intersects the mirror plane it should be clipped against the plane to avoid artifacts. </w:t>
      </w:r>
    </w:p>
    <w:p w14:paraId="135911C8" w14:textId="5B0BCEF1" w:rsidR="00372B4D" w:rsidRDefault="00372B4D" w:rsidP="002E27A6">
      <w:r>
        <w:t xml:space="preserve">This can also be done in a shader by rendering parts of the scene below the plane into an additional texture, for water use fog to simulate the scattering. </w:t>
      </w:r>
    </w:p>
    <w:p w14:paraId="64B2D69A" w14:textId="46C24D21" w:rsidR="002E27A6" w:rsidRDefault="002E27A6" w:rsidP="002E27A6">
      <w:pPr>
        <w:pStyle w:val="Heading2"/>
      </w:pPr>
      <w:bookmarkStart w:id="88" w:name="_Toc439601917"/>
      <w:r>
        <w:t>Transparency</w:t>
      </w:r>
      <w:bookmarkEnd w:id="88"/>
    </w:p>
    <w:p w14:paraId="0782FA20" w14:textId="192DB725" w:rsidR="002E27A6" w:rsidRDefault="00372B4D" w:rsidP="002E27A6">
      <w:r>
        <w:t xml:space="preserve">Transparency is not only a matter of blending, but the order is important so the objects need to be sorted back to front. Sometimes sorting the triangles is enough, but not always, as cyclic overlaps may occur or triangles may intersect, then it is necessary to sort the fragments. </w:t>
      </w:r>
    </w:p>
    <w:p w14:paraId="595C10AE" w14:textId="525977CC" w:rsidR="005A6237" w:rsidRDefault="005A6237" w:rsidP="005A6237">
      <w:pPr>
        <w:pStyle w:val="Heading3"/>
      </w:pPr>
      <w:bookmarkStart w:id="89" w:name="_Toc439601918"/>
      <w:r>
        <w:t>Depth Peeling</w:t>
      </w:r>
      <w:bookmarkEnd w:id="89"/>
    </w:p>
    <w:p w14:paraId="14136740" w14:textId="77777777" w:rsidR="003331D8" w:rsidRDefault="003331D8" w:rsidP="002E27A6">
      <w:r>
        <w:rPr>
          <w:noProof/>
          <w:lang w:val="de-AT" w:eastAsia="de-AT"/>
        </w:rPr>
        <w:drawing>
          <wp:anchor distT="0" distB="0" distL="114300" distR="114300" simplePos="0" relativeHeight="251832320" behindDoc="0" locked="0" layoutInCell="1" allowOverlap="1" wp14:anchorId="426463A5" wp14:editId="570FFBCF">
            <wp:simplePos x="0" y="0"/>
            <wp:positionH relativeFrom="column">
              <wp:posOffset>4145687</wp:posOffset>
            </wp:positionH>
            <wp:positionV relativeFrom="paragraph">
              <wp:posOffset>7976</wp:posOffset>
            </wp:positionV>
            <wp:extent cx="2967228" cy="1097527"/>
            <wp:effectExtent l="0" t="0" r="5080" b="7620"/>
            <wp:wrapTight wrapText="bothSides">
              <wp:wrapPolygon edited="0">
                <wp:start x="0" y="0"/>
                <wp:lineTo x="0" y="21375"/>
                <wp:lineTo x="21498" y="21375"/>
                <wp:lineTo x="21498"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67228" cy="1097527"/>
                    </a:xfrm>
                    <a:prstGeom prst="rect">
                      <a:avLst/>
                    </a:prstGeom>
                  </pic:spPr>
                </pic:pic>
              </a:graphicData>
            </a:graphic>
            <wp14:sizeRelH relativeFrom="margin">
              <wp14:pctWidth>0</wp14:pctWidth>
            </wp14:sizeRelH>
            <wp14:sizeRelV relativeFrom="margin">
              <wp14:pctHeight>0</wp14:pctHeight>
            </wp14:sizeRelV>
          </wp:anchor>
        </w:drawing>
      </w:r>
      <w:r w:rsidR="00173EED">
        <w:t xml:space="preserve">Via </w:t>
      </w:r>
      <w:r w:rsidR="00173EED">
        <w:rPr>
          <w:b/>
        </w:rPr>
        <w:t xml:space="preserve">Depth peeling </w:t>
      </w:r>
      <w:r w:rsidR="00173EED">
        <w:t>it is possible to achieve order-independent transparency, here the image is rendered multiple times, the first past finds the front-most depth/color and each successive pass finds the depth/color of the next nearest fragment on a per-pixel basis, so each pass draws what is “behind” the previous pass.</w:t>
      </w:r>
      <w:r>
        <w:t xml:space="preserve"> Each of the passes forms a layer and a shader can be used to compare each layer with its previous layer and finally compose all layers together. </w:t>
      </w:r>
    </w:p>
    <w:p w14:paraId="1CCA3BB8" w14:textId="77777777" w:rsidR="005A6237" w:rsidRDefault="003331D8" w:rsidP="002E27A6">
      <w:r>
        <w:rPr>
          <w:b/>
        </w:rPr>
        <w:t>Dual Depth peeling</w:t>
      </w:r>
      <w:r>
        <w:t xml:space="preserve"> peels front and back in one pass and keeps track of min/max depth in two textures. It compares the current depth with the min/max values and can then decide whether to render to the front layer or the back layer, this decreases the number of passes from n to n/2 + 1. </w:t>
      </w:r>
    </w:p>
    <w:p w14:paraId="4AB32316" w14:textId="77777777" w:rsidR="005A6237" w:rsidRDefault="005A6237" w:rsidP="002E27A6">
      <w:r>
        <w:t xml:space="preserve">The problem remains, that both sorting triangles and depth peeling are slow so hardware support is preferable. </w:t>
      </w:r>
    </w:p>
    <w:p w14:paraId="43EF0DE4" w14:textId="5D835FEF" w:rsidR="00173EED" w:rsidRDefault="00173EED" w:rsidP="005A6237">
      <w:pPr>
        <w:pStyle w:val="Heading3"/>
      </w:pPr>
      <w:r>
        <w:t xml:space="preserve"> </w:t>
      </w:r>
      <w:bookmarkStart w:id="90" w:name="_Toc439601919"/>
      <w:r w:rsidR="005A6237">
        <w:t>Per-Pixel Linked Lists</w:t>
      </w:r>
      <w:bookmarkEnd w:id="90"/>
    </w:p>
    <w:p w14:paraId="1B3C233F" w14:textId="7F02684E" w:rsidR="003331D8" w:rsidRDefault="005A6237" w:rsidP="002E27A6">
      <w:r>
        <w:t xml:space="preserve">The scene is rendered and a linked list is generated per pixel, these lists can be sorted and used to compose the fragments. This requires a read/write buffer and two additional buffers (fragment and link buffer plus start offset buffer). </w:t>
      </w:r>
    </w:p>
    <w:p w14:paraId="4D85696A" w14:textId="33CABE3C" w:rsidR="005A6237" w:rsidRDefault="005A6237" w:rsidP="002E27A6">
      <w:r>
        <w:t xml:space="preserve">The </w:t>
      </w:r>
      <w:r>
        <w:rPr>
          <w:b/>
        </w:rPr>
        <w:t>fragment and link buffer</w:t>
      </w:r>
      <w:r>
        <w:t xml:space="preserve"> contains all fragment data produced during rasterization and must be large enough to store all fragments. The </w:t>
      </w:r>
      <w:r>
        <w:rPr>
          <w:b/>
        </w:rPr>
        <w:t>start offset buffer</w:t>
      </w:r>
      <w:r>
        <w:t xml:space="preserve"> contains the offset of the last fragment written at every pixel location, it is initialized to some magic value. </w:t>
      </w:r>
    </w:p>
    <w:p w14:paraId="5C039881" w14:textId="571D8039" w:rsidR="005A6237" w:rsidRDefault="005A6237" w:rsidP="002E27A6"/>
    <w:p w14:paraId="458DE44B" w14:textId="72DCC145" w:rsidR="005A6237" w:rsidRDefault="005A6237" w:rsidP="002E27A6">
      <w:r>
        <w:rPr>
          <w:noProof/>
          <w:lang w:val="de-AT" w:eastAsia="de-AT"/>
        </w:rPr>
        <w:lastRenderedPageBreak/>
        <w:drawing>
          <wp:anchor distT="0" distB="0" distL="114300" distR="114300" simplePos="0" relativeHeight="251838464" behindDoc="0" locked="0" layoutInCell="1" allowOverlap="1" wp14:anchorId="05B638D9" wp14:editId="326EB560">
            <wp:simplePos x="0" y="0"/>
            <wp:positionH relativeFrom="margin">
              <wp:posOffset>0</wp:posOffset>
            </wp:positionH>
            <wp:positionV relativeFrom="paragraph">
              <wp:posOffset>2711755</wp:posOffset>
            </wp:positionV>
            <wp:extent cx="3423285" cy="2570480"/>
            <wp:effectExtent l="0" t="0" r="5715" b="1270"/>
            <wp:wrapTight wrapText="bothSides">
              <wp:wrapPolygon edited="0">
                <wp:start x="0" y="0"/>
                <wp:lineTo x="0" y="21451"/>
                <wp:lineTo x="21516" y="21451"/>
                <wp:lineTo x="21516"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23285" cy="257048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40512" behindDoc="0" locked="0" layoutInCell="1" allowOverlap="1" wp14:anchorId="54C3A18D" wp14:editId="4E27E6E9">
            <wp:simplePos x="0" y="0"/>
            <wp:positionH relativeFrom="margin">
              <wp:align>right</wp:align>
            </wp:positionH>
            <wp:positionV relativeFrom="paragraph">
              <wp:posOffset>2652726</wp:posOffset>
            </wp:positionV>
            <wp:extent cx="3506470" cy="2653030"/>
            <wp:effectExtent l="0" t="0" r="0" b="0"/>
            <wp:wrapTight wrapText="bothSides">
              <wp:wrapPolygon edited="0">
                <wp:start x="0" y="0"/>
                <wp:lineTo x="0" y="21404"/>
                <wp:lineTo x="21475" y="21404"/>
                <wp:lineTo x="2147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6470" cy="265303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36416" behindDoc="0" locked="0" layoutInCell="1" allowOverlap="1" wp14:anchorId="6DD5C4D7" wp14:editId="033AE536">
            <wp:simplePos x="0" y="0"/>
            <wp:positionH relativeFrom="margin">
              <wp:align>right</wp:align>
            </wp:positionH>
            <wp:positionV relativeFrom="paragraph">
              <wp:posOffset>127</wp:posOffset>
            </wp:positionV>
            <wp:extent cx="3416300" cy="2600960"/>
            <wp:effectExtent l="0" t="0" r="0" b="8890"/>
            <wp:wrapTight wrapText="bothSides">
              <wp:wrapPolygon edited="0">
                <wp:start x="0" y="0"/>
                <wp:lineTo x="0" y="21516"/>
                <wp:lineTo x="21439" y="21516"/>
                <wp:lineTo x="2143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16300" cy="26009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34368" behindDoc="0" locked="0" layoutInCell="1" allowOverlap="1" wp14:anchorId="242B7EAF" wp14:editId="2B54FBFF">
            <wp:simplePos x="0" y="0"/>
            <wp:positionH relativeFrom="margin">
              <wp:align>left</wp:align>
            </wp:positionH>
            <wp:positionV relativeFrom="paragraph">
              <wp:posOffset>6833</wp:posOffset>
            </wp:positionV>
            <wp:extent cx="3364865" cy="2566035"/>
            <wp:effectExtent l="0" t="0" r="6985" b="5715"/>
            <wp:wrapTight wrapText="bothSides">
              <wp:wrapPolygon edited="0">
                <wp:start x="0" y="0"/>
                <wp:lineTo x="0" y="21488"/>
                <wp:lineTo x="21523" y="21488"/>
                <wp:lineTo x="21523"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4865" cy="2566035"/>
                    </a:xfrm>
                    <a:prstGeom prst="rect">
                      <a:avLst/>
                    </a:prstGeom>
                  </pic:spPr>
                </pic:pic>
              </a:graphicData>
            </a:graphic>
            <wp14:sizeRelH relativeFrom="margin">
              <wp14:pctWidth>0</wp14:pctWidth>
            </wp14:sizeRelH>
            <wp14:sizeRelV relativeFrom="margin">
              <wp14:pctHeight>0</wp14:pctHeight>
            </wp14:sizeRelV>
          </wp:anchor>
        </w:drawing>
      </w:r>
      <w:r>
        <w:t>This linked list can be traversed to retrieve the fragments for the corresponding screen position, this list of fragments can be processed</w:t>
      </w:r>
      <w:r w:rsidR="00637C83">
        <w:t xml:space="preserve"> (sort and blend)</w:t>
      </w:r>
      <w:r>
        <w:t xml:space="preserve"> to produce the resulting image. </w:t>
      </w:r>
    </w:p>
    <w:p w14:paraId="7DE7CB0D" w14:textId="1E0A9F8A" w:rsidR="00637C83" w:rsidRDefault="00637C83" w:rsidP="002E27A6">
      <w:r>
        <w:rPr>
          <w:noProof/>
          <w:lang w:val="de-AT" w:eastAsia="de-AT"/>
        </w:rPr>
        <w:drawing>
          <wp:anchor distT="0" distB="0" distL="114300" distR="114300" simplePos="0" relativeHeight="251844608" behindDoc="0" locked="0" layoutInCell="1" allowOverlap="1" wp14:anchorId="3DA167B7" wp14:editId="1F900356">
            <wp:simplePos x="0" y="0"/>
            <wp:positionH relativeFrom="margin">
              <wp:align>right</wp:align>
            </wp:positionH>
            <wp:positionV relativeFrom="paragraph">
              <wp:posOffset>227632</wp:posOffset>
            </wp:positionV>
            <wp:extent cx="3240278" cy="2639545"/>
            <wp:effectExtent l="0" t="0" r="0" b="8890"/>
            <wp:wrapTight wrapText="bothSides">
              <wp:wrapPolygon edited="0">
                <wp:start x="0" y="0"/>
                <wp:lineTo x="0" y="21517"/>
                <wp:lineTo x="21465" y="21517"/>
                <wp:lineTo x="21465"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0278" cy="2639545"/>
                    </a:xfrm>
                    <a:prstGeom prst="rect">
                      <a:avLst/>
                    </a:prstGeom>
                  </pic:spPr>
                </pic:pic>
              </a:graphicData>
            </a:graphic>
            <wp14:sizeRelH relativeFrom="margin">
              <wp14:pctWidth>0</wp14:pctWidth>
            </wp14:sizeRelH>
            <wp14:sizeRelV relativeFrom="margin">
              <wp14:pctHeight>0</wp14:pctHeight>
            </wp14:sizeRelV>
          </wp:anchor>
        </w:drawing>
      </w:r>
    </w:p>
    <w:p w14:paraId="4065B66C" w14:textId="1897237D" w:rsidR="00637C83" w:rsidRDefault="00637C83" w:rsidP="002E27A6">
      <w:r>
        <w:rPr>
          <w:noProof/>
          <w:lang w:val="de-AT" w:eastAsia="de-AT"/>
        </w:rPr>
        <w:drawing>
          <wp:anchor distT="0" distB="0" distL="114300" distR="114300" simplePos="0" relativeHeight="251842560" behindDoc="0" locked="0" layoutInCell="1" allowOverlap="1" wp14:anchorId="54FC81FD" wp14:editId="2D937961">
            <wp:simplePos x="0" y="0"/>
            <wp:positionH relativeFrom="margin">
              <wp:align>left</wp:align>
            </wp:positionH>
            <wp:positionV relativeFrom="paragraph">
              <wp:posOffset>18415</wp:posOffset>
            </wp:positionV>
            <wp:extent cx="3305175" cy="2530475"/>
            <wp:effectExtent l="0" t="0" r="9525" b="3175"/>
            <wp:wrapTight wrapText="bothSides">
              <wp:wrapPolygon edited="0">
                <wp:start x="0" y="0"/>
                <wp:lineTo x="0" y="21464"/>
                <wp:lineTo x="21538" y="21464"/>
                <wp:lineTo x="21538"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05175" cy="2530475"/>
                    </a:xfrm>
                    <a:prstGeom prst="rect">
                      <a:avLst/>
                    </a:prstGeom>
                  </pic:spPr>
                </pic:pic>
              </a:graphicData>
            </a:graphic>
            <wp14:sizeRelH relativeFrom="margin">
              <wp14:pctWidth>0</wp14:pctWidth>
            </wp14:sizeRelH>
            <wp14:sizeRelV relativeFrom="margin">
              <wp14:pctHeight>0</wp14:pctHeight>
            </wp14:sizeRelV>
          </wp:anchor>
        </w:drawing>
      </w:r>
    </w:p>
    <w:p w14:paraId="19141B16" w14:textId="4C9D7033" w:rsidR="00637C83" w:rsidRDefault="00637C83" w:rsidP="002E27A6"/>
    <w:p w14:paraId="335FEA44" w14:textId="77777777" w:rsidR="00637C83" w:rsidRDefault="00637C83" w:rsidP="002E27A6"/>
    <w:p w14:paraId="01AB134A" w14:textId="2C6E8FCC" w:rsidR="00637C83" w:rsidRDefault="00637C83" w:rsidP="002E27A6"/>
    <w:p w14:paraId="1B0FB688" w14:textId="2F7E3F81" w:rsidR="00637C83" w:rsidRDefault="00637C83" w:rsidP="002E27A6"/>
    <w:p w14:paraId="44DA3F2C" w14:textId="670DCA1D" w:rsidR="00637C83" w:rsidRDefault="00637C83" w:rsidP="002E27A6"/>
    <w:p w14:paraId="03B65B92" w14:textId="0D8DA6FA" w:rsidR="00637C83" w:rsidRDefault="00637C83" w:rsidP="002E27A6"/>
    <w:p w14:paraId="05E3A8B0" w14:textId="77777777" w:rsidR="00637C83" w:rsidRDefault="00637C83" w:rsidP="002E27A6"/>
    <w:p w14:paraId="10FE6881" w14:textId="7182603F" w:rsidR="005A6237" w:rsidRPr="005A6237" w:rsidRDefault="005A6237" w:rsidP="002E27A6"/>
    <w:p w14:paraId="2715CAF9" w14:textId="4D0CA3A9" w:rsidR="002E27A6" w:rsidRDefault="002E27A6" w:rsidP="002E27A6">
      <w:pPr>
        <w:pStyle w:val="Heading2"/>
      </w:pPr>
      <w:bookmarkStart w:id="91" w:name="_Toc439601920"/>
      <w:r>
        <w:t>Shadowing with environmental lighting</w:t>
      </w:r>
      <w:bookmarkEnd w:id="91"/>
    </w:p>
    <w:p w14:paraId="4F504808" w14:textId="49CAF951" w:rsidR="002E27A6" w:rsidRDefault="00235B10" w:rsidP="002E27A6">
      <w:r>
        <w:rPr>
          <w:noProof/>
          <w:lang w:val="de-AT" w:eastAsia="de-AT"/>
        </w:rPr>
        <w:drawing>
          <wp:anchor distT="0" distB="0" distL="114300" distR="114300" simplePos="0" relativeHeight="251846656" behindDoc="0" locked="0" layoutInCell="1" allowOverlap="1" wp14:anchorId="3D6476DF" wp14:editId="4A04914D">
            <wp:simplePos x="0" y="0"/>
            <wp:positionH relativeFrom="margin">
              <wp:align>right</wp:align>
            </wp:positionH>
            <wp:positionV relativeFrom="paragraph">
              <wp:posOffset>539293</wp:posOffset>
            </wp:positionV>
            <wp:extent cx="3569970" cy="1126490"/>
            <wp:effectExtent l="0" t="0" r="0" b="0"/>
            <wp:wrapTight wrapText="bothSides">
              <wp:wrapPolygon edited="0">
                <wp:start x="0" y="0"/>
                <wp:lineTo x="0" y="21186"/>
                <wp:lineTo x="21439" y="21186"/>
                <wp:lineTo x="21439"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69970" cy="1126490"/>
                    </a:xfrm>
                    <a:prstGeom prst="rect">
                      <a:avLst/>
                    </a:prstGeom>
                  </pic:spPr>
                </pic:pic>
              </a:graphicData>
            </a:graphic>
            <wp14:sizeRelH relativeFrom="margin">
              <wp14:pctWidth>0</wp14:pctWidth>
            </wp14:sizeRelH>
            <wp14:sizeRelV relativeFrom="margin">
              <wp14:pctHeight>0</wp14:pctHeight>
            </wp14:sizeRelV>
          </wp:anchor>
        </w:drawing>
      </w:r>
      <w:r w:rsidR="00637C83">
        <w:t xml:space="preserve">Up to this point, shading is done with a known light and its position, now the shadowing is calculated dependent on the ambient light, which is independent of the light/object orientation and adds depth and contrast to images. </w:t>
      </w:r>
    </w:p>
    <w:p w14:paraId="4AB61EED" w14:textId="5C089EC2" w:rsidR="002E27A6" w:rsidRDefault="002E27A6" w:rsidP="002E27A6">
      <w:pPr>
        <w:pStyle w:val="Heading3"/>
      </w:pPr>
      <w:bookmarkStart w:id="92" w:name="_Toc439601921"/>
      <w:r>
        <w:t>Ambient Occlusion</w:t>
      </w:r>
      <w:bookmarkEnd w:id="92"/>
    </w:p>
    <w:p w14:paraId="1A3765E1" w14:textId="453AAE0C" w:rsidR="002E27A6" w:rsidRDefault="00235B10" w:rsidP="002E27A6">
      <w:r>
        <w:t xml:space="preserve">The goal is to weigh the ordinary shading using the mean visibility, which is given as 1 – AO. </w:t>
      </w:r>
      <w:r w:rsidRPr="00235B10">
        <w:rPr>
          <w:b/>
        </w:rPr>
        <w:t>Mean-Visibility</w:t>
      </w:r>
      <w:r>
        <w:t xml:space="preserve"> uses raycasting to find self-occlusions and for each vertex, n rays are cast into the half sphere oriented by the normal and the blocked rays are counted. </w:t>
      </w:r>
    </w:p>
    <w:p w14:paraId="29B68B76" w14:textId="7448C0F9" w:rsidR="00235B10" w:rsidRDefault="00235B10" w:rsidP="002E27A6">
      <w:r>
        <w:rPr>
          <w:noProof/>
          <w:lang w:val="de-AT" w:eastAsia="de-AT"/>
        </w:rPr>
        <w:drawing>
          <wp:anchor distT="0" distB="0" distL="114300" distR="114300" simplePos="0" relativeHeight="251848704" behindDoc="0" locked="0" layoutInCell="1" allowOverlap="1" wp14:anchorId="62D7F989" wp14:editId="36ECB7FD">
            <wp:simplePos x="0" y="0"/>
            <wp:positionH relativeFrom="margin">
              <wp:align>right</wp:align>
            </wp:positionH>
            <wp:positionV relativeFrom="paragraph">
              <wp:posOffset>232410</wp:posOffset>
            </wp:positionV>
            <wp:extent cx="3709035" cy="1806575"/>
            <wp:effectExtent l="0" t="0" r="5715" b="3175"/>
            <wp:wrapTight wrapText="bothSides">
              <wp:wrapPolygon edited="0">
                <wp:start x="0" y="0"/>
                <wp:lineTo x="0" y="21410"/>
                <wp:lineTo x="21522" y="21410"/>
                <wp:lineTo x="21522"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9035" cy="1806575"/>
                    </a:xfrm>
                    <a:prstGeom prst="rect">
                      <a:avLst/>
                    </a:prstGeom>
                  </pic:spPr>
                </pic:pic>
              </a:graphicData>
            </a:graphic>
            <wp14:sizeRelH relativeFrom="margin">
              <wp14:pctWidth>0</wp14:pctWidth>
            </wp14:sizeRelH>
            <wp14:sizeRelV relativeFrom="margin">
              <wp14:pctHeight>0</wp14:pctHeight>
            </wp14:sizeRelV>
          </wp:anchor>
        </w:drawing>
      </w:r>
      <w:r>
        <w:t xml:space="preserve">To account for Lambert’s law, a cosine distribution is applied around the normal vector and the rays are also limited in length to account for other nearby objects. But this is computationally expensive. </w:t>
      </w:r>
    </w:p>
    <w:p w14:paraId="4071F37A" w14:textId="6777A132" w:rsidR="002E27A6" w:rsidRDefault="002E27A6" w:rsidP="002E27A6">
      <w:pPr>
        <w:pStyle w:val="Heading3"/>
      </w:pPr>
      <w:bookmarkStart w:id="93" w:name="_Toc439601922"/>
      <w:r>
        <w:t>SSAO</w:t>
      </w:r>
      <w:bookmarkEnd w:id="93"/>
    </w:p>
    <w:p w14:paraId="21774240" w14:textId="67AEF3C2" w:rsidR="002E27A6" w:rsidRPr="00235B10" w:rsidRDefault="00235B10" w:rsidP="002E27A6">
      <w:r>
        <w:t xml:space="preserve">The </w:t>
      </w:r>
      <w:r>
        <w:rPr>
          <w:b/>
        </w:rPr>
        <w:t>screen space ambient occlusion (SSAO)</w:t>
      </w:r>
      <w:r>
        <w:t xml:space="preserve"> uses the z-buffer to approximate the surrounding area and comput the ambient occlusion from the neighboring pixels, whereas a random sampling from the z-buffer is used. </w:t>
      </w:r>
    </w:p>
    <w:p w14:paraId="54E1BF7A" w14:textId="3DCA3FD4" w:rsidR="002E27A6" w:rsidRDefault="00235B10" w:rsidP="002E27A6">
      <w:pPr>
        <w:pStyle w:val="Heading3"/>
      </w:pPr>
      <w:bookmarkStart w:id="94" w:name="_Toc439601923"/>
      <w:r>
        <w:rPr>
          <w:noProof/>
          <w:lang w:val="de-AT" w:eastAsia="de-AT"/>
        </w:rPr>
        <w:drawing>
          <wp:anchor distT="0" distB="0" distL="114300" distR="114300" simplePos="0" relativeHeight="251850752" behindDoc="0" locked="0" layoutInCell="1" allowOverlap="1" wp14:anchorId="1D80022D" wp14:editId="53CAD5D6">
            <wp:simplePos x="0" y="0"/>
            <wp:positionH relativeFrom="margin">
              <wp:align>right</wp:align>
            </wp:positionH>
            <wp:positionV relativeFrom="paragraph">
              <wp:posOffset>52680</wp:posOffset>
            </wp:positionV>
            <wp:extent cx="3650615" cy="2028190"/>
            <wp:effectExtent l="0" t="0" r="6985" b="0"/>
            <wp:wrapTight wrapText="bothSides">
              <wp:wrapPolygon edited="0">
                <wp:start x="0" y="0"/>
                <wp:lineTo x="0" y="21302"/>
                <wp:lineTo x="21529" y="21302"/>
                <wp:lineTo x="21529"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50615" cy="2028190"/>
                    </a:xfrm>
                    <a:prstGeom prst="rect">
                      <a:avLst/>
                    </a:prstGeom>
                  </pic:spPr>
                </pic:pic>
              </a:graphicData>
            </a:graphic>
            <wp14:sizeRelH relativeFrom="margin">
              <wp14:pctWidth>0</wp14:pctWidth>
            </wp14:sizeRelH>
            <wp14:sizeRelV relativeFrom="margin">
              <wp14:pctHeight>0</wp14:pctHeight>
            </wp14:sizeRelV>
          </wp:anchor>
        </w:drawing>
      </w:r>
      <w:r w:rsidR="002E27A6">
        <w:t>SSDO</w:t>
      </w:r>
      <w:bookmarkEnd w:id="94"/>
    </w:p>
    <w:p w14:paraId="26839A3C" w14:textId="38BAADBC" w:rsidR="00235B10" w:rsidRDefault="00235B10" w:rsidP="002E27A6">
      <w:r>
        <w:t xml:space="preserve">With </w:t>
      </w:r>
      <w:r>
        <w:rPr>
          <w:b/>
        </w:rPr>
        <w:t>screen space directional occlusion (SSDO)</w:t>
      </w:r>
      <w:r>
        <w:t xml:space="preserve">, the directional illumination is also considered when computing the occlusion, this can also be used with </w:t>
      </w:r>
      <w:r>
        <w:rPr>
          <w:b/>
        </w:rPr>
        <w:t>bounce</w:t>
      </w:r>
      <w:r>
        <w:t>, where color bleeding of nearby materials is also taken into account.</w:t>
      </w:r>
    </w:p>
    <w:p w14:paraId="259BEE78" w14:textId="13D3CF7C" w:rsidR="00235B10" w:rsidRDefault="00235B10" w:rsidP="002E27A6">
      <w:r>
        <w:t xml:space="preserve">In dynamic environments, surfaces are </w:t>
      </w:r>
      <w:r>
        <w:rPr>
          <w:b/>
        </w:rPr>
        <w:t>approximated by oriented disks</w:t>
      </w:r>
      <w:r>
        <w:t xml:space="preserve">, which allows the computation of the occlusion to be done analytically between the disks. </w:t>
      </w:r>
    </w:p>
    <w:p w14:paraId="63D3DE07" w14:textId="2F6963D2" w:rsidR="002E27A6" w:rsidRPr="00235B10" w:rsidRDefault="00235B10" w:rsidP="002E27A6">
      <w:r>
        <w:rPr>
          <w:noProof/>
          <w:lang w:val="de-AT" w:eastAsia="de-AT"/>
        </w:rPr>
        <w:drawing>
          <wp:anchor distT="0" distB="0" distL="114300" distR="114300" simplePos="0" relativeHeight="251852800" behindDoc="0" locked="0" layoutInCell="1" allowOverlap="1" wp14:anchorId="27440901" wp14:editId="7171051F">
            <wp:simplePos x="0" y="0"/>
            <wp:positionH relativeFrom="margin">
              <wp:align>left</wp:align>
            </wp:positionH>
            <wp:positionV relativeFrom="paragraph">
              <wp:posOffset>-92101</wp:posOffset>
            </wp:positionV>
            <wp:extent cx="3152775" cy="1708150"/>
            <wp:effectExtent l="0" t="0" r="9525" b="6350"/>
            <wp:wrapTight wrapText="bothSides">
              <wp:wrapPolygon edited="0">
                <wp:start x="0" y="0"/>
                <wp:lineTo x="0" y="21439"/>
                <wp:lineTo x="21535" y="21439"/>
                <wp:lineTo x="21535"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2775" cy="1708150"/>
                    </a:xfrm>
                    <a:prstGeom prst="rect">
                      <a:avLst/>
                    </a:prstGeom>
                  </pic:spPr>
                </pic:pic>
              </a:graphicData>
            </a:graphic>
            <wp14:sizeRelH relativeFrom="margin">
              <wp14:pctWidth>0</wp14:pctWidth>
            </wp14:sizeRelH>
            <wp14:sizeRelV relativeFrom="margin">
              <wp14:pctHeight>0</wp14:pctHeight>
            </wp14:sizeRelV>
          </wp:anchor>
        </w:drawing>
      </w:r>
      <w:r>
        <w:t xml:space="preserve">The problem arises with multiple occlusions, this can be dealt with by </w:t>
      </w:r>
      <w:r w:rsidRPr="00235B10">
        <w:rPr>
          <w:b/>
        </w:rPr>
        <w:t>using multi-pass rendering</w:t>
      </w:r>
      <w:r>
        <w:t xml:space="preserve">. </w:t>
      </w:r>
    </w:p>
    <w:p w14:paraId="6DCA9A6D" w14:textId="77777777" w:rsidR="002E27A6" w:rsidRPr="002E27A6" w:rsidRDefault="002E27A6" w:rsidP="002E27A6"/>
    <w:p w14:paraId="6043A247" w14:textId="563F66A8" w:rsidR="002E27A6" w:rsidRDefault="002E27A6" w:rsidP="002E27A6"/>
    <w:p w14:paraId="1DB56BA4" w14:textId="5AAF0C41" w:rsidR="002E27A6" w:rsidRPr="002E27A6" w:rsidRDefault="002E27A6" w:rsidP="002E27A6"/>
    <w:p w14:paraId="55D123F8" w14:textId="31A99B18" w:rsidR="005D529C" w:rsidRPr="0099003B" w:rsidRDefault="005D529C" w:rsidP="00A05D94"/>
    <w:p w14:paraId="70D0C1F4" w14:textId="2D5BC7F1" w:rsidR="005D529C" w:rsidRPr="0099003B" w:rsidRDefault="005D529C" w:rsidP="00A05D94"/>
    <w:p w14:paraId="13AD96C5" w14:textId="587940E7" w:rsidR="005D529C" w:rsidRDefault="005D529C" w:rsidP="00A05D94"/>
    <w:p w14:paraId="0228F98F" w14:textId="77777777" w:rsidR="00976215" w:rsidRDefault="00976215" w:rsidP="00A05D94"/>
    <w:p w14:paraId="78FAA58F" w14:textId="77777777" w:rsidR="00976215" w:rsidRDefault="00976215" w:rsidP="00A05D94"/>
    <w:p w14:paraId="42AE4B26" w14:textId="77777777" w:rsidR="00976215" w:rsidRDefault="00976215" w:rsidP="00A05D94"/>
    <w:p w14:paraId="3385C673" w14:textId="77777777" w:rsidR="00976215" w:rsidRDefault="00976215" w:rsidP="00A05D94"/>
    <w:p w14:paraId="2E1AF4DB" w14:textId="77777777" w:rsidR="00976215" w:rsidRDefault="00976215" w:rsidP="00A05D94"/>
    <w:p w14:paraId="5B304F8C" w14:textId="77777777" w:rsidR="00976215" w:rsidRDefault="00976215" w:rsidP="00A05D94"/>
    <w:p w14:paraId="67688D77" w14:textId="77777777" w:rsidR="00976215" w:rsidRDefault="00976215" w:rsidP="00A05D94"/>
    <w:p w14:paraId="310805BE" w14:textId="77777777" w:rsidR="00976215" w:rsidRDefault="00976215" w:rsidP="00A05D94"/>
    <w:p w14:paraId="1BD11900" w14:textId="77777777" w:rsidR="00976215" w:rsidRDefault="00976215" w:rsidP="00A05D94"/>
    <w:p w14:paraId="3FB8D9B6" w14:textId="77777777" w:rsidR="00976215" w:rsidRDefault="00976215" w:rsidP="00A05D94"/>
    <w:p w14:paraId="4B216E70" w14:textId="69E1F679" w:rsidR="0064263E" w:rsidRPr="0064263E" w:rsidRDefault="0064263E" w:rsidP="0064263E">
      <w:pPr>
        <w:jc w:val="center"/>
      </w:pPr>
      <w:r>
        <w:rPr>
          <w:i/>
        </w:rPr>
        <w:t>“The display is the computer.”</w:t>
      </w:r>
      <w:r>
        <w:rPr>
          <w:i/>
        </w:rPr>
        <w:br/>
      </w:r>
      <w:r>
        <w:t xml:space="preserve">                                 - Jen-Hsun Huang [NVIDIA]</w:t>
      </w:r>
    </w:p>
    <w:p w14:paraId="52352984" w14:textId="77777777" w:rsidR="00976215" w:rsidRDefault="00976215" w:rsidP="00A05D94"/>
    <w:p w14:paraId="5C86849E" w14:textId="77777777" w:rsidR="00976215" w:rsidRDefault="00976215" w:rsidP="00A05D94"/>
    <w:p w14:paraId="2F9A8F2B" w14:textId="77777777" w:rsidR="00976215" w:rsidRDefault="00976215" w:rsidP="00A05D94"/>
    <w:p w14:paraId="5773426E" w14:textId="77777777" w:rsidR="00976215" w:rsidRDefault="00976215" w:rsidP="00A05D94"/>
    <w:p w14:paraId="7BC85FAE" w14:textId="77777777" w:rsidR="00976215" w:rsidRDefault="00976215" w:rsidP="00A05D94"/>
    <w:p w14:paraId="510BA1BA" w14:textId="77777777" w:rsidR="00976215" w:rsidRDefault="00976215" w:rsidP="00A05D94"/>
    <w:p w14:paraId="46483ECD" w14:textId="77777777" w:rsidR="00976215" w:rsidRDefault="00976215" w:rsidP="00A05D94"/>
    <w:p w14:paraId="5C9E1D55" w14:textId="77777777" w:rsidR="00976215" w:rsidRPr="0099003B" w:rsidRDefault="00976215" w:rsidP="00A05D94"/>
    <w:p w14:paraId="057DB10D" w14:textId="6F61E13C" w:rsidR="005D529C" w:rsidRPr="0099003B" w:rsidRDefault="005D529C" w:rsidP="00A05D94"/>
    <w:p w14:paraId="41FDFD04" w14:textId="38D81E12" w:rsidR="005D529C" w:rsidRDefault="005D529C" w:rsidP="00A05D94"/>
    <w:p w14:paraId="56066A5C" w14:textId="77777777" w:rsidR="00976215" w:rsidRDefault="00976215" w:rsidP="00A05D94"/>
    <w:p w14:paraId="7EB6B9CC" w14:textId="77777777" w:rsidR="00976215" w:rsidRPr="0099003B" w:rsidRDefault="00976215" w:rsidP="00A05D94"/>
    <w:p w14:paraId="02DA5699" w14:textId="5C9A1D91" w:rsidR="005D529C" w:rsidRPr="0099003B" w:rsidRDefault="005D529C" w:rsidP="00A05D94">
      <w:pPr>
        <w:pStyle w:val="Heading1"/>
      </w:pPr>
      <w:bookmarkStart w:id="95" w:name="_Toc439601924"/>
      <w:r w:rsidRPr="0099003B">
        <w:lastRenderedPageBreak/>
        <w:t>Shadows</w:t>
      </w:r>
      <w:bookmarkEnd w:id="95"/>
    </w:p>
    <w:p w14:paraId="0D38DE29" w14:textId="19DD701C" w:rsidR="005D529C" w:rsidRPr="006E7ACD" w:rsidRDefault="006E7ACD" w:rsidP="00A05D94">
      <w:r>
        <w:rPr>
          <w:noProof/>
          <w:lang w:val="de-AT" w:eastAsia="de-AT"/>
        </w:rPr>
        <w:drawing>
          <wp:anchor distT="0" distB="0" distL="114300" distR="114300" simplePos="0" relativeHeight="251854848" behindDoc="0" locked="0" layoutInCell="1" allowOverlap="1" wp14:anchorId="0B31FC3C" wp14:editId="4F2F77D1">
            <wp:simplePos x="0" y="0"/>
            <wp:positionH relativeFrom="margin">
              <wp:align>right</wp:align>
            </wp:positionH>
            <wp:positionV relativeFrom="paragraph">
              <wp:posOffset>76835</wp:posOffset>
            </wp:positionV>
            <wp:extent cx="2689860" cy="1675130"/>
            <wp:effectExtent l="0" t="0" r="0" b="1270"/>
            <wp:wrapTight wrapText="bothSides">
              <wp:wrapPolygon edited="0">
                <wp:start x="0" y="0"/>
                <wp:lineTo x="0" y="21371"/>
                <wp:lineTo x="21416" y="21371"/>
                <wp:lineTo x="21416"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89860" cy="1675130"/>
                    </a:xfrm>
                    <a:prstGeom prst="rect">
                      <a:avLst/>
                    </a:prstGeom>
                  </pic:spPr>
                </pic:pic>
              </a:graphicData>
            </a:graphic>
            <wp14:sizeRelH relativeFrom="margin">
              <wp14:pctWidth>0</wp14:pctWidth>
            </wp14:sizeRelH>
            <wp14:sizeRelV relativeFrom="margin">
              <wp14:pctHeight>0</wp14:pctHeight>
            </wp14:sizeRelV>
          </wp:anchor>
        </w:drawing>
      </w:r>
      <w:r w:rsidR="00C07236">
        <w:t xml:space="preserve">Shadows originate from the fact, that light is blocked by objects and this gives an important visual clue considering the relative location and the position of the light. </w:t>
      </w:r>
      <w:r>
        <w:t xml:space="preserve">Shadows are a </w:t>
      </w:r>
      <w:r>
        <w:rPr>
          <w:b/>
        </w:rPr>
        <w:t>non-local</w:t>
      </w:r>
      <w:r>
        <w:t xml:space="preserve"> effects between the </w:t>
      </w:r>
      <w:r w:rsidRPr="006E7ACD">
        <w:rPr>
          <w:b/>
        </w:rPr>
        <w:t>light source</w:t>
      </w:r>
      <w:r>
        <w:t xml:space="preserve">, the </w:t>
      </w:r>
      <w:r w:rsidRPr="006E7ACD">
        <w:rPr>
          <w:b/>
        </w:rPr>
        <w:t>receiver</w:t>
      </w:r>
      <w:r>
        <w:t xml:space="preserve"> and the </w:t>
      </w:r>
      <w:r>
        <w:rPr>
          <w:b/>
        </w:rPr>
        <w:t>occluder</w:t>
      </w:r>
      <w:r>
        <w:t>.</w:t>
      </w:r>
      <w:r w:rsidRPr="006E7ACD">
        <w:rPr>
          <w:noProof/>
          <w:lang w:eastAsia="de-AT"/>
        </w:rPr>
        <w:t xml:space="preserve"> </w:t>
      </w:r>
    </w:p>
    <w:p w14:paraId="400DE2F5" w14:textId="58B7C185" w:rsidR="005D529C" w:rsidRDefault="006E7ACD" w:rsidP="00A05D94">
      <w:r>
        <w:t xml:space="preserve">Shadows are a byproduct of global light transport and therefore a </w:t>
      </w:r>
      <w:r>
        <w:rPr>
          <w:i/>
        </w:rPr>
        <w:t>global illumination</w:t>
      </w:r>
      <w:r>
        <w:rPr>
          <w:b/>
          <w:i/>
        </w:rPr>
        <w:t xml:space="preserve"> </w:t>
      </w:r>
      <w:r>
        <w:t>problem</w:t>
      </w:r>
      <w:r w:rsidR="007366E1">
        <w:t xml:space="preserve"> which makes it hard for online rendering, as global information is typically not available during rendering. To deal with this problem, a </w:t>
      </w:r>
      <w:r w:rsidR="007366E1">
        <w:rPr>
          <w:b/>
        </w:rPr>
        <w:t xml:space="preserve">two-pass technique </w:t>
      </w:r>
      <w:r w:rsidR="007366E1">
        <w:t>can be used by calculating the shadow information in a first pass and then render the scene using this information.</w:t>
      </w:r>
    </w:p>
    <w:p w14:paraId="620C33E2" w14:textId="506640C8" w:rsidR="007366E1" w:rsidRDefault="007366E1" w:rsidP="007366E1">
      <w:pPr>
        <w:pStyle w:val="Heading2"/>
      </w:pPr>
      <w:bookmarkStart w:id="96" w:name="_Toc439601925"/>
      <w:r>
        <w:t>Real-Time Shadows</w:t>
      </w:r>
      <w:bookmarkEnd w:id="96"/>
    </w:p>
    <w:p w14:paraId="33474672" w14:textId="30E777FF" w:rsidR="007366E1" w:rsidRDefault="0035014D" w:rsidP="007366E1">
      <w:r>
        <w:t>There are various ways to implement real-time shadows, which is being discussed in the next few headers.</w:t>
      </w:r>
    </w:p>
    <w:p w14:paraId="23B41D7D" w14:textId="4642CB4F" w:rsidR="0035014D" w:rsidRDefault="0035014D" w:rsidP="0035014D">
      <w:pPr>
        <w:pStyle w:val="Heading3"/>
      </w:pPr>
      <w:bookmarkStart w:id="97" w:name="_Toc439601926"/>
      <w:r>
        <w:t>Static Shadows</w:t>
      </w:r>
      <w:bookmarkEnd w:id="97"/>
    </w:p>
    <w:p w14:paraId="04D5A1A7" w14:textId="3D928886" w:rsidR="0035014D" w:rsidRDefault="0035014D" w:rsidP="0035014D">
      <w:r>
        <w:t xml:space="preserve">When using static shadows, it is possible to </w:t>
      </w:r>
      <w:r w:rsidRPr="0035014D">
        <w:rPr>
          <w:b/>
        </w:rPr>
        <w:t>incorporate shadows into the light maps</w:t>
      </w:r>
      <w:r>
        <w:t xml:space="preserve"> themselves, for each texel, a ray is cast to each light source and this information can be stored in the light maps</w:t>
      </w:r>
      <w:r w:rsidR="008E5BBF">
        <w:t>.</w:t>
      </w:r>
    </w:p>
    <w:p w14:paraId="65E86494" w14:textId="148E4E2A" w:rsidR="008E5BBF" w:rsidRDefault="008E5BBF" w:rsidP="008E5BBF">
      <w:pPr>
        <w:pStyle w:val="Heading3"/>
      </w:pPr>
      <w:bookmarkStart w:id="98" w:name="_Toc439601927"/>
      <w:r>
        <w:rPr>
          <w:noProof/>
          <w:lang w:val="de-AT" w:eastAsia="de-AT"/>
        </w:rPr>
        <w:drawing>
          <wp:anchor distT="0" distB="0" distL="114300" distR="114300" simplePos="0" relativeHeight="251856896" behindDoc="0" locked="0" layoutInCell="1" allowOverlap="1" wp14:anchorId="5E37ADD9" wp14:editId="5318237D">
            <wp:simplePos x="0" y="0"/>
            <wp:positionH relativeFrom="margin">
              <wp:align>right</wp:align>
            </wp:positionH>
            <wp:positionV relativeFrom="paragraph">
              <wp:posOffset>103962</wp:posOffset>
            </wp:positionV>
            <wp:extent cx="1939290" cy="1316355"/>
            <wp:effectExtent l="0" t="0" r="3810" b="0"/>
            <wp:wrapTight wrapText="bothSides">
              <wp:wrapPolygon edited="0">
                <wp:start x="0" y="0"/>
                <wp:lineTo x="0" y="21256"/>
                <wp:lineTo x="21430" y="21256"/>
                <wp:lineTo x="21430"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39290" cy="1316355"/>
                    </a:xfrm>
                    <a:prstGeom prst="rect">
                      <a:avLst/>
                    </a:prstGeom>
                  </pic:spPr>
                </pic:pic>
              </a:graphicData>
            </a:graphic>
            <wp14:sizeRelH relativeFrom="margin">
              <wp14:pctWidth>0</wp14:pctWidth>
            </wp14:sizeRelH>
            <wp14:sizeRelV relativeFrom="margin">
              <wp14:pctHeight>0</wp14:pctHeight>
            </wp14:sizeRelV>
          </wp:anchor>
        </w:drawing>
      </w:r>
      <w:r>
        <w:t>Approximate Shadows</w:t>
      </w:r>
      <w:bookmarkEnd w:id="98"/>
    </w:p>
    <w:p w14:paraId="0DE57016" w14:textId="2736D04C" w:rsidR="008E5BBF" w:rsidRDefault="008E5BBF" w:rsidP="008E5BBF">
      <w:r>
        <w:rPr>
          <w:noProof/>
          <w:lang w:val="de-AT" w:eastAsia="de-AT"/>
        </w:rPr>
        <w:drawing>
          <wp:anchor distT="0" distB="0" distL="114300" distR="114300" simplePos="0" relativeHeight="251858944" behindDoc="0" locked="0" layoutInCell="1" allowOverlap="1" wp14:anchorId="78A75A18" wp14:editId="7BFB58CF">
            <wp:simplePos x="0" y="0"/>
            <wp:positionH relativeFrom="margin">
              <wp:align>left</wp:align>
            </wp:positionH>
            <wp:positionV relativeFrom="paragraph">
              <wp:posOffset>634365</wp:posOffset>
            </wp:positionV>
            <wp:extent cx="2980055" cy="1784350"/>
            <wp:effectExtent l="0" t="0" r="0" b="6350"/>
            <wp:wrapTight wrapText="bothSides">
              <wp:wrapPolygon edited="0">
                <wp:start x="0" y="0"/>
                <wp:lineTo x="0" y="21446"/>
                <wp:lineTo x="21402" y="21446"/>
                <wp:lineTo x="21402"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80055" cy="1784350"/>
                    </a:xfrm>
                    <a:prstGeom prst="rect">
                      <a:avLst/>
                    </a:prstGeom>
                  </pic:spPr>
                </pic:pic>
              </a:graphicData>
            </a:graphic>
            <wp14:sizeRelH relativeFrom="margin">
              <wp14:pctWidth>0</wp14:pctWidth>
            </wp14:sizeRelH>
            <wp14:sizeRelV relativeFrom="margin">
              <wp14:pctHeight>0</wp14:pctHeight>
            </wp14:sizeRelV>
          </wp:anchor>
        </w:drawing>
      </w:r>
      <w:r>
        <w:t xml:space="preserve">This kind of shadows tries to deliver shadows with </w:t>
      </w:r>
      <w:r w:rsidRPr="008E5BBF">
        <w:rPr>
          <w:b/>
        </w:rPr>
        <w:t>minimal cost</w:t>
      </w:r>
      <w:r>
        <w:t xml:space="preserve">, as even some studies show, that the actual shape of the shadows is not nearly as important as one might think. So to do this, a dark polygon (maybe with texture) is used and a ray is cast from the light source through the object center. </w:t>
      </w:r>
    </w:p>
    <w:p w14:paraId="0FCBD63D" w14:textId="10A88AE9" w:rsidR="008E5BBF" w:rsidRPr="008E5BBF" w:rsidRDefault="008E5BBF" w:rsidP="008E5BBF">
      <w:r>
        <w:t xml:space="preserve">The polygon is then blended into the framebuffer at the location of the hit, rotation/scale/translation can also be applied to incorporate distance and receiver orientation. </w:t>
      </w:r>
    </w:p>
    <w:p w14:paraId="5E464BF5" w14:textId="7C911B6D" w:rsidR="005D529C" w:rsidRDefault="00676FAB" w:rsidP="00A05D94">
      <w:r>
        <w:rPr>
          <w:noProof/>
          <w:lang w:val="de-AT" w:eastAsia="de-AT"/>
        </w:rPr>
        <w:drawing>
          <wp:anchor distT="0" distB="0" distL="114300" distR="114300" simplePos="0" relativeHeight="251860992" behindDoc="0" locked="0" layoutInCell="1" allowOverlap="1" wp14:anchorId="5BBEEC46" wp14:editId="638EE52D">
            <wp:simplePos x="0" y="0"/>
            <wp:positionH relativeFrom="margin">
              <wp:align>right</wp:align>
            </wp:positionH>
            <wp:positionV relativeFrom="paragraph">
              <wp:posOffset>439420</wp:posOffset>
            </wp:positionV>
            <wp:extent cx="2943225" cy="2037715"/>
            <wp:effectExtent l="0" t="0" r="9525" b="635"/>
            <wp:wrapTight wrapText="bothSides">
              <wp:wrapPolygon edited="0">
                <wp:start x="0" y="0"/>
                <wp:lineTo x="0" y="21405"/>
                <wp:lineTo x="21530" y="21405"/>
                <wp:lineTo x="21530"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43225" cy="2037715"/>
                    </a:xfrm>
                    <a:prstGeom prst="rect">
                      <a:avLst/>
                    </a:prstGeom>
                  </pic:spPr>
                </pic:pic>
              </a:graphicData>
            </a:graphic>
            <wp14:sizeRelH relativeFrom="margin">
              <wp14:pctWidth>0</wp14:pctWidth>
            </wp14:sizeRelH>
            <wp14:sizeRelV relativeFrom="margin">
              <wp14:pctHeight>0</wp14:pctHeight>
            </wp14:sizeRelV>
          </wp:anchor>
        </w:drawing>
      </w:r>
      <w:r w:rsidR="008E5BBF">
        <w:t xml:space="preserve">Problems can arise with z-quantization, for example if the shadow and the hit polygon have equal z-test values, errors may occur. </w:t>
      </w:r>
    </w:p>
    <w:p w14:paraId="30295823" w14:textId="3E2A6C7F" w:rsidR="008E5BBF" w:rsidRDefault="008E5BBF" w:rsidP="00A05D94"/>
    <w:p w14:paraId="78FED19D" w14:textId="16466847" w:rsidR="008E5BBF" w:rsidRDefault="008E5BBF" w:rsidP="008E5BBF">
      <w:pPr>
        <w:pStyle w:val="Heading3"/>
      </w:pPr>
      <w:bookmarkStart w:id="99" w:name="_Toc439601928"/>
      <w:r>
        <w:t>Planar Projected Shadows</w:t>
      </w:r>
      <w:bookmarkEnd w:id="99"/>
    </w:p>
    <w:p w14:paraId="1A99B877" w14:textId="7BFACF7A" w:rsidR="008E5BBF" w:rsidRPr="00676FAB" w:rsidRDefault="00676FAB" w:rsidP="008E5BBF">
      <w:r>
        <w:t xml:space="preserve">Planar projected shadows are also a very simply, yet effective technique to draw shadows. The </w:t>
      </w:r>
      <w:r>
        <w:rPr>
          <w:b/>
        </w:rPr>
        <w:t>ModelView</w:t>
      </w:r>
      <w:r>
        <w:t xml:space="preserve"> matrix is used to transform the object into the plan, where it is drawn </w:t>
      </w:r>
      <w:r>
        <w:rPr>
          <w:i/>
        </w:rPr>
        <w:t>flat</w:t>
      </w:r>
      <w:r>
        <w:t xml:space="preserve"> and </w:t>
      </w:r>
      <w:r>
        <w:rPr>
          <w:i/>
        </w:rPr>
        <w:t>darkened</w:t>
      </w:r>
      <w:r>
        <w:t xml:space="preserve"> using the framebuffer blend. Possible artifacts are produces by z-fighting, double blending and extending off of ground region. </w:t>
      </w:r>
    </w:p>
    <w:p w14:paraId="49DCD65D" w14:textId="4FF7784B" w:rsidR="005D529C" w:rsidRDefault="00D75223" w:rsidP="00A05D94">
      <w:r>
        <w:lastRenderedPageBreak/>
        <w:t xml:space="preserve">Projected Shadows can also be implemented using the </w:t>
      </w:r>
      <w:r>
        <w:rPr>
          <w:b/>
        </w:rPr>
        <w:t>stencil buffer</w:t>
      </w:r>
      <w:r>
        <w:t xml:space="preserve">, here the stencil buffer is cleared, the receiver plane is drawn to the stencil buffer, the actual 3D object is drawn and then the shadow is drawn to the stencil buffer. This eliminates the z-fighting problem, as all occurrences of 1 in the stencil buffer are replaced by 0. </w:t>
      </w:r>
    </w:p>
    <w:p w14:paraId="6DC3C403" w14:textId="4F7B8846" w:rsidR="00D75223" w:rsidRDefault="001F2E29" w:rsidP="00A05D94">
      <w:r>
        <w:rPr>
          <w:noProof/>
          <w:lang w:val="de-AT" w:eastAsia="de-AT"/>
        </w:rPr>
        <w:drawing>
          <wp:anchor distT="0" distB="0" distL="114300" distR="114300" simplePos="0" relativeHeight="251863040" behindDoc="0" locked="0" layoutInCell="1" allowOverlap="1" wp14:anchorId="09D4288C" wp14:editId="7B2C9F64">
            <wp:simplePos x="0" y="0"/>
            <wp:positionH relativeFrom="margin">
              <wp:posOffset>3282315</wp:posOffset>
            </wp:positionH>
            <wp:positionV relativeFrom="paragraph">
              <wp:posOffset>182245</wp:posOffset>
            </wp:positionV>
            <wp:extent cx="3767455" cy="2434590"/>
            <wp:effectExtent l="0" t="0" r="4445" b="3810"/>
            <wp:wrapTight wrapText="bothSides">
              <wp:wrapPolygon edited="0">
                <wp:start x="0" y="0"/>
                <wp:lineTo x="0" y="21465"/>
                <wp:lineTo x="21516" y="21465"/>
                <wp:lineTo x="21516"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7455" cy="2434590"/>
                    </a:xfrm>
                    <a:prstGeom prst="rect">
                      <a:avLst/>
                    </a:prstGeom>
                  </pic:spPr>
                </pic:pic>
              </a:graphicData>
            </a:graphic>
            <wp14:sizeRelH relativeFrom="margin">
              <wp14:pctWidth>0</wp14:pctWidth>
            </wp14:sizeRelH>
            <wp14:sizeRelV relativeFrom="margin">
              <wp14:pctHeight>0</wp14:pctHeight>
            </wp14:sizeRelV>
          </wp:anchor>
        </w:drawing>
      </w:r>
      <w:r w:rsidR="00D75223">
        <w:t xml:space="preserve">The implementation of projected shadows is very easy (first done in GLQuake) but it is only </w:t>
      </w:r>
      <w:r w:rsidR="00D75223">
        <w:rPr>
          <w:b/>
        </w:rPr>
        <w:t>practical for few, large receivers</w:t>
      </w:r>
      <w:r w:rsidR="00D75223">
        <w:t xml:space="preserve"> and </w:t>
      </w:r>
      <w:r w:rsidR="00D75223">
        <w:rPr>
          <w:b/>
        </w:rPr>
        <w:t>no self-shadowing</w:t>
      </w:r>
      <w:r w:rsidR="00D75223">
        <w:t xml:space="preserve"> is possible. Also other artifacts may occur, as objects behind the light source or behind the receiver may produce wrong shadows. </w:t>
      </w:r>
    </w:p>
    <w:p w14:paraId="3B4406F6" w14:textId="5CFD809A" w:rsidR="001F2E29" w:rsidRDefault="001F2E29" w:rsidP="00A05D94"/>
    <w:p w14:paraId="54EB11C6" w14:textId="126D4A64" w:rsidR="00BC473B" w:rsidRDefault="00BC473B" w:rsidP="00BC473B">
      <w:pPr>
        <w:pStyle w:val="Heading2"/>
      </w:pPr>
      <w:bookmarkStart w:id="100" w:name="_Toc439601929"/>
      <w:r>
        <w:t>Shadow Mapping Alogrithm</w:t>
      </w:r>
      <w:bookmarkEnd w:id="100"/>
    </w:p>
    <w:p w14:paraId="76C36E4A" w14:textId="4C445594" w:rsidR="00BC473B" w:rsidRDefault="00BC473B" w:rsidP="00BC473B"/>
    <w:p w14:paraId="027778BA" w14:textId="7EBEB86D" w:rsidR="001F2E29" w:rsidRDefault="001F2E29" w:rsidP="00BC473B"/>
    <w:p w14:paraId="3C5F2DF8" w14:textId="2CEF68EA" w:rsidR="001F2E29" w:rsidRDefault="001F2E29" w:rsidP="00BC473B"/>
    <w:p w14:paraId="2A7357FE" w14:textId="0BF85253" w:rsidR="001F2E29" w:rsidRDefault="00B758DE" w:rsidP="001F2E29">
      <w:pPr>
        <w:pStyle w:val="Heading2"/>
      </w:pPr>
      <w:bookmarkStart w:id="101" w:name="_Toc439601930"/>
      <w:r>
        <w:rPr>
          <w:noProof/>
          <w:lang w:val="de-AT" w:eastAsia="de-AT"/>
        </w:rPr>
        <w:drawing>
          <wp:anchor distT="0" distB="0" distL="114300" distR="114300" simplePos="0" relativeHeight="251865088" behindDoc="0" locked="0" layoutInCell="1" allowOverlap="1" wp14:anchorId="0640407B" wp14:editId="17995B38">
            <wp:simplePos x="0" y="0"/>
            <wp:positionH relativeFrom="margin">
              <wp:align>left</wp:align>
            </wp:positionH>
            <wp:positionV relativeFrom="paragraph">
              <wp:posOffset>370078</wp:posOffset>
            </wp:positionV>
            <wp:extent cx="3463290" cy="2384425"/>
            <wp:effectExtent l="0" t="0" r="3810" b="0"/>
            <wp:wrapTight wrapText="bothSides">
              <wp:wrapPolygon edited="0">
                <wp:start x="0" y="0"/>
                <wp:lineTo x="0" y="21399"/>
                <wp:lineTo x="21505" y="21399"/>
                <wp:lineTo x="21505"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63290" cy="238442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67136" behindDoc="0" locked="0" layoutInCell="1" allowOverlap="1" wp14:anchorId="5CAC4B85" wp14:editId="1F663210">
            <wp:simplePos x="0" y="0"/>
            <wp:positionH relativeFrom="margin">
              <wp:align>right</wp:align>
            </wp:positionH>
            <wp:positionV relativeFrom="paragraph">
              <wp:posOffset>363195</wp:posOffset>
            </wp:positionV>
            <wp:extent cx="3438525" cy="2392045"/>
            <wp:effectExtent l="0" t="0" r="9525" b="8255"/>
            <wp:wrapTight wrapText="bothSides">
              <wp:wrapPolygon edited="0">
                <wp:start x="0" y="0"/>
                <wp:lineTo x="0" y="21503"/>
                <wp:lineTo x="21540" y="21503"/>
                <wp:lineTo x="2154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38525" cy="2392045"/>
                    </a:xfrm>
                    <a:prstGeom prst="rect">
                      <a:avLst/>
                    </a:prstGeom>
                  </pic:spPr>
                </pic:pic>
              </a:graphicData>
            </a:graphic>
            <wp14:sizeRelH relativeFrom="margin">
              <wp14:pctWidth>0</wp14:pctWidth>
            </wp14:sizeRelH>
            <wp14:sizeRelV relativeFrom="margin">
              <wp14:pctHeight>0</wp14:pctHeight>
            </wp14:sizeRelV>
          </wp:anchor>
        </w:drawing>
      </w:r>
      <w:r w:rsidR="001F2E29">
        <w:t>Aliasing</w:t>
      </w:r>
      <w:bookmarkEnd w:id="101"/>
    </w:p>
    <w:p w14:paraId="26036E09" w14:textId="104675C8" w:rsidR="001F2E29" w:rsidRDefault="00CA65F0" w:rsidP="001F2E29">
      <w:r>
        <w:t xml:space="preserve">Two different kinds of aliasing present a problem here, </w:t>
      </w:r>
      <w:r>
        <w:rPr>
          <w:b/>
        </w:rPr>
        <w:t xml:space="preserve">perspective </w:t>
      </w:r>
      <w:r>
        <w:t xml:space="preserve">and </w:t>
      </w:r>
      <w:r>
        <w:rPr>
          <w:b/>
        </w:rPr>
        <w:t>projection</w:t>
      </w:r>
      <w:r>
        <w:t xml:space="preserve"> aliasing. </w:t>
      </w:r>
      <w:r w:rsidR="00B758DE">
        <w:t xml:space="preserve">To deal with the problem, the shadow map resolution could be increased, but this approach is not practical in general, better way to deal with the problem are </w:t>
      </w:r>
      <w:r w:rsidR="00B758DE">
        <w:rPr>
          <w:b/>
        </w:rPr>
        <w:t>Anti-Aliasing</w:t>
      </w:r>
      <w:r w:rsidR="00B758DE">
        <w:t xml:space="preserve"> via filtering or to </w:t>
      </w:r>
      <w:r w:rsidR="00B758DE">
        <w:rPr>
          <w:b/>
        </w:rPr>
        <w:t xml:space="preserve">optimize </w:t>
      </w:r>
      <w:r w:rsidR="00B758DE">
        <w:t xml:space="preserve">the </w:t>
      </w:r>
      <w:r w:rsidR="00B758DE">
        <w:rPr>
          <w:b/>
        </w:rPr>
        <w:t>shadow map sample distribution</w:t>
      </w:r>
      <w:r w:rsidR="00B758DE">
        <w:t xml:space="preserve">. </w:t>
      </w:r>
    </w:p>
    <w:p w14:paraId="47200153" w14:textId="52D999C4" w:rsidR="003035B9" w:rsidRDefault="003035B9" w:rsidP="001F2E29">
      <w:r>
        <w:t xml:space="preserve">A technique to deal with this problem is called </w:t>
      </w:r>
      <w:r>
        <w:rPr>
          <w:b/>
        </w:rPr>
        <w:t>percentage closer filtering</w:t>
      </w:r>
      <w:r>
        <w:t xml:space="preserve">, where the look up result is filtered instead of the depth map values, and even better result is achieved by using poisson-disk distributed samples. </w:t>
      </w:r>
    </w:p>
    <w:p w14:paraId="00ECCBA6" w14:textId="0C483604" w:rsidR="003035B9" w:rsidRDefault="003035B9" w:rsidP="003035B9">
      <w:pPr>
        <w:pStyle w:val="Heading2"/>
      </w:pPr>
      <w:bookmarkStart w:id="102" w:name="_Toc439601931"/>
      <w:r>
        <w:t>Shadow map</w:t>
      </w:r>
      <w:bookmarkEnd w:id="102"/>
    </w:p>
    <w:p w14:paraId="265F5E6C" w14:textId="24628854" w:rsidR="00B95BA2" w:rsidRDefault="00BC4D13" w:rsidP="003035B9">
      <w:r>
        <w:t xml:space="preserve">Simple shadow maps are limited to a spotlight, it cannot handle a 360° Viewing frustum, so a better solution would be to use six shadow maps for </w:t>
      </w:r>
      <w:r>
        <w:rPr>
          <w:b/>
        </w:rPr>
        <w:t xml:space="preserve">omni-directional </w:t>
      </w:r>
      <w:r>
        <w:t xml:space="preserve">light source, but this is </w:t>
      </w:r>
      <w:r>
        <w:rPr>
          <w:b/>
        </w:rPr>
        <w:t>expensive</w:t>
      </w:r>
      <w:r>
        <w:t xml:space="preserve">. </w:t>
      </w:r>
      <w:r w:rsidR="00B95BA2">
        <w:t xml:space="preserve">Shadow maps in hardware require a </w:t>
      </w:r>
      <w:r w:rsidR="00B95BA2">
        <w:rPr>
          <w:i/>
        </w:rPr>
        <w:t xml:space="preserve">high precision </w:t>
      </w:r>
      <w:r w:rsidR="00B95BA2">
        <w:rPr>
          <w:i/>
        </w:rPr>
        <w:lastRenderedPageBreak/>
        <w:t>texture format</w:t>
      </w:r>
      <w:r w:rsidR="00B95BA2">
        <w:t xml:space="preserve"> and render the light space depth into the texture. The vertex shader can then calculate the texture coordinates as in projective texturing and the fragment shader can compare the depth. </w:t>
      </w:r>
    </w:p>
    <w:p w14:paraId="19756FE4" w14:textId="4D90771F" w:rsidR="00102B0F" w:rsidRDefault="00676392" w:rsidP="003035B9">
      <w:r>
        <w:rPr>
          <w:noProof/>
          <w:lang w:val="de-AT" w:eastAsia="de-AT"/>
        </w:rPr>
        <w:drawing>
          <wp:anchor distT="0" distB="0" distL="114300" distR="114300" simplePos="0" relativeHeight="251869184" behindDoc="0" locked="0" layoutInCell="1" allowOverlap="1" wp14:anchorId="1AB3978B" wp14:editId="60A827F4">
            <wp:simplePos x="0" y="0"/>
            <wp:positionH relativeFrom="margin">
              <wp:align>right</wp:align>
            </wp:positionH>
            <wp:positionV relativeFrom="paragraph">
              <wp:posOffset>199517</wp:posOffset>
            </wp:positionV>
            <wp:extent cx="3364865" cy="2242820"/>
            <wp:effectExtent l="0" t="0" r="6985" b="5080"/>
            <wp:wrapTight wrapText="bothSides">
              <wp:wrapPolygon edited="0">
                <wp:start x="0" y="0"/>
                <wp:lineTo x="0" y="21465"/>
                <wp:lineTo x="21523" y="21465"/>
                <wp:lineTo x="21523"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4865" cy="2242820"/>
                    </a:xfrm>
                    <a:prstGeom prst="rect">
                      <a:avLst/>
                    </a:prstGeom>
                  </pic:spPr>
                </pic:pic>
              </a:graphicData>
            </a:graphic>
            <wp14:sizeRelH relativeFrom="margin">
              <wp14:pctWidth>0</wp14:pctWidth>
            </wp14:sizeRelH>
            <wp14:sizeRelV relativeFrom="margin">
              <wp14:pctHeight>0</wp14:pctHeight>
            </wp14:sizeRelV>
          </wp:anchor>
        </w:drawing>
      </w:r>
      <w:r w:rsidR="00102B0F">
        <w:t xml:space="preserve">Shadow maps are therefore </w:t>
      </w:r>
      <w:r w:rsidR="00102B0F">
        <w:rPr>
          <w:b/>
        </w:rPr>
        <w:t>fast</w:t>
      </w:r>
      <w:r w:rsidR="00102B0F">
        <w:t xml:space="preserve"> (only one additional pass), </w:t>
      </w:r>
      <w:r w:rsidR="00102B0F">
        <w:rPr>
          <w:b/>
        </w:rPr>
        <w:t>independent of scene complexity</w:t>
      </w:r>
      <w:r w:rsidR="00102B0F">
        <w:t xml:space="preserve">, </w:t>
      </w:r>
      <w:r w:rsidR="00102B0F">
        <w:rPr>
          <w:b/>
        </w:rPr>
        <w:t>self-shadowing</w:t>
      </w:r>
      <w:r w:rsidR="00102B0F">
        <w:t xml:space="preserve"> is possible and sometimes it is even possible to reuse the depth map. But there are problems with </w:t>
      </w:r>
      <w:r w:rsidR="00102B0F">
        <w:rPr>
          <w:b/>
        </w:rPr>
        <w:t>omnidirectional lights</w:t>
      </w:r>
      <w:r w:rsidR="00102B0F">
        <w:t xml:space="preserve">, </w:t>
      </w:r>
      <w:r w:rsidR="00102B0F">
        <w:rPr>
          <w:b/>
        </w:rPr>
        <w:t>aliasing</w:t>
      </w:r>
      <w:r w:rsidR="00102B0F">
        <w:t xml:space="preserve"> and also maybe with light leaks. </w:t>
      </w:r>
    </w:p>
    <w:p w14:paraId="1672DED4" w14:textId="25FA6EA2" w:rsidR="00DF1732" w:rsidRDefault="00DF1732" w:rsidP="00DF1732">
      <w:pPr>
        <w:pStyle w:val="Heading2"/>
      </w:pPr>
      <w:bookmarkStart w:id="103" w:name="_Toc439601932"/>
      <w:r>
        <w:t>Shadow Volumes</w:t>
      </w:r>
      <w:bookmarkEnd w:id="103"/>
    </w:p>
    <w:p w14:paraId="71FD3AF2" w14:textId="18F79F0B" w:rsidR="00F6350A" w:rsidRDefault="00676392" w:rsidP="00F6350A">
      <w:r>
        <w:rPr>
          <w:noProof/>
          <w:lang w:val="de-AT" w:eastAsia="de-AT"/>
        </w:rPr>
        <w:drawing>
          <wp:anchor distT="0" distB="0" distL="114300" distR="114300" simplePos="0" relativeHeight="251873280" behindDoc="0" locked="0" layoutInCell="1" allowOverlap="1" wp14:anchorId="48D82708" wp14:editId="036B3AB4">
            <wp:simplePos x="0" y="0"/>
            <wp:positionH relativeFrom="margin">
              <wp:posOffset>3911600</wp:posOffset>
            </wp:positionH>
            <wp:positionV relativeFrom="paragraph">
              <wp:posOffset>1102995</wp:posOffset>
            </wp:positionV>
            <wp:extent cx="3137535" cy="1954530"/>
            <wp:effectExtent l="0" t="0" r="5715" b="7620"/>
            <wp:wrapTight wrapText="bothSides">
              <wp:wrapPolygon edited="0">
                <wp:start x="0" y="0"/>
                <wp:lineTo x="0" y="21474"/>
                <wp:lineTo x="21508" y="21474"/>
                <wp:lineTo x="2150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37535" cy="195453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71232" behindDoc="0" locked="0" layoutInCell="1" allowOverlap="1" wp14:anchorId="6D15BEFB" wp14:editId="7DD7CCC4">
            <wp:simplePos x="0" y="0"/>
            <wp:positionH relativeFrom="margin">
              <wp:posOffset>0</wp:posOffset>
            </wp:positionH>
            <wp:positionV relativeFrom="paragraph">
              <wp:posOffset>1128065</wp:posOffset>
            </wp:positionV>
            <wp:extent cx="3267710" cy="1989455"/>
            <wp:effectExtent l="0" t="0" r="8890" b="0"/>
            <wp:wrapTight wrapText="bothSides">
              <wp:wrapPolygon edited="0">
                <wp:start x="0" y="0"/>
                <wp:lineTo x="0" y="21304"/>
                <wp:lineTo x="21533" y="21304"/>
                <wp:lineTo x="21533"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67710" cy="1989455"/>
                    </a:xfrm>
                    <a:prstGeom prst="rect">
                      <a:avLst/>
                    </a:prstGeom>
                  </pic:spPr>
                </pic:pic>
              </a:graphicData>
            </a:graphic>
            <wp14:sizeRelH relativeFrom="margin">
              <wp14:pctWidth>0</wp14:pctWidth>
            </wp14:sizeRelH>
            <wp14:sizeRelV relativeFrom="margin">
              <wp14:pctHeight>0</wp14:pctHeight>
            </wp14:sizeRelV>
          </wp:anchor>
        </w:drawing>
      </w:r>
      <w:r>
        <w:t xml:space="preserve">Shadow volumes are a </w:t>
      </w:r>
      <w:r w:rsidRPr="00676392">
        <w:rPr>
          <w:b/>
        </w:rPr>
        <w:t>complex</w:t>
      </w:r>
      <w:r>
        <w:t xml:space="preserve"> technique to produce shadows, but can be </w:t>
      </w:r>
      <w:r w:rsidRPr="00676392">
        <w:rPr>
          <w:b/>
        </w:rPr>
        <w:t>efficiently implemented</w:t>
      </w:r>
      <w:r>
        <w:t xml:space="preserve"> by </w:t>
      </w:r>
      <w:r w:rsidRPr="00676392">
        <w:rPr>
          <w:b/>
        </w:rPr>
        <w:t>using a stencil buffer</w:t>
      </w:r>
      <w:r>
        <w:t xml:space="preserve"> and are </w:t>
      </w:r>
      <w:r w:rsidRPr="00676392">
        <w:rPr>
          <w:b/>
        </w:rPr>
        <w:t>aliasing free</w:t>
      </w:r>
      <w:r>
        <w:t xml:space="preserve">. View rays are intersected with the shadow volume and the number of intersections is counted until the receiver is hit. </w:t>
      </w:r>
    </w:p>
    <w:p w14:paraId="23E438B4" w14:textId="4A8CDC98" w:rsidR="00676392" w:rsidRPr="00F6350A" w:rsidRDefault="00676392" w:rsidP="00F6350A"/>
    <w:p w14:paraId="5770DFAD" w14:textId="4B9DEE32" w:rsidR="002B6A0D" w:rsidRPr="00CA65F0" w:rsidRDefault="002B6A0D" w:rsidP="001F2E29"/>
    <w:p w14:paraId="17A7352C" w14:textId="77777777" w:rsidR="00CA65F0" w:rsidRDefault="00CA65F0" w:rsidP="001F2E29"/>
    <w:p w14:paraId="04AF88DE" w14:textId="5878C18E" w:rsidR="00CA65F0" w:rsidRDefault="00CA65F0" w:rsidP="001F2E29"/>
    <w:p w14:paraId="5D2262BF" w14:textId="2AB09E9F" w:rsidR="00CA65F0" w:rsidRDefault="00CA65F0" w:rsidP="001F2E29"/>
    <w:p w14:paraId="06959BB4" w14:textId="3852B412" w:rsidR="002B6A0D" w:rsidRDefault="002B6A0D" w:rsidP="001F2E29"/>
    <w:p w14:paraId="3482FA38" w14:textId="25CBDF0B" w:rsidR="002B6A0D" w:rsidRDefault="00676392" w:rsidP="001F2E29">
      <w:r>
        <w:rPr>
          <w:noProof/>
          <w:lang w:val="de-AT" w:eastAsia="de-AT"/>
        </w:rPr>
        <w:drawing>
          <wp:anchor distT="0" distB="0" distL="114300" distR="114300" simplePos="0" relativeHeight="251875328" behindDoc="0" locked="0" layoutInCell="1" allowOverlap="1" wp14:anchorId="3DD5FFFC" wp14:editId="6889E4D8">
            <wp:simplePos x="0" y="0"/>
            <wp:positionH relativeFrom="margin">
              <wp:align>right</wp:align>
            </wp:positionH>
            <wp:positionV relativeFrom="paragraph">
              <wp:posOffset>5080</wp:posOffset>
            </wp:positionV>
            <wp:extent cx="2896235" cy="1750695"/>
            <wp:effectExtent l="0" t="0" r="0" b="1905"/>
            <wp:wrapTight wrapText="bothSides">
              <wp:wrapPolygon edited="0">
                <wp:start x="0" y="0"/>
                <wp:lineTo x="0" y="21388"/>
                <wp:lineTo x="21453" y="21388"/>
                <wp:lineTo x="21453"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96235" cy="1750695"/>
                    </a:xfrm>
                    <a:prstGeom prst="rect">
                      <a:avLst/>
                    </a:prstGeom>
                  </pic:spPr>
                </pic:pic>
              </a:graphicData>
            </a:graphic>
            <wp14:sizeRelH relativeFrom="margin">
              <wp14:pctWidth>0</wp14:pctWidth>
            </wp14:sizeRelH>
            <wp14:sizeRelV relativeFrom="margin">
              <wp14:pctHeight>0</wp14:pctHeight>
            </wp14:sizeRelV>
          </wp:anchor>
        </w:drawing>
      </w:r>
      <w:r>
        <w:rPr>
          <w:b/>
        </w:rPr>
        <w:t>Problems</w:t>
      </w:r>
      <w:r>
        <w:t xml:space="preserve"> may arise, if the camera is inside the shadow volume or the shadow volume intersects the near-plane, this leads to a wrong shadow volume count. </w:t>
      </w:r>
    </w:p>
    <w:p w14:paraId="193861A5" w14:textId="083BC1B0" w:rsidR="00676392" w:rsidRDefault="00556A9D" w:rsidP="001F2E29">
      <w:r>
        <w:t xml:space="preserve">The shadow volume itself is a closed polyhedron with 3 sets of polygons, the </w:t>
      </w:r>
      <w:r>
        <w:rPr>
          <w:b/>
        </w:rPr>
        <w:t>light cap</w:t>
      </w:r>
      <w:r>
        <w:t xml:space="preserve"> (polygons facing the light), the </w:t>
      </w:r>
      <w:r>
        <w:rPr>
          <w:b/>
        </w:rPr>
        <w:t>dark cap</w:t>
      </w:r>
      <w:r>
        <w:t xml:space="preserve"> (polygons facing away from the light, projected to infinity) and the </w:t>
      </w:r>
      <w:r>
        <w:rPr>
          <w:b/>
        </w:rPr>
        <w:t>sides</w:t>
      </w:r>
      <w:r>
        <w:t xml:space="preserve"> (actual extruded object edges). </w:t>
      </w:r>
    </w:p>
    <w:p w14:paraId="778238CD" w14:textId="38AF2601" w:rsidR="00556A9D" w:rsidRDefault="00556A9D" w:rsidP="00556A9D">
      <w:pPr>
        <w:pStyle w:val="Heading3"/>
      </w:pPr>
      <w:bookmarkStart w:id="104" w:name="_Toc439601933"/>
      <w:r>
        <w:t>Silhouette Detection</w:t>
      </w:r>
      <w:bookmarkEnd w:id="104"/>
    </w:p>
    <w:p w14:paraId="59CA15B2" w14:textId="2447A2A3" w:rsidR="00556A9D" w:rsidRDefault="00556A9D" w:rsidP="00556A9D">
      <w:r>
        <w:t>To detect the silhouette of an object, the polygons are classified into front faces and back faces, edges shared by a front and back face are part of the silhouette, those can be extruded away from the light source in the vertex shader and if necessary a front- and back-cap can be added.</w:t>
      </w:r>
    </w:p>
    <w:p w14:paraId="26E6FAE1" w14:textId="77777777" w:rsidR="00480949" w:rsidRDefault="00480949" w:rsidP="00556A9D"/>
    <w:p w14:paraId="06333EA4" w14:textId="77777777" w:rsidR="00480949" w:rsidRDefault="00480949" w:rsidP="00556A9D"/>
    <w:p w14:paraId="76F6D631" w14:textId="77777777" w:rsidR="00480949" w:rsidRDefault="00480949" w:rsidP="00556A9D"/>
    <w:p w14:paraId="5A8069EB" w14:textId="58EBC459" w:rsidR="00480949" w:rsidRDefault="00480949" w:rsidP="00480949">
      <w:pPr>
        <w:pStyle w:val="Heading2"/>
      </w:pPr>
      <w:bookmarkStart w:id="105" w:name="_Toc439601934"/>
      <w:r>
        <w:lastRenderedPageBreak/>
        <w:t>Stencil Shadow volume | Depth pass</w:t>
      </w:r>
      <w:bookmarkEnd w:id="105"/>
    </w:p>
    <w:p w14:paraId="768413FA" w14:textId="1E536EF4" w:rsidR="00480949" w:rsidRDefault="00480949" w:rsidP="00480949">
      <w:r>
        <w:t xml:space="preserve">Here, the depth buffer is filled with the complete scene and depth writes are disabled after that. Then, the front-faces of the stencil volumes are rendered with stencil increment on the depth test pass (this counts only shadows in front of objects) and then the back-faces of stencil volumes are rendered with stencil decrement on the depth pass. </w:t>
      </w:r>
    </w:p>
    <w:p w14:paraId="0B6C4B32" w14:textId="43FF5987" w:rsidR="00480949" w:rsidRDefault="00480949" w:rsidP="00480949">
      <w:r>
        <w:t xml:space="preserve">This leads to an incorrect result, if the camera is inside the shadow volume. </w:t>
      </w:r>
    </w:p>
    <w:p w14:paraId="361A65B0" w14:textId="395EE41B" w:rsidR="00480949" w:rsidRDefault="00480949" w:rsidP="00480949">
      <w:r>
        <w:rPr>
          <w:b/>
        </w:rPr>
        <w:t>Stencil Buffering</w:t>
      </w:r>
      <w:r>
        <w:t xml:space="preserve"> is present on all GPUs and really fast, with 2-sided stencil tests it is even possible to simultaneously look at front and back faces, this saves one pass. With </w:t>
      </w:r>
      <w:r>
        <w:rPr>
          <w:b/>
        </w:rPr>
        <w:t>Hardware capping</w:t>
      </w:r>
      <w:r>
        <w:t xml:space="preserve"> it is possible to regain the depth precision with normal projection, but this requires watertight models with connectivity and watertight rasterization. </w:t>
      </w:r>
    </w:p>
    <w:p w14:paraId="5992FBCB" w14:textId="3D80AEB9" w:rsidR="00591A8D" w:rsidRDefault="00591A8D" w:rsidP="00480949">
      <w:r>
        <w:t xml:space="preserve">The </w:t>
      </w:r>
      <w:r>
        <w:rPr>
          <w:b/>
        </w:rPr>
        <w:t>advantages</w:t>
      </w:r>
      <w:r>
        <w:t xml:space="preserve"> of </w:t>
      </w:r>
      <w:r>
        <w:rPr>
          <w:b/>
        </w:rPr>
        <w:t>shadow volumes</w:t>
      </w:r>
      <w:r>
        <w:t xml:space="preserve"> include that it works for an arbitrary number of receivers and is fully dynamic, it can also deal with omnidirectional lights (unlike shadow maps), it delivers exact shadow boundaries and has inherent self-shadowing and broad hardware support via stencil buffering. </w:t>
      </w:r>
    </w:p>
    <w:p w14:paraId="0CBBC8AD" w14:textId="56C119B0" w:rsidR="00591A8D" w:rsidRDefault="00591A8D" w:rsidP="00480949">
      <w:r>
        <w:t xml:space="preserve">The </w:t>
      </w:r>
      <w:r>
        <w:rPr>
          <w:b/>
        </w:rPr>
        <w:t>disadvantages</w:t>
      </w:r>
      <w:r>
        <w:t xml:space="preserve"> include that silhouette computation is required, it does not work for arbitrary casters like smoke, the fill-rate is intensive and it can be difficult to get right (Zfail vs Zpass). </w:t>
      </w:r>
    </w:p>
    <w:p w14:paraId="5C1FC3C2" w14:textId="37106C51" w:rsidR="00C2717F" w:rsidRDefault="00C2717F" w:rsidP="00C2717F">
      <w:pPr>
        <w:pStyle w:val="Heading2"/>
      </w:pPr>
      <w:bookmarkStart w:id="106" w:name="_Toc439601935"/>
      <w:r>
        <w:t>Geometric Soft Shadows</w:t>
      </w:r>
      <w:bookmarkEnd w:id="106"/>
    </w:p>
    <w:p w14:paraId="7822D437" w14:textId="1E36EE7A" w:rsidR="00CF15AE" w:rsidRDefault="00CF15AE" w:rsidP="00CF15AE">
      <w:r>
        <w:t xml:space="preserve">This assumes physical light sources with a real physical size which leads to soft shadows, this can be simulated by using many light points, but this is slow and does not look very good. The penumbra also needs to be explicitly calculated per pixel. </w:t>
      </w:r>
    </w:p>
    <w:p w14:paraId="50DDE13E" w14:textId="3C678188" w:rsidR="00CF15AE" w:rsidRPr="00CF15AE" w:rsidRDefault="00CF15AE" w:rsidP="00CF15AE">
      <w:r>
        <w:rPr>
          <w:noProof/>
          <w:lang w:val="de-AT" w:eastAsia="de-AT"/>
        </w:rPr>
        <w:drawing>
          <wp:anchor distT="0" distB="0" distL="114300" distR="114300" simplePos="0" relativeHeight="251877376" behindDoc="0" locked="0" layoutInCell="1" allowOverlap="1" wp14:anchorId="1B1C83DD" wp14:editId="567838F1">
            <wp:simplePos x="0" y="0"/>
            <wp:positionH relativeFrom="margin">
              <wp:align>center</wp:align>
            </wp:positionH>
            <wp:positionV relativeFrom="paragraph">
              <wp:posOffset>148311</wp:posOffset>
            </wp:positionV>
            <wp:extent cx="6257290" cy="4175760"/>
            <wp:effectExtent l="0" t="0" r="0" b="0"/>
            <wp:wrapTight wrapText="bothSides">
              <wp:wrapPolygon edited="0">
                <wp:start x="0" y="0"/>
                <wp:lineTo x="0" y="21482"/>
                <wp:lineTo x="21504" y="21482"/>
                <wp:lineTo x="21504"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57290" cy="4175760"/>
                    </a:xfrm>
                    <a:prstGeom prst="rect">
                      <a:avLst/>
                    </a:prstGeom>
                  </pic:spPr>
                </pic:pic>
              </a:graphicData>
            </a:graphic>
            <wp14:sizeRelH relativeFrom="margin">
              <wp14:pctWidth>0</wp14:pctWidth>
            </wp14:sizeRelH>
            <wp14:sizeRelV relativeFrom="margin">
              <wp14:pctHeight>0</wp14:pctHeight>
            </wp14:sizeRelV>
          </wp:anchor>
        </w:drawing>
      </w:r>
    </w:p>
    <w:p w14:paraId="1FC6082B" w14:textId="1A6723AE" w:rsidR="002B6A0D" w:rsidRDefault="002B6A0D" w:rsidP="001F2E29"/>
    <w:p w14:paraId="381877E4" w14:textId="75FCB9E3" w:rsidR="005D529C" w:rsidRPr="0099003B" w:rsidRDefault="005D529C" w:rsidP="00A05D94">
      <w:r w:rsidRPr="0099003B">
        <w:br w:type="page"/>
      </w:r>
    </w:p>
    <w:p w14:paraId="57D54C75" w14:textId="0F042E78" w:rsidR="005D529C" w:rsidRPr="0099003B" w:rsidRDefault="005D529C" w:rsidP="00A05D94">
      <w:pPr>
        <w:pStyle w:val="Heading1"/>
      </w:pPr>
      <w:bookmarkStart w:id="107" w:name="_Toc439601936"/>
      <w:r w:rsidRPr="0099003B">
        <w:lastRenderedPageBreak/>
        <w:t>Global Illumination</w:t>
      </w:r>
      <w:bookmarkEnd w:id="107"/>
    </w:p>
    <w:p w14:paraId="6DF9B823" w14:textId="73362997" w:rsidR="0014597C" w:rsidRPr="0014597C" w:rsidRDefault="0036603C" w:rsidP="00A05D94">
      <w:r>
        <w:rPr>
          <w:noProof/>
          <w:lang w:val="de-AT" w:eastAsia="de-AT"/>
        </w:rPr>
        <w:drawing>
          <wp:anchor distT="0" distB="0" distL="114300" distR="114300" simplePos="0" relativeHeight="251879424" behindDoc="0" locked="0" layoutInCell="1" allowOverlap="1" wp14:anchorId="4D25511A" wp14:editId="465C05AE">
            <wp:simplePos x="0" y="0"/>
            <wp:positionH relativeFrom="margin">
              <wp:align>right</wp:align>
            </wp:positionH>
            <wp:positionV relativeFrom="paragraph">
              <wp:posOffset>76962</wp:posOffset>
            </wp:positionV>
            <wp:extent cx="4118610" cy="2159635"/>
            <wp:effectExtent l="0" t="0" r="0" b="0"/>
            <wp:wrapTight wrapText="bothSides">
              <wp:wrapPolygon edited="0">
                <wp:start x="0" y="0"/>
                <wp:lineTo x="0" y="21340"/>
                <wp:lineTo x="21480" y="21340"/>
                <wp:lineTo x="21480"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8610" cy="2159635"/>
                    </a:xfrm>
                    <a:prstGeom prst="rect">
                      <a:avLst/>
                    </a:prstGeom>
                  </pic:spPr>
                </pic:pic>
              </a:graphicData>
            </a:graphic>
            <wp14:sizeRelH relativeFrom="margin">
              <wp14:pctWidth>0</wp14:pctWidth>
            </wp14:sizeRelH>
            <wp14:sizeRelV relativeFrom="margin">
              <wp14:pctHeight>0</wp14:pctHeight>
            </wp14:sizeRelV>
          </wp:anchor>
        </w:drawing>
      </w:r>
      <w:r w:rsidR="002C6554">
        <w:t xml:space="preserve">Generally it is possible to differentiate between </w:t>
      </w:r>
      <w:r w:rsidR="002C6554">
        <w:rPr>
          <w:b/>
        </w:rPr>
        <w:t>offline rendering</w:t>
      </w:r>
      <w:r w:rsidR="002C6554">
        <w:t xml:space="preserve"> (complete scene information is available at all times) and </w:t>
      </w:r>
      <w:r w:rsidR="002C6554">
        <w:rPr>
          <w:b/>
        </w:rPr>
        <w:t>online rendering</w:t>
      </w:r>
      <w:r w:rsidR="002C6554">
        <w:t xml:space="preserve"> (images are created while streaming scene data, surface fragments are only available during rasterization). </w:t>
      </w:r>
    </w:p>
    <w:p w14:paraId="177C6D0A" w14:textId="5EDF377A" w:rsidR="0036603C" w:rsidRDefault="0014597C" w:rsidP="00A05D94">
      <w:r>
        <w:rPr>
          <w:noProof/>
          <w:lang w:val="de-AT" w:eastAsia="de-AT"/>
        </w:rPr>
        <w:drawing>
          <wp:anchor distT="0" distB="0" distL="114300" distR="114300" simplePos="0" relativeHeight="251881472" behindDoc="0" locked="0" layoutInCell="1" allowOverlap="1" wp14:anchorId="6CF9998A" wp14:editId="679BD06F">
            <wp:simplePos x="0" y="0"/>
            <wp:positionH relativeFrom="margin">
              <wp:align>left</wp:align>
            </wp:positionH>
            <wp:positionV relativeFrom="paragraph">
              <wp:posOffset>784060</wp:posOffset>
            </wp:positionV>
            <wp:extent cx="2687955" cy="1247775"/>
            <wp:effectExtent l="0" t="0" r="0" b="9525"/>
            <wp:wrapTight wrapText="bothSides">
              <wp:wrapPolygon edited="0">
                <wp:start x="0" y="0"/>
                <wp:lineTo x="0" y="21435"/>
                <wp:lineTo x="21432" y="21435"/>
                <wp:lineTo x="21432"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4783" b="6948"/>
                    <a:stretch/>
                  </pic:blipFill>
                  <pic:spPr bwMode="auto">
                    <a:xfrm>
                      <a:off x="0" y="0"/>
                      <a:ext cx="2687955" cy="1248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603C">
        <w:t xml:space="preserve">With </w:t>
      </w:r>
      <w:r w:rsidR="0036603C">
        <w:rPr>
          <w:b/>
        </w:rPr>
        <w:t>global illumination</w:t>
      </w:r>
      <w:r w:rsidR="0036603C">
        <w:t xml:space="preserve">, </w:t>
      </w:r>
      <w:r w:rsidR="0036603C" w:rsidRPr="0036603C">
        <w:rPr>
          <w:b/>
        </w:rPr>
        <w:t>objects</w:t>
      </w:r>
      <w:r w:rsidR="0036603C">
        <w:t xml:space="preserve"> </w:t>
      </w:r>
      <w:r w:rsidR="0036603C" w:rsidRPr="0036603C">
        <w:rPr>
          <w:b/>
        </w:rPr>
        <w:t>influence each other’s appearance</w:t>
      </w:r>
      <w:r w:rsidR="0036603C">
        <w:t xml:space="preserve"> through </w:t>
      </w:r>
      <w:r w:rsidR="0036603C" w:rsidRPr="0036603C">
        <w:rPr>
          <w:i/>
        </w:rPr>
        <w:t>shadows</w:t>
      </w:r>
      <w:r w:rsidR="0036603C">
        <w:t xml:space="preserve">, </w:t>
      </w:r>
      <w:r w:rsidR="0036603C" w:rsidRPr="0036603C">
        <w:rPr>
          <w:i/>
        </w:rPr>
        <w:t>reflections</w:t>
      </w:r>
      <w:r w:rsidR="0036603C">
        <w:t xml:space="preserve">, </w:t>
      </w:r>
      <w:r w:rsidR="0036603C" w:rsidRPr="0036603C">
        <w:rPr>
          <w:i/>
        </w:rPr>
        <w:t>refractions</w:t>
      </w:r>
      <w:r w:rsidR="0036603C">
        <w:t xml:space="preserve">, </w:t>
      </w:r>
      <w:r w:rsidR="0036603C" w:rsidRPr="0036603C">
        <w:rPr>
          <w:i/>
        </w:rPr>
        <w:t>indirect illumination, ambient occlusion</w:t>
      </w:r>
      <w:r w:rsidR="0036603C">
        <w:t xml:space="preserve"> etc. </w:t>
      </w:r>
    </w:p>
    <w:p w14:paraId="3C44CD45" w14:textId="0BD34344" w:rsidR="0036603C" w:rsidRDefault="0036603C" w:rsidP="0036603C">
      <w:pPr>
        <w:pStyle w:val="Heading3"/>
      </w:pPr>
      <w:bookmarkStart w:id="108" w:name="_Toc439601937"/>
      <w:r>
        <w:t>Radiometry</w:t>
      </w:r>
      <w:bookmarkEnd w:id="108"/>
    </w:p>
    <w:p w14:paraId="01691205" w14:textId="38A74937" w:rsidR="0036603C" w:rsidRDefault="0036603C" w:rsidP="0036603C">
      <w:r>
        <w:t xml:space="preserve">Already discussed in the chapter about </w:t>
      </w:r>
      <w:hyperlink w:anchor="_Shading_Models" w:history="1">
        <w:r w:rsidRPr="0036603C">
          <w:rPr>
            <w:rStyle w:val="Hyperlink"/>
          </w:rPr>
          <w:t>shading models</w:t>
        </w:r>
      </w:hyperlink>
      <w:r>
        <w:t xml:space="preserve">. </w:t>
      </w:r>
      <w:r w:rsidR="0014597C">
        <w:t xml:space="preserve">With the </w:t>
      </w:r>
      <w:r w:rsidR="0014597C">
        <w:rPr>
          <w:b/>
        </w:rPr>
        <w:t>Neumann expansion</w:t>
      </w:r>
      <w:r w:rsidR="0014597C">
        <w:t xml:space="preserve">, not only direct but also indirect light transport is looked at, therefore the outgoing radiance needs to be written as an infinite series. </w:t>
      </w:r>
    </w:p>
    <w:p w14:paraId="7B5E07EE" w14:textId="2C21DDCE" w:rsidR="0014597C" w:rsidRPr="0014597C" w:rsidRDefault="0014597C" w:rsidP="0014597C">
      <w:pPr>
        <w:pStyle w:val="Heading2"/>
      </w:pPr>
      <w:bookmarkStart w:id="109" w:name="_Toc439601938"/>
      <w:r>
        <w:t>Path Tracing</w:t>
      </w:r>
      <w:bookmarkEnd w:id="109"/>
    </w:p>
    <w:p w14:paraId="3A8821C7" w14:textId="2A470593" w:rsidR="005D529C" w:rsidRDefault="00D00FC6" w:rsidP="00A05D94">
      <w:r>
        <w:rPr>
          <w:noProof/>
          <w:lang w:val="de-AT" w:eastAsia="de-AT"/>
        </w:rPr>
        <w:drawing>
          <wp:anchor distT="0" distB="0" distL="114300" distR="114300" simplePos="0" relativeHeight="251883520" behindDoc="0" locked="0" layoutInCell="1" allowOverlap="1" wp14:anchorId="4075975B" wp14:editId="7AF9046C">
            <wp:simplePos x="0" y="0"/>
            <wp:positionH relativeFrom="margin">
              <wp:posOffset>4194810</wp:posOffset>
            </wp:positionH>
            <wp:positionV relativeFrom="paragraph">
              <wp:posOffset>628345</wp:posOffset>
            </wp:positionV>
            <wp:extent cx="2855595" cy="1257935"/>
            <wp:effectExtent l="0" t="0" r="1905" b="0"/>
            <wp:wrapTight wrapText="bothSides">
              <wp:wrapPolygon edited="0">
                <wp:start x="0" y="0"/>
                <wp:lineTo x="0" y="21262"/>
                <wp:lineTo x="21470" y="21262"/>
                <wp:lineTo x="21470"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55595" cy="1257935"/>
                    </a:xfrm>
                    <a:prstGeom prst="rect">
                      <a:avLst/>
                    </a:prstGeom>
                  </pic:spPr>
                </pic:pic>
              </a:graphicData>
            </a:graphic>
            <wp14:sizeRelH relativeFrom="margin">
              <wp14:pctWidth>0</wp14:pctWidth>
            </wp14:sizeRelH>
            <wp14:sizeRelV relativeFrom="margin">
              <wp14:pctHeight>0</wp14:pctHeight>
            </wp14:sizeRelV>
          </wp:anchor>
        </w:drawing>
      </w:r>
      <w:r w:rsidR="0014597C">
        <w:t xml:space="preserve">Path tracing is most often used as the </w:t>
      </w:r>
      <w:r w:rsidR="0014597C">
        <w:rPr>
          <w:b/>
        </w:rPr>
        <w:t>reference solution</w:t>
      </w:r>
      <w:r w:rsidR="0014597C">
        <w:t xml:space="preserve">, as it solves the rendering equation numerically by following all possible ray paths (specular and diffuse) and has no fundamental limits concerning realism. But it is </w:t>
      </w:r>
      <w:r w:rsidR="0014597C">
        <w:rPr>
          <w:b/>
        </w:rPr>
        <w:t>not really efficient</w:t>
      </w:r>
      <w:r w:rsidR="0014597C">
        <w:t xml:space="preserve">, as it is hard to find a path that connects camera and light source with a strong specular transport. </w:t>
      </w:r>
    </w:p>
    <w:p w14:paraId="4DC3C998" w14:textId="527759F2" w:rsidR="00CA72C2" w:rsidRDefault="00CA72C2" w:rsidP="00CA72C2">
      <w:pPr>
        <w:pStyle w:val="Heading2"/>
      </w:pPr>
      <w:bookmarkStart w:id="110" w:name="_Toc439601939"/>
      <w:r>
        <w:t>Two-Pass Global Illumination</w:t>
      </w:r>
      <w:bookmarkEnd w:id="110"/>
    </w:p>
    <w:p w14:paraId="6B19A90D" w14:textId="5EA3C324" w:rsidR="00CA72C2" w:rsidRPr="00CA72C2" w:rsidRDefault="00D00FC6" w:rsidP="00CA72C2">
      <w:r>
        <w:t>Two-pass global illumination computes the light transport in the scene in the 1</w:t>
      </w:r>
      <w:r w:rsidRPr="00D00FC6">
        <w:rPr>
          <w:vertAlign w:val="superscript"/>
        </w:rPr>
        <w:t>st</w:t>
      </w:r>
      <w:r>
        <w:t xml:space="preserve"> pass and in the 2</w:t>
      </w:r>
      <w:r w:rsidRPr="00D00FC6">
        <w:rPr>
          <w:vertAlign w:val="superscript"/>
        </w:rPr>
        <w:t>nd</w:t>
      </w:r>
      <w:r>
        <w:t xml:space="preserve"> pass collects the lighting information to generate the final image. Every pass chooses independently the type of light transfer, the rendering method and the update rate. </w:t>
      </w:r>
    </w:p>
    <w:p w14:paraId="57F9D442" w14:textId="067046F8" w:rsidR="0036603C" w:rsidRDefault="00513F27" w:rsidP="00513F27">
      <w:pPr>
        <w:pStyle w:val="Heading3"/>
      </w:pPr>
      <w:bookmarkStart w:id="111" w:name="_Toc439601940"/>
      <w:r>
        <w:t>Radiosity</w:t>
      </w:r>
      <w:bookmarkEnd w:id="111"/>
    </w:p>
    <w:p w14:paraId="0E9BB4B5" w14:textId="4CCB1052" w:rsidR="00513F27" w:rsidRDefault="00513F27" w:rsidP="00513F27">
      <w:r>
        <w:t xml:space="preserve">Radiosity is a </w:t>
      </w:r>
      <w:r>
        <w:rPr>
          <w:b/>
        </w:rPr>
        <w:t>finite elements approximation</w:t>
      </w:r>
      <w:r>
        <w:t xml:space="preserve"> and discretizes the scene into patches, with the assumption that everything is perfectly diffuse. Then the light transport can be calculates by solving a system of linear equations. </w:t>
      </w:r>
    </w:p>
    <w:p w14:paraId="253DF654" w14:textId="3C5C9759" w:rsidR="00513F27" w:rsidRDefault="00513F27" w:rsidP="00513F27">
      <w:pPr>
        <w:pStyle w:val="Heading3"/>
      </w:pPr>
      <w:bookmarkStart w:id="112" w:name="_Toc439601941"/>
      <w:r>
        <w:t>Photon Mapping</w:t>
      </w:r>
      <w:bookmarkEnd w:id="112"/>
    </w:p>
    <w:p w14:paraId="0FC1F13A" w14:textId="01DBF876" w:rsidR="00CE095B" w:rsidRPr="00CE095B" w:rsidRDefault="00513F27" w:rsidP="00513F27">
      <w:r>
        <w:t>Photon mapping works with 2 passes, in the 1</w:t>
      </w:r>
      <w:r w:rsidRPr="00513F27">
        <w:rPr>
          <w:vertAlign w:val="superscript"/>
        </w:rPr>
        <w:t>st</w:t>
      </w:r>
      <w:r>
        <w:t xml:space="preserve"> pass the </w:t>
      </w:r>
      <w:r>
        <w:rPr>
          <w:b/>
        </w:rPr>
        <w:t>photon map is created</w:t>
      </w:r>
      <w:r>
        <w:t xml:space="preserve"> by shooting photons from the light source into the scene and store particles hitting diffuse surfaces in a data structure. In the 2</w:t>
      </w:r>
      <w:r w:rsidRPr="00513F27">
        <w:rPr>
          <w:vertAlign w:val="superscript"/>
        </w:rPr>
        <w:t>nd</w:t>
      </w:r>
      <w:r>
        <w:t xml:space="preserve"> pass the scene is </w:t>
      </w:r>
      <w:r>
        <w:rPr>
          <w:b/>
        </w:rPr>
        <w:t>rendered</w:t>
      </w:r>
      <w:r>
        <w:t xml:space="preserve"> using the </w:t>
      </w:r>
      <w:r>
        <w:rPr>
          <w:b/>
        </w:rPr>
        <w:t xml:space="preserve">photon map. </w:t>
      </w:r>
      <w:r w:rsidR="00CE095B">
        <w:t xml:space="preserve">At each point x, the photon contained in a sphere of radius r are collected and represent the </w:t>
      </w:r>
      <w:r w:rsidR="00CE095B">
        <w:rPr>
          <w:b/>
        </w:rPr>
        <w:t>intensity</w:t>
      </w:r>
      <w:r w:rsidR="00CE095B">
        <w:t xml:space="preserve"> at this point, with this it is possible to simulate complex light phenomena, but it needs a fast spatial search (kd-tree). </w:t>
      </w:r>
    </w:p>
    <w:p w14:paraId="543D76C9" w14:textId="3823CC5F" w:rsidR="0036603C" w:rsidRDefault="00941204" w:rsidP="00941204">
      <w:pPr>
        <w:pStyle w:val="Heading2"/>
      </w:pPr>
      <w:bookmarkStart w:id="113" w:name="_Toc439601942"/>
      <w:r>
        <w:lastRenderedPageBreak/>
        <w:t>Render Cache</w:t>
      </w:r>
      <w:bookmarkEnd w:id="113"/>
    </w:p>
    <w:p w14:paraId="69111BE5" w14:textId="026422EC" w:rsidR="00941204" w:rsidRDefault="00941204" w:rsidP="00941204">
      <w:r>
        <w:t xml:space="preserve">The </w:t>
      </w:r>
      <w:r>
        <w:rPr>
          <w:b/>
        </w:rPr>
        <w:t>render cache</w:t>
      </w:r>
      <w:r>
        <w:t xml:space="preserve"> is a data structure that connects the passes, it consists of the </w:t>
      </w:r>
      <w:r>
        <w:rPr>
          <w:b/>
        </w:rPr>
        <w:t>radiance cache</w:t>
      </w:r>
      <w:r>
        <w:t xml:space="preserve"> (outgoing illumination per point) and the </w:t>
      </w:r>
      <w:r>
        <w:rPr>
          <w:b/>
        </w:rPr>
        <w:t>irradiance cache</w:t>
      </w:r>
      <w:r>
        <w:t xml:space="preserve"> (incoming illumination per point). It can be index either by accessing only the points on surfaces or everywhere in space (voxel grid). </w:t>
      </w:r>
      <w:r w:rsidR="000356AD">
        <w:t xml:space="preserve">It can be organized in many ways (by position, orientation, in projective space or by both position and orientation. </w:t>
      </w:r>
    </w:p>
    <w:p w14:paraId="20785D62" w14:textId="105B0B11" w:rsidR="000356AD" w:rsidRDefault="000356AD" w:rsidP="000356AD">
      <w:pPr>
        <w:pStyle w:val="Heading2"/>
      </w:pPr>
      <w:bookmarkStart w:id="114" w:name="_Toc439601943"/>
      <w:r>
        <w:t>Real-Time global illumination</w:t>
      </w:r>
      <w:bookmarkEnd w:id="114"/>
    </w:p>
    <w:p w14:paraId="44A34374" w14:textId="5BC77329" w:rsidR="000356AD" w:rsidRDefault="000356AD" w:rsidP="000356AD">
      <w:r>
        <w:rPr>
          <w:noProof/>
          <w:lang w:val="de-AT" w:eastAsia="de-AT"/>
        </w:rPr>
        <w:drawing>
          <wp:anchor distT="0" distB="0" distL="114300" distR="114300" simplePos="0" relativeHeight="251885568" behindDoc="0" locked="0" layoutInCell="1" allowOverlap="1" wp14:anchorId="05E0DFE5" wp14:editId="6DACE2C1">
            <wp:simplePos x="0" y="0"/>
            <wp:positionH relativeFrom="margin">
              <wp:posOffset>4175760</wp:posOffset>
            </wp:positionH>
            <wp:positionV relativeFrom="paragraph">
              <wp:posOffset>434670</wp:posOffset>
            </wp:positionV>
            <wp:extent cx="2875280" cy="1522095"/>
            <wp:effectExtent l="0" t="0" r="1270" b="1905"/>
            <wp:wrapTight wrapText="bothSides">
              <wp:wrapPolygon edited="0">
                <wp:start x="0" y="0"/>
                <wp:lineTo x="0" y="21357"/>
                <wp:lineTo x="21466" y="21357"/>
                <wp:lineTo x="2146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5280" cy="1522095"/>
                    </a:xfrm>
                    <a:prstGeom prst="rect">
                      <a:avLst/>
                    </a:prstGeom>
                  </pic:spPr>
                </pic:pic>
              </a:graphicData>
            </a:graphic>
            <wp14:sizeRelH relativeFrom="margin">
              <wp14:pctWidth>0</wp14:pctWidth>
            </wp14:sizeRelH>
            <wp14:sizeRelV relativeFrom="margin">
              <wp14:pctHeight>0</wp14:pctHeight>
            </wp14:sizeRelV>
          </wp:anchor>
        </w:drawing>
      </w:r>
      <w:r>
        <w:t xml:space="preserve">The problem with global illumination presents itself in the extremely high complexity and also the fact, that global light transport is not a natural fit for online rendering. There is need for </w:t>
      </w:r>
      <w:r>
        <w:rPr>
          <w:b/>
        </w:rPr>
        <w:t>approximation</w:t>
      </w:r>
      <w:r>
        <w:t xml:space="preserve">. </w:t>
      </w:r>
    </w:p>
    <w:p w14:paraId="6FBFBEDB" w14:textId="1925DA6E" w:rsidR="000356AD" w:rsidRPr="000356AD" w:rsidRDefault="000356AD" w:rsidP="000356AD">
      <w:r>
        <w:t xml:space="preserve">Approximation is possible by examining global effects only on some objects, by only allowing 1-2 bounces of light, by ignoring specular light transport or even use static scenes and light sources. And another way to make this method more efficient is by using </w:t>
      </w:r>
      <w:r>
        <w:rPr>
          <w:b/>
        </w:rPr>
        <w:t>rasterization</w:t>
      </w:r>
      <w:r>
        <w:t xml:space="preserve"> </w:t>
      </w:r>
      <w:r>
        <w:rPr>
          <w:b/>
        </w:rPr>
        <w:t>instead of raytracing</w:t>
      </w:r>
      <w:r>
        <w:t xml:space="preserve">. </w:t>
      </w:r>
    </w:p>
    <w:p w14:paraId="5502DC7A" w14:textId="0BEE117A" w:rsidR="0036603C" w:rsidRDefault="000356AD" w:rsidP="000356AD">
      <w:pPr>
        <w:pStyle w:val="Heading2"/>
      </w:pPr>
      <w:bookmarkStart w:id="115" w:name="_Toc439601944"/>
      <w:r>
        <w:t>Instant Radiosity</w:t>
      </w:r>
      <w:bookmarkEnd w:id="115"/>
    </w:p>
    <w:p w14:paraId="1C83EB7E" w14:textId="4FA72FEE" w:rsidR="000356AD" w:rsidRDefault="000356AD" w:rsidP="000356AD">
      <w:r>
        <w:t xml:space="preserve">The idea here is to treat model bounces as light sources and introduce </w:t>
      </w:r>
      <w:r>
        <w:rPr>
          <w:b/>
        </w:rPr>
        <w:t>Virtual Point Lights (VPL)</w:t>
      </w:r>
      <w:r>
        <w:t xml:space="preserve">, so indirect light transport becomes direct light transport. </w:t>
      </w:r>
    </w:p>
    <w:p w14:paraId="5BE690DB" w14:textId="29829C71" w:rsidR="000356AD" w:rsidRDefault="000356AD" w:rsidP="000356AD">
      <w:r>
        <w:t xml:space="preserve">To create those </w:t>
      </w:r>
      <w:r>
        <w:rPr>
          <w:b/>
        </w:rPr>
        <w:t>VPL</w:t>
      </w:r>
      <w:r>
        <w:t xml:space="preserve">’s, photons are shot into the scene from the point of the light source and at each hit point a VPL is created. </w:t>
      </w:r>
    </w:p>
    <w:p w14:paraId="6F289310" w14:textId="1ED03F5C" w:rsidR="000127DC" w:rsidRDefault="000127DC" w:rsidP="000127DC">
      <w:pPr>
        <w:pStyle w:val="Heading3"/>
      </w:pPr>
      <w:bookmarkStart w:id="116" w:name="_Toc439601945"/>
      <w:r>
        <w:t>Incremental Instant Radiosity</w:t>
      </w:r>
      <w:bookmarkEnd w:id="116"/>
    </w:p>
    <w:p w14:paraId="029EBD49" w14:textId="2934437E" w:rsidR="000127DC" w:rsidRDefault="000127DC" w:rsidP="000127DC">
      <w:r>
        <w:t xml:space="preserve">This is an optimization technique that assumes a semi-static scene and exploits the frame-to-frame coherency by reusing VPLs from previous frames, this means only a couple new shadow maps are needed per new frame. </w:t>
      </w:r>
    </w:p>
    <w:p w14:paraId="062FADCC" w14:textId="07B14D20" w:rsidR="00EB6495" w:rsidRDefault="00EB6495" w:rsidP="00EB6495">
      <w:pPr>
        <w:pStyle w:val="Heading3"/>
      </w:pPr>
      <w:bookmarkStart w:id="117" w:name="_Toc439601946"/>
      <w:r>
        <w:t>Imperfect Shadow Maps</w:t>
      </w:r>
      <w:bookmarkEnd w:id="117"/>
    </w:p>
    <w:p w14:paraId="6E2B2181" w14:textId="10AD71F2" w:rsidR="00EB6495" w:rsidRDefault="00EB6495" w:rsidP="00EB6495">
      <w:r>
        <w:t xml:space="preserve">VPL approaches do not require accurate geometry, imperfection in the shadow map does not heavily affect the visual quality, because of that, smaller and fewer points can be used to approximate the scene as a point cloud. </w:t>
      </w:r>
    </w:p>
    <w:p w14:paraId="39CEFCDB" w14:textId="23C985B2" w:rsidR="00EB6495" w:rsidRPr="00EB6495" w:rsidRDefault="00EB6495" w:rsidP="00EB6495">
      <w:r>
        <w:t xml:space="preserve">Using </w:t>
      </w:r>
      <w:r>
        <w:rPr>
          <w:b/>
        </w:rPr>
        <w:t>interleaved sampling</w:t>
      </w:r>
      <w:r>
        <w:t>, only a few random light sources are examined per pixel and the result is averaged by using an edge-aware (bilateral)</w:t>
      </w:r>
      <w:r w:rsidR="00B678A7">
        <w:t xml:space="preserve"> </w:t>
      </w:r>
      <w:r>
        <w:t xml:space="preserve">filter. </w:t>
      </w:r>
    </w:p>
    <w:p w14:paraId="69D11DE4" w14:textId="1529503F" w:rsidR="0036603C" w:rsidRPr="00EB6495" w:rsidRDefault="00E40065" w:rsidP="00A05D94">
      <w:r>
        <w:rPr>
          <w:noProof/>
          <w:lang w:val="de-AT" w:eastAsia="de-AT"/>
        </w:rPr>
        <w:drawing>
          <wp:anchor distT="0" distB="0" distL="114300" distR="114300" simplePos="0" relativeHeight="251887616" behindDoc="0" locked="0" layoutInCell="1" allowOverlap="1" wp14:anchorId="3C3F68EE" wp14:editId="1FED6B3B">
            <wp:simplePos x="0" y="0"/>
            <wp:positionH relativeFrom="margin">
              <wp:posOffset>4269105</wp:posOffset>
            </wp:positionH>
            <wp:positionV relativeFrom="paragraph">
              <wp:posOffset>174625</wp:posOffset>
            </wp:positionV>
            <wp:extent cx="2796540" cy="753110"/>
            <wp:effectExtent l="0" t="0" r="3810" b="8890"/>
            <wp:wrapTight wrapText="bothSides">
              <wp:wrapPolygon edited="0">
                <wp:start x="0" y="0"/>
                <wp:lineTo x="0" y="21309"/>
                <wp:lineTo x="21482" y="21309"/>
                <wp:lineTo x="21482"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96540" cy="753110"/>
                    </a:xfrm>
                    <a:prstGeom prst="rect">
                      <a:avLst/>
                    </a:prstGeom>
                  </pic:spPr>
                </pic:pic>
              </a:graphicData>
            </a:graphic>
            <wp14:sizeRelH relativeFrom="margin">
              <wp14:pctWidth>0</wp14:pctWidth>
            </wp14:sizeRelH>
            <wp14:sizeRelV relativeFrom="margin">
              <wp14:pctHeight>0</wp14:pctHeight>
            </wp14:sizeRelV>
          </wp:anchor>
        </w:drawing>
      </w:r>
      <w:r w:rsidR="00EB6495">
        <w:t xml:space="preserve">The </w:t>
      </w:r>
      <w:r w:rsidR="00EB6495">
        <w:rPr>
          <w:b/>
        </w:rPr>
        <w:t>problems</w:t>
      </w:r>
      <w:r w:rsidR="00EB6495">
        <w:t xml:space="preserve"> with instant radiosity are, that it’s not really scalable and is still not enough performance wise for games. </w:t>
      </w:r>
    </w:p>
    <w:p w14:paraId="1674B169" w14:textId="2881C32D" w:rsidR="0036603C" w:rsidRDefault="00EB6495" w:rsidP="00EB6495">
      <w:pPr>
        <w:pStyle w:val="Heading2"/>
      </w:pPr>
      <w:bookmarkStart w:id="118" w:name="_Toc439601947"/>
      <w:r>
        <w:t>Reflective Shadow Maps</w:t>
      </w:r>
      <w:bookmarkEnd w:id="118"/>
    </w:p>
    <w:p w14:paraId="0D487DD7" w14:textId="637479F7" w:rsidR="00EB6495" w:rsidRPr="00EB6495" w:rsidRDefault="00B678A7" w:rsidP="00EB6495">
      <w:r>
        <w:t xml:space="preserve">Each pixel is considered a small light source and single bounce illumination from surfaces seen by the light source is used, it is restricted to one bounce. Then the shadow map is rendered and here, additional information is stored. If too many pixel lights are presents, the number of samples is restricted to samples close to the current location. </w:t>
      </w:r>
      <w:r w:rsidR="00E40065">
        <w:t xml:space="preserve">But it is a crude approximation, only allows for diffuse reflectors and does not provide indirect shadows. </w:t>
      </w:r>
    </w:p>
    <w:p w14:paraId="15C6CD1B" w14:textId="5B8918F8" w:rsidR="0036603C" w:rsidRDefault="00E40065" w:rsidP="00E40065">
      <w:pPr>
        <w:pStyle w:val="Heading2"/>
      </w:pPr>
      <w:bookmarkStart w:id="119" w:name="_Toc439601948"/>
      <w:r>
        <w:lastRenderedPageBreak/>
        <w:t>Precomputed Radiance Transfer</w:t>
      </w:r>
      <w:bookmarkEnd w:id="119"/>
    </w:p>
    <w:p w14:paraId="5F305065" w14:textId="331D0E71" w:rsidR="00E40065" w:rsidRDefault="00854A22" w:rsidP="00E40065">
      <w:r>
        <w:t xml:space="preserve">The goals is to achieve realistic, interactive illumination of complex scenes without using ray tracing. The </w:t>
      </w:r>
      <w:r>
        <w:rPr>
          <w:b/>
        </w:rPr>
        <w:t>PRT</w:t>
      </w:r>
      <w:r>
        <w:t xml:space="preserve"> method uses the fact, that the lighting environment and light transport are independent. </w:t>
      </w:r>
    </w:p>
    <w:p w14:paraId="1AEBCA1F" w14:textId="3CDFECD2" w:rsidR="00854A22" w:rsidRDefault="00854A22" w:rsidP="00854A22">
      <w:pPr>
        <w:pStyle w:val="ListParagraph"/>
        <w:numPr>
          <w:ilvl w:val="0"/>
          <w:numId w:val="31"/>
        </w:numPr>
      </w:pPr>
      <w:r>
        <w:rPr>
          <w:b/>
        </w:rPr>
        <w:t xml:space="preserve">Preprocessing: </w:t>
      </w:r>
      <w:r>
        <w:t>precompute offline light transport (e.g. ray tracing) and produce a compressed representation of the lighting environment and of the transfer functions for each surface point</w:t>
      </w:r>
    </w:p>
    <w:p w14:paraId="7D0B7DA4" w14:textId="6EEB63D3" w:rsidR="00854A22" w:rsidRDefault="00641328" w:rsidP="00854A22">
      <w:pPr>
        <w:pStyle w:val="ListParagraph"/>
        <w:numPr>
          <w:ilvl w:val="0"/>
          <w:numId w:val="31"/>
        </w:numPr>
      </w:pPr>
      <w:r>
        <w:rPr>
          <w:noProof/>
          <w:lang w:val="de-AT" w:eastAsia="de-AT"/>
        </w:rPr>
        <w:drawing>
          <wp:anchor distT="0" distB="0" distL="114300" distR="114300" simplePos="0" relativeHeight="251889664" behindDoc="0" locked="0" layoutInCell="1" allowOverlap="1" wp14:anchorId="1245296D" wp14:editId="30F0F0C8">
            <wp:simplePos x="0" y="0"/>
            <wp:positionH relativeFrom="margin">
              <wp:posOffset>3373120</wp:posOffset>
            </wp:positionH>
            <wp:positionV relativeFrom="paragraph">
              <wp:posOffset>177470</wp:posOffset>
            </wp:positionV>
            <wp:extent cx="3679190" cy="1365250"/>
            <wp:effectExtent l="0" t="0" r="0" b="6350"/>
            <wp:wrapTight wrapText="bothSides">
              <wp:wrapPolygon edited="0">
                <wp:start x="0" y="0"/>
                <wp:lineTo x="0" y="21399"/>
                <wp:lineTo x="21473" y="21399"/>
                <wp:lineTo x="21473"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79190" cy="1365250"/>
                    </a:xfrm>
                    <a:prstGeom prst="rect">
                      <a:avLst/>
                    </a:prstGeom>
                  </pic:spPr>
                </pic:pic>
              </a:graphicData>
            </a:graphic>
            <wp14:sizeRelH relativeFrom="margin">
              <wp14:pctWidth>0</wp14:pctWidth>
            </wp14:sizeRelH>
            <wp14:sizeRelV relativeFrom="margin">
              <wp14:pctHeight>0</wp14:pctHeight>
            </wp14:sizeRelV>
          </wp:anchor>
        </w:drawing>
      </w:r>
      <w:r w:rsidR="00854A22">
        <w:rPr>
          <w:b/>
        </w:rPr>
        <w:t>Evaluate scene illumination:</w:t>
      </w:r>
      <w:r w:rsidR="00854A22">
        <w:t xml:space="preserve"> This is done during rendering in real-time.</w:t>
      </w:r>
    </w:p>
    <w:p w14:paraId="3FF952EF" w14:textId="18DCEFE2" w:rsidR="00854A22" w:rsidRDefault="005A11C0" w:rsidP="00854A22">
      <w:r>
        <w:t xml:space="preserve">This compressed representation could be </w:t>
      </w:r>
      <w:r>
        <w:rPr>
          <w:b/>
        </w:rPr>
        <w:t>Spherical Harmonics (SH)</w:t>
      </w:r>
      <w:r>
        <w:t xml:space="preserve">, with it, it is also possible to represent a HDR environment by 4 bands (16 coefficients), </w:t>
      </w:r>
      <w:r w:rsidR="009154F6">
        <w:t>and the</w:t>
      </w:r>
      <w:r>
        <w:t xml:space="preserve"> coefficients can be computed by using projection. </w:t>
      </w:r>
    </w:p>
    <w:p w14:paraId="1DFE53B6" w14:textId="2EB8DB40" w:rsidR="009154F6" w:rsidRPr="005A11C0" w:rsidRDefault="00641328" w:rsidP="00854A22">
      <w:r>
        <w:rPr>
          <w:noProof/>
          <w:lang w:val="de-AT" w:eastAsia="de-AT"/>
        </w:rPr>
        <w:drawing>
          <wp:anchor distT="0" distB="0" distL="114300" distR="114300" simplePos="0" relativeHeight="251895808" behindDoc="0" locked="0" layoutInCell="1" allowOverlap="1" wp14:anchorId="452AF3BE" wp14:editId="5749686C">
            <wp:simplePos x="0" y="0"/>
            <wp:positionH relativeFrom="margin">
              <wp:align>right</wp:align>
            </wp:positionH>
            <wp:positionV relativeFrom="paragraph">
              <wp:posOffset>2323160</wp:posOffset>
            </wp:positionV>
            <wp:extent cx="2435860" cy="1710055"/>
            <wp:effectExtent l="0" t="0" r="2540" b="4445"/>
            <wp:wrapTight wrapText="bothSides">
              <wp:wrapPolygon edited="0">
                <wp:start x="0" y="0"/>
                <wp:lineTo x="0" y="21416"/>
                <wp:lineTo x="21454" y="21416"/>
                <wp:lineTo x="21454"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35860" cy="171005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93760" behindDoc="0" locked="0" layoutInCell="1" allowOverlap="1" wp14:anchorId="60430A10" wp14:editId="077A2B01">
            <wp:simplePos x="0" y="0"/>
            <wp:positionH relativeFrom="margin">
              <wp:posOffset>3919855</wp:posOffset>
            </wp:positionH>
            <wp:positionV relativeFrom="paragraph">
              <wp:posOffset>264160</wp:posOffset>
            </wp:positionV>
            <wp:extent cx="3132455" cy="2135505"/>
            <wp:effectExtent l="0" t="0" r="0" b="0"/>
            <wp:wrapTight wrapText="bothSides">
              <wp:wrapPolygon edited="0">
                <wp:start x="0" y="0"/>
                <wp:lineTo x="0" y="21388"/>
                <wp:lineTo x="21412" y="21388"/>
                <wp:lineTo x="21412"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32455" cy="213550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91712" behindDoc="0" locked="0" layoutInCell="1" allowOverlap="1" wp14:anchorId="4142AE28" wp14:editId="3C7C4BF1">
            <wp:simplePos x="0" y="0"/>
            <wp:positionH relativeFrom="margin">
              <wp:posOffset>0</wp:posOffset>
            </wp:positionH>
            <wp:positionV relativeFrom="paragraph">
              <wp:posOffset>278460</wp:posOffset>
            </wp:positionV>
            <wp:extent cx="3832860" cy="2143760"/>
            <wp:effectExtent l="0" t="0" r="0" b="8890"/>
            <wp:wrapTight wrapText="bothSides">
              <wp:wrapPolygon edited="0">
                <wp:start x="0" y="0"/>
                <wp:lineTo x="0" y="21498"/>
                <wp:lineTo x="21471" y="21498"/>
                <wp:lineTo x="21471"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32860" cy="2143760"/>
                    </a:xfrm>
                    <a:prstGeom prst="rect">
                      <a:avLst/>
                    </a:prstGeom>
                  </pic:spPr>
                </pic:pic>
              </a:graphicData>
            </a:graphic>
            <wp14:sizeRelH relativeFrom="margin">
              <wp14:pctWidth>0</wp14:pctWidth>
            </wp14:sizeRelH>
            <wp14:sizeRelV relativeFrom="margin">
              <wp14:pctHeight>0</wp14:pctHeight>
            </wp14:sizeRelV>
          </wp:anchor>
        </w:drawing>
      </w:r>
    </w:p>
    <w:p w14:paraId="06B754FC" w14:textId="04258701" w:rsidR="0036603C" w:rsidRDefault="009154F6" w:rsidP="009154F6">
      <w:pPr>
        <w:pStyle w:val="Heading2"/>
      </w:pPr>
      <w:bookmarkStart w:id="120" w:name="_Toc439601949"/>
      <w:r>
        <w:t>Diffuse Light transfer</w:t>
      </w:r>
      <w:bookmarkEnd w:id="120"/>
    </w:p>
    <w:p w14:paraId="424408A9" w14:textId="5B6ED960" w:rsidR="0036603C" w:rsidRDefault="0036603C" w:rsidP="00A05D94"/>
    <w:p w14:paraId="470D0F50" w14:textId="7EB24C14" w:rsidR="0036603C" w:rsidRDefault="0036603C" w:rsidP="00A05D94"/>
    <w:p w14:paraId="5B115AAF" w14:textId="59F6BF5E" w:rsidR="0036603C" w:rsidRDefault="0036603C" w:rsidP="00A05D94"/>
    <w:p w14:paraId="43D0D79F" w14:textId="2E4A54A4" w:rsidR="0036603C" w:rsidRDefault="00641328" w:rsidP="00A05D94">
      <w:r>
        <w:rPr>
          <w:noProof/>
          <w:lang w:val="de-AT" w:eastAsia="de-AT"/>
        </w:rPr>
        <w:drawing>
          <wp:anchor distT="0" distB="0" distL="114300" distR="114300" simplePos="0" relativeHeight="251899904" behindDoc="0" locked="0" layoutInCell="1" allowOverlap="1" wp14:anchorId="160CB0A2" wp14:editId="73382DDC">
            <wp:simplePos x="0" y="0"/>
            <wp:positionH relativeFrom="margin">
              <wp:align>right</wp:align>
            </wp:positionH>
            <wp:positionV relativeFrom="paragraph">
              <wp:posOffset>2540</wp:posOffset>
            </wp:positionV>
            <wp:extent cx="3620135" cy="2101215"/>
            <wp:effectExtent l="0" t="0" r="0" b="0"/>
            <wp:wrapTight wrapText="bothSides">
              <wp:wrapPolygon edited="0">
                <wp:start x="0" y="0"/>
                <wp:lineTo x="0" y="21345"/>
                <wp:lineTo x="21483" y="21345"/>
                <wp:lineTo x="21483"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0135" cy="210121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897856" behindDoc="0" locked="0" layoutInCell="1" allowOverlap="1" wp14:anchorId="6B11290A" wp14:editId="13EA5AF7">
            <wp:simplePos x="0" y="0"/>
            <wp:positionH relativeFrom="margin">
              <wp:align>left</wp:align>
            </wp:positionH>
            <wp:positionV relativeFrom="paragraph">
              <wp:posOffset>253365</wp:posOffset>
            </wp:positionV>
            <wp:extent cx="3084195" cy="1847850"/>
            <wp:effectExtent l="0" t="0" r="1905" b="0"/>
            <wp:wrapTight wrapText="bothSides">
              <wp:wrapPolygon edited="0">
                <wp:start x="0" y="0"/>
                <wp:lineTo x="0" y="21377"/>
                <wp:lineTo x="21480" y="21377"/>
                <wp:lineTo x="21480"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84195" cy="1847850"/>
                    </a:xfrm>
                    <a:prstGeom prst="rect">
                      <a:avLst/>
                    </a:prstGeom>
                  </pic:spPr>
                </pic:pic>
              </a:graphicData>
            </a:graphic>
            <wp14:sizeRelH relativeFrom="margin">
              <wp14:pctWidth>0</wp14:pctWidth>
            </wp14:sizeRelH>
            <wp14:sizeRelV relativeFrom="margin">
              <wp14:pctHeight>0</wp14:pctHeight>
            </wp14:sizeRelV>
          </wp:anchor>
        </w:drawing>
      </w:r>
    </w:p>
    <w:p w14:paraId="4C3FED85" w14:textId="6FA2980E" w:rsidR="00641328" w:rsidRDefault="00641328" w:rsidP="00641328">
      <w:pPr>
        <w:pStyle w:val="Heading2"/>
      </w:pPr>
      <w:bookmarkStart w:id="121" w:name="_Toc439601950"/>
      <w:r>
        <w:rPr>
          <w:noProof/>
          <w:lang w:val="de-AT" w:eastAsia="de-AT"/>
        </w:rPr>
        <w:lastRenderedPageBreak/>
        <w:drawing>
          <wp:anchor distT="0" distB="0" distL="114300" distR="114300" simplePos="0" relativeHeight="251901952" behindDoc="0" locked="0" layoutInCell="1" allowOverlap="1" wp14:anchorId="35323267" wp14:editId="23A96434">
            <wp:simplePos x="0" y="0"/>
            <wp:positionH relativeFrom="margin">
              <wp:align>right</wp:align>
            </wp:positionH>
            <wp:positionV relativeFrom="paragraph">
              <wp:posOffset>609</wp:posOffset>
            </wp:positionV>
            <wp:extent cx="2583180" cy="1528445"/>
            <wp:effectExtent l="0" t="0" r="7620" b="0"/>
            <wp:wrapTight wrapText="bothSides">
              <wp:wrapPolygon edited="0">
                <wp:start x="0" y="0"/>
                <wp:lineTo x="0" y="21268"/>
                <wp:lineTo x="21504" y="21268"/>
                <wp:lineTo x="21504"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83180" cy="1528445"/>
                    </a:xfrm>
                    <a:prstGeom prst="rect">
                      <a:avLst/>
                    </a:prstGeom>
                  </pic:spPr>
                </pic:pic>
              </a:graphicData>
            </a:graphic>
            <wp14:sizeRelH relativeFrom="margin">
              <wp14:pctWidth>0</wp14:pctWidth>
            </wp14:sizeRelH>
            <wp14:sizeRelV relativeFrom="margin">
              <wp14:pctHeight>0</wp14:pctHeight>
            </wp14:sizeRelV>
          </wp:anchor>
        </w:drawing>
      </w:r>
      <w:r>
        <w:t>Gibbs’ Phenomenon: Ringing</w:t>
      </w:r>
      <w:bookmarkEnd w:id="121"/>
    </w:p>
    <w:p w14:paraId="455D8CFC" w14:textId="29765B96" w:rsidR="00641328" w:rsidRDefault="00641328" w:rsidP="00641328">
      <w:r>
        <w:t xml:space="preserve">Ringing is a problem that is caused by overshooting at jump discontinuities, this problem can be addressed by </w:t>
      </w:r>
      <w:r>
        <w:rPr>
          <w:b/>
        </w:rPr>
        <w:t>windowing</w:t>
      </w:r>
      <w:r>
        <w:t xml:space="preserve">, which means convolving with the window function (e.g. Hanning Window) to suppress the high frequencies that cause those problems. </w:t>
      </w:r>
    </w:p>
    <w:p w14:paraId="671BB0D7" w14:textId="6189C9A9" w:rsidR="00F803F8" w:rsidRDefault="00F803F8" w:rsidP="00F803F8">
      <w:pPr>
        <w:pStyle w:val="Heading3"/>
      </w:pPr>
      <w:bookmarkStart w:id="122" w:name="_Toc439601951"/>
      <w:r>
        <w:t>Prt Summary</w:t>
      </w:r>
      <w:bookmarkEnd w:id="122"/>
    </w:p>
    <w:p w14:paraId="2C5C071E" w14:textId="49E25A0B" w:rsidR="00F803F8" w:rsidRDefault="00F803F8" w:rsidP="00F803F8">
      <w:r>
        <w:t xml:space="preserve">The </w:t>
      </w:r>
      <w:r>
        <w:rPr>
          <w:b/>
        </w:rPr>
        <w:t>advantages</w:t>
      </w:r>
      <w:r>
        <w:t xml:space="preserve"> include that it is fast to render (1 dot product), it enables dynamic lighting environments and also supports complex light transfer like ambient occlusion and interreflections. </w:t>
      </w:r>
    </w:p>
    <w:p w14:paraId="0BA5453F" w14:textId="22857D82" w:rsidR="00F803F8" w:rsidRDefault="00307896" w:rsidP="00F803F8">
      <w:r>
        <w:rPr>
          <w:noProof/>
          <w:lang w:val="de-AT" w:eastAsia="de-AT"/>
        </w:rPr>
        <w:drawing>
          <wp:anchor distT="0" distB="0" distL="114300" distR="114300" simplePos="0" relativeHeight="251904000" behindDoc="0" locked="0" layoutInCell="1" allowOverlap="1" wp14:anchorId="1E8B4453" wp14:editId="097CD200">
            <wp:simplePos x="0" y="0"/>
            <wp:positionH relativeFrom="margin">
              <wp:align>right</wp:align>
            </wp:positionH>
            <wp:positionV relativeFrom="paragraph">
              <wp:posOffset>269418</wp:posOffset>
            </wp:positionV>
            <wp:extent cx="2474595" cy="1106170"/>
            <wp:effectExtent l="0" t="0" r="1905" b="0"/>
            <wp:wrapTight wrapText="bothSides">
              <wp:wrapPolygon edited="0">
                <wp:start x="0" y="0"/>
                <wp:lineTo x="0" y="21203"/>
                <wp:lineTo x="21450" y="21203"/>
                <wp:lineTo x="21450"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74595" cy="1106170"/>
                    </a:xfrm>
                    <a:prstGeom prst="rect">
                      <a:avLst/>
                    </a:prstGeom>
                  </pic:spPr>
                </pic:pic>
              </a:graphicData>
            </a:graphic>
            <wp14:sizeRelH relativeFrom="margin">
              <wp14:pctWidth>0</wp14:pctWidth>
            </wp14:sizeRelH>
            <wp14:sizeRelV relativeFrom="margin">
              <wp14:pctHeight>0</wp14:pctHeight>
            </wp14:sizeRelV>
          </wp:anchor>
        </w:drawing>
      </w:r>
      <w:r w:rsidR="00F803F8">
        <w:t xml:space="preserve">The </w:t>
      </w:r>
      <w:r w:rsidR="00F803F8">
        <w:rPr>
          <w:b/>
        </w:rPr>
        <w:t xml:space="preserve">disadvantages </w:t>
      </w:r>
      <w:r w:rsidR="00F803F8">
        <w:t xml:space="preserve">are that it is only efficient for lighting environments of low frequency (typically 9-16 SH coefficients) and can only be used with static scenes and diffuse surfaces. </w:t>
      </w:r>
    </w:p>
    <w:p w14:paraId="6573792B" w14:textId="13258C56" w:rsidR="00F803F8" w:rsidRDefault="00F803F8" w:rsidP="00F803F8">
      <w:pPr>
        <w:pStyle w:val="Heading2"/>
      </w:pPr>
      <w:bookmarkStart w:id="123" w:name="_Toc439601952"/>
      <w:r>
        <w:t>Voxel cone tracing</w:t>
      </w:r>
      <w:bookmarkEnd w:id="123"/>
    </w:p>
    <w:p w14:paraId="19FC5418" w14:textId="6AF6368E" w:rsidR="00F803F8" w:rsidRDefault="00307896" w:rsidP="00F803F8">
      <w:r>
        <w:rPr>
          <w:b/>
        </w:rPr>
        <w:t xml:space="preserve">GigaVoxels </w:t>
      </w:r>
      <w:r>
        <w:t xml:space="preserve">is a sparse 3D MIP-map that can adapt its resolution. </w:t>
      </w:r>
      <w:r>
        <w:rPr>
          <w:b/>
        </w:rPr>
        <w:t>Voxel cone-tracing</w:t>
      </w:r>
      <w:r>
        <w:t xml:space="preserve"> pre-filters geometry and irradiance and stores opacity and irradiance at all scales. Then it does a quadrilinear interpolation of the samples to reconstruct the continuous voxel size and position. </w:t>
      </w:r>
    </w:p>
    <w:p w14:paraId="0297E438" w14:textId="53B81432" w:rsidR="00307896" w:rsidRDefault="00307896" w:rsidP="00307896">
      <w:pPr>
        <w:pStyle w:val="ListParagraph"/>
        <w:numPr>
          <w:ilvl w:val="0"/>
          <w:numId w:val="32"/>
        </w:numPr>
      </w:pPr>
      <w:r>
        <w:rPr>
          <w:noProof/>
          <w:lang w:val="de-AT" w:eastAsia="de-AT"/>
        </w:rPr>
        <w:drawing>
          <wp:anchor distT="0" distB="0" distL="114300" distR="114300" simplePos="0" relativeHeight="251906048" behindDoc="0" locked="0" layoutInCell="1" allowOverlap="1" wp14:anchorId="7B40E8B5" wp14:editId="683FCA92">
            <wp:simplePos x="0" y="0"/>
            <wp:positionH relativeFrom="margin">
              <wp:align>right</wp:align>
            </wp:positionH>
            <wp:positionV relativeFrom="paragraph">
              <wp:posOffset>8306</wp:posOffset>
            </wp:positionV>
            <wp:extent cx="4565015" cy="2308225"/>
            <wp:effectExtent l="0" t="0" r="6985" b="0"/>
            <wp:wrapTight wrapText="bothSides">
              <wp:wrapPolygon edited="0">
                <wp:start x="0" y="0"/>
                <wp:lineTo x="0" y="21392"/>
                <wp:lineTo x="21543" y="21392"/>
                <wp:lineTo x="21543"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5015" cy="2308225"/>
                    </a:xfrm>
                    <a:prstGeom prst="rect">
                      <a:avLst/>
                    </a:prstGeom>
                  </pic:spPr>
                </pic:pic>
              </a:graphicData>
            </a:graphic>
            <wp14:sizeRelH relativeFrom="margin">
              <wp14:pctWidth>0</wp14:pctWidth>
            </wp14:sizeRelH>
            <wp14:sizeRelV relativeFrom="margin">
              <wp14:pctHeight>0</wp14:pctHeight>
            </wp14:sizeRelV>
          </wp:anchor>
        </w:drawing>
      </w:r>
      <w:r>
        <w:rPr>
          <w:b/>
        </w:rPr>
        <w:t>Pass 1:</w:t>
      </w:r>
      <w:r>
        <w:t xml:space="preserve"> Lights pass, bake the irradiance and direction</w:t>
      </w:r>
    </w:p>
    <w:p w14:paraId="07EC7EF1" w14:textId="1199A23F" w:rsidR="00307896" w:rsidRDefault="00307896" w:rsidP="00307896">
      <w:pPr>
        <w:pStyle w:val="ListParagraph"/>
        <w:numPr>
          <w:ilvl w:val="0"/>
          <w:numId w:val="32"/>
        </w:numPr>
      </w:pPr>
      <w:r>
        <w:rPr>
          <w:b/>
        </w:rPr>
        <w:t>Pass 2:</w:t>
      </w:r>
      <w:r>
        <w:t xml:space="preserve"> Filtering pass, pre-filter values in the octree</w:t>
      </w:r>
    </w:p>
    <w:p w14:paraId="4C952AD9" w14:textId="724B342E" w:rsidR="00307896" w:rsidRPr="00307896" w:rsidRDefault="00307896" w:rsidP="00307896">
      <w:pPr>
        <w:pStyle w:val="ListParagraph"/>
        <w:numPr>
          <w:ilvl w:val="0"/>
          <w:numId w:val="32"/>
        </w:numPr>
      </w:pPr>
      <w:r>
        <w:rPr>
          <w:b/>
        </w:rPr>
        <w:t>Pass 3:</w:t>
      </w:r>
      <w:r>
        <w:t xml:space="preserve"> Camera pass, this is done for each visible fragment, collect indirect diffuse and then the indirect specular part</w:t>
      </w:r>
    </w:p>
    <w:p w14:paraId="6431D1F6" w14:textId="0AB3C99D" w:rsidR="005D529C" w:rsidRDefault="005D529C" w:rsidP="00A05D94"/>
    <w:p w14:paraId="2D8D7BE3" w14:textId="712FB2A7" w:rsidR="009154F6" w:rsidRDefault="009154F6" w:rsidP="00A05D94"/>
    <w:p w14:paraId="6F020813" w14:textId="7F3E4D30" w:rsidR="009154F6" w:rsidRDefault="009154F6" w:rsidP="00A05D94"/>
    <w:p w14:paraId="3BFCC3F4" w14:textId="77777777" w:rsidR="009154F6" w:rsidRDefault="009154F6" w:rsidP="00A05D94"/>
    <w:p w14:paraId="036C1AF9" w14:textId="77777777" w:rsidR="009154F6" w:rsidRDefault="009154F6" w:rsidP="00A05D94"/>
    <w:p w14:paraId="65536BD1" w14:textId="77777777" w:rsidR="009154F6" w:rsidRDefault="009154F6" w:rsidP="00A05D94"/>
    <w:p w14:paraId="4C5C14F4" w14:textId="77777777" w:rsidR="009154F6" w:rsidRDefault="009154F6" w:rsidP="00A05D94"/>
    <w:p w14:paraId="039CC14A" w14:textId="77777777" w:rsidR="009154F6" w:rsidRPr="0099003B" w:rsidRDefault="009154F6" w:rsidP="00A05D94"/>
    <w:p w14:paraId="6650C82B" w14:textId="58CF39F6" w:rsidR="005D529C" w:rsidRPr="0099003B" w:rsidRDefault="005D529C" w:rsidP="00A05D94">
      <w:r w:rsidRPr="0099003B">
        <w:br w:type="page"/>
      </w:r>
    </w:p>
    <w:p w14:paraId="52D4D0CE" w14:textId="5CA8841F" w:rsidR="00FB4906" w:rsidRPr="00FB4906" w:rsidRDefault="005D529C" w:rsidP="00FB4906">
      <w:pPr>
        <w:pStyle w:val="Heading1"/>
      </w:pPr>
      <w:bookmarkStart w:id="124" w:name="_Toc439601953"/>
      <w:r w:rsidRPr="0099003B">
        <w:lastRenderedPageBreak/>
        <w:t>Spatial Data Structures</w:t>
      </w:r>
      <w:bookmarkEnd w:id="124"/>
    </w:p>
    <w:p w14:paraId="1F5E592A" w14:textId="3B522C9F" w:rsidR="005D529C" w:rsidRPr="008B2231" w:rsidRDefault="00FB4906" w:rsidP="00A05D94">
      <w:r>
        <w:rPr>
          <w:noProof/>
          <w:lang w:val="de-AT" w:eastAsia="de-AT"/>
        </w:rPr>
        <w:drawing>
          <wp:anchor distT="0" distB="0" distL="114300" distR="114300" simplePos="0" relativeHeight="251908096" behindDoc="0" locked="0" layoutInCell="1" allowOverlap="1" wp14:anchorId="666DF726" wp14:editId="79426057">
            <wp:simplePos x="0" y="0"/>
            <wp:positionH relativeFrom="margin">
              <wp:posOffset>6021070</wp:posOffset>
            </wp:positionH>
            <wp:positionV relativeFrom="paragraph">
              <wp:posOffset>823290</wp:posOffset>
            </wp:positionV>
            <wp:extent cx="1031240" cy="1045845"/>
            <wp:effectExtent l="0" t="0" r="0" b="1905"/>
            <wp:wrapTight wrapText="bothSides">
              <wp:wrapPolygon edited="0">
                <wp:start x="0" y="0"/>
                <wp:lineTo x="0" y="21246"/>
                <wp:lineTo x="21148" y="21246"/>
                <wp:lineTo x="21148"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0859" b="7428"/>
                    <a:stretch/>
                  </pic:blipFill>
                  <pic:spPr bwMode="auto">
                    <a:xfrm>
                      <a:off x="0" y="0"/>
                      <a:ext cx="1031240" cy="104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231">
        <w:rPr>
          <w:b/>
        </w:rPr>
        <w:t>Triangle meshes</w:t>
      </w:r>
      <w:r w:rsidR="008B2231">
        <w:t xml:space="preserve"> are a compact form of describing geometry and can be </w:t>
      </w:r>
      <w:r w:rsidR="008B2231" w:rsidRPr="008B2231">
        <w:rPr>
          <w:b/>
        </w:rPr>
        <w:t>rendered efficiently</w:t>
      </w:r>
      <w:r w:rsidR="008B2231">
        <w:t xml:space="preserve"> and also </w:t>
      </w:r>
      <w:r w:rsidR="008B2231" w:rsidRPr="008B2231">
        <w:rPr>
          <w:b/>
        </w:rPr>
        <w:t>manipulated efficiently</w:t>
      </w:r>
      <w:r w:rsidR="008B2231">
        <w:t>. Popular representations include independent triangles (</w:t>
      </w:r>
      <w:r w:rsidR="008B2231">
        <w:rPr>
          <w:b/>
        </w:rPr>
        <w:t>triangle soup</w:t>
      </w:r>
      <w:r w:rsidR="008B2231">
        <w:t xml:space="preserve">), </w:t>
      </w:r>
      <w:r w:rsidR="008B2231" w:rsidRPr="008B2231">
        <w:rPr>
          <w:b/>
        </w:rPr>
        <w:t>indexed triangle set</w:t>
      </w:r>
      <w:r w:rsidR="008B2231">
        <w:t xml:space="preserve"> (store common vertices in a shared array</w:t>
      </w:r>
      <w:r>
        <w:t>, triangle index their vertices</w:t>
      </w:r>
      <w:r w:rsidR="008B2231">
        <w:t xml:space="preserve">), </w:t>
      </w:r>
      <w:r w:rsidR="008B2231">
        <w:rPr>
          <w:b/>
        </w:rPr>
        <w:t>triangle strip/fan</w:t>
      </w:r>
      <w:r w:rsidR="008B2231">
        <w:t xml:space="preserve">, </w:t>
      </w:r>
      <w:r w:rsidR="008B2231">
        <w:rPr>
          <w:b/>
        </w:rPr>
        <w:t>data structures with neighborhood information</w:t>
      </w:r>
      <w:r w:rsidR="008B2231">
        <w:t xml:space="preserve"> (</w:t>
      </w:r>
      <w:r w:rsidR="0024333D">
        <w:t>support topological queries</w:t>
      </w:r>
      <w:r w:rsidR="008B2231">
        <w:t xml:space="preserve">) and </w:t>
      </w:r>
      <w:r w:rsidR="008B2231">
        <w:rPr>
          <w:b/>
        </w:rPr>
        <w:t>winged-edge / half-edge data structures</w:t>
      </w:r>
      <w:r w:rsidR="008B2231">
        <w:t xml:space="preserve"> (support arbitrary polygonal meshes and allow efficient query and storage. </w:t>
      </w:r>
    </w:p>
    <w:p w14:paraId="761E3BD7" w14:textId="01BE0178" w:rsidR="005D529C" w:rsidRPr="00FB4906" w:rsidRDefault="00FB4906" w:rsidP="00A05D94">
      <w:r>
        <w:t xml:space="preserve">A </w:t>
      </w:r>
      <w:r>
        <w:rPr>
          <w:b/>
        </w:rPr>
        <w:t>connectivity data structure</w:t>
      </w:r>
      <w:r>
        <w:t xml:space="preserve"> is an extension of the indexed triangle set, where every triangle has references to its neighboring triangles and every vertex has a reference to its adjacent triangles. This enables walking through the mesh by iterating over all triangles of a vertex. </w:t>
      </w:r>
    </w:p>
    <w:p w14:paraId="1B728FBE" w14:textId="067DA021" w:rsidR="008B2231" w:rsidRDefault="00FB4906" w:rsidP="00A05D94">
      <w:r>
        <w:t xml:space="preserve">A </w:t>
      </w:r>
      <w:r>
        <w:rPr>
          <w:b/>
        </w:rPr>
        <w:t>half-edge data structure</w:t>
      </w:r>
      <w:r>
        <w:t xml:space="preserve"> is a compact form of connectivity with no redundancy as it uses directed edges and stores data per half-edge: vertex attributes, pointer to next vertex, pointer to incident face and pointer to opposite half-edge. </w:t>
      </w:r>
    </w:p>
    <w:p w14:paraId="7A930E4E" w14:textId="09BD578E" w:rsidR="00F80723" w:rsidRDefault="00F80723" w:rsidP="00A05D94">
      <w:r>
        <w:t xml:space="preserve">Using a </w:t>
      </w:r>
      <w:r>
        <w:rPr>
          <w:b/>
        </w:rPr>
        <w:t>B-rep</w:t>
      </w:r>
      <w:r>
        <w:t xml:space="preserve">, it is also allowed and possible to represent polygon sets, that define no solid object. </w:t>
      </w:r>
    </w:p>
    <w:p w14:paraId="5B3E0179" w14:textId="70C9279A" w:rsidR="00F80723" w:rsidRDefault="00F80723" w:rsidP="00A05D94">
      <w:r>
        <w:rPr>
          <w:b/>
        </w:rPr>
        <w:t>Spatial data structures</w:t>
      </w:r>
      <w:r>
        <w:t xml:space="preserve"> now try to organize geometry and are used in every search related problem, as they enable </w:t>
      </w:r>
      <w:r w:rsidR="00150E66">
        <w:t xml:space="preserve">faster processing and searching, this is done by </w:t>
      </w:r>
      <w:r w:rsidR="00150E66">
        <w:rPr>
          <w:b/>
        </w:rPr>
        <w:t>organizing the geometry in a hierarchy</w:t>
      </w:r>
      <w:r w:rsidR="00150E66">
        <w:t xml:space="preserve">. </w:t>
      </w:r>
      <w:r w:rsidR="00A4601B">
        <w:t xml:space="preserve">The geometric entities are stores typically in the CPU memory and there is traditionally no support on the GPU, but using a </w:t>
      </w:r>
      <w:r w:rsidR="00A4601B">
        <w:rPr>
          <w:b/>
        </w:rPr>
        <w:t>compute language</w:t>
      </w:r>
      <w:r w:rsidR="00A4601B">
        <w:t xml:space="preserve"> like CUDA/OpenCL, some of these methods can be executed on the GPU. </w:t>
      </w:r>
    </w:p>
    <w:p w14:paraId="574539C9" w14:textId="6600A93B" w:rsidR="00A4601B" w:rsidRDefault="00A4601B" w:rsidP="00A4601B">
      <w:pPr>
        <w:pStyle w:val="Heading2"/>
      </w:pPr>
      <w:bookmarkStart w:id="125" w:name="_Toc439601954"/>
      <w:r>
        <w:t>Regular Grid</w:t>
      </w:r>
      <w:bookmarkEnd w:id="125"/>
    </w:p>
    <w:p w14:paraId="15C6AD7D" w14:textId="1B9E84BE" w:rsidR="00A4601B" w:rsidRDefault="00A4601B" w:rsidP="00A4601B">
      <w:r>
        <w:t xml:space="preserve">A </w:t>
      </w:r>
      <w:r>
        <w:rPr>
          <w:b/>
        </w:rPr>
        <w:t>regular grid</w:t>
      </w:r>
      <w:r>
        <w:t xml:space="preserve"> is the simplest </w:t>
      </w:r>
      <w:r>
        <w:rPr>
          <w:i/>
        </w:rPr>
        <w:t>spatial directory</w:t>
      </w:r>
      <w:r>
        <w:t xml:space="preserve"> and provides a </w:t>
      </w:r>
      <w:r>
        <w:rPr>
          <w:b/>
        </w:rPr>
        <w:t>regular subdivision</w:t>
      </w:r>
      <w:r>
        <w:t xml:space="preserve"> with directly addressable cells. It is similar to a hashtable and allows for simply neighbor finding O(1). But the number of cells remains an issue, either too few or too many cells can cause problems, this can be solved by using a </w:t>
      </w:r>
      <w:r>
        <w:rPr>
          <w:b/>
        </w:rPr>
        <w:t>hierarchical grid</w:t>
      </w:r>
      <w:r>
        <w:t xml:space="preserve">. </w:t>
      </w:r>
    </w:p>
    <w:p w14:paraId="72943CFE" w14:textId="312023E7" w:rsidR="00A4601B" w:rsidRDefault="00202C20" w:rsidP="00A4601B">
      <w:pPr>
        <w:pStyle w:val="Heading2"/>
      </w:pPr>
      <w:bookmarkStart w:id="126" w:name="_Toc439601955"/>
      <w:r>
        <w:rPr>
          <w:noProof/>
          <w:lang w:val="de-AT" w:eastAsia="de-AT"/>
        </w:rPr>
        <w:drawing>
          <wp:anchor distT="0" distB="0" distL="114300" distR="114300" simplePos="0" relativeHeight="251910144" behindDoc="0" locked="0" layoutInCell="1" allowOverlap="1" wp14:anchorId="200B18E4" wp14:editId="6C2DE7CC">
            <wp:simplePos x="0" y="0"/>
            <wp:positionH relativeFrom="margin">
              <wp:align>right</wp:align>
            </wp:positionH>
            <wp:positionV relativeFrom="paragraph">
              <wp:posOffset>43434</wp:posOffset>
            </wp:positionV>
            <wp:extent cx="3094355" cy="1624330"/>
            <wp:effectExtent l="0" t="0" r="0" b="0"/>
            <wp:wrapTight wrapText="bothSides">
              <wp:wrapPolygon edited="0">
                <wp:start x="0" y="0"/>
                <wp:lineTo x="0" y="21279"/>
                <wp:lineTo x="21409" y="21279"/>
                <wp:lineTo x="21409"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4355" cy="1624330"/>
                    </a:xfrm>
                    <a:prstGeom prst="rect">
                      <a:avLst/>
                    </a:prstGeom>
                  </pic:spPr>
                </pic:pic>
              </a:graphicData>
            </a:graphic>
            <wp14:sizeRelH relativeFrom="margin">
              <wp14:pctWidth>0</wp14:pctWidth>
            </wp14:sizeRelH>
            <wp14:sizeRelV relativeFrom="margin">
              <wp14:pctHeight>0</wp14:pctHeight>
            </wp14:sizeRelV>
          </wp:anchor>
        </w:drawing>
      </w:r>
      <w:r w:rsidR="00A4601B">
        <w:t>Bounding Volume Hierarchy</w:t>
      </w:r>
      <w:bookmarkEnd w:id="126"/>
    </w:p>
    <w:p w14:paraId="3BF4C0D4" w14:textId="4BDFB0FC" w:rsidR="00A4601B" w:rsidRDefault="00A4601B" w:rsidP="00A4601B">
      <w:r>
        <w:t xml:space="preserve">This is the most used structure in real-time graphics and stores information about the maximum extent of an object, meaning it encloses the object. The data structure is a </w:t>
      </w:r>
      <w:r>
        <w:rPr>
          <w:b/>
        </w:rPr>
        <w:t>k-ary tree</w:t>
      </w:r>
      <w:r>
        <w:t xml:space="preserve"> and the </w:t>
      </w:r>
      <w:r>
        <w:rPr>
          <w:b/>
        </w:rPr>
        <w:t>leaves hold</w:t>
      </w:r>
      <w:r>
        <w:t xml:space="preserve"> the </w:t>
      </w:r>
      <w:r>
        <w:rPr>
          <w:b/>
        </w:rPr>
        <w:t>geometry</w:t>
      </w:r>
      <w:r>
        <w:t xml:space="preserve">. </w:t>
      </w:r>
      <w:r w:rsidR="00202C20">
        <w:t xml:space="preserve">The internal nodes have at most </w:t>
      </w:r>
      <w:r w:rsidR="00202C20">
        <w:rPr>
          <w:i/>
        </w:rPr>
        <w:t>k</w:t>
      </w:r>
      <w:r w:rsidR="00202C20">
        <w:t xml:space="preserve"> children and have themselves like a sub-tree. </w:t>
      </w:r>
    </w:p>
    <w:p w14:paraId="0976C780" w14:textId="547B6DDD" w:rsidR="00202C20" w:rsidRDefault="0061655E" w:rsidP="00A4601B">
      <w:r>
        <w:rPr>
          <w:noProof/>
          <w:lang w:val="de-AT" w:eastAsia="de-AT"/>
        </w:rPr>
        <w:drawing>
          <wp:anchor distT="0" distB="0" distL="114300" distR="114300" simplePos="0" relativeHeight="251912192" behindDoc="0" locked="0" layoutInCell="1" allowOverlap="1" wp14:anchorId="0B450F0D" wp14:editId="1ED8EB68">
            <wp:simplePos x="0" y="0"/>
            <wp:positionH relativeFrom="margin">
              <wp:posOffset>4409440</wp:posOffset>
            </wp:positionH>
            <wp:positionV relativeFrom="paragraph">
              <wp:posOffset>575945</wp:posOffset>
            </wp:positionV>
            <wp:extent cx="2633345" cy="1205230"/>
            <wp:effectExtent l="0" t="0" r="0" b="0"/>
            <wp:wrapTight wrapText="bothSides">
              <wp:wrapPolygon edited="0">
                <wp:start x="0" y="0"/>
                <wp:lineTo x="0" y="21168"/>
                <wp:lineTo x="21407" y="21168"/>
                <wp:lineTo x="21407"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33345" cy="1205230"/>
                    </a:xfrm>
                    <a:prstGeom prst="rect">
                      <a:avLst/>
                    </a:prstGeom>
                  </pic:spPr>
                </pic:pic>
              </a:graphicData>
            </a:graphic>
            <wp14:sizeRelH relativeFrom="margin">
              <wp14:pctWidth>0</wp14:pctWidth>
            </wp14:sizeRelH>
            <wp14:sizeRelV relativeFrom="margin">
              <wp14:pctHeight>0</wp14:pctHeight>
            </wp14:sizeRelV>
          </wp:anchor>
        </w:drawing>
      </w:r>
      <w:r w:rsidR="00202C20">
        <w:t xml:space="preserve">A </w:t>
      </w:r>
      <w:r w:rsidR="00202C20">
        <w:rPr>
          <w:b/>
        </w:rPr>
        <w:t>BVH</w:t>
      </w:r>
      <w:r w:rsidR="00202C20">
        <w:t xml:space="preserve"> is created by finding the minimal box by splitting along the longest axis. This recursion stops when either the BV is empty, only one primitive is inside the BV, fewer than </w:t>
      </w:r>
      <w:r w:rsidR="00202C20">
        <w:rPr>
          <w:i/>
        </w:rPr>
        <w:t>n</w:t>
      </w:r>
      <w:r w:rsidR="00202C20">
        <w:t xml:space="preserve"> primitives are inside the BV or the maximum recursion level is reached. Similar criteria hold for other BSP trees. </w:t>
      </w:r>
    </w:p>
    <w:p w14:paraId="074D42BC" w14:textId="5B7FE4DA" w:rsidR="0061655E" w:rsidRDefault="0061655E" w:rsidP="0061655E">
      <w:pPr>
        <w:pStyle w:val="Heading2"/>
      </w:pPr>
      <w:bookmarkStart w:id="127" w:name="_Toc439601956"/>
      <w:r>
        <w:t>Quadtree</w:t>
      </w:r>
      <w:bookmarkEnd w:id="127"/>
    </w:p>
    <w:p w14:paraId="3A05E8D5" w14:textId="5E96F2D4" w:rsidR="0061655E" w:rsidRDefault="0061655E" w:rsidP="0061655E">
      <w:r>
        <w:t>A quadtree is a hierarchical subdivision of a 2D region, whereas the intermediate node divides the region into 4 quadrants.</w:t>
      </w:r>
      <w:r w:rsidRPr="0061655E">
        <w:rPr>
          <w:noProof/>
          <w:lang w:eastAsia="de-AT"/>
        </w:rPr>
        <w:t xml:space="preserve"> </w:t>
      </w:r>
    </w:p>
    <w:p w14:paraId="2436DB5C" w14:textId="2B3A41C3" w:rsidR="0061655E" w:rsidRDefault="0061655E" w:rsidP="0061655E">
      <w:pPr>
        <w:pStyle w:val="Heading2"/>
      </w:pPr>
      <w:bookmarkStart w:id="128" w:name="_Toc439601957"/>
      <w:r>
        <w:rPr>
          <w:noProof/>
          <w:lang w:val="de-AT" w:eastAsia="de-AT"/>
        </w:rPr>
        <w:lastRenderedPageBreak/>
        <w:drawing>
          <wp:anchor distT="0" distB="0" distL="114300" distR="114300" simplePos="0" relativeHeight="251914240" behindDoc="0" locked="0" layoutInCell="1" allowOverlap="1" wp14:anchorId="400972B9" wp14:editId="5C95B407">
            <wp:simplePos x="0" y="0"/>
            <wp:positionH relativeFrom="margin">
              <wp:align>right</wp:align>
            </wp:positionH>
            <wp:positionV relativeFrom="paragraph">
              <wp:posOffset>38100</wp:posOffset>
            </wp:positionV>
            <wp:extent cx="2948305" cy="903605"/>
            <wp:effectExtent l="0" t="0" r="4445" b="0"/>
            <wp:wrapTight wrapText="bothSides">
              <wp:wrapPolygon edited="0">
                <wp:start x="0" y="0"/>
                <wp:lineTo x="0" y="20947"/>
                <wp:lineTo x="21493" y="20947"/>
                <wp:lineTo x="21493"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48305" cy="903605"/>
                    </a:xfrm>
                    <a:prstGeom prst="rect">
                      <a:avLst/>
                    </a:prstGeom>
                  </pic:spPr>
                </pic:pic>
              </a:graphicData>
            </a:graphic>
            <wp14:sizeRelH relativeFrom="margin">
              <wp14:pctWidth>0</wp14:pctWidth>
            </wp14:sizeRelH>
            <wp14:sizeRelV relativeFrom="margin">
              <wp14:pctHeight>0</wp14:pctHeight>
            </wp14:sizeRelV>
          </wp:anchor>
        </w:drawing>
      </w:r>
      <w:r>
        <w:t>Octree</w:t>
      </w:r>
      <w:bookmarkEnd w:id="128"/>
    </w:p>
    <w:p w14:paraId="762853AC" w14:textId="089B4EE8" w:rsidR="0061655E" w:rsidRDefault="00105084" w:rsidP="0061655E">
      <w:r>
        <w:t>An octree is built</w:t>
      </w:r>
      <w:r w:rsidR="0061655E">
        <w:t xml:space="preserve"> by using </w:t>
      </w:r>
      <w:r w:rsidR="0061655E">
        <w:rPr>
          <w:b/>
        </w:rPr>
        <w:t>recursive volumetric subdivision</w:t>
      </w:r>
      <w:r w:rsidR="0061655E">
        <w:t xml:space="preserve"> and is used as a search structure for objects in other representations, e.g. B-Reps.</w:t>
      </w:r>
    </w:p>
    <w:p w14:paraId="135AB5CF" w14:textId="77777777" w:rsidR="0061655E" w:rsidRDefault="0061655E" w:rsidP="0061655E">
      <w:r>
        <w:rPr>
          <w:b/>
        </w:rPr>
        <w:t>Extended Octrees</w:t>
      </w:r>
      <w:r>
        <w:t xml:space="preserve"> can have additional node types like </w:t>
      </w:r>
      <w:r>
        <w:rPr>
          <w:i/>
        </w:rPr>
        <w:t>face nodes</w:t>
      </w:r>
      <w:r>
        <w:t xml:space="preserve"> (contain a surface), </w:t>
      </w:r>
      <w:r>
        <w:rPr>
          <w:i/>
        </w:rPr>
        <w:t>edge nodes</w:t>
      </w:r>
      <w:r>
        <w:t xml:space="preserve"> (contain an edge) or </w:t>
      </w:r>
      <w:r>
        <w:rPr>
          <w:i/>
        </w:rPr>
        <w:t>vertex nodes</w:t>
      </w:r>
      <w:r>
        <w:t xml:space="preserve"> (contain a corner point). </w:t>
      </w:r>
    </w:p>
    <w:p w14:paraId="72C82CBA" w14:textId="77777777" w:rsidR="0061655E" w:rsidRDefault="0061655E" w:rsidP="0061655E">
      <w:pPr>
        <w:pStyle w:val="Heading2"/>
      </w:pPr>
      <w:bookmarkStart w:id="129" w:name="_Toc439601958"/>
      <w:r>
        <w:t>Binary Space Partitioning (BSP) Tree</w:t>
      </w:r>
      <w:bookmarkEnd w:id="129"/>
    </w:p>
    <w:p w14:paraId="78121466" w14:textId="758237E3" w:rsidR="0007581C" w:rsidRDefault="0061655E" w:rsidP="0061655E">
      <w:r>
        <w:t>This is a special B-rep for quick rendering with visibility, th</w:t>
      </w:r>
      <w:r w:rsidR="0007581C">
        <w:t xml:space="preserve">is suits especially static scenes. The base plane of the polygon in a node partitions the space in two halves, everything in front of and behind the polygon. </w:t>
      </w:r>
      <w:r>
        <w:t xml:space="preserve"> </w:t>
      </w:r>
      <w:r w:rsidR="0007581C">
        <w:t xml:space="preserve">The left subtree of the node contains only polygons that are in front of the basis plane and the right subtree all polygons behind the basis plane. Polygons that lie in both halves are divided by the base plane into two parts. </w:t>
      </w:r>
    </w:p>
    <w:p w14:paraId="404C555C" w14:textId="7763AB19" w:rsidR="005D3FEE" w:rsidRDefault="005D3FEE" w:rsidP="005D3FEE">
      <w:pPr>
        <w:pStyle w:val="Heading3"/>
      </w:pPr>
      <w:bookmarkStart w:id="130" w:name="_Toc439601959"/>
      <w:r>
        <w:rPr>
          <w:noProof/>
          <w:lang w:val="de-AT" w:eastAsia="de-AT"/>
        </w:rPr>
        <w:drawing>
          <wp:anchor distT="0" distB="0" distL="114300" distR="114300" simplePos="0" relativeHeight="251916288" behindDoc="0" locked="0" layoutInCell="1" allowOverlap="1" wp14:anchorId="0D24DE1C" wp14:editId="3859F545">
            <wp:simplePos x="0" y="0"/>
            <wp:positionH relativeFrom="margin">
              <wp:align>right</wp:align>
            </wp:positionH>
            <wp:positionV relativeFrom="paragraph">
              <wp:posOffset>102692</wp:posOffset>
            </wp:positionV>
            <wp:extent cx="3131185" cy="1869440"/>
            <wp:effectExtent l="0" t="0" r="0" b="0"/>
            <wp:wrapTight wrapText="bothSides">
              <wp:wrapPolygon edited="0">
                <wp:start x="0" y="0"/>
                <wp:lineTo x="0" y="21351"/>
                <wp:lineTo x="21420" y="21351"/>
                <wp:lineTo x="21420"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31185" cy="1869440"/>
                    </a:xfrm>
                    <a:prstGeom prst="rect">
                      <a:avLst/>
                    </a:prstGeom>
                  </pic:spPr>
                </pic:pic>
              </a:graphicData>
            </a:graphic>
            <wp14:sizeRelH relativeFrom="margin">
              <wp14:pctWidth>0</wp14:pctWidth>
            </wp14:sizeRelH>
            <wp14:sizeRelV relativeFrom="margin">
              <wp14:pctHeight>0</wp14:pctHeight>
            </wp14:sizeRelV>
          </wp:anchor>
        </w:drawing>
      </w:r>
      <w:r>
        <w:t>Generation of BSP trees</w:t>
      </w:r>
      <w:bookmarkEnd w:id="130"/>
    </w:p>
    <w:p w14:paraId="266072A5" w14:textId="571FBB5C" w:rsidR="005D3FEE" w:rsidRDefault="005D3FEE" w:rsidP="005D3FEE">
      <w:r>
        <w:t>The BSP tree is a linear list for convex objects, if they are not convex, the following algorithm is performed</w:t>
      </w:r>
    </w:p>
    <w:p w14:paraId="6CE051D9" w14:textId="5B4EB865" w:rsidR="005D3FEE" w:rsidRDefault="005D3FEE" w:rsidP="005D3FEE">
      <w:pPr>
        <w:pStyle w:val="ListParagraph"/>
        <w:numPr>
          <w:ilvl w:val="0"/>
          <w:numId w:val="33"/>
        </w:numPr>
      </w:pPr>
      <w:r>
        <w:t>Find the polygon who’s plane intersects the fewest other polygons and cut these in two</w:t>
      </w:r>
    </w:p>
    <w:p w14:paraId="6B5C9F0D" w14:textId="488D756C" w:rsidR="005D3FEE" w:rsidRDefault="005D3FEE" w:rsidP="005D3FEE">
      <w:pPr>
        <w:pStyle w:val="ListParagraph"/>
        <w:numPr>
          <w:ilvl w:val="0"/>
          <w:numId w:val="33"/>
        </w:numPr>
      </w:pPr>
      <w:r>
        <w:t>Divide the polygon list into two sets, polygons in front of that plane and behind that plane</w:t>
      </w:r>
    </w:p>
    <w:p w14:paraId="7604F280" w14:textId="47DC4E61" w:rsidR="005D3FEE" w:rsidRPr="005D3FEE" w:rsidRDefault="005D3FEE" w:rsidP="005D3FEE">
      <w:pPr>
        <w:pStyle w:val="ListParagraph"/>
        <w:numPr>
          <w:ilvl w:val="0"/>
          <w:numId w:val="33"/>
        </w:numPr>
      </w:pPr>
      <w:r>
        <w:t xml:space="preserve">The polygon found in 1. Is the root of the BSP tree, the left and the right subtrees can be generated recursively. </w:t>
      </w:r>
    </w:p>
    <w:p w14:paraId="7D544FE0" w14:textId="749168E9" w:rsidR="005D3FEE" w:rsidRDefault="00046844" w:rsidP="005D3FEE">
      <w:r>
        <w:rPr>
          <w:noProof/>
          <w:lang w:val="de-AT" w:eastAsia="de-AT"/>
        </w:rPr>
        <w:drawing>
          <wp:anchor distT="0" distB="0" distL="114300" distR="114300" simplePos="0" relativeHeight="251918336" behindDoc="0" locked="0" layoutInCell="1" allowOverlap="1" wp14:anchorId="172E512D" wp14:editId="5551776A">
            <wp:simplePos x="0" y="0"/>
            <wp:positionH relativeFrom="column">
              <wp:posOffset>4752924</wp:posOffset>
            </wp:positionH>
            <wp:positionV relativeFrom="paragraph">
              <wp:posOffset>398247</wp:posOffset>
            </wp:positionV>
            <wp:extent cx="2268169" cy="1287541"/>
            <wp:effectExtent l="0" t="0" r="0" b="8255"/>
            <wp:wrapTight wrapText="bothSides">
              <wp:wrapPolygon edited="0">
                <wp:start x="0" y="0"/>
                <wp:lineTo x="0" y="21419"/>
                <wp:lineTo x="21412" y="21419"/>
                <wp:lineTo x="21412"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68169" cy="1287541"/>
                    </a:xfrm>
                    <a:prstGeom prst="rect">
                      <a:avLst/>
                    </a:prstGeom>
                  </pic:spPr>
                </pic:pic>
              </a:graphicData>
            </a:graphic>
            <wp14:sizeRelH relativeFrom="margin">
              <wp14:pctWidth>0</wp14:pctWidth>
            </wp14:sizeRelH>
            <wp14:sizeRelV relativeFrom="margin">
              <wp14:pctHeight>0</wp14:pctHeight>
            </wp14:sizeRelV>
          </wp:anchor>
        </w:drawing>
      </w:r>
      <w:r>
        <w:t xml:space="preserve">Operations with BSP trees include transformations, </w:t>
      </w:r>
      <w:r w:rsidR="005D3FEE">
        <w:t>Points, plane equation and normal vector have to be transformed</w:t>
      </w:r>
      <w:r>
        <w:t xml:space="preserve">, and combinations, here perform combination with B-Rep, then generate the BSP tree. Combining BSP trees directly is faster. </w:t>
      </w:r>
    </w:p>
    <w:p w14:paraId="2B8E2DF0" w14:textId="0DBF078D" w:rsidR="00046844" w:rsidRPr="005D3FEE" w:rsidRDefault="00046844" w:rsidP="00046844">
      <w:pPr>
        <w:pStyle w:val="Heading3"/>
      </w:pPr>
      <w:bookmarkStart w:id="131" w:name="_Toc439601960"/>
      <w:r>
        <w:t>Painter’s Algorithm</w:t>
      </w:r>
      <w:bookmarkEnd w:id="131"/>
    </w:p>
    <w:p w14:paraId="6B1335C7" w14:textId="3420E2E2" w:rsidR="008B2231" w:rsidRDefault="00046844" w:rsidP="00A05D94">
      <w:r>
        <w:t xml:space="preserve">BSP trees are very good for fast rendering, one option is presented by the painter’s algorithm. </w:t>
      </w:r>
    </w:p>
    <w:p w14:paraId="6CACCC8B" w14:textId="3107687B" w:rsidR="00046844" w:rsidRDefault="00046844" w:rsidP="00046844">
      <w:pPr>
        <w:pStyle w:val="Heading2"/>
      </w:pPr>
      <w:bookmarkStart w:id="132" w:name="_Toc439601961"/>
      <w:r>
        <w:t>kd Tree</w:t>
      </w:r>
      <w:bookmarkEnd w:id="132"/>
    </w:p>
    <w:p w14:paraId="3C2FE589" w14:textId="043FF40E" w:rsidR="00046844" w:rsidRDefault="00046844" w:rsidP="00046844">
      <w:r>
        <w:rPr>
          <w:noProof/>
          <w:lang w:val="de-AT" w:eastAsia="de-AT"/>
        </w:rPr>
        <w:drawing>
          <wp:anchor distT="0" distB="0" distL="114300" distR="114300" simplePos="0" relativeHeight="251920384" behindDoc="0" locked="0" layoutInCell="1" allowOverlap="1" wp14:anchorId="7BF598BF" wp14:editId="28B21738">
            <wp:simplePos x="0" y="0"/>
            <wp:positionH relativeFrom="page">
              <wp:posOffset>321310</wp:posOffset>
            </wp:positionH>
            <wp:positionV relativeFrom="paragraph">
              <wp:posOffset>44450</wp:posOffset>
            </wp:positionV>
            <wp:extent cx="3664585" cy="1784985"/>
            <wp:effectExtent l="0" t="0" r="0" b="5715"/>
            <wp:wrapTight wrapText="bothSides">
              <wp:wrapPolygon edited="0">
                <wp:start x="0" y="0"/>
                <wp:lineTo x="0" y="21439"/>
                <wp:lineTo x="21447" y="21439"/>
                <wp:lineTo x="21447"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64585" cy="1784985"/>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046844">
        <w:rPr>
          <w:b/>
        </w:rPr>
        <w:t>kD tree</w:t>
      </w:r>
      <w:r>
        <w:t xml:space="preserve"> is a special case of a BSP tree and has only axis-aligned partitioning planes, the split direction is chosen, for example the longest side or to balance the number of objects in left and right sub-tree. A 1-D tree is a binary tree. </w:t>
      </w:r>
    </w:p>
    <w:p w14:paraId="06D75884" w14:textId="77777777" w:rsidR="00046844" w:rsidRDefault="00046844" w:rsidP="00046844"/>
    <w:p w14:paraId="177FD07A" w14:textId="77777777" w:rsidR="00046844" w:rsidRDefault="00046844" w:rsidP="00046844"/>
    <w:p w14:paraId="5FB2E3BA" w14:textId="743B430F" w:rsidR="00046844" w:rsidRDefault="00046844" w:rsidP="00046844">
      <w:pPr>
        <w:pStyle w:val="Heading2"/>
      </w:pPr>
      <w:bookmarkStart w:id="133" w:name="_Toc439601962"/>
      <w:r>
        <w:lastRenderedPageBreak/>
        <w:t>Bintree</w:t>
      </w:r>
      <w:bookmarkEnd w:id="133"/>
    </w:p>
    <w:p w14:paraId="6A848FA8" w14:textId="68F83D92" w:rsidR="00046844" w:rsidRDefault="00046844" w:rsidP="00046844">
      <w:r>
        <w:t xml:space="preserve">A bintree is a 3D tree, the separation plane is chosen for optimized (irregular) subdivision, and this leaves fewer nodes than the octree. </w:t>
      </w:r>
    </w:p>
    <w:p w14:paraId="2DE8D31D" w14:textId="16A285FD" w:rsidR="00046844" w:rsidRDefault="00046844" w:rsidP="00046844">
      <w:pPr>
        <w:pStyle w:val="Heading2"/>
      </w:pPr>
      <w:bookmarkStart w:id="134" w:name="_Toc439601963"/>
      <w:r>
        <w:t>Topological Data Structures</w:t>
      </w:r>
      <w:bookmarkEnd w:id="134"/>
    </w:p>
    <w:p w14:paraId="64A7DBA7" w14:textId="1B8DE87A" w:rsidR="00046844" w:rsidRDefault="00046844" w:rsidP="00046844">
      <w:r>
        <w:t xml:space="preserve">Topological data structures can be used for example for indoor environments, like for precomputing room-to-room visibility or the wayfinding of game characters. It can be represented by an </w:t>
      </w:r>
      <w:r>
        <w:rPr>
          <w:b/>
        </w:rPr>
        <w:t>adjacency graph</w:t>
      </w:r>
      <w:r>
        <w:t xml:space="preserve">. </w:t>
      </w:r>
    </w:p>
    <w:p w14:paraId="165EFACF" w14:textId="2BC8861A" w:rsidR="00046844" w:rsidRDefault="00E97D31" w:rsidP="00046844">
      <w:pPr>
        <w:pStyle w:val="Heading2"/>
      </w:pPr>
      <w:bookmarkStart w:id="135" w:name="_Toc439601964"/>
      <w:r>
        <w:rPr>
          <w:noProof/>
          <w:lang w:val="de-AT" w:eastAsia="de-AT"/>
        </w:rPr>
        <w:drawing>
          <wp:anchor distT="0" distB="0" distL="114300" distR="114300" simplePos="0" relativeHeight="251922432" behindDoc="0" locked="0" layoutInCell="1" allowOverlap="1" wp14:anchorId="0555F78A" wp14:editId="324F14CF">
            <wp:simplePos x="0" y="0"/>
            <wp:positionH relativeFrom="margin">
              <wp:align>right</wp:align>
            </wp:positionH>
            <wp:positionV relativeFrom="paragraph">
              <wp:posOffset>40666</wp:posOffset>
            </wp:positionV>
            <wp:extent cx="1841500" cy="742315"/>
            <wp:effectExtent l="0" t="0" r="6350" b="635"/>
            <wp:wrapTight wrapText="bothSides">
              <wp:wrapPolygon edited="0">
                <wp:start x="0" y="0"/>
                <wp:lineTo x="0" y="21064"/>
                <wp:lineTo x="21451" y="21064"/>
                <wp:lineTo x="21451"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41500" cy="742315"/>
                    </a:xfrm>
                    <a:prstGeom prst="rect">
                      <a:avLst/>
                    </a:prstGeom>
                  </pic:spPr>
                </pic:pic>
              </a:graphicData>
            </a:graphic>
            <wp14:sizeRelH relativeFrom="margin">
              <wp14:pctWidth>0</wp14:pctWidth>
            </wp14:sizeRelH>
            <wp14:sizeRelV relativeFrom="margin">
              <wp14:pctHeight>0</wp14:pctHeight>
            </wp14:sizeRelV>
          </wp:anchor>
        </w:drawing>
      </w:r>
      <w:r w:rsidR="00046844">
        <w:t>Bo</w:t>
      </w:r>
      <w:r>
        <w:t>t</w:t>
      </w:r>
      <w:r w:rsidR="00046844">
        <w:t>t</w:t>
      </w:r>
      <w:r>
        <w:t>o</w:t>
      </w:r>
      <w:r w:rsidR="00046844">
        <w:t>m-Up Bounding Volumes</w:t>
      </w:r>
      <w:bookmarkEnd w:id="135"/>
    </w:p>
    <w:p w14:paraId="54C898D6" w14:textId="78D5591C" w:rsidR="00046844" w:rsidRPr="00046844" w:rsidRDefault="00E97D31" w:rsidP="00046844">
      <w:r>
        <w:t xml:space="preserve">These are bounding volumes, which are proxy shapes enclosing complex objects and are typically simple shapes to enable quick testing for intersection. </w:t>
      </w:r>
    </w:p>
    <w:p w14:paraId="5B02F7FF" w14:textId="240F2817" w:rsidR="008B2231" w:rsidRDefault="00E97D31" w:rsidP="00A05D94">
      <w:r>
        <w:rPr>
          <w:noProof/>
          <w:lang w:val="de-AT" w:eastAsia="de-AT"/>
        </w:rPr>
        <w:drawing>
          <wp:anchor distT="0" distB="0" distL="114300" distR="114300" simplePos="0" relativeHeight="251924480" behindDoc="0" locked="0" layoutInCell="1" allowOverlap="1" wp14:anchorId="63480170" wp14:editId="75235B34">
            <wp:simplePos x="0" y="0"/>
            <wp:positionH relativeFrom="margin">
              <wp:align>left</wp:align>
            </wp:positionH>
            <wp:positionV relativeFrom="paragraph">
              <wp:posOffset>3556</wp:posOffset>
            </wp:positionV>
            <wp:extent cx="3923665" cy="1872615"/>
            <wp:effectExtent l="0" t="0" r="635" b="0"/>
            <wp:wrapTight wrapText="bothSides">
              <wp:wrapPolygon edited="0">
                <wp:start x="0" y="0"/>
                <wp:lineTo x="0" y="21314"/>
                <wp:lineTo x="21499" y="21314"/>
                <wp:lineTo x="21499"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23665" cy="1872615"/>
                    </a:xfrm>
                    <a:prstGeom prst="rect">
                      <a:avLst/>
                    </a:prstGeom>
                  </pic:spPr>
                </pic:pic>
              </a:graphicData>
            </a:graphic>
            <wp14:sizeRelH relativeFrom="margin">
              <wp14:pctWidth>0</wp14:pctWidth>
            </wp14:sizeRelH>
            <wp14:sizeRelV relativeFrom="margin">
              <wp14:pctHeight>0</wp14:pctHeight>
            </wp14:sizeRelV>
          </wp:anchor>
        </w:drawing>
      </w:r>
      <w:r>
        <w:t xml:space="preserve">They also exists as hierarchical Bottom-Up BV’s, where a hierarchy is present based on the bounding volumes. This can be used for view-frustum culling, as polygons that are outside of the view frustum can be eliminated. </w:t>
      </w:r>
    </w:p>
    <w:p w14:paraId="1BF0D046" w14:textId="4A6BC91D" w:rsidR="008B2231" w:rsidRDefault="008B2231" w:rsidP="00A05D94"/>
    <w:p w14:paraId="0072D0B8" w14:textId="35BAA103" w:rsidR="008B2231" w:rsidRDefault="008B2231" w:rsidP="00A05D94"/>
    <w:p w14:paraId="4FBDDAAA" w14:textId="1D4B917F" w:rsidR="008B2231" w:rsidRDefault="008B2231" w:rsidP="00A05D94"/>
    <w:p w14:paraId="686EBE24" w14:textId="354483CB" w:rsidR="00E97D31" w:rsidRDefault="00E97D31" w:rsidP="00E97D31">
      <w:pPr>
        <w:pStyle w:val="Heading2"/>
      </w:pPr>
      <w:bookmarkStart w:id="136" w:name="_Toc439601965"/>
      <w:r>
        <w:t>Scene Graph</w:t>
      </w:r>
      <w:bookmarkEnd w:id="136"/>
    </w:p>
    <w:p w14:paraId="69D897CD" w14:textId="62324FFF" w:rsidR="00E97D31" w:rsidRPr="00E97D31" w:rsidRDefault="00E97D31" w:rsidP="00E97D31">
      <w:r>
        <w:t xml:space="preserve">BVH is used most often in real-time graphics as it is easy to implement and simple to understand, but it only contains geometric objects, this can be extended by a </w:t>
      </w:r>
      <w:r>
        <w:rPr>
          <w:b/>
        </w:rPr>
        <w:t>scene graph</w:t>
      </w:r>
      <w:r>
        <w:t xml:space="preserve">, which holds lights, transforms textures and more. </w:t>
      </w:r>
    </w:p>
    <w:p w14:paraId="69FBCED0" w14:textId="77777777" w:rsidR="005D529C" w:rsidRDefault="005D529C" w:rsidP="00A05D94"/>
    <w:p w14:paraId="7AF3AF08" w14:textId="77777777" w:rsidR="00B35FD7" w:rsidRDefault="00B35FD7" w:rsidP="00A05D94"/>
    <w:p w14:paraId="718EC86E" w14:textId="77777777" w:rsidR="00B35FD7" w:rsidRDefault="00B35FD7" w:rsidP="00A05D94"/>
    <w:p w14:paraId="0DAC0DFD" w14:textId="77777777" w:rsidR="00B35FD7" w:rsidRPr="0099003B" w:rsidRDefault="00B35FD7" w:rsidP="00A05D94"/>
    <w:p w14:paraId="7C3A025C" w14:textId="1CA1574A" w:rsidR="005D529C" w:rsidRDefault="005D529C" w:rsidP="00A05D94"/>
    <w:p w14:paraId="749E6415" w14:textId="77777777" w:rsidR="00B35FD7" w:rsidRDefault="00B35FD7" w:rsidP="00A05D94"/>
    <w:p w14:paraId="7B726E4A" w14:textId="77777777" w:rsidR="00B35FD7" w:rsidRDefault="00B35FD7" w:rsidP="00A05D94"/>
    <w:p w14:paraId="6FFE060A" w14:textId="77777777" w:rsidR="00B35FD7" w:rsidRDefault="00B35FD7" w:rsidP="00A05D94"/>
    <w:p w14:paraId="7F3AA2E4" w14:textId="77777777" w:rsidR="00B35FD7" w:rsidRDefault="00B35FD7" w:rsidP="00A05D94"/>
    <w:p w14:paraId="07880F60" w14:textId="77777777" w:rsidR="00B35FD7" w:rsidRDefault="00B35FD7" w:rsidP="00A05D94"/>
    <w:p w14:paraId="09C283CF" w14:textId="77777777" w:rsidR="00B35FD7" w:rsidRDefault="00B35FD7" w:rsidP="00A05D94"/>
    <w:p w14:paraId="06475CF1" w14:textId="77777777" w:rsidR="00B35FD7" w:rsidRDefault="00B35FD7" w:rsidP="00A05D94"/>
    <w:p w14:paraId="7AC53AA0" w14:textId="77777777" w:rsidR="00B35FD7" w:rsidRDefault="00B35FD7" w:rsidP="00A05D94"/>
    <w:p w14:paraId="7B670B5A" w14:textId="77777777" w:rsidR="00B35FD7" w:rsidRDefault="00B35FD7" w:rsidP="00A05D94"/>
    <w:p w14:paraId="3B2B6605" w14:textId="77777777" w:rsidR="00B35FD7" w:rsidRDefault="00B35FD7" w:rsidP="00A05D94"/>
    <w:p w14:paraId="0AF59E11" w14:textId="77777777" w:rsidR="00B35FD7" w:rsidRDefault="00B35FD7" w:rsidP="00A05D94"/>
    <w:p w14:paraId="0BBDBA43" w14:textId="77777777" w:rsidR="00B35FD7" w:rsidRDefault="00B35FD7" w:rsidP="00A05D94"/>
    <w:p w14:paraId="089F45C7" w14:textId="77777777" w:rsidR="00B35FD7" w:rsidRDefault="00B35FD7" w:rsidP="00A05D94"/>
    <w:p w14:paraId="6144A7ED" w14:textId="77777777" w:rsidR="00B35FD7" w:rsidRDefault="00B35FD7" w:rsidP="00A05D94"/>
    <w:p w14:paraId="21EB17A0" w14:textId="77777777" w:rsidR="00B35FD7" w:rsidRDefault="00B35FD7" w:rsidP="00A05D94"/>
    <w:p w14:paraId="52F61783" w14:textId="77777777" w:rsidR="00B35FD7" w:rsidRDefault="00B35FD7" w:rsidP="00A05D94"/>
    <w:p w14:paraId="45F0D3E2" w14:textId="77777777" w:rsidR="00B35FD7" w:rsidRDefault="00B35FD7" w:rsidP="00A05D94"/>
    <w:p w14:paraId="42FD5008" w14:textId="60783662" w:rsidR="00B35FD7" w:rsidRPr="00590AFA" w:rsidRDefault="00590AFA" w:rsidP="00590AFA">
      <w:pPr>
        <w:jc w:val="center"/>
      </w:pPr>
      <w:r w:rsidRPr="00590AFA">
        <w:rPr>
          <w:i/>
        </w:rPr>
        <w:t>“… the gaming business on PC is growing by about a billion dollars every year.”</w:t>
      </w:r>
      <w:r>
        <w:rPr>
          <w:i/>
        </w:rPr>
        <w:br/>
      </w:r>
      <w:r>
        <w:t xml:space="preserve">                                                           Richard Huddy | Gaming Scientist at AMD</w:t>
      </w:r>
    </w:p>
    <w:p w14:paraId="0AF40EF6" w14:textId="77777777" w:rsidR="00B35FD7" w:rsidRDefault="00B35FD7" w:rsidP="00A05D94"/>
    <w:p w14:paraId="4FEEB4DB" w14:textId="77777777" w:rsidR="00B35FD7" w:rsidRDefault="00B35FD7" w:rsidP="00A05D94"/>
    <w:p w14:paraId="139D05F6" w14:textId="77777777" w:rsidR="00B35FD7" w:rsidRDefault="00B35FD7" w:rsidP="00A05D94"/>
    <w:p w14:paraId="09FA5E06" w14:textId="77777777" w:rsidR="00B35FD7" w:rsidRDefault="00B35FD7" w:rsidP="00A05D94"/>
    <w:p w14:paraId="64F5D3BC" w14:textId="77777777" w:rsidR="00B35FD7" w:rsidRDefault="00B35FD7" w:rsidP="00A05D94"/>
    <w:p w14:paraId="45C8BF0B" w14:textId="77777777" w:rsidR="00B35FD7" w:rsidRDefault="00B35FD7" w:rsidP="00A05D94"/>
    <w:p w14:paraId="4155EA7A" w14:textId="77777777" w:rsidR="00B35FD7" w:rsidRDefault="00B35FD7" w:rsidP="00A05D94"/>
    <w:p w14:paraId="1811303A" w14:textId="77777777" w:rsidR="00B35FD7" w:rsidRDefault="00B35FD7" w:rsidP="00A05D94"/>
    <w:p w14:paraId="6673D5BE" w14:textId="77777777" w:rsidR="00B35FD7" w:rsidRDefault="00B35FD7" w:rsidP="00A05D94"/>
    <w:p w14:paraId="04DBCE77" w14:textId="77777777" w:rsidR="00B35FD7" w:rsidRDefault="00B35FD7" w:rsidP="00A05D94"/>
    <w:p w14:paraId="7F8C690B" w14:textId="77777777" w:rsidR="00B35FD7" w:rsidRDefault="00B35FD7" w:rsidP="00A05D94"/>
    <w:p w14:paraId="48A6C594" w14:textId="77777777" w:rsidR="00B35FD7" w:rsidRPr="0099003B" w:rsidRDefault="00B35FD7" w:rsidP="00A05D94"/>
    <w:p w14:paraId="4A1CF30A" w14:textId="7AFFED1B" w:rsidR="005D529C" w:rsidRPr="0099003B" w:rsidRDefault="005D529C" w:rsidP="00A05D94">
      <w:pPr>
        <w:pStyle w:val="Heading1"/>
      </w:pPr>
      <w:bookmarkStart w:id="137" w:name="_Toc439601966"/>
      <w:r w:rsidRPr="0099003B">
        <w:lastRenderedPageBreak/>
        <w:t>Intersection | Collision</w:t>
      </w:r>
      <w:bookmarkEnd w:id="137"/>
    </w:p>
    <w:p w14:paraId="395E3F1E" w14:textId="5C069858" w:rsidR="005D529C" w:rsidRDefault="00EB24AD" w:rsidP="00A05D94">
      <w:r>
        <w:t>Intersection testing is a component of fundamental importance as it tries to find, if and where a ray hits an object. It needs to be fast and is also needed for speed-up tec</w:t>
      </w:r>
      <w:r w:rsidR="0026574C">
        <w:t>hniques and collision detection and there are various intersection techniques, with those many test can be derived easily, but often tricks are necessary to make them fast.</w:t>
      </w:r>
    </w:p>
    <w:p w14:paraId="49DEAEF2" w14:textId="6A82EEFA" w:rsidR="0026574C" w:rsidRDefault="0026574C" w:rsidP="0026574C">
      <w:pPr>
        <w:pStyle w:val="ListParagraph"/>
        <w:numPr>
          <w:ilvl w:val="0"/>
          <w:numId w:val="34"/>
        </w:numPr>
      </w:pPr>
      <w:r>
        <w:t>Analytical</w:t>
      </w:r>
    </w:p>
    <w:p w14:paraId="3EA0808D" w14:textId="5EA5515B" w:rsidR="0026574C" w:rsidRDefault="0026574C" w:rsidP="0026574C">
      <w:pPr>
        <w:pStyle w:val="ListParagraph"/>
        <w:numPr>
          <w:ilvl w:val="0"/>
          <w:numId w:val="34"/>
        </w:numPr>
      </w:pPr>
      <w:r>
        <w:t>Geometrical</w:t>
      </w:r>
    </w:p>
    <w:p w14:paraId="28E3AC61" w14:textId="49B64F76" w:rsidR="0026574C" w:rsidRDefault="00B750FA" w:rsidP="0026574C">
      <w:pPr>
        <w:pStyle w:val="ListParagraph"/>
        <w:numPr>
          <w:ilvl w:val="0"/>
          <w:numId w:val="34"/>
        </w:numPr>
      </w:pPr>
      <w:r>
        <w:rPr>
          <w:noProof/>
          <w:lang w:val="de-AT" w:eastAsia="de-AT"/>
        </w:rPr>
        <w:drawing>
          <wp:anchor distT="0" distB="0" distL="114300" distR="114300" simplePos="0" relativeHeight="251926528" behindDoc="0" locked="0" layoutInCell="1" allowOverlap="1" wp14:anchorId="1742AB8F" wp14:editId="20A067C9">
            <wp:simplePos x="0" y="0"/>
            <wp:positionH relativeFrom="margin">
              <wp:posOffset>3737610</wp:posOffset>
            </wp:positionH>
            <wp:positionV relativeFrom="paragraph">
              <wp:posOffset>132410</wp:posOffset>
            </wp:positionV>
            <wp:extent cx="3313430" cy="2209165"/>
            <wp:effectExtent l="0" t="0" r="1270" b="635"/>
            <wp:wrapTight wrapText="bothSides">
              <wp:wrapPolygon edited="0">
                <wp:start x="0" y="0"/>
                <wp:lineTo x="0" y="21420"/>
                <wp:lineTo x="21484" y="21420"/>
                <wp:lineTo x="2148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13430" cy="2209165"/>
                    </a:xfrm>
                    <a:prstGeom prst="rect">
                      <a:avLst/>
                    </a:prstGeom>
                  </pic:spPr>
                </pic:pic>
              </a:graphicData>
            </a:graphic>
            <wp14:sizeRelH relativeFrom="margin">
              <wp14:pctWidth>0</wp14:pctWidth>
            </wp14:sizeRelH>
            <wp14:sizeRelV relativeFrom="margin">
              <wp14:pctHeight>0</wp14:pctHeight>
            </wp14:sizeRelV>
          </wp:anchor>
        </w:drawing>
      </w:r>
      <w:r w:rsidR="0026574C">
        <w:t>Separating axis theorem</w:t>
      </w:r>
    </w:p>
    <w:p w14:paraId="065C5782" w14:textId="11ACB235" w:rsidR="0026574C" w:rsidRDefault="0026574C" w:rsidP="0026574C">
      <w:pPr>
        <w:pStyle w:val="ListParagraph"/>
        <w:numPr>
          <w:ilvl w:val="0"/>
          <w:numId w:val="34"/>
        </w:numPr>
      </w:pPr>
      <w:r>
        <w:t>Dynamic tests</w:t>
      </w:r>
    </w:p>
    <w:p w14:paraId="4DB30F3B" w14:textId="3E9EF175" w:rsidR="0026574C" w:rsidRDefault="00A56845" w:rsidP="0026574C">
      <w:pPr>
        <w:pStyle w:val="Heading2"/>
      </w:pPr>
      <w:bookmarkStart w:id="138" w:name="_Toc439601967"/>
      <w:r>
        <w:rPr>
          <w:noProof/>
          <w:lang w:val="de-AT" w:eastAsia="de-AT"/>
        </w:rPr>
        <w:drawing>
          <wp:anchor distT="0" distB="0" distL="114300" distR="114300" simplePos="0" relativeHeight="251928576" behindDoc="0" locked="0" layoutInCell="1" allowOverlap="1" wp14:anchorId="42698C61" wp14:editId="4B815C75">
            <wp:simplePos x="0" y="0"/>
            <wp:positionH relativeFrom="margin">
              <wp:align>left</wp:align>
            </wp:positionH>
            <wp:positionV relativeFrom="paragraph">
              <wp:posOffset>434111</wp:posOffset>
            </wp:positionV>
            <wp:extent cx="3642360" cy="1367790"/>
            <wp:effectExtent l="0" t="0" r="0" b="3810"/>
            <wp:wrapTight wrapText="bothSides">
              <wp:wrapPolygon edited="0">
                <wp:start x="0" y="0"/>
                <wp:lineTo x="0" y="21359"/>
                <wp:lineTo x="21464" y="21359"/>
                <wp:lineTo x="21464"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42360" cy="1367790"/>
                    </a:xfrm>
                    <a:prstGeom prst="rect">
                      <a:avLst/>
                    </a:prstGeom>
                  </pic:spPr>
                </pic:pic>
              </a:graphicData>
            </a:graphic>
            <wp14:sizeRelH relativeFrom="margin">
              <wp14:pctWidth>0</wp14:pctWidth>
            </wp14:sizeRelH>
            <wp14:sizeRelV relativeFrom="margin">
              <wp14:pctHeight>0</wp14:pctHeight>
            </wp14:sizeRelV>
          </wp:anchor>
        </w:drawing>
      </w:r>
      <w:r w:rsidR="0026574C">
        <w:t>Analytical</w:t>
      </w:r>
      <w:bookmarkEnd w:id="138"/>
    </w:p>
    <w:p w14:paraId="50F776E3" w14:textId="639F969D" w:rsidR="0026574C" w:rsidRDefault="006C5F13" w:rsidP="00B750FA">
      <w:pPr>
        <w:pStyle w:val="Heading2"/>
      </w:pPr>
      <w:bookmarkStart w:id="139" w:name="_Toc439601968"/>
      <w:r>
        <w:rPr>
          <w:noProof/>
          <w:lang w:val="de-AT" w:eastAsia="de-AT"/>
        </w:rPr>
        <w:drawing>
          <wp:anchor distT="0" distB="0" distL="114300" distR="114300" simplePos="0" relativeHeight="251930624" behindDoc="0" locked="0" layoutInCell="1" allowOverlap="1" wp14:anchorId="14BE5539" wp14:editId="539B92EE">
            <wp:simplePos x="0" y="0"/>
            <wp:positionH relativeFrom="margin">
              <wp:posOffset>4422775</wp:posOffset>
            </wp:positionH>
            <wp:positionV relativeFrom="paragraph">
              <wp:posOffset>1555750</wp:posOffset>
            </wp:positionV>
            <wp:extent cx="2629535" cy="1645920"/>
            <wp:effectExtent l="0" t="0" r="0" b="0"/>
            <wp:wrapTight wrapText="bothSides">
              <wp:wrapPolygon edited="0">
                <wp:start x="0" y="0"/>
                <wp:lineTo x="0" y="21250"/>
                <wp:lineTo x="21438" y="21250"/>
                <wp:lineTo x="214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8915"/>
                    <a:stretch/>
                  </pic:blipFill>
                  <pic:spPr bwMode="auto">
                    <a:xfrm>
                      <a:off x="0" y="0"/>
                      <a:ext cx="2629535"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845">
        <w:t>Geometrical</w:t>
      </w:r>
      <w:bookmarkEnd w:id="139"/>
    </w:p>
    <w:p w14:paraId="0124AD37" w14:textId="4A7FA5BD" w:rsidR="00DD1D04" w:rsidRPr="00DD1D04" w:rsidRDefault="00DD1D04" w:rsidP="0026574C">
      <w:pPr>
        <w:rPr>
          <w:noProof/>
          <w:lang w:eastAsia="de-AT"/>
        </w:rPr>
      </w:pPr>
      <w:r>
        <w:t xml:space="preserve">Boxes and spheres are often used as bounding volumes, a </w:t>
      </w:r>
      <w:r>
        <w:rPr>
          <w:b/>
        </w:rPr>
        <w:t>slab</w:t>
      </w:r>
      <w:r>
        <w:t xml:space="preserve"> is the volume between two parallel planes and a </w:t>
      </w:r>
      <w:r>
        <w:rPr>
          <w:b/>
        </w:rPr>
        <w:t>box</w:t>
      </w:r>
      <w:r>
        <w:t xml:space="preserve"> is the logical intersection of 2 slabs in 2D and 3 slabs in 3D. </w:t>
      </w:r>
    </w:p>
    <w:p w14:paraId="4098BF4D" w14:textId="172AE9AC" w:rsidR="0026574C" w:rsidRDefault="00987737" w:rsidP="0026574C">
      <w:r>
        <w:t xml:space="preserve">The </w:t>
      </w:r>
      <w:r>
        <w:rPr>
          <w:b/>
        </w:rPr>
        <w:t>maximum</w:t>
      </w:r>
      <w:r>
        <w:t xml:space="preserve"> of </w:t>
      </w:r>
      <w:r>
        <w:rPr>
          <w:i/>
        </w:rPr>
        <w:t>t</w:t>
      </w:r>
      <w:r>
        <w:rPr>
          <w:i/>
          <w:vertAlign w:val="superscript"/>
        </w:rPr>
        <w:t>min</w:t>
      </w:r>
      <w:r>
        <w:rPr>
          <w:i/>
        </w:rPr>
        <w:t xml:space="preserve"> </w:t>
      </w:r>
      <w:r>
        <w:t xml:space="preserve">and </w:t>
      </w:r>
      <w:r>
        <w:rPr>
          <w:i/>
        </w:rPr>
        <w:t>t</w:t>
      </w:r>
      <w:r>
        <w:rPr>
          <w:i/>
          <w:vertAlign w:val="superscript"/>
        </w:rPr>
        <w:t>max</w:t>
      </w:r>
      <w:r>
        <w:rPr>
          <w:i/>
        </w:rPr>
        <w:t xml:space="preserve"> </w:t>
      </w:r>
      <w:r>
        <w:t xml:space="preserve">is kept and if </w:t>
      </w:r>
      <w:r>
        <w:rPr>
          <w:i/>
        </w:rPr>
        <w:t>t</w:t>
      </w:r>
      <w:r>
        <w:rPr>
          <w:i/>
          <w:vertAlign w:val="superscript"/>
        </w:rPr>
        <w:t>min</w:t>
      </w:r>
      <w:r>
        <w:rPr>
          <w:i/>
        </w:rPr>
        <w:t xml:space="preserve"> </w:t>
      </w:r>
      <w:r>
        <w:t xml:space="preserve">&lt; </w:t>
      </w:r>
      <w:r>
        <w:rPr>
          <w:i/>
        </w:rPr>
        <w:t>t</w:t>
      </w:r>
      <w:r>
        <w:rPr>
          <w:i/>
          <w:vertAlign w:val="superscript"/>
        </w:rPr>
        <w:t>max</w:t>
      </w:r>
      <w:r>
        <w:t xml:space="preserve">, then there is an </w:t>
      </w:r>
      <w:r>
        <w:rPr>
          <w:b/>
        </w:rPr>
        <w:t>intersection</w:t>
      </w:r>
      <w:r>
        <w:t xml:space="preserve">. A special case occurs, if the ray is parallel to the slab. </w:t>
      </w:r>
    </w:p>
    <w:p w14:paraId="1BE4A8E1" w14:textId="13310A5F" w:rsidR="006C5F13" w:rsidRDefault="006C5F13" w:rsidP="006C5F13">
      <w:pPr>
        <w:pStyle w:val="Heading2"/>
      </w:pPr>
      <w:bookmarkStart w:id="140" w:name="_Toc439601969"/>
      <w:r>
        <w:t>Separating Axis Theorem (SAT)</w:t>
      </w:r>
      <w:bookmarkEnd w:id="140"/>
    </w:p>
    <w:p w14:paraId="6DDF7117" w14:textId="3BB261E6" w:rsidR="006C5F13" w:rsidRDefault="00823217" w:rsidP="006C5F13">
      <w:r>
        <w:t xml:space="preserve">The </w:t>
      </w:r>
      <w:r>
        <w:rPr>
          <w:b/>
        </w:rPr>
        <w:t>Separating Axis Theorem</w:t>
      </w:r>
      <w:r>
        <w:t xml:space="preserve"> states the following</w:t>
      </w:r>
    </w:p>
    <w:p w14:paraId="10018E34" w14:textId="4C437800" w:rsidR="00823217" w:rsidRDefault="00823217" w:rsidP="00823217">
      <w:pPr>
        <w:jc w:val="center"/>
        <w:rPr>
          <w:i/>
        </w:rPr>
      </w:pPr>
      <w:r>
        <w:rPr>
          <w:i/>
        </w:rPr>
        <w:t>Two convex polyhedral, A and B, are disjoint, if any of the following axis separate the objects:</w:t>
      </w:r>
    </w:p>
    <w:p w14:paraId="66672BDE" w14:textId="4BBE1539" w:rsidR="00823217" w:rsidRDefault="00823217" w:rsidP="00823217">
      <w:pPr>
        <w:pStyle w:val="ListParagraph"/>
        <w:numPr>
          <w:ilvl w:val="0"/>
          <w:numId w:val="35"/>
        </w:numPr>
        <w:jc w:val="center"/>
        <w:rPr>
          <w:i/>
        </w:rPr>
      </w:pPr>
      <w:r>
        <w:rPr>
          <w:i/>
        </w:rPr>
        <w:t>An Axis orthogonal to a face of A</w:t>
      </w:r>
    </w:p>
    <w:p w14:paraId="62A414C8" w14:textId="2F57887D" w:rsidR="00823217" w:rsidRDefault="00823217" w:rsidP="00823217">
      <w:pPr>
        <w:pStyle w:val="ListParagraph"/>
        <w:numPr>
          <w:ilvl w:val="0"/>
          <w:numId w:val="35"/>
        </w:numPr>
        <w:jc w:val="center"/>
        <w:rPr>
          <w:i/>
        </w:rPr>
      </w:pPr>
      <w:r>
        <w:rPr>
          <w:i/>
        </w:rPr>
        <w:t>An Axis orthogonal to a face of B</w:t>
      </w:r>
    </w:p>
    <w:p w14:paraId="5640FA02" w14:textId="72365263" w:rsidR="00823217" w:rsidRPr="00823217" w:rsidRDefault="00823217" w:rsidP="00823217">
      <w:pPr>
        <w:pStyle w:val="ListParagraph"/>
        <w:numPr>
          <w:ilvl w:val="0"/>
          <w:numId w:val="35"/>
        </w:numPr>
        <w:jc w:val="center"/>
        <w:rPr>
          <w:i/>
        </w:rPr>
      </w:pPr>
      <w:r>
        <w:rPr>
          <w:i/>
        </w:rPr>
        <w:t>An Axis formed from the cross product of one edge from each of A and B</w:t>
      </w:r>
    </w:p>
    <w:p w14:paraId="3EEFC8D6" w14:textId="290385F2" w:rsidR="0026574C" w:rsidRDefault="00823217" w:rsidP="0026574C">
      <w:r>
        <w:rPr>
          <w:noProof/>
          <w:lang w:val="de-AT" w:eastAsia="de-AT"/>
        </w:rPr>
        <w:drawing>
          <wp:anchor distT="0" distB="0" distL="114300" distR="114300" simplePos="0" relativeHeight="251932672" behindDoc="0" locked="0" layoutInCell="1" allowOverlap="1" wp14:anchorId="66FE933C" wp14:editId="22E0A2C1">
            <wp:simplePos x="0" y="0"/>
            <wp:positionH relativeFrom="margin">
              <wp:align>right</wp:align>
            </wp:positionH>
            <wp:positionV relativeFrom="paragraph">
              <wp:posOffset>-122530</wp:posOffset>
            </wp:positionV>
            <wp:extent cx="4091305" cy="1334135"/>
            <wp:effectExtent l="0" t="0" r="4445" b="0"/>
            <wp:wrapTight wrapText="bothSides">
              <wp:wrapPolygon edited="0">
                <wp:start x="0" y="0"/>
                <wp:lineTo x="0" y="21281"/>
                <wp:lineTo x="21523" y="21281"/>
                <wp:lineTo x="21523"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91305" cy="1334135"/>
                    </a:xfrm>
                    <a:prstGeom prst="rect">
                      <a:avLst/>
                    </a:prstGeom>
                  </pic:spPr>
                </pic:pic>
              </a:graphicData>
            </a:graphic>
            <wp14:sizeRelH relativeFrom="margin">
              <wp14:pctWidth>0</wp14:pctWidth>
            </wp14:sizeRelH>
            <wp14:sizeRelV relativeFrom="margin">
              <wp14:pctHeight>0</wp14:pctHeight>
            </wp14:sizeRelV>
          </wp:anchor>
        </w:drawing>
      </w:r>
    </w:p>
    <w:p w14:paraId="0FF887BF" w14:textId="44DFA714" w:rsidR="0026574C" w:rsidRDefault="0026574C" w:rsidP="0026574C"/>
    <w:p w14:paraId="4C7C613C" w14:textId="3E3222A4" w:rsidR="0026574C" w:rsidRDefault="0026574C" w:rsidP="0026574C"/>
    <w:p w14:paraId="5AAB1323" w14:textId="11F8C602" w:rsidR="0026574C" w:rsidRDefault="0026574C" w:rsidP="0026574C"/>
    <w:p w14:paraId="3E73B99E" w14:textId="30D40C52" w:rsidR="00823217" w:rsidRDefault="00823217" w:rsidP="0026574C">
      <w:r>
        <w:rPr>
          <w:noProof/>
          <w:lang w:val="de-AT" w:eastAsia="de-AT"/>
        </w:rPr>
        <w:lastRenderedPageBreak/>
        <w:drawing>
          <wp:anchor distT="0" distB="0" distL="114300" distR="114300" simplePos="0" relativeHeight="251934720" behindDoc="0" locked="0" layoutInCell="1" allowOverlap="1" wp14:anchorId="0DB43AF4" wp14:editId="1D992D46">
            <wp:simplePos x="0" y="0"/>
            <wp:positionH relativeFrom="margin">
              <wp:posOffset>4869815</wp:posOffset>
            </wp:positionH>
            <wp:positionV relativeFrom="paragraph">
              <wp:posOffset>145745</wp:posOffset>
            </wp:positionV>
            <wp:extent cx="2170430" cy="810260"/>
            <wp:effectExtent l="0" t="0" r="1270" b="8890"/>
            <wp:wrapTight wrapText="bothSides">
              <wp:wrapPolygon edited="0">
                <wp:start x="0" y="0"/>
                <wp:lineTo x="0" y="21329"/>
                <wp:lineTo x="21423" y="21329"/>
                <wp:lineTo x="21423"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70430" cy="810260"/>
                    </a:xfrm>
                    <a:prstGeom prst="rect">
                      <a:avLst/>
                    </a:prstGeom>
                  </pic:spPr>
                </pic:pic>
              </a:graphicData>
            </a:graphic>
            <wp14:sizeRelH relativeFrom="margin">
              <wp14:pctWidth>0</wp14:pctWidth>
            </wp14:sizeRelH>
            <wp14:sizeRelV relativeFrom="margin">
              <wp14:pctHeight>0</wp14:pctHeight>
            </wp14:sizeRelV>
          </wp:anchor>
        </w:drawing>
      </w:r>
    </w:p>
    <w:p w14:paraId="700A0578" w14:textId="52627F44" w:rsidR="0026574C" w:rsidRDefault="00823217" w:rsidP="0026574C">
      <w:r>
        <w:rPr>
          <w:noProof/>
          <w:lang w:val="de-AT" w:eastAsia="de-AT"/>
        </w:rPr>
        <w:drawing>
          <wp:anchor distT="0" distB="0" distL="114300" distR="114300" simplePos="0" relativeHeight="251936768" behindDoc="0" locked="0" layoutInCell="1" allowOverlap="1" wp14:anchorId="47AE3D14" wp14:editId="0687FA00">
            <wp:simplePos x="0" y="0"/>
            <wp:positionH relativeFrom="margin">
              <wp:posOffset>0</wp:posOffset>
            </wp:positionH>
            <wp:positionV relativeFrom="paragraph">
              <wp:posOffset>411175</wp:posOffset>
            </wp:positionV>
            <wp:extent cx="2717165" cy="1264920"/>
            <wp:effectExtent l="0" t="0" r="6985" b="0"/>
            <wp:wrapTight wrapText="bothSides">
              <wp:wrapPolygon edited="0">
                <wp:start x="0" y="0"/>
                <wp:lineTo x="0" y="21145"/>
                <wp:lineTo x="21504" y="21145"/>
                <wp:lineTo x="21504"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7165" cy="1264920"/>
                    </a:xfrm>
                    <a:prstGeom prst="rect">
                      <a:avLst/>
                    </a:prstGeom>
                  </pic:spPr>
                </pic:pic>
              </a:graphicData>
            </a:graphic>
            <wp14:sizeRelH relativeFrom="margin">
              <wp14:pctWidth>0</wp14:pctWidth>
            </wp14:sizeRelH>
            <wp14:sizeRelV relativeFrom="margin">
              <wp14:pctHeight>0</wp14:pctHeight>
            </wp14:sizeRelV>
          </wp:anchor>
        </w:drawing>
      </w:r>
      <w:r>
        <w:t>Given this example, the box is axis-aligned, therefore start out by testing the axis that are orthogonal to the faces of the box, in this case that means testing x, y and z.</w:t>
      </w:r>
    </w:p>
    <w:p w14:paraId="37C93E9C" w14:textId="755FD217" w:rsidR="00823217" w:rsidRDefault="00823217" w:rsidP="0026574C"/>
    <w:p w14:paraId="415634B7" w14:textId="57626181" w:rsidR="00823217" w:rsidRDefault="00823217" w:rsidP="0026574C">
      <w:r>
        <w:t>Assuming they overlapped on x, y and z we must continue testing and now test all the axis orthogonal to the face of the triangle.</w:t>
      </w:r>
    </w:p>
    <w:p w14:paraId="4B80D20A" w14:textId="129AB446" w:rsidR="0026574C" w:rsidRDefault="0026574C" w:rsidP="0026574C"/>
    <w:p w14:paraId="6FB2472A" w14:textId="2237FF1D" w:rsidR="00823217" w:rsidRPr="0026574C" w:rsidRDefault="00823217" w:rsidP="0026574C">
      <w:r>
        <w:t xml:space="preserve">If still no separating axis has been found test the cross product of an edge of the box and an edge from the triangle and then do this for all such combinations. If there is </w:t>
      </w:r>
      <w:r w:rsidRPr="00823217">
        <w:rPr>
          <w:b/>
        </w:rPr>
        <w:t>at least one separating axis</w:t>
      </w:r>
      <w:r>
        <w:t xml:space="preserve">, then the </w:t>
      </w:r>
      <w:r>
        <w:rPr>
          <w:b/>
        </w:rPr>
        <w:t>objects don’t</w:t>
      </w:r>
      <w:r w:rsidRPr="00823217">
        <w:rPr>
          <w:b/>
        </w:rPr>
        <w:t xml:space="preserve"> collide</w:t>
      </w:r>
      <w:r>
        <w:t>, otherwise they overlap.</w:t>
      </w:r>
    </w:p>
    <w:p w14:paraId="6FA8245B" w14:textId="73991A33" w:rsidR="005D529C" w:rsidRDefault="00823217" w:rsidP="00823217">
      <w:pPr>
        <w:pStyle w:val="Heading3"/>
      </w:pPr>
      <w:bookmarkStart w:id="141" w:name="_Toc439601970"/>
      <w:r>
        <w:t>Rules of Thumb for Intersection Testing</w:t>
      </w:r>
      <w:bookmarkEnd w:id="141"/>
    </w:p>
    <w:p w14:paraId="5942D2AD" w14:textId="57E82FE1" w:rsidR="00823217" w:rsidRDefault="00754AB7" w:rsidP="00823217">
      <w:r>
        <w:t xml:space="preserve">Try to do </w:t>
      </w:r>
      <w:r>
        <w:rPr>
          <w:b/>
        </w:rPr>
        <w:t>acceptance and rejection tests</w:t>
      </w:r>
      <w:r>
        <w:t xml:space="preserve"> as </w:t>
      </w:r>
      <w:r>
        <w:rPr>
          <w:b/>
        </w:rPr>
        <w:t>early</w:t>
      </w:r>
      <w:r>
        <w:t xml:space="preserve"> as possible to make a fast exit, </w:t>
      </w:r>
      <w:r>
        <w:rPr>
          <w:b/>
        </w:rPr>
        <w:t>postpone expensive calculations</w:t>
      </w:r>
      <w:r>
        <w:t xml:space="preserve"> as long as possible, use </w:t>
      </w:r>
      <w:r>
        <w:rPr>
          <w:b/>
        </w:rPr>
        <w:t>dimension reduction</w:t>
      </w:r>
      <w:r>
        <w:t xml:space="preserve"> and </w:t>
      </w:r>
      <w:r>
        <w:rPr>
          <w:b/>
        </w:rPr>
        <w:t>share computations between objects</w:t>
      </w:r>
      <w:r>
        <w:t xml:space="preserve"> if possible. </w:t>
      </w:r>
    </w:p>
    <w:p w14:paraId="3C60E509" w14:textId="12656C68" w:rsidR="00D30CC9" w:rsidRPr="00754AB7" w:rsidRDefault="00D30CC9" w:rsidP="00D30CC9">
      <w:pPr>
        <w:pStyle w:val="Heading2"/>
      </w:pPr>
      <w:bookmarkStart w:id="142" w:name="_Toc439601971"/>
      <w:r>
        <w:rPr>
          <w:noProof/>
          <w:lang w:val="de-AT" w:eastAsia="de-AT"/>
        </w:rPr>
        <w:drawing>
          <wp:anchor distT="0" distB="0" distL="114300" distR="114300" simplePos="0" relativeHeight="251938816" behindDoc="0" locked="0" layoutInCell="1" allowOverlap="1" wp14:anchorId="03F2C950" wp14:editId="0FB32E14">
            <wp:simplePos x="0" y="0"/>
            <wp:positionH relativeFrom="margin">
              <wp:posOffset>-13335</wp:posOffset>
            </wp:positionH>
            <wp:positionV relativeFrom="paragraph">
              <wp:posOffset>405460</wp:posOffset>
            </wp:positionV>
            <wp:extent cx="3394075" cy="2105025"/>
            <wp:effectExtent l="0" t="0" r="0" b="9525"/>
            <wp:wrapTight wrapText="bothSides">
              <wp:wrapPolygon edited="0">
                <wp:start x="0" y="0"/>
                <wp:lineTo x="0" y="21502"/>
                <wp:lineTo x="21459" y="21502"/>
                <wp:lineTo x="2145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94075" cy="210502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940864" behindDoc="0" locked="0" layoutInCell="1" allowOverlap="1" wp14:anchorId="31EB51E8" wp14:editId="11D19DA3">
            <wp:simplePos x="0" y="0"/>
            <wp:positionH relativeFrom="margin">
              <wp:posOffset>3544570</wp:posOffset>
            </wp:positionH>
            <wp:positionV relativeFrom="paragraph">
              <wp:posOffset>379400</wp:posOffset>
            </wp:positionV>
            <wp:extent cx="3493770" cy="2172335"/>
            <wp:effectExtent l="0" t="0" r="0" b="0"/>
            <wp:wrapTight wrapText="bothSides">
              <wp:wrapPolygon edited="0">
                <wp:start x="0" y="0"/>
                <wp:lineTo x="0" y="21404"/>
                <wp:lineTo x="21435" y="21404"/>
                <wp:lineTo x="21435"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93770" cy="2172335"/>
                    </a:xfrm>
                    <a:prstGeom prst="rect">
                      <a:avLst/>
                    </a:prstGeom>
                  </pic:spPr>
                </pic:pic>
              </a:graphicData>
            </a:graphic>
            <wp14:sizeRelH relativeFrom="margin">
              <wp14:pctWidth>0</wp14:pctWidth>
            </wp14:sizeRelH>
            <wp14:sizeRelV relativeFrom="margin">
              <wp14:pctHeight>0</wp14:pctHeight>
            </wp14:sizeRelV>
          </wp:anchor>
        </w:drawing>
      </w:r>
      <w:r>
        <w:t>Ray / Triangle</w:t>
      </w:r>
      <w:bookmarkEnd w:id="142"/>
    </w:p>
    <w:p w14:paraId="18BF1B4D" w14:textId="6C3AD2A2" w:rsidR="00754AB7" w:rsidRDefault="00D30CC9" w:rsidP="00823217">
      <w:r>
        <w:t xml:space="preserve">The goal is always to computer as little as possible and then test. </w:t>
      </w:r>
    </w:p>
    <w:p w14:paraId="53ABD80B" w14:textId="3C1F33E1" w:rsidR="00D30CC9" w:rsidRDefault="00D30CC9" w:rsidP="00D30CC9">
      <w:pPr>
        <w:pStyle w:val="Heading2"/>
      </w:pPr>
      <w:bookmarkStart w:id="143" w:name="_Toc439601972"/>
      <w:r>
        <w:t>Point / Plane</w:t>
      </w:r>
      <w:bookmarkEnd w:id="143"/>
      <w:r w:rsidRPr="00D30CC9">
        <w:rPr>
          <w:noProof/>
          <w:lang w:eastAsia="de-AT"/>
        </w:rPr>
        <w:t xml:space="preserve"> </w:t>
      </w:r>
    </w:p>
    <w:p w14:paraId="768712D0" w14:textId="14162385" w:rsidR="00754AB7" w:rsidRDefault="00D30CC9" w:rsidP="00823217">
      <w:r>
        <w:rPr>
          <w:noProof/>
          <w:lang w:val="de-AT" w:eastAsia="de-AT"/>
        </w:rPr>
        <w:drawing>
          <wp:anchor distT="0" distB="0" distL="114300" distR="114300" simplePos="0" relativeHeight="251942912" behindDoc="0" locked="0" layoutInCell="1" allowOverlap="1" wp14:anchorId="66EDE044" wp14:editId="2126930D">
            <wp:simplePos x="0" y="0"/>
            <wp:positionH relativeFrom="margin">
              <wp:align>center</wp:align>
            </wp:positionH>
            <wp:positionV relativeFrom="paragraph">
              <wp:posOffset>17425</wp:posOffset>
            </wp:positionV>
            <wp:extent cx="3328670" cy="1756410"/>
            <wp:effectExtent l="0" t="0" r="5080" b="0"/>
            <wp:wrapTight wrapText="bothSides">
              <wp:wrapPolygon edited="0">
                <wp:start x="0" y="0"/>
                <wp:lineTo x="0" y="21319"/>
                <wp:lineTo x="21509" y="21319"/>
                <wp:lineTo x="21509"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28670" cy="1756410"/>
                    </a:xfrm>
                    <a:prstGeom prst="rect">
                      <a:avLst/>
                    </a:prstGeom>
                  </pic:spPr>
                </pic:pic>
              </a:graphicData>
            </a:graphic>
            <wp14:sizeRelH relativeFrom="margin">
              <wp14:pctWidth>0</wp14:pctWidth>
            </wp14:sizeRelH>
            <wp14:sizeRelV relativeFrom="margin">
              <wp14:pctHeight>0</wp14:pctHeight>
            </wp14:sizeRelV>
          </wp:anchor>
        </w:drawing>
      </w:r>
    </w:p>
    <w:p w14:paraId="36E9BE75" w14:textId="77777777" w:rsidR="00754AB7" w:rsidRDefault="00754AB7" w:rsidP="00823217"/>
    <w:p w14:paraId="403C62F3" w14:textId="77777777" w:rsidR="00754AB7" w:rsidRDefault="00754AB7" w:rsidP="00823217"/>
    <w:p w14:paraId="67ACD2F3" w14:textId="77777777" w:rsidR="00754AB7" w:rsidRDefault="00754AB7" w:rsidP="00823217"/>
    <w:p w14:paraId="6C25A9D6" w14:textId="77777777" w:rsidR="00754AB7" w:rsidRDefault="00754AB7" w:rsidP="00823217"/>
    <w:p w14:paraId="6B22DB11" w14:textId="71399068" w:rsidR="00D30CC9" w:rsidRDefault="00D30CC9" w:rsidP="00D30CC9">
      <w:pPr>
        <w:pStyle w:val="Heading2"/>
      </w:pPr>
      <w:bookmarkStart w:id="144" w:name="_Toc439601973"/>
      <w:r>
        <w:rPr>
          <w:noProof/>
          <w:lang w:val="de-AT" w:eastAsia="de-AT"/>
        </w:rPr>
        <w:lastRenderedPageBreak/>
        <w:drawing>
          <wp:anchor distT="0" distB="0" distL="114300" distR="114300" simplePos="0" relativeHeight="251944960" behindDoc="0" locked="0" layoutInCell="1" allowOverlap="1" wp14:anchorId="7A35F358" wp14:editId="0557C733">
            <wp:simplePos x="0" y="0"/>
            <wp:positionH relativeFrom="margin">
              <wp:align>left</wp:align>
            </wp:positionH>
            <wp:positionV relativeFrom="paragraph">
              <wp:posOffset>526365</wp:posOffset>
            </wp:positionV>
            <wp:extent cx="3342640" cy="2332355"/>
            <wp:effectExtent l="0" t="0" r="0" b="0"/>
            <wp:wrapTight wrapText="bothSides">
              <wp:wrapPolygon edited="0">
                <wp:start x="0" y="0"/>
                <wp:lineTo x="0" y="21347"/>
                <wp:lineTo x="21419" y="21347"/>
                <wp:lineTo x="21419"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2640" cy="233235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947008" behindDoc="0" locked="0" layoutInCell="1" allowOverlap="1" wp14:anchorId="5F1AAE58" wp14:editId="65F1E2FC">
            <wp:simplePos x="0" y="0"/>
            <wp:positionH relativeFrom="margin">
              <wp:align>right</wp:align>
            </wp:positionH>
            <wp:positionV relativeFrom="paragraph">
              <wp:posOffset>371069</wp:posOffset>
            </wp:positionV>
            <wp:extent cx="3557270" cy="2539365"/>
            <wp:effectExtent l="0" t="0" r="5080" b="0"/>
            <wp:wrapTight wrapText="bothSides">
              <wp:wrapPolygon edited="0">
                <wp:start x="0" y="0"/>
                <wp:lineTo x="0" y="21389"/>
                <wp:lineTo x="21515" y="21389"/>
                <wp:lineTo x="2151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57270" cy="2539365"/>
                    </a:xfrm>
                    <a:prstGeom prst="rect">
                      <a:avLst/>
                    </a:prstGeom>
                  </pic:spPr>
                </pic:pic>
              </a:graphicData>
            </a:graphic>
            <wp14:sizeRelH relativeFrom="margin">
              <wp14:pctWidth>0</wp14:pctWidth>
            </wp14:sizeRelH>
            <wp14:sizeRelV relativeFrom="margin">
              <wp14:pctHeight>0</wp14:pctHeight>
            </wp14:sizeRelV>
          </wp:anchor>
        </w:drawing>
      </w:r>
      <w:r>
        <w:t>Sphere / Plane  |  AABB / Plane   |   Ray / Polygon</w:t>
      </w:r>
      <w:bookmarkEnd w:id="144"/>
    </w:p>
    <w:p w14:paraId="7BF176B7" w14:textId="73D801FF" w:rsidR="00754AB7" w:rsidRPr="00823217" w:rsidRDefault="00D30CC9" w:rsidP="00D30CC9">
      <w:r>
        <w:rPr>
          <w:noProof/>
          <w:lang w:val="de-AT" w:eastAsia="de-AT"/>
        </w:rPr>
        <w:drawing>
          <wp:anchor distT="0" distB="0" distL="114300" distR="114300" simplePos="0" relativeHeight="251949056" behindDoc="0" locked="0" layoutInCell="1" allowOverlap="1" wp14:anchorId="4F50E94C" wp14:editId="4152A5C0">
            <wp:simplePos x="0" y="0"/>
            <wp:positionH relativeFrom="margin">
              <wp:align>center</wp:align>
            </wp:positionH>
            <wp:positionV relativeFrom="paragraph">
              <wp:posOffset>2651303</wp:posOffset>
            </wp:positionV>
            <wp:extent cx="3138805" cy="2369820"/>
            <wp:effectExtent l="0" t="0" r="4445" b="0"/>
            <wp:wrapTight wrapText="bothSides">
              <wp:wrapPolygon edited="0">
                <wp:start x="0" y="0"/>
                <wp:lineTo x="0" y="21357"/>
                <wp:lineTo x="21499" y="21357"/>
                <wp:lineTo x="21499"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38805" cy="2369820"/>
                    </a:xfrm>
                    <a:prstGeom prst="rect">
                      <a:avLst/>
                    </a:prstGeom>
                  </pic:spPr>
                </pic:pic>
              </a:graphicData>
            </a:graphic>
            <wp14:sizeRelH relativeFrom="margin">
              <wp14:pctWidth>0</wp14:pctWidth>
            </wp14:sizeRelH>
            <wp14:sizeRelV relativeFrom="margin">
              <wp14:pctHeight>0</wp14:pctHeight>
            </wp14:sizeRelV>
          </wp:anchor>
        </w:drawing>
      </w:r>
    </w:p>
    <w:p w14:paraId="0ED9173C" w14:textId="7C654007" w:rsidR="00D30CC9" w:rsidRDefault="00D30CC9" w:rsidP="00D30CC9"/>
    <w:p w14:paraId="395D223A" w14:textId="7B02A1FB" w:rsidR="00D30CC9" w:rsidRDefault="00D30CC9" w:rsidP="00D30CC9"/>
    <w:p w14:paraId="1201F428" w14:textId="77777777" w:rsidR="00D30CC9" w:rsidRDefault="00D30CC9" w:rsidP="00D30CC9"/>
    <w:p w14:paraId="44F6E536" w14:textId="26576BFA" w:rsidR="00D30CC9" w:rsidRPr="00D30CC9" w:rsidRDefault="00D30CC9" w:rsidP="00D30CC9"/>
    <w:p w14:paraId="3F965FD9" w14:textId="5A026502" w:rsidR="00D30CC9" w:rsidRDefault="00D30CC9" w:rsidP="00A05D94"/>
    <w:p w14:paraId="4EC58145" w14:textId="77777777" w:rsidR="00D30CC9" w:rsidRDefault="00D30CC9" w:rsidP="00A05D94"/>
    <w:p w14:paraId="532A0530" w14:textId="7E992CB0" w:rsidR="00D30CC9" w:rsidRDefault="00D30CC9" w:rsidP="00A05D94"/>
    <w:p w14:paraId="0E15D47D" w14:textId="061C15D3" w:rsidR="00D30CC9" w:rsidRDefault="00D30CC9" w:rsidP="00D30CC9">
      <w:pPr>
        <w:pStyle w:val="Heading2"/>
      </w:pPr>
      <w:bookmarkStart w:id="145" w:name="_Toc439601974"/>
      <w:r>
        <w:t>Volume/Volume Tests</w:t>
      </w:r>
      <w:bookmarkEnd w:id="145"/>
    </w:p>
    <w:p w14:paraId="7B2C264F" w14:textId="69ED891F" w:rsidR="00D30CC9" w:rsidRPr="005A47F4" w:rsidRDefault="005A47F4" w:rsidP="00D30CC9">
      <w:r>
        <w:t xml:space="preserve">Volume/Volume tests are used in </w:t>
      </w:r>
      <w:r>
        <w:rPr>
          <w:b/>
        </w:rPr>
        <w:t>collision detection</w:t>
      </w:r>
      <w:r>
        <w:t xml:space="preserve">, for sphere/sphere the squared distances between the sphere centers can be calculated and then compared to the squared sum of the radii of the two spheres. For Axis-aligned bounded boxes (AABB) the </w:t>
      </w:r>
      <w:r w:rsidRPr="005A47F4">
        <w:rPr>
          <w:b/>
        </w:rPr>
        <w:t>test is done simply in 1D</w:t>
      </w:r>
      <w:r>
        <w:t xml:space="preserve"> and for oriented bounding boxes </w:t>
      </w:r>
      <w:r>
        <w:rPr>
          <w:b/>
        </w:rPr>
        <w:t>SAT</w:t>
      </w:r>
      <w:r>
        <w:t xml:space="preserve"> can be used. </w:t>
      </w:r>
    </w:p>
    <w:p w14:paraId="76856EE9" w14:textId="36682CBA" w:rsidR="00D30CC9" w:rsidRDefault="005A47F4" w:rsidP="005A47F4">
      <w:pPr>
        <w:pStyle w:val="Heading2"/>
      </w:pPr>
      <w:bookmarkStart w:id="146" w:name="_Toc439601975"/>
      <w:r>
        <w:t>View Frustum Testing</w:t>
      </w:r>
      <w:bookmarkEnd w:id="146"/>
    </w:p>
    <w:p w14:paraId="24FEB777" w14:textId="11D35AF9" w:rsidR="003B2795" w:rsidRPr="005A47F4" w:rsidRDefault="002E7B50" w:rsidP="005A47F4">
      <w:r>
        <w:rPr>
          <w:noProof/>
          <w:lang w:val="de-AT" w:eastAsia="de-AT"/>
        </w:rPr>
        <w:drawing>
          <wp:anchor distT="0" distB="0" distL="114300" distR="114300" simplePos="0" relativeHeight="251951104" behindDoc="0" locked="0" layoutInCell="1" allowOverlap="1" wp14:anchorId="22F765AE" wp14:editId="11B77FFB">
            <wp:simplePos x="0" y="0"/>
            <wp:positionH relativeFrom="margin">
              <wp:align>right</wp:align>
            </wp:positionH>
            <wp:positionV relativeFrom="paragraph">
              <wp:posOffset>680873</wp:posOffset>
            </wp:positionV>
            <wp:extent cx="2875280" cy="911860"/>
            <wp:effectExtent l="0" t="0" r="1270" b="2540"/>
            <wp:wrapTight wrapText="bothSides">
              <wp:wrapPolygon edited="0">
                <wp:start x="0" y="0"/>
                <wp:lineTo x="0" y="21209"/>
                <wp:lineTo x="21466" y="21209"/>
                <wp:lineTo x="2146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75280" cy="911860"/>
                    </a:xfrm>
                    <a:prstGeom prst="rect">
                      <a:avLst/>
                    </a:prstGeom>
                  </pic:spPr>
                </pic:pic>
              </a:graphicData>
            </a:graphic>
            <wp14:sizeRelH relativeFrom="margin">
              <wp14:pctWidth>0</wp14:pctWidth>
            </wp14:sizeRelH>
            <wp14:sizeRelV relativeFrom="margin">
              <wp14:pctHeight>0</wp14:pctHeight>
            </wp14:sizeRelV>
          </wp:anchor>
        </w:drawing>
      </w:r>
      <w:r w:rsidR="003B2795">
        <w:t xml:space="preserve">The view frustum is composed of six planes, these can be created from the projection matrix and objects are then </w:t>
      </w:r>
      <w:r w:rsidR="003B2795" w:rsidRPr="002E7B50">
        <w:rPr>
          <w:b/>
        </w:rPr>
        <w:t>tested against all six frustum planes</w:t>
      </w:r>
      <w:r w:rsidR="003B2795">
        <w:t xml:space="preserve">. All positive half spaces are defined as </w:t>
      </w:r>
      <w:r w:rsidR="003B2795">
        <w:rPr>
          <w:i/>
        </w:rPr>
        <w:t>outside frustum</w:t>
      </w:r>
      <w:r w:rsidR="003B2795">
        <w:t xml:space="preserve"> and are not dealt with here. If the object is in positive half space and the distance from the plane is smaller than </w:t>
      </w:r>
      <w:r w:rsidR="003B2795">
        <w:rPr>
          <w:i/>
        </w:rPr>
        <w:t>r</w:t>
      </w:r>
      <w:r w:rsidR="003B2795">
        <w:t xml:space="preserve">, than there is no intersection. It the object is intersecting a plane or in negative half space, then continue and if not outside after all six planes, then the object is either inside or intersecting. </w:t>
      </w:r>
      <w:r>
        <w:t xml:space="preserve">This is </w:t>
      </w:r>
      <w:r w:rsidRPr="002E7B50">
        <w:rPr>
          <w:b/>
        </w:rPr>
        <w:t>not an exact test, but not incorrect</w:t>
      </w:r>
      <w:r>
        <w:t xml:space="preserve">, as spheres, that are reported to be inside, can be outside but not vice versa. </w:t>
      </w:r>
    </w:p>
    <w:p w14:paraId="06E7E532" w14:textId="5177BA35" w:rsidR="00D30CC9" w:rsidRDefault="008B7EB8" w:rsidP="00F0303E">
      <w:pPr>
        <w:pStyle w:val="Heading2"/>
      </w:pPr>
      <w:bookmarkStart w:id="147" w:name="_Toc439601976"/>
      <w:r>
        <w:rPr>
          <w:noProof/>
          <w:lang w:val="de-AT" w:eastAsia="de-AT"/>
        </w:rPr>
        <w:lastRenderedPageBreak/>
        <w:drawing>
          <wp:anchor distT="0" distB="0" distL="114300" distR="114300" simplePos="0" relativeHeight="251953152" behindDoc="0" locked="0" layoutInCell="1" allowOverlap="1" wp14:anchorId="1AEAB913" wp14:editId="57AE604D">
            <wp:simplePos x="0" y="0"/>
            <wp:positionH relativeFrom="margin">
              <wp:align>right</wp:align>
            </wp:positionH>
            <wp:positionV relativeFrom="paragraph">
              <wp:posOffset>0</wp:posOffset>
            </wp:positionV>
            <wp:extent cx="2955290" cy="2044700"/>
            <wp:effectExtent l="0" t="0" r="0" b="0"/>
            <wp:wrapTight wrapText="bothSides">
              <wp:wrapPolygon edited="0">
                <wp:start x="0" y="0"/>
                <wp:lineTo x="0" y="21332"/>
                <wp:lineTo x="21442" y="21332"/>
                <wp:lineTo x="2144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55290" cy="2044700"/>
                    </a:xfrm>
                    <a:prstGeom prst="rect">
                      <a:avLst/>
                    </a:prstGeom>
                  </pic:spPr>
                </pic:pic>
              </a:graphicData>
            </a:graphic>
            <wp14:sizeRelH relativeFrom="margin">
              <wp14:pctWidth>0</wp14:pctWidth>
            </wp14:sizeRelH>
            <wp14:sizeRelV relativeFrom="margin">
              <wp14:pctHeight>0</wp14:pctHeight>
            </wp14:sizeRelV>
          </wp:anchor>
        </w:drawing>
      </w:r>
      <w:r w:rsidR="00F0303E">
        <w:t>Dynamic Intersection Testing</w:t>
      </w:r>
      <w:bookmarkEnd w:id="147"/>
    </w:p>
    <w:p w14:paraId="05A97F1D" w14:textId="4D8A65FF" w:rsidR="00F0303E" w:rsidRDefault="00F0303E" w:rsidP="00F0303E">
      <w:r>
        <w:t xml:space="preserve">Testing is often done every rendered frame, meaning at discrete time intervals and this can possibly result in unwanted </w:t>
      </w:r>
      <w:r>
        <w:rPr>
          <w:i/>
        </w:rPr>
        <w:t>quantum effects</w:t>
      </w:r>
      <w:r>
        <w:t xml:space="preserve">. </w:t>
      </w:r>
      <w:r>
        <w:rPr>
          <w:b/>
        </w:rPr>
        <w:t>Dynamic testing</w:t>
      </w:r>
      <w:r>
        <w:t xml:space="preserve"> deals with this problem by looking at the time interval more c</w:t>
      </w:r>
      <w:r w:rsidR="008B7EB8">
        <w:t>losely, this is more expensive.</w:t>
      </w:r>
    </w:p>
    <w:p w14:paraId="6CCE3528" w14:textId="02DCA608" w:rsidR="008B7EB8" w:rsidRDefault="008B7EB8" w:rsidP="008B7EB8">
      <w:pPr>
        <w:pStyle w:val="Heading3"/>
      </w:pPr>
      <w:bookmarkStart w:id="148" w:name="_Toc439601977"/>
      <w:r>
        <w:t>Dynamic Separating Axis Theorem</w:t>
      </w:r>
      <w:bookmarkEnd w:id="148"/>
    </w:p>
    <w:p w14:paraId="33B005D6" w14:textId="6CF81178" w:rsidR="008B7EB8" w:rsidRDefault="008B7EB8" w:rsidP="008B7EB8">
      <w:r>
        <w:t xml:space="preserve">With </w:t>
      </w:r>
      <w:r>
        <w:rPr>
          <w:b/>
        </w:rPr>
        <w:t>SAT</w:t>
      </w:r>
      <w:r>
        <w:t xml:space="preserve">, one axis at a time is tested to find an overlap. This is the same with </w:t>
      </w:r>
      <w:r>
        <w:rPr>
          <w:b/>
        </w:rPr>
        <w:t>DSAT</w:t>
      </w:r>
      <w:r>
        <w:t xml:space="preserve">, but here the </w:t>
      </w:r>
      <w:r w:rsidRPr="008B7EB8">
        <w:rPr>
          <w:i/>
        </w:rPr>
        <w:t>projection on the axis needs to be adjusted, so that the interval moves on the axis as well</w:t>
      </w:r>
      <w:r>
        <w:t>. The same axis</w:t>
      </w:r>
      <w:r w:rsidR="00A34F74">
        <w:t xml:space="preserve"> as with SAT need to be tested and the same overlap/disjoint criteria hold. </w:t>
      </w:r>
    </w:p>
    <w:p w14:paraId="03C309B4" w14:textId="073C886D" w:rsidR="00A34F74" w:rsidRDefault="00A34F74" w:rsidP="00A34F74">
      <w:pPr>
        <w:pStyle w:val="Heading2"/>
      </w:pPr>
      <w:bookmarkStart w:id="149" w:name="_Toc439601978"/>
      <w:r>
        <w:t>Collision Detection</w:t>
      </w:r>
      <w:bookmarkEnd w:id="149"/>
    </w:p>
    <w:p w14:paraId="4F640C29" w14:textId="39913B85" w:rsidR="00CC2547" w:rsidRDefault="00A34F74" w:rsidP="00A34F74">
      <w:r>
        <w:t xml:space="preserve">Collision detection is not really a computer graphics topic, but necessary for realism in games, movies and also needed to avoid the previously mentioned </w:t>
      </w:r>
      <w:r>
        <w:rPr>
          <w:i/>
        </w:rPr>
        <w:t>quantum effects</w:t>
      </w:r>
      <w:r>
        <w:t xml:space="preserve"> (objects passing through objects). It uses </w:t>
      </w:r>
      <w:r>
        <w:rPr>
          <w:b/>
        </w:rPr>
        <w:t>spatial data structures</w:t>
      </w:r>
      <w:r>
        <w:t xml:space="preserve"> and uses </w:t>
      </w:r>
      <w:r>
        <w:rPr>
          <w:b/>
        </w:rPr>
        <w:t>intersection testing</w:t>
      </w:r>
      <w:r>
        <w:t xml:space="preserve">. The major parts include </w:t>
      </w:r>
      <w:r>
        <w:rPr>
          <w:b/>
        </w:rPr>
        <w:t xml:space="preserve">collision detection </w:t>
      </w:r>
      <w:r>
        <w:t xml:space="preserve">(is there a collision), </w:t>
      </w:r>
      <w:r>
        <w:rPr>
          <w:b/>
        </w:rPr>
        <w:t>collision determination</w:t>
      </w:r>
      <w:r>
        <w:t xml:space="preserve"> (where is it) and </w:t>
      </w:r>
      <w:r>
        <w:rPr>
          <w:b/>
        </w:rPr>
        <w:t>collision response</w:t>
      </w:r>
      <w:r>
        <w:t>. Rays can be used for simple applications but BVH is used</w:t>
      </w:r>
      <w:r w:rsidR="00CC2547">
        <w:t xml:space="preserve"> to test two complex objects against each other. Approaches for collision detection include</w:t>
      </w:r>
    </w:p>
    <w:p w14:paraId="3B11EBD6" w14:textId="0DCDAEE2" w:rsidR="00CC2547" w:rsidRDefault="00CC2547" w:rsidP="00CC2547">
      <w:pPr>
        <w:pStyle w:val="ListParagraph"/>
        <w:numPr>
          <w:ilvl w:val="0"/>
          <w:numId w:val="36"/>
        </w:numPr>
      </w:pPr>
      <w:r>
        <w:rPr>
          <w:b/>
        </w:rPr>
        <w:t xml:space="preserve">Ray Tracing: </w:t>
      </w:r>
      <w:r>
        <w:t>This is simple</w:t>
      </w:r>
      <w:r w:rsidR="00C141E7">
        <w:t xml:space="preserve"> and fast</w:t>
      </w:r>
      <w:r>
        <w:t xml:space="preserve">, but not very accurate. </w:t>
      </w:r>
    </w:p>
    <w:p w14:paraId="1D6943C4" w14:textId="2C4610E0" w:rsidR="00CC2547" w:rsidRDefault="00CC2547" w:rsidP="00CC2547">
      <w:pPr>
        <w:pStyle w:val="ListParagraph"/>
        <w:numPr>
          <w:ilvl w:val="0"/>
          <w:numId w:val="36"/>
        </w:numPr>
      </w:pPr>
      <w:r>
        <w:rPr>
          <w:b/>
        </w:rPr>
        <w:t>Bound volume hierarchies:</w:t>
      </w:r>
      <w:r w:rsidR="00C141E7">
        <w:t xml:space="preserve"> More accurate and can compute exact results, but more complicated and slower</w:t>
      </w:r>
    </w:p>
    <w:p w14:paraId="3B14EE7F" w14:textId="20010766" w:rsidR="00CC2547" w:rsidRPr="00C141E7" w:rsidRDefault="00CC2547" w:rsidP="00CC2547">
      <w:pPr>
        <w:pStyle w:val="ListParagraph"/>
        <w:numPr>
          <w:ilvl w:val="0"/>
          <w:numId w:val="36"/>
        </w:numPr>
      </w:pPr>
      <w:r>
        <w:rPr>
          <w:b/>
        </w:rPr>
        <w:t xml:space="preserve">Efficient CD </w:t>
      </w:r>
      <w:r w:rsidR="00C141E7">
        <w:rPr>
          <w:b/>
        </w:rPr>
        <w:t>for several hundreds of objects</w:t>
      </w:r>
    </w:p>
    <w:p w14:paraId="39D448FE" w14:textId="3F0FA526" w:rsidR="00C141E7" w:rsidRDefault="00C141E7" w:rsidP="00C141E7">
      <w:pPr>
        <w:pStyle w:val="Heading3"/>
      </w:pPr>
      <w:bookmarkStart w:id="150" w:name="_Toc439601979"/>
      <w:r>
        <w:t>Collision Detection with Rays</w:t>
      </w:r>
      <w:bookmarkEnd w:id="150"/>
    </w:p>
    <w:p w14:paraId="29305A94" w14:textId="319CE408" w:rsidR="00C141E7" w:rsidRPr="00C141E7" w:rsidRDefault="00C141E7" w:rsidP="00C141E7">
      <w:r>
        <w:t xml:space="preserve">The idea is to </w:t>
      </w:r>
      <w:r>
        <w:rPr>
          <w:b/>
        </w:rPr>
        <w:t>approximate</w:t>
      </w:r>
      <w:r>
        <w:t xml:space="preserve"> a complex objects with a set of rays. For example, to do collision detection for a car, rays can be attached at each wheel and the closest intersection distance between ray and road geometry can be computed. If this distance is 0, the car is on the road, if it</w:t>
      </w:r>
      <w:r w:rsidR="000866B6">
        <w:t>’</w:t>
      </w:r>
      <w:r>
        <w:t xml:space="preserve">s greater than 0 it is flying above the road and if it is smaller, it is ploughing deep in the road, these values can be used to compute a simple collision response. </w:t>
      </w:r>
    </w:p>
    <w:p w14:paraId="4F5C77A7" w14:textId="1E6E1DAA" w:rsidR="005D529C" w:rsidRDefault="000866B6" w:rsidP="00A05D94">
      <w:r>
        <w:t xml:space="preserve">Now the car is simplified via rays, but not the road, it can be simplified by turning to </w:t>
      </w:r>
      <w:r>
        <w:rPr>
          <w:b/>
        </w:rPr>
        <w:t>spatial data structures</w:t>
      </w:r>
      <w:r>
        <w:t xml:space="preserve"> like a BVH or BSP tree. </w:t>
      </w:r>
    </w:p>
    <w:p w14:paraId="0174BA35" w14:textId="3E14510F" w:rsidR="000866B6" w:rsidRPr="000866B6" w:rsidRDefault="000866B6" w:rsidP="000866B6">
      <w:pPr>
        <w:pStyle w:val="Heading3"/>
      </w:pPr>
      <w:bookmarkStart w:id="151" w:name="_Toc439601980"/>
      <w:r>
        <w:t>Dimensionality Reduction</w:t>
      </w:r>
      <w:bookmarkEnd w:id="151"/>
    </w:p>
    <w:p w14:paraId="29672493" w14:textId="3DC00014" w:rsidR="005D529C" w:rsidRDefault="000866B6" w:rsidP="00A05D94">
      <w:r>
        <w:t xml:space="preserve">Sometimes 3D can be turned into 2D operations, in an example of a </w:t>
      </w:r>
      <w:r>
        <w:rPr>
          <w:i/>
        </w:rPr>
        <w:t>maze</w:t>
      </w:r>
      <w:r>
        <w:t xml:space="preserve"> and a human walking through it, the human can be approximated by a circle and the lines of a maze can be moved outwards by the circle radius, then only the center of the circla needs to be tested against the moved walls. </w:t>
      </w:r>
    </w:p>
    <w:p w14:paraId="5CB05CFD" w14:textId="77777777" w:rsidR="00D746B2" w:rsidRDefault="00D746B2" w:rsidP="00A05D94"/>
    <w:p w14:paraId="74EC2E8C" w14:textId="77777777" w:rsidR="00D746B2" w:rsidRDefault="00D746B2" w:rsidP="00A05D94"/>
    <w:p w14:paraId="23C2AC7E" w14:textId="43CF5B66" w:rsidR="00D746B2" w:rsidRDefault="00D746B2" w:rsidP="00D746B2">
      <w:pPr>
        <w:pStyle w:val="Heading2"/>
      </w:pPr>
      <w:bookmarkStart w:id="152" w:name="_Toc439601981"/>
      <w:r>
        <w:lastRenderedPageBreak/>
        <w:t>Collision detection for many objects</w:t>
      </w:r>
      <w:bookmarkEnd w:id="152"/>
    </w:p>
    <w:p w14:paraId="66DCE879" w14:textId="4768776A" w:rsidR="00D746B2" w:rsidRDefault="008B0D58" w:rsidP="00D746B2">
      <w:r>
        <w:rPr>
          <w:noProof/>
          <w:lang w:val="de-AT" w:eastAsia="de-AT"/>
        </w:rPr>
        <w:drawing>
          <wp:anchor distT="0" distB="0" distL="114300" distR="114300" simplePos="0" relativeHeight="251955200" behindDoc="0" locked="0" layoutInCell="1" allowOverlap="1" wp14:anchorId="75C4D989" wp14:editId="17087552">
            <wp:simplePos x="0" y="0"/>
            <wp:positionH relativeFrom="margin">
              <wp:align>right</wp:align>
            </wp:positionH>
            <wp:positionV relativeFrom="paragraph">
              <wp:posOffset>75641</wp:posOffset>
            </wp:positionV>
            <wp:extent cx="3732530" cy="2164715"/>
            <wp:effectExtent l="0" t="0" r="1270" b="6985"/>
            <wp:wrapTight wrapText="bothSides">
              <wp:wrapPolygon edited="0">
                <wp:start x="0" y="0"/>
                <wp:lineTo x="0" y="21480"/>
                <wp:lineTo x="21497" y="21480"/>
                <wp:lineTo x="21497"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32530" cy="2164715"/>
                    </a:xfrm>
                    <a:prstGeom prst="rect">
                      <a:avLst/>
                    </a:prstGeom>
                  </pic:spPr>
                </pic:pic>
              </a:graphicData>
            </a:graphic>
            <wp14:sizeRelH relativeFrom="margin">
              <wp14:pctWidth>0</wp14:pctWidth>
            </wp14:sizeRelH>
            <wp14:sizeRelV relativeFrom="margin">
              <wp14:pctHeight>0</wp14:pctHeight>
            </wp14:sizeRelV>
          </wp:anchor>
        </w:drawing>
      </w:r>
      <w:r w:rsidR="00D746B2">
        <w:t xml:space="preserve">Here, the BV of each object is tested against the BV’s of all the other objects, this may work for smaller sets, but requires way to many tests, the need for smarter and scalable methods arises. </w:t>
      </w:r>
    </w:p>
    <w:p w14:paraId="3A899186" w14:textId="514AB03C" w:rsidR="008B0D58" w:rsidRDefault="00840BA2" w:rsidP="00D746B2">
      <w:r>
        <w:t xml:space="preserve">If an accurate result is needed, separate BVHs for the objects are used and each BHV is tested against the other BVH’s for overlap. When the triangles overlap, the also compute the exact intersection if needed. </w:t>
      </w:r>
    </w:p>
    <w:p w14:paraId="44B823ED" w14:textId="3957C564" w:rsidR="00840BA2" w:rsidRDefault="00840BA2" w:rsidP="00840BA2">
      <w:pPr>
        <w:pStyle w:val="Heading3"/>
      </w:pPr>
      <w:bookmarkStart w:id="153" w:name="_Toc439601982"/>
      <w:r>
        <w:rPr>
          <w:noProof/>
          <w:lang w:val="de-AT" w:eastAsia="de-AT"/>
        </w:rPr>
        <w:drawing>
          <wp:anchor distT="0" distB="0" distL="114300" distR="114300" simplePos="0" relativeHeight="251957248" behindDoc="0" locked="0" layoutInCell="1" allowOverlap="1" wp14:anchorId="73D08843" wp14:editId="74A57351">
            <wp:simplePos x="0" y="0"/>
            <wp:positionH relativeFrom="margin">
              <wp:align>left</wp:align>
            </wp:positionH>
            <wp:positionV relativeFrom="paragraph">
              <wp:posOffset>464185</wp:posOffset>
            </wp:positionV>
            <wp:extent cx="3342005" cy="1777365"/>
            <wp:effectExtent l="0" t="0" r="0" b="0"/>
            <wp:wrapTight wrapText="bothSides">
              <wp:wrapPolygon edited="0">
                <wp:start x="0" y="0"/>
                <wp:lineTo x="0" y="21299"/>
                <wp:lineTo x="21424" y="21299"/>
                <wp:lineTo x="21424"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42005" cy="177736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959296" behindDoc="0" locked="0" layoutInCell="1" allowOverlap="1" wp14:anchorId="03E41AED" wp14:editId="5C9345F2">
            <wp:simplePos x="0" y="0"/>
            <wp:positionH relativeFrom="column">
              <wp:posOffset>3355975</wp:posOffset>
            </wp:positionH>
            <wp:positionV relativeFrom="paragraph">
              <wp:posOffset>464185</wp:posOffset>
            </wp:positionV>
            <wp:extent cx="3694430" cy="2419985"/>
            <wp:effectExtent l="0" t="0" r="1270" b="0"/>
            <wp:wrapTight wrapText="bothSides">
              <wp:wrapPolygon edited="0">
                <wp:start x="0" y="0"/>
                <wp:lineTo x="0" y="21424"/>
                <wp:lineTo x="21496" y="21424"/>
                <wp:lineTo x="2149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94430" cy="2419985"/>
                    </a:xfrm>
                    <a:prstGeom prst="rect">
                      <a:avLst/>
                    </a:prstGeom>
                  </pic:spPr>
                </pic:pic>
              </a:graphicData>
            </a:graphic>
            <wp14:sizeRelH relativeFrom="margin">
              <wp14:pctWidth>0</wp14:pctWidth>
            </wp14:sizeRelH>
            <wp14:sizeRelV relativeFrom="margin">
              <wp14:pctHeight>0</wp14:pctHeight>
            </wp14:sizeRelV>
          </wp:anchor>
        </w:drawing>
      </w:r>
      <w:r>
        <w:t>BVH Building Example</w:t>
      </w:r>
      <w:bookmarkEnd w:id="153"/>
    </w:p>
    <w:p w14:paraId="67471DED" w14:textId="68ED5E4E" w:rsidR="00840BA2" w:rsidRDefault="00840BA2" w:rsidP="00840BA2">
      <w:r>
        <w:t>When looking at the pseudo code, it terminates, when the 1</w:t>
      </w:r>
      <w:r w:rsidRPr="00840BA2">
        <w:rPr>
          <w:vertAlign w:val="superscript"/>
        </w:rPr>
        <w:t>st</w:t>
      </w:r>
      <w:r>
        <w:t xml:space="preserve"> colliding triangle pair is found. It is also simple to modify the code to continue traversal and put each pair of triangles in a list. It is also reasonable simple to include rotations for objects as well. </w:t>
      </w:r>
    </w:p>
    <w:p w14:paraId="7547C77A" w14:textId="3425E400" w:rsidR="00840BA2" w:rsidRDefault="00840BA2" w:rsidP="00840BA2">
      <w:pPr>
        <w:pStyle w:val="Heading4"/>
      </w:pPr>
      <w:r>
        <w:rPr>
          <w:noProof/>
          <w:lang w:val="de-AT" w:eastAsia="de-AT"/>
        </w:rPr>
        <w:drawing>
          <wp:anchor distT="0" distB="0" distL="114300" distR="114300" simplePos="0" relativeHeight="251961344" behindDoc="0" locked="0" layoutInCell="1" allowOverlap="1" wp14:anchorId="04D5F6B9" wp14:editId="49D4B0F5">
            <wp:simplePos x="0" y="0"/>
            <wp:positionH relativeFrom="margin">
              <wp:align>right</wp:align>
            </wp:positionH>
            <wp:positionV relativeFrom="paragraph">
              <wp:posOffset>34163</wp:posOffset>
            </wp:positionV>
            <wp:extent cx="3443605" cy="1056640"/>
            <wp:effectExtent l="0" t="0" r="4445" b="0"/>
            <wp:wrapTight wrapText="bothSides">
              <wp:wrapPolygon edited="0">
                <wp:start x="0" y="0"/>
                <wp:lineTo x="0" y="21029"/>
                <wp:lineTo x="21508" y="21029"/>
                <wp:lineTo x="2150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43605" cy="1056640"/>
                    </a:xfrm>
                    <a:prstGeom prst="rect">
                      <a:avLst/>
                    </a:prstGeom>
                  </pic:spPr>
                </pic:pic>
              </a:graphicData>
            </a:graphic>
            <wp14:sizeRelH relativeFrom="margin">
              <wp14:pctWidth>0</wp14:pctWidth>
            </wp14:sizeRelH>
            <wp14:sizeRelV relativeFrom="margin">
              <wp14:pctHeight>0</wp14:pctHeight>
            </wp14:sizeRelV>
          </wp:anchor>
        </w:drawing>
      </w:r>
      <w:r>
        <w:t>Trade-Offs</w:t>
      </w:r>
    </w:p>
    <w:p w14:paraId="4F31F3EA" w14:textId="37402DB2" w:rsidR="00840BA2" w:rsidRDefault="00840BA2" w:rsidP="00840BA2">
      <w:pPr>
        <w:rPr>
          <w:noProof/>
          <w:lang w:eastAsia="de-AT"/>
        </w:rPr>
      </w:pPr>
      <w:r>
        <w:t xml:space="preserve">There are several choices available for BV, for example </w:t>
      </w:r>
      <w:r>
        <w:rPr>
          <w:b/>
        </w:rPr>
        <w:t>AABB, OBB, k-DOP, sphere</w:t>
      </w:r>
      <w:r>
        <w:t>… In general, the tighter the BV, the slower the test but a less tight BV gives more triangle-triangle tests in the end</w:t>
      </w:r>
      <w:r w:rsidRPr="00840BA2">
        <w:rPr>
          <w:noProof/>
          <w:lang w:eastAsia="de-AT"/>
        </w:rPr>
        <w:t xml:space="preserve"> </w:t>
      </w:r>
    </w:p>
    <w:p w14:paraId="3CD6F89A" w14:textId="77777777" w:rsidR="00840BA2" w:rsidRDefault="00840BA2" w:rsidP="00840BA2">
      <w:pPr>
        <w:rPr>
          <w:noProof/>
          <w:lang w:eastAsia="de-AT"/>
        </w:rPr>
      </w:pPr>
    </w:p>
    <w:p w14:paraId="1E0BFD9F" w14:textId="77777777" w:rsidR="00840BA2" w:rsidRDefault="00840BA2" w:rsidP="00840BA2">
      <w:pPr>
        <w:rPr>
          <w:noProof/>
          <w:lang w:eastAsia="de-AT"/>
        </w:rPr>
      </w:pPr>
    </w:p>
    <w:p w14:paraId="4D0D6FCA" w14:textId="77777777" w:rsidR="00840BA2" w:rsidRDefault="00840BA2" w:rsidP="00840BA2">
      <w:pPr>
        <w:rPr>
          <w:noProof/>
          <w:lang w:eastAsia="de-AT"/>
        </w:rPr>
      </w:pPr>
    </w:p>
    <w:p w14:paraId="1786669C" w14:textId="77777777" w:rsidR="00840BA2" w:rsidRDefault="00840BA2" w:rsidP="00840BA2">
      <w:pPr>
        <w:rPr>
          <w:noProof/>
          <w:lang w:eastAsia="de-AT"/>
        </w:rPr>
      </w:pPr>
    </w:p>
    <w:p w14:paraId="1A1B3A6D" w14:textId="77777777" w:rsidR="00840BA2" w:rsidRDefault="00840BA2" w:rsidP="00840BA2">
      <w:pPr>
        <w:rPr>
          <w:noProof/>
          <w:lang w:eastAsia="de-AT"/>
        </w:rPr>
      </w:pPr>
    </w:p>
    <w:p w14:paraId="219D3394" w14:textId="77777777" w:rsidR="00840BA2" w:rsidRPr="00840BA2" w:rsidRDefault="00840BA2" w:rsidP="00840BA2"/>
    <w:p w14:paraId="2E59F60C" w14:textId="0F7DD9F0" w:rsidR="008B0D58" w:rsidRDefault="00840BA2" w:rsidP="00840BA2">
      <w:pPr>
        <w:pStyle w:val="Heading2"/>
      </w:pPr>
      <w:bookmarkStart w:id="154" w:name="_Toc439601983"/>
      <w:r>
        <w:lastRenderedPageBreak/>
        <w:t>Pruning</w:t>
      </w:r>
      <w:bookmarkEnd w:id="154"/>
    </w:p>
    <w:p w14:paraId="5BC429A1" w14:textId="30544734" w:rsidR="00840BA2" w:rsidRDefault="00840BA2" w:rsidP="00840BA2">
      <w:r>
        <w:t xml:space="preserve">This system is called a </w:t>
      </w:r>
      <w:r>
        <w:rPr>
          <w:b/>
        </w:rPr>
        <w:t>first-level CD</w:t>
      </w:r>
      <w:r>
        <w:t xml:space="preserve"> and is executed, because we want to execute the </w:t>
      </w:r>
      <w:r>
        <w:rPr>
          <w:b/>
        </w:rPr>
        <w:t>second-level CD</w:t>
      </w:r>
      <w:r>
        <w:t xml:space="preserve"> less frequently. </w:t>
      </w:r>
    </w:p>
    <w:p w14:paraId="4D600C54" w14:textId="7F6E56F1" w:rsidR="00840BA2" w:rsidRDefault="005609E6" w:rsidP="00840BA2">
      <w:pPr>
        <w:pStyle w:val="Heading3"/>
      </w:pPr>
      <w:bookmarkStart w:id="155" w:name="_Toc439601984"/>
      <w:r>
        <w:rPr>
          <w:noProof/>
          <w:lang w:val="de-AT" w:eastAsia="de-AT"/>
        </w:rPr>
        <w:drawing>
          <wp:anchor distT="0" distB="0" distL="114300" distR="114300" simplePos="0" relativeHeight="251965440" behindDoc="0" locked="0" layoutInCell="1" allowOverlap="1" wp14:anchorId="21F2D3C0" wp14:editId="15893A26">
            <wp:simplePos x="0" y="0"/>
            <wp:positionH relativeFrom="margin">
              <wp:posOffset>3627882</wp:posOffset>
            </wp:positionH>
            <wp:positionV relativeFrom="paragraph">
              <wp:posOffset>303606</wp:posOffset>
            </wp:positionV>
            <wp:extent cx="3313430" cy="1840230"/>
            <wp:effectExtent l="0" t="0" r="1270" b="7620"/>
            <wp:wrapTight wrapText="bothSides">
              <wp:wrapPolygon edited="0">
                <wp:start x="0" y="0"/>
                <wp:lineTo x="0" y="21466"/>
                <wp:lineTo x="21484" y="21466"/>
                <wp:lineTo x="21484"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13430" cy="184023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963392" behindDoc="0" locked="0" layoutInCell="1" allowOverlap="1" wp14:anchorId="43AB53DC" wp14:editId="470A462C">
            <wp:simplePos x="0" y="0"/>
            <wp:positionH relativeFrom="margin">
              <wp:align>left</wp:align>
            </wp:positionH>
            <wp:positionV relativeFrom="paragraph">
              <wp:posOffset>420370</wp:posOffset>
            </wp:positionV>
            <wp:extent cx="3437890" cy="1809115"/>
            <wp:effectExtent l="0" t="0" r="0" b="635"/>
            <wp:wrapTight wrapText="bothSides">
              <wp:wrapPolygon edited="0">
                <wp:start x="0" y="0"/>
                <wp:lineTo x="0" y="21380"/>
                <wp:lineTo x="21424" y="21380"/>
                <wp:lineTo x="21424"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37890" cy="1809115"/>
                    </a:xfrm>
                    <a:prstGeom prst="rect">
                      <a:avLst/>
                    </a:prstGeom>
                  </pic:spPr>
                </pic:pic>
              </a:graphicData>
            </a:graphic>
            <wp14:sizeRelH relativeFrom="margin">
              <wp14:pctWidth>0</wp14:pctWidth>
            </wp14:sizeRelH>
            <wp14:sizeRelV relativeFrom="margin">
              <wp14:pctHeight>0</wp14:pctHeight>
            </wp14:sizeRelV>
          </wp:anchor>
        </w:drawing>
      </w:r>
      <w:r w:rsidR="00840BA2">
        <w:t>Sweep-and-Prunge Algorithm</w:t>
      </w:r>
      <w:bookmarkEnd w:id="155"/>
    </w:p>
    <w:p w14:paraId="4C40F4EA" w14:textId="4CEFEF66" w:rsidR="008B0D58" w:rsidRDefault="005609E6" w:rsidP="00D746B2">
      <w:r>
        <w:rPr>
          <w:noProof/>
          <w:lang w:val="de-AT" w:eastAsia="de-AT"/>
        </w:rPr>
        <w:drawing>
          <wp:anchor distT="0" distB="0" distL="114300" distR="114300" simplePos="0" relativeHeight="251967488" behindDoc="0" locked="0" layoutInCell="1" allowOverlap="1" wp14:anchorId="2BBFFA64" wp14:editId="1D8E7182">
            <wp:simplePos x="0" y="0"/>
            <wp:positionH relativeFrom="margin">
              <wp:align>center</wp:align>
            </wp:positionH>
            <wp:positionV relativeFrom="paragraph">
              <wp:posOffset>1945005</wp:posOffset>
            </wp:positionV>
            <wp:extent cx="3576955" cy="1930400"/>
            <wp:effectExtent l="0" t="0" r="4445" b="0"/>
            <wp:wrapTight wrapText="bothSides">
              <wp:wrapPolygon edited="0">
                <wp:start x="0" y="0"/>
                <wp:lineTo x="0" y="21316"/>
                <wp:lineTo x="21512" y="21316"/>
                <wp:lineTo x="21512"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6955" cy="1930400"/>
                    </a:xfrm>
                    <a:prstGeom prst="rect">
                      <a:avLst/>
                    </a:prstGeom>
                  </pic:spPr>
                </pic:pic>
              </a:graphicData>
            </a:graphic>
            <wp14:sizeRelH relativeFrom="margin">
              <wp14:pctWidth>0</wp14:pctWidth>
            </wp14:sizeRelH>
            <wp14:sizeRelV relativeFrom="margin">
              <wp14:pctHeight>0</wp14:pctHeight>
            </wp14:sizeRelV>
          </wp:anchor>
        </w:drawing>
      </w:r>
    </w:p>
    <w:p w14:paraId="73008494" w14:textId="408F2D7E" w:rsidR="008B0D58" w:rsidRDefault="008B0D58" w:rsidP="00D746B2"/>
    <w:p w14:paraId="75EB1E38" w14:textId="77777777" w:rsidR="008B0D58" w:rsidRDefault="008B0D58" w:rsidP="00D746B2"/>
    <w:p w14:paraId="57F33F4E" w14:textId="77777777" w:rsidR="008B0D58" w:rsidRDefault="008B0D58" w:rsidP="00D746B2"/>
    <w:p w14:paraId="29D08202" w14:textId="77777777" w:rsidR="008B0D58" w:rsidRDefault="008B0D58" w:rsidP="00D746B2"/>
    <w:p w14:paraId="3F184511" w14:textId="06C95E6C" w:rsidR="008B0D58" w:rsidRDefault="008B0D58" w:rsidP="00D746B2"/>
    <w:p w14:paraId="211E7BD0" w14:textId="77777777" w:rsidR="008B0D58" w:rsidRDefault="008B0D58" w:rsidP="00D746B2"/>
    <w:p w14:paraId="29809DDA" w14:textId="150C77D9" w:rsidR="008B0D58" w:rsidRDefault="005609E6" w:rsidP="00D746B2">
      <w:r>
        <w:rPr>
          <w:noProof/>
          <w:lang w:val="de-AT" w:eastAsia="de-AT"/>
        </w:rPr>
        <w:drawing>
          <wp:anchor distT="0" distB="0" distL="114300" distR="114300" simplePos="0" relativeHeight="251969536" behindDoc="0" locked="0" layoutInCell="1" allowOverlap="1" wp14:anchorId="588A60F6" wp14:editId="6066498F">
            <wp:simplePos x="0" y="0"/>
            <wp:positionH relativeFrom="margin">
              <wp:align>center</wp:align>
            </wp:positionH>
            <wp:positionV relativeFrom="paragraph">
              <wp:posOffset>8255</wp:posOffset>
            </wp:positionV>
            <wp:extent cx="4824730" cy="3230880"/>
            <wp:effectExtent l="0" t="0" r="0" b="7620"/>
            <wp:wrapTight wrapText="bothSides">
              <wp:wrapPolygon edited="0">
                <wp:start x="0" y="0"/>
                <wp:lineTo x="0" y="21524"/>
                <wp:lineTo x="21492" y="21524"/>
                <wp:lineTo x="21492"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24730" cy="3230880"/>
                    </a:xfrm>
                    <a:prstGeom prst="rect">
                      <a:avLst/>
                    </a:prstGeom>
                  </pic:spPr>
                </pic:pic>
              </a:graphicData>
            </a:graphic>
            <wp14:sizeRelH relativeFrom="margin">
              <wp14:pctWidth>0</wp14:pctWidth>
            </wp14:sizeRelH>
            <wp14:sizeRelV relativeFrom="margin">
              <wp14:pctHeight>0</wp14:pctHeight>
            </wp14:sizeRelV>
          </wp:anchor>
        </w:drawing>
      </w:r>
    </w:p>
    <w:p w14:paraId="46346C04" w14:textId="58677BFD" w:rsidR="008B0D58" w:rsidRDefault="008B0D58" w:rsidP="00D746B2"/>
    <w:p w14:paraId="6420BBA7" w14:textId="3A87F002" w:rsidR="008B0D58" w:rsidRDefault="008B0D58" w:rsidP="00D746B2"/>
    <w:p w14:paraId="56CBEC94" w14:textId="7CB14667" w:rsidR="008B0D58" w:rsidRDefault="008B0D58" w:rsidP="00D746B2"/>
    <w:p w14:paraId="683FCDB8" w14:textId="77777777" w:rsidR="008B0D58" w:rsidRDefault="008B0D58" w:rsidP="00D746B2"/>
    <w:p w14:paraId="72C3F185" w14:textId="77777777" w:rsidR="008B0D58" w:rsidRDefault="008B0D58" w:rsidP="00D746B2"/>
    <w:p w14:paraId="621567D0" w14:textId="77777777" w:rsidR="008B0D58" w:rsidRPr="00D746B2" w:rsidRDefault="008B0D58" w:rsidP="00D746B2"/>
    <w:p w14:paraId="74F2EC3F" w14:textId="45296DA2" w:rsidR="005D529C" w:rsidRPr="0099003B" w:rsidRDefault="005D529C" w:rsidP="00A05D94">
      <w:r w:rsidRPr="0099003B">
        <w:br w:type="page"/>
      </w:r>
    </w:p>
    <w:p w14:paraId="05E63DD4" w14:textId="2904FD9B" w:rsidR="005D529C" w:rsidRPr="0099003B" w:rsidRDefault="005D529C" w:rsidP="00A05D94">
      <w:pPr>
        <w:pStyle w:val="Heading1"/>
      </w:pPr>
      <w:bookmarkStart w:id="156" w:name="_Toc439601985"/>
      <w:r w:rsidRPr="0099003B">
        <w:lastRenderedPageBreak/>
        <w:t>Visibility</w:t>
      </w:r>
      <w:bookmarkEnd w:id="156"/>
    </w:p>
    <w:p w14:paraId="6CDE9D38" w14:textId="7CC25A83" w:rsidR="005D529C" w:rsidRPr="00DD37FD" w:rsidRDefault="00DD37FD" w:rsidP="00A05D94">
      <w:r>
        <w:rPr>
          <w:noProof/>
          <w:lang w:val="de-AT" w:eastAsia="de-AT"/>
        </w:rPr>
        <w:drawing>
          <wp:anchor distT="0" distB="0" distL="114300" distR="114300" simplePos="0" relativeHeight="251971584" behindDoc="0" locked="0" layoutInCell="1" allowOverlap="1" wp14:anchorId="78AB3AC4" wp14:editId="63CB71F1">
            <wp:simplePos x="0" y="0"/>
            <wp:positionH relativeFrom="margin">
              <wp:align>right</wp:align>
            </wp:positionH>
            <wp:positionV relativeFrom="paragraph">
              <wp:posOffset>76886</wp:posOffset>
            </wp:positionV>
            <wp:extent cx="2914015" cy="1307465"/>
            <wp:effectExtent l="0" t="0" r="635" b="6985"/>
            <wp:wrapTight wrapText="bothSides">
              <wp:wrapPolygon edited="0">
                <wp:start x="0" y="0"/>
                <wp:lineTo x="0" y="21401"/>
                <wp:lineTo x="21463" y="21401"/>
                <wp:lineTo x="21463"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14015" cy="1307465"/>
                    </a:xfrm>
                    <a:prstGeom prst="rect">
                      <a:avLst/>
                    </a:prstGeom>
                  </pic:spPr>
                </pic:pic>
              </a:graphicData>
            </a:graphic>
            <wp14:sizeRelH relativeFrom="margin">
              <wp14:pctWidth>0</wp14:pctWidth>
            </wp14:sizeRelH>
            <wp14:sizeRelV relativeFrom="margin">
              <wp14:pctHeight>0</wp14:pctHeight>
            </wp14:sizeRelV>
          </wp:anchor>
        </w:drawing>
      </w:r>
      <w:r>
        <w:t xml:space="preserve">In large models with millions of polygons, some form of acceleration is necessary to enable real-time performance. The </w:t>
      </w:r>
      <w:r>
        <w:rPr>
          <w:b/>
        </w:rPr>
        <w:t>Z-Buffer</w:t>
      </w:r>
      <w:r>
        <w:t xml:space="preserve"> alone is not enough, as it does </w:t>
      </w:r>
      <w:r>
        <w:rPr>
          <w:b/>
        </w:rPr>
        <w:t>not eliminate depth-complexity</w:t>
      </w:r>
      <w:r>
        <w:t xml:space="preserve"> and also does </w:t>
      </w:r>
      <w:r>
        <w:rPr>
          <w:b/>
        </w:rPr>
        <w:t>not eliminate vertex processing</w:t>
      </w:r>
      <w:r>
        <w:t xml:space="preserve"> </w:t>
      </w:r>
      <w:r>
        <w:rPr>
          <w:b/>
        </w:rPr>
        <w:t>of occluded polygons</w:t>
      </w:r>
      <w:r>
        <w:t xml:space="preserve">. Visibility is researched in many areas, including Computer Graphics, Computer Vision, Robotics … and used in </w:t>
      </w:r>
      <w:r w:rsidRPr="00DD37FD">
        <w:rPr>
          <w:i/>
        </w:rPr>
        <w:t>occlusion culling</w:t>
      </w:r>
      <w:r>
        <w:t xml:space="preserve">, for </w:t>
      </w:r>
      <w:r w:rsidRPr="00DD37FD">
        <w:rPr>
          <w:i/>
        </w:rPr>
        <w:t>shadows and global illumination</w:t>
      </w:r>
      <w:r>
        <w:t xml:space="preserve"> (which objects are seen by light source), in </w:t>
      </w:r>
      <w:r w:rsidRPr="00DD37FD">
        <w:rPr>
          <w:i/>
        </w:rPr>
        <w:t xml:space="preserve">hidden-surface removal </w:t>
      </w:r>
      <w:r>
        <w:t xml:space="preserve">(which objects are unseen by user), in </w:t>
      </w:r>
      <w:r w:rsidRPr="00DD37FD">
        <w:rPr>
          <w:i/>
        </w:rPr>
        <w:t>viewpoint selection</w:t>
      </w:r>
      <w:r>
        <w:t xml:space="preserve"> (determine viewpoints that can see entire scene) and </w:t>
      </w:r>
      <w:r w:rsidRPr="00DD37FD">
        <w:rPr>
          <w:i/>
        </w:rPr>
        <w:t>image-based rendering</w:t>
      </w:r>
      <w:r>
        <w:t xml:space="preserve"> (determine set of viewpoints that see entire scene). </w:t>
      </w:r>
    </w:p>
    <w:p w14:paraId="132FCB1D" w14:textId="44DE9E6A" w:rsidR="005D529C" w:rsidRDefault="00DD37FD" w:rsidP="00DD37FD">
      <w:pPr>
        <w:pStyle w:val="Heading2"/>
      </w:pPr>
      <w:bookmarkStart w:id="157" w:name="_Toc439601986"/>
      <w:r>
        <w:rPr>
          <w:noProof/>
          <w:lang w:val="de-AT" w:eastAsia="de-AT"/>
        </w:rPr>
        <w:drawing>
          <wp:anchor distT="0" distB="0" distL="114300" distR="114300" simplePos="0" relativeHeight="251977728" behindDoc="0" locked="0" layoutInCell="1" allowOverlap="1" wp14:anchorId="0946CCC8" wp14:editId="09D3CBA2">
            <wp:simplePos x="0" y="0"/>
            <wp:positionH relativeFrom="margin">
              <wp:posOffset>4921250</wp:posOffset>
            </wp:positionH>
            <wp:positionV relativeFrom="paragraph">
              <wp:posOffset>403225</wp:posOffset>
            </wp:positionV>
            <wp:extent cx="2128520" cy="1398905"/>
            <wp:effectExtent l="0" t="0" r="5080" b="0"/>
            <wp:wrapTight wrapText="bothSides">
              <wp:wrapPolygon edited="0">
                <wp:start x="0" y="0"/>
                <wp:lineTo x="0" y="21178"/>
                <wp:lineTo x="21458" y="21178"/>
                <wp:lineTo x="21458"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28520" cy="1398905"/>
                    </a:xfrm>
                    <a:prstGeom prst="rect">
                      <a:avLst/>
                    </a:prstGeom>
                  </pic:spPr>
                </pic:pic>
              </a:graphicData>
            </a:graphic>
            <wp14:sizeRelH relativeFrom="margin">
              <wp14:pctWidth>0</wp14:pctWidth>
            </wp14:sizeRelH>
            <wp14:sizeRelV relativeFrom="margin">
              <wp14:pctHeight>0</wp14:pctHeight>
            </wp14:sizeRelV>
          </wp:anchor>
        </w:drawing>
      </w:r>
      <w:r>
        <w:t>Visibility culling</w:t>
      </w:r>
      <w:bookmarkEnd w:id="157"/>
    </w:p>
    <w:p w14:paraId="1E3F3C1E" w14:textId="7B963466" w:rsidR="005D529C" w:rsidRDefault="00DD37FD" w:rsidP="00A05D94">
      <w:r>
        <w:rPr>
          <w:noProof/>
          <w:lang w:val="de-AT" w:eastAsia="de-AT"/>
        </w:rPr>
        <w:drawing>
          <wp:anchor distT="0" distB="0" distL="114300" distR="114300" simplePos="0" relativeHeight="251979776" behindDoc="0" locked="0" layoutInCell="1" allowOverlap="1" wp14:anchorId="0EEC2CBC" wp14:editId="5DB48F1C">
            <wp:simplePos x="0" y="0"/>
            <wp:positionH relativeFrom="margin">
              <wp:align>center</wp:align>
            </wp:positionH>
            <wp:positionV relativeFrom="paragraph">
              <wp:posOffset>1475842</wp:posOffset>
            </wp:positionV>
            <wp:extent cx="2926080" cy="1902460"/>
            <wp:effectExtent l="0" t="0" r="7620" b="2540"/>
            <wp:wrapTight wrapText="bothSides">
              <wp:wrapPolygon edited="0">
                <wp:start x="0" y="0"/>
                <wp:lineTo x="0" y="21413"/>
                <wp:lineTo x="21516" y="21413"/>
                <wp:lineTo x="21516"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26080" cy="19024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975680" behindDoc="0" locked="0" layoutInCell="1" allowOverlap="1" wp14:anchorId="15978A3C" wp14:editId="09635ACC">
            <wp:simplePos x="0" y="0"/>
            <wp:positionH relativeFrom="margin">
              <wp:align>center</wp:align>
            </wp:positionH>
            <wp:positionV relativeFrom="paragraph">
              <wp:posOffset>71120</wp:posOffset>
            </wp:positionV>
            <wp:extent cx="2306320" cy="1323975"/>
            <wp:effectExtent l="0" t="0" r="0" b="9525"/>
            <wp:wrapTight wrapText="bothSides">
              <wp:wrapPolygon edited="0">
                <wp:start x="0" y="0"/>
                <wp:lineTo x="0" y="21445"/>
                <wp:lineTo x="21410" y="21445"/>
                <wp:lineTo x="21410"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06320" cy="13239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973632" behindDoc="0" locked="0" layoutInCell="1" allowOverlap="1" wp14:anchorId="1CA2D3B1" wp14:editId="24911C25">
            <wp:simplePos x="0" y="0"/>
            <wp:positionH relativeFrom="margin">
              <wp:align>left</wp:align>
            </wp:positionH>
            <wp:positionV relativeFrom="paragraph">
              <wp:posOffset>70891</wp:posOffset>
            </wp:positionV>
            <wp:extent cx="2077085" cy="1328420"/>
            <wp:effectExtent l="0" t="0" r="0" b="5080"/>
            <wp:wrapTight wrapText="bothSides">
              <wp:wrapPolygon edited="0">
                <wp:start x="0" y="0"/>
                <wp:lineTo x="0" y="21373"/>
                <wp:lineTo x="21395" y="21373"/>
                <wp:lineTo x="21395"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77085" cy="1328420"/>
                    </a:xfrm>
                    <a:prstGeom prst="rect">
                      <a:avLst/>
                    </a:prstGeom>
                  </pic:spPr>
                </pic:pic>
              </a:graphicData>
            </a:graphic>
            <wp14:sizeRelH relativeFrom="margin">
              <wp14:pctWidth>0</wp14:pctWidth>
            </wp14:sizeRelH>
            <wp14:sizeRelV relativeFrom="margin">
              <wp14:pctHeight>0</wp14:pctHeight>
            </wp14:sizeRelV>
          </wp:anchor>
        </w:drawing>
      </w:r>
    </w:p>
    <w:p w14:paraId="2DE74808" w14:textId="58570C76" w:rsidR="00DD37FD" w:rsidRDefault="00DD37FD" w:rsidP="00A05D94"/>
    <w:p w14:paraId="37E752BE" w14:textId="1A376525" w:rsidR="00DD37FD" w:rsidRDefault="00DD37FD" w:rsidP="00A05D94"/>
    <w:p w14:paraId="405E0988" w14:textId="2321E938" w:rsidR="00DD37FD" w:rsidRDefault="00DD37FD" w:rsidP="00A05D94"/>
    <w:p w14:paraId="72A07D52" w14:textId="763E2B08" w:rsidR="00DD37FD" w:rsidRDefault="00DD37FD" w:rsidP="00A05D94"/>
    <w:p w14:paraId="11F4A79B" w14:textId="676F52F3" w:rsidR="00DD37FD" w:rsidRDefault="00DD37FD" w:rsidP="00A05D94"/>
    <w:p w14:paraId="71CE9FAD" w14:textId="6CA3D0EE" w:rsidR="00DD37FD" w:rsidRDefault="00DB5D46" w:rsidP="00DD37FD">
      <w:pPr>
        <w:pStyle w:val="Heading3"/>
      </w:pPr>
      <w:bookmarkStart w:id="158" w:name="_Toc439601987"/>
      <w:r>
        <w:rPr>
          <w:noProof/>
          <w:lang w:val="de-AT" w:eastAsia="de-AT"/>
        </w:rPr>
        <w:drawing>
          <wp:anchor distT="0" distB="0" distL="114300" distR="114300" simplePos="0" relativeHeight="251981824" behindDoc="0" locked="0" layoutInCell="1" allowOverlap="1" wp14:anchorId="1683A5D3" wp14:editId="1E224CD7">
            <wp:simplePos x="0" y="0"/>
            <wp:positionH relativeFrom="column">
              <wp:posOffset>3940175</wp:posOffset>
            </wp:positionH>
            <wp:positionV relativeFrom="paragraph">
              <wp:posOffset>103987</wp:posOffset>
            </wp:positionV>
            <wp:extent cx="3065145" cy="1044575"/>
            <wp:effectExtent l="0" t="0" r="1905" b="3175"/>
            <wp:wrapTight wrapText="bothSides">
              <wp:wrapPolygon edited="0">
                <wp:start x="0" y="0"/>
                <wp:lineTo x="0" y="21272"/>
                <wp:lineTo x="21479" y="21272"/>
                <wp:lineTo x="21479"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65145" cy="1044575"/>
                    </a:xfrm>
                    <a:prstGeom prst="rect">
                      <a:avLst/>
                    </a:prstGeom>
                  </pic:spPr>
                </pic:pic>
              </a:graphicData>
            </a:graphic>
            <wp14:sizeRelH relativeFrom="margin">
              <wp14:pctWidth>0</wp14:pctWidth>
            </wp14:sizeRelH>
            <wp14:sizeRelV relativeFrom="margin">
              <wp14:pctHeight>0</wp14:pctHeight>
            </wp14:sizeRelV>
          </wp:anchor>
        </w:drawing>
      </w:r>
      <w:r w:rsidR="00DD37FD">
        <w:t>Visibility from a point</w:t>
      </w:r>
      <w:bookmarkEnd w:id="158"/>
    </w:p>
    <w:p w14:paraId="7887641D" w14:textId="1C066939" w:rsidR="00DD37FD" w:rsidRPr="00DB5D46" w:rsidRDefault="00DB5D46" w:rsidP="00A05D94">
      <w:r>
        <w:t xml:space="preserve">The complete shadow volume for a number of occluders is given as the </w:t>
      </w:r>
      <w:r>
        <w:rPr>
          <w:b/>
        </w:rPr>
        <w:t>union</w:t>
      </w:r>
      <w:r>
        <w:t xml:space="preserve"> of the individual shadow volumes, this is called </w:t>
      </w:r>
      <w:r>
        <w:rPr>
          <w:b/>
        </w:rPr>
        <w:t>occluder fusion</w:t>
      </w:r>
      <w:r>
        <w:t>, which describes the effect of multiple occluders</w:t>
      </w:r>
    </w:p>
    <w:p w14:paraId="7D18A3E4" w14:textId="564E3E01" w:rsidR="00DD37FD" w:rsidRDefault="00DB5D46" w:rsidP="00A05D94">
      <w:r>
        <w:t xml:space="preserve">A simple algorithm can be used for point visibility, an empty </w:t>
      </w:r>
      <w:r>
        <w:rPr>
          <w:b/>
        </w:rPr>
        <w:t>Shadow volume data structure (SVDS)</w:t>
      </w:r>
      <w:r>
        <w:t xml:space="preserve"> is used and for each occluder the shadow volume SV is calculated and added to the SVDS and each objects is tested against the SVDS and culled if occluded. </w:t>
      </w:r>
    </w:p>
    <w:p w14:paraId="6CDF8638" w14:textId="77777777" w:rsidR="00DB5D46" w:rsidRDefault="00DB5D46" w:rsidP="00A05D94"/>
    <w:p w14:paraId="04A20AB5" w14:textId="77777777" w:rsidR="00DB5D46" w:rsidRDefault="00DB5D46" w:rsidP="00A05D94"/>
    <w:p w14:paraId="10FF5809" w14:textId="26A34F68" w:rsidR="00DB5D46" w:rsidRDefault="00DB5D46" w:rsidP="00DB5D46">
      <w:pPr>
        <w:pStyle w:val="Heading3"/>
      </w:pPr>
      <w:bookmarkStart w:id="159" w:name="_Toc439601988"/>
      <w:r>
        <w:rPr>
          <w:noProof/>
          <w:lang w:val="de-AT" w:eastAsia="de-AT"/>
        </w:rPr>
        <w:lastRenderedPageBreak/>
        <w:drawing>
          <wp:anchor distT="0" distB="0" distL="114300" distR="114300" simplePos="0" relativeHeight="251987968" behindDoc="0" locked="0" layoutInCell="1" allowOverlap="1" wp14:anchorId="659D0072" wp14:editId="024324AF">
            <wp:simplePos x="0" y="0"/>
            <wp:positionH relativeFrom="margin">
              <wp:align>left</wp:align>
            </wp:positionH>
            <wp:positionV relativeFrom="paragraph">
              <wp:posOffset>1349832</wp:posOffset>
            </wp:positionV>
            <wp:extent cx="3299460" cy="1318260"/>
            <wp:effectExtent l="0" t="0" r="0" b="0"/>
            <wp:wrapTight wrapText="bothSides">
              <wp:wrapPolygon edited="0">
                <wp:start x="0" y="0"/>
                <wp:lineTo x="0" y="21225"/>
                <wp:lineTo x="21450" y="21225"/>
                <wp:lineTo x="21450"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9460" cy="13182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985920" behindDoc="0" locked="0" layoutInCell="1" allowOverlap="1" wp14:anchorId="3F20D36D" wp14:editId="4C872CB8">
            <wp:simplePos x="0" y="0"/>
            <wp:positionH relativeFrom="margin">
              <wp:align>right</wp:align>
            </wp:positionH>
            <wp:positionV relativeFrom="paragraph">
              <wp:posOffset>202972</wp:posOffset>
            </wp:positionV>
            <wp:extent cx="3664585" cy="1032510"/>
            <wp:effectExtent l="0" t="0" r="0" b="0"/>
            <wp:wrapTight wrapText="bothSides">
              <wp:wrapPolygon edited="0">
                <wp:start x="0" y="0"/>
                <wp:lineTo x="0" y="21122"/>
                <wp:lineTo x="21447" y="21122"/>
                <wp:lineTo x="21447"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64585" cy="103251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983872" behindDoc="0" locked="0" layoutInCell="1" allowOverlap="1" wp14:anchorId="18A65929" wp14:editId="363EF793">
            <wp:simplePos x="0" y="0"/>
            <wp:positionH relativeFrom="margin">
              <wp:align>left</wp:align>
            </wp:positionH>
            <wp:positionV relativeFrom="paragraph">
              <wp:posOffset>336499</wp:posOffset>
            </wp:positionV>
            <wp:extent cx="3274695" cy="826135"/>
            <wp:effectExtent l="0" t="0" r="1905" b="0"/>
            <wp:wrapTight wrapText="bothSides">
              <wp:wrapPolygon edited="0">
                <wp:start x="0" y="0"/>
                <wp:lineTo x="0" y="20919"/>
                <wp:lineTo x="21487" y="20919"/>
                <wp:lineTo x="21487"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74695" cy="826135"/>
                    </a:xfrm>
                    <a:prstGeom prst="rect">
                      <a:avLst/>
                    </a:prstGeom>
                  </pic:spPr>
                </pic:pic>
              </a:graphicData>
            </a:graphic>
            <wp14:sizeRelH relativeFrom="margin">
              <wp14:pctWidth>0</wp14:pctWidth>
            </wp14:sizeRelH>
            <wp14:sizeRelV relativeFrom="margin">
              <wp14:pctHeight>0</wp14:pctHeight>
            </wp14:sizeRelV>
          </wp:anchor>
        </w:drawing>
      </w:r>
      <w:r>
        <w:t>Visibility from a Region</w:t>
      </w:r>
      <w:bookmarkEnd w:id="159"/>
    </w:p>
    <w:p w14:paraId="0BF01D2D" w14:textId="461E55DB" w:rsidR="00DB5D46" w:rsidRPr="00DB5D46" w:rsidRDefault="00DB5D46" w:rsidP="00DB5D46">
      <w:r>
        <w:rPr>
          <w:noProof/>
          <w:lang w:val="de-AT" w:eastAsia="de-AT"/>
        </w:rPr>
        <w:drawing>
          <wp:anchor distT="0" distB="0" distL="114300" distR="114300" simplePos="0" relativeHeight="251990016" behindDoc="0" locked="0" layoutInCell="1" allowOverlap="1" wp14:anchorId="5FD815BC" wp14:editId="75154323">
            <wp:simplePos x="0" y="0"/>
            <wp:positionH relativeFrom="margin">
              <wp:align>right</wp:align>
            </wp:positionH>
            <wp:positionV relativeFrom="paragraph">
              <wp:posOffset>1015162</wp:posOffset>
            </wp:positionV>
            <wp:extent cx="3253105" cy="1640840"/>
            <wp:effectExtent l="0" t="0" r="4445" b="0"/>
            <wp:wrapTight wrapText="bothSides">
              <wp:wrapPolygon edited="0">
                <wp:start x="0" y="0"/>
                <wp:lineTo x="0" y="21316"/>
                <wp:lineTo x="21503" y="21316"/>
                <wp:lineTo x="21503"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53105" cy="1640840"/>
                    </a:xfrm>
                    <a:prstGeom prst="rect">
                      <a:avLst/>
                    </a:prstGeom>
                  </pic:spPr>
                </pic:pic>
              </a:graphicData>
            </a:graphic>
            <wp14:sizeRelH relativeFrom="margin">
              <wp14:pctWidth>0</wp14:pctWidth>
            </wp14:sizeRelH>
            <wp14:sizeRelV relativeFrom="margin">
              <wp14:pctHeight>0</wp14:pctHeight>
            </wp14:sizeRelV>
          </wp:anchor>
        </w:drawing>
      </w:r>
    </w:p>
    <w:p w14:paraId="35546FAB" w14:textId="5561A867" w:rsidR="00DD37FD" w:rsidRDefault="00DD37FD" w:rsidP="00A05D94"/>
    <w:p w14:paraId="034CC71F" w14:textId="61DED44E" w:rsidR="00DD37FD" w:rsidRDefault="00DD37FD" w:rsidP="00A05D94"/>
    <w:p w14:paraId="337F9521" w14:textId="09A78762" w:rsidR="00DD37FD" w:rsidRDefault="00DD37FD" w:rsidP="00A05D94"/>
    <w:p w14:paraId="1ED09CCC" w14:textId="725D2AEA" w:rsidR="00DD37FD" w:rsidRDefault="00DD37FD" w:rsidP="00A05D94"/>
    <w:p w14:paraId="441BF5C8" w14:textId="1556054E" w:rsidR="00DD37FD" w:rsidRPr="00DB5D46" w:rsidRDefault="00D05CE1" w:rsidP="00A05D94">
      <w:r>
        <w:rPr>
          <w:noProof/>
          <w:lang w:val="de-AT" w:eastAsia="de-AT"/>
        </w:rPr>
        <w:drawing>
          <wp:anchor distT="0" distB="0" distL="114300" distR="114300" simplePos="0" relativeHeight="251992064" behindDoc="0" locked="0" layoutInCell="1" allowOverlap="1" wp14:anchorId="447812FB" wp14:editId="0F1A3F8E">
            <wp:simplePos x="0" y="0"/>
            <wp:positionH relativeFrom="margin">
              <wp:align>right</wp:align>
            </wp:positionH>
            <wp:positionV relativeFrom="paragraph">
              <wp:posOffset>375285</wp:posOffset>
            </wp:positionV>
            <wp:extent cx="4030980" cy="1415415"/>
            <wp:effectExtent l="0" t="0" r="7620" b="0"/>
            <wp:wrapTight wrapText="bothSides">
              <wp:wrapPolygon edited="0">
                <wp:start x="0" y="0"/>
                <wp:lineTo x="0" y="21222"/>
                <wp:lineTo x="21539" y="21222"/>
                <wp:lineTo x="21539"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0980" cy="1415415"/>
                    </a:xfrm>
                    <a:prstGeom prst="rect">
                      <a:avLst/>
                    </a:prstGeom>
                  </pic:spPr>
                </pic:pic>
              </a:graphicData>
            </a:graphic>
            <wp14:sizeRelH relativeFrom="margin">
              <wp14:pctWidth>0</wp14:pctWidth>
            </wp14:sizeRelH>
            <wp14:sizeRelV relativeFrom="margin">
              <wp14:pctHeight>0</wp14:pctHeight>
            </wp14:sizeRelV>
          </wp:anchor>
        </w:drawing>
      </w:r>
      <w:r w:rsidR="00DB5D46">
        <w:t xml:space="preserve">The given Area </w:t>
      </w:r>
      <w:r w:rsidR="00DB5D46">
        <w:rPr>
          <w:b/>
        </w:rPr>
        <w:t>XXX</w:t>
      </w:r>
      <w:r w:rsidR="00DB5D46">
        <w:t xml:space="preserve"> is always occluded</w:t>
      </w:r>
      <w:r>
        <w:t xml:space="preserve">, here the shadow volume is more than the union of the individual shadow volumes. </w:t>
      </w:r>
    </w:p>
    <w:p w14:paraId="4BBD8475" w14:textId="20D3553A" w:rsidR="00DB5D46" w:rsidRDefault="00D05CE1" w:rsidP="00D05CE1">
      <w:pPr>
        <w:pStyle w:val="Heading4"/>
      </w:pPr>
      <w:r>
        <w:t>Bounding and Separating Planes</w:t>
      </w:r>
    </w:p>
    <w:p w14:paraId="023D57BE" w14:textId="2A539C0B" w:rsidR="00D05CE1" w:rsidRDefault="00D05CE1" w:rsidP="00D05CE1">
      <w:r>
        <w:t xml:space="preserve">The </w:t>
      </w:r>
      <w:r>
        <w:rPr>
          <w:b/>
        </w:rPr>
        <w:t>separating planes</w:t>
      </w:r>
      <w:r>
        <w:t xml:space="preserve"> of two convec polyhedral are formed by the edge of the first polyhed + a vertex of the second polyhed, whereas the polyhedral lie on opposite sides of the plane.</w:t>
      </w:r>
    </w:p>
    <w:p w14:paraId="2E0ED498" w14:textId="4704727B" w:rsidR="00D05CE1" w:rsidRPr="00D05CE1" w:rsidRDefault="00D05CE1" w:rsidP="00D05CE1">
      <w:r>
        <w:t xml:space="preserve">The </w:t>
      </w:r>
      <w:r>
        <w:rPr>
          <w:b/>
        </w:rPr>
        <w:t>supporting planes</w:t>
      </w:r>
      <w:r>
        <w:t xml:space="preserve"> have both polyhedral on the same side. </w:t>
      </w:r>
    </w:p>
    <w:p w14:paraId="3ECD3FD4" w14:textId="028E1D19" w:rsidR="00D05CE1" w:rsidRDefault="00CE084F" w:rsidP="00CE084F">
      <w:pPr>
        <w:pStyle w:val="Heading3"/>
      </w:pPr>
      <w:bookmarkStart w:id="160" w:name="_Toc439601989"/>
      <w:r>
        <w:rPr>
          <w:noProof/>
          <w:lang w:val="de-AT" w:eastAsia="de-AT"/>
        </w:rPr>
        <w:drawing>
          <wp:anchor distT="0" distB="0" distL="114300" distR="114300" simplePos="0" relativeHeight="251994112" behindDoc="0" locked="0" layoutInCell="1" allowOverlap="1" wp14:anchorId="69784C7D" wp14:editId="6F114520">
            <wp:simplePos x="0" y="0"/>
            <wp:positionH relativeFrom="margin">
              <wp:align>right</wp:align>
            </wp:positionH>
            <wp:positionV relativeFrom="paragraph">
              <wp:posOffset>103404</wp:posOffset>
            </wp:positionV>
            <wp:extent cx="3058160" cy="1089025"/>
            <wp:effectExtent l="0" t="0" r="8890" b="0"/>
            <wp:wrapTight wrapText="bothSides">
              <wp:wrapPolygon edited="0">
                <wp:start x="0" y="0"/>
                <wp:lineTo x="0" y="21159"/>
                <wp:lineTo x="21528" y="21159"/>
                <wp:lineTo x="21528"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58160" cy="1089025"/>
                    </a:xfrm>
                    <a:prstGeom prst="rect">
                      <a:avLst/>
                    </a:prstGeom>
                  </pic:spPr>
                </pic:pic>
              </a:graphicData>
            </a:graphic>
            <wp14:sizeRelH relativeFrom="margin">
              <wp14:pctWidth>0</wp14:pctWidth>
            </wp14:sizeRelH>
            <wp14:sizeRelV relativeFrom="margin">
              <wp14:pctHeight>0</wp14:pctHeight>
            </wp14:sizeRelV>
          </wp:anchor>
        </w:drawing>
      </w:r>
      <w:r>
        <w:t>Umbra and Penumbra</w:t>
      </w:r>
      <w:bookmarkEnd w:id="160"/>
    </w:p>
    <w:p w14:paraId="63167FAE" w14:textId="2547C39B" w:rsidR="00D05CE1" w:rsidRDefault="00CE084F" w:rsidP="00D05CE1">
      <w:r>
        <w:rPr>
          <w:b/>
        </w:rPr>
        <w:t>Umbra</w:t>
      </w:r>
      <w:r>
        <w:t xml:space="preserve"> describes the full shadow while the </w:t>
      </w:r>
      <w:r>
        <w:rPr>
          <w:b/>
        </w:rPr>
        <w:t>penumbra</w:t>
      </w:r>
      <w:r>
        <w:t xml:space="preserve"> describes the half-shadow. Because of that, umbra is a simple in/out classification while the penumbra additionally encode which parts of the viewing region are visible. </w:t>
      </w:r>
    </w:p>
    <w:p w14:paraId="5D6CCE8E" w14:textId="77777777" w:rsidR="00CE084F" w:rsidRDefault="00CE084F" w:rsidP="00D05CE1"/>
    <w:p w14:paraId="323D0D28" w14:textId="77777777" w:rsidR="00CE084F" w:rsidRDefault="00CE084F" w:rsidP="00D05CE1"/>
    <w:p w14:paraId="6B2E7CC3" w14:textId="77777777" w:rsidR="00CE084F" w:rsidRDefault="00CE084F" w:rsidP="00D05CE1"/>
    <w:p w14:paraId="71753EBF" w14:textId="77777777" w:rsidR="00CE084F" w:rsidRDefault="00CE084F" w:rsidP="00D05CE1"/>
    <w:p w14:paraId="39F5139B" w14:textId="77777777" w:rsidR="00CE084F" w:rsidRDefault="00CE084F" w:rsidP="00D05CE1"/>
    <w:p w14:paraId="09FE02A5" w14:textId="77777777" w:rsidR="00CE084F" w:rsidRDefault="00CE084F" w:rsidP="00D05CE1"/>
    <w:p w14:paraId="56FFEDD5" w14:textId="74490B03" w:rsidR="00CE084F" w:rsidRDefault="00CE084F" w:rsidP="00CE084F">
      <w:pPr>
        <w:pStyle w:val="Heading3"/>
      </w:pPr>
      <w:bookmarkStart w:id="161" w:name="_Toc439601990"/>
      <w:r>
        <w:lastRenderedPageBreak/>
        <w:t>Occlusion culling from a region</w:t>
      </w:r>
      <w:bookmarkEnd w:id="161"/>
    </w:p>
    <w:p w14:paraId="3353F84B" w14:textId="77CB887F" w:rsidR="00CE084F" w:rsidRDefault="00CE084F" w:rsidP="00CE084F">
      <w:r>
        <w:rPr>
          <w:noProof/>
          <w:lang w:val="de-AT" w:eastAsia="de-AT"/>
        </w:rPr>
        <w:drawing>
          <wp:anchor distT="0" distB="0" distL="114300" distR="114300" simplePos="0" relativeHeight="252000256" behindDoc="0" locked="0" layoutInCell="1" allowOverlap="1" wp14:anchorId="05C52440" wp14:editId="537DB9EB">
            <wp:simplePos x="0" y="0"/>
            <wp:positionH relativeFrom="margin">
              <wp:posOffset>3394710</wp:posOffset>
            </wp:positionH>
            <wp:positionV relativeFrom="paragraph">
              <wp:posOffset>3212770</wp:posOffset>
            </wp:positionV>
            <wp:extent cx="3651250" cy="2611120"/>
            <wp:effectExtent l="0" t="0" r="6350" b="0"/>
            <wp:wrapTight wrapText="bothSides">
              <wp:wrapPolygon edited="0">
                <wp:start x="0" y="0"/>
                <wp:lineTo x="0" y="21432"/>
                <wp:lineTo x="21525" y="21432"/>
                <wp:lineTo x="21525"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51250" cy="261112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2002304" behindDoc="0" locked="0" layoutInCell="1" allowOverlap="1" wp14:anchorId="72E0E09A" wp14:editId="56406420">
            <wp:simplePos x="0" y="0"/>
            <wp:positionH relativeFrom="margin">
              <wp:align>left</wp:align>
            </wp:positionH>
            <wp:positionV relativeFrom="paragraph">
              <wp:posOffset>3305455</wp:posOffset>
            </wp:positionV>
            <wp:extent cx="3430270" cy="2555875"/>
            <wp:effectExtent l="0" t="0" r="0" b="0"/>
            <wp:wrapTight wrapText="bothSides">
              <wp:wrapPolygon edited="0">
                <wp:start x="0" y="0"/>
                <wp:lineTo x="0" y="21412"/>
                <wp:lineTo x="21472" y="21412"/>
                <wp:lineTo x="21472"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30270" cy="25558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996160" behindDoc="0" locked="0" layoutInCell="1" allowOverlap="1" wp14:anchorId="4E37646E" wp14:editId="0CC721C6">
            <wp:simplePos x="0" y="0"/>
            <wp:positionH relativeFrom="margin">
              <wp:align>left</wp:align>
            </wp:positionH>
            <wp:positionV relativeFrom="paragraph">
              <wp:posOffset>691667</wp:posOffset>
            </wp:positionV>
            <wp:extent cx="3533140" cy="2576830"/>
            <wp:effectExtent l="0" t="0" r="0" b="0"/>
            <wp:wrapTight wrapText="bothSides">
              <wp:wrapPolygon edited="0">
                <wp:start x="0" y="0"/>
                <wp:lineTo x="0" y="21398"/>
                <wp:lineTo x="21429" y="21398"/>
                <wp:lineTo x="21429"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49127" cy="2588937"/>
                    </a:xfrm>
                    <a:prstGeom prst="rect">
                      <a:avLst/>
                    </a:prstGeom>
                  </pic:spPr>
                </pic:pic>
              </a:graphicData>
            </a:graphic>
            <wp14:sizeRelH relativeFrom="margin">
              <wp14:pctWidth>0</wp14:pctWidth>
            </wp14:sizeRelH>
            <wp14:sizeRelV relativeFrom="margin">
              <wp14:pctHeight>0</wp14:pctHeight>
            </wp14:sizeRelV>
          </wp:anchor>
        </w:drawing>
      </w:r>
      <w:r>
        <w:t xml:space="preserve">The umbra can be calculated as the regions that are fully occluded, therefore, the umbra is the sum of all umbras of the individual occluders + all regions where the penumbra merges to umbra. But the question remains how to deal with the penumbra. </w:t>
      </w:r>
    </w:p>
    <w:p w14:paraId="712D23FA" w14:textId="499E7375" w:rsidR="00D05CE1" w:rsidRDefault="00CE084F" w:rsidP="00D05CE1">
      <w:r>
        <w:rPr>
          <w:noProof/>
          <w:lang w:val="de-AT" w:eastAsia="de-AT"/>
        </w:rPr>
        <w:drawing>
          <wp:anchor distT="0" distB="0" distL="114300" distR="114300" simplePos="0" relativeHeight="251998208" behindDoc="0" locked="0" layoutInCell="1" allowOverlap="1" wp14:anchorId="6EE2D0F5" wp14:editId="7DD75E5F">
            <wp:simplePos x="0" y="0"/>
            <wp:positionH relativeFrom="margin">
              <wp:align>right</wp:align>
            </wp:positionH>
            <wp:positionV relativeFrom="paragraph">
              <wp:posOffset>10795</wp:posOffset>
            </wp:positionV>
            <wp:extent cx="3437890" cy="2456180"/>
            <wp:effectExtent l="0" t="0" r="0" b="1270"/>
            <wp:wrapTight wrapText="bothSides">
              <wp:wrapPolygon edited="0">
                <wp:start x="0" y="0"/>
                <wp:lineTo x="0" y="21444"/>
                <wp:lineTo x="21424" y="21444"/>
                <wp:lineTo x="2142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37890" cy="2456180"/>
                    </a:xfrm>
                    <a:prstGeom prst="rect">
                      <a:avLst/>
                    </a:prstGeom>
                  </pic:spPr>
                </pic:pic>
              </a:graphicData>
            </a:graphic>
            <wp14:sizeRelH relativeFrom="margin">
              <wp14:pctWidth>0</wp14:pctWidth>
            </wp14:sizeRelH>
            <wp14:sizeRelV relativeFrom="margin">
              <wp14:pctHeight>0</wp14:pctHeight>
            </wp14:sizeRelV>
          </wp:anchor>
        </w:drawing>
      </w:r>
      <w:r>
        <w:t>The 3</w:t>
      </w:r>
      <w:r w:rsidRPr="00CE084F">
        <w:rPr>
          <w:vertAlign w:val="superscript"/>
        </w:rPr>
        <w:t>rd</w:t>
      </w:r>
      <w:r>
        <w:t xml:space="preserve"> idea is to calculate everything by looking at the shape of the surface that bounds the umbra, but this is really difficult to compute analytically and is done in practice with heuristics or (sub-) samples. </w:t>
      </w:r>
    </w:p>
    <w:p w14:paraId="6BCA31FE" w14:textId="19DDE9AB" w:rsidR="00D05CE1" w:rsidRDefault="005D63AC" w:rsidP="005D63AC">
      <w:pPr>
        <w:pStyle w:val="Heading2"/>
      </w:pPr>
      <w:bookmarkStart w:id="162" w:name="_Toc439601991"/>
      <w:r>
        <w:t>Potential Visible Set (PVS)</w:t>
      </w:r>
      <w:bookmarkEnd w:id="162"/>
    </w:p>
    <w:p w14:paraId="46ECC6FF" w14:textId="190BFC04" w:rsidR="00D05CE1" w:rsidRDefault="005D63AC" w:rsidP="00D05CE1">
      <w:r>
        <w:t xml:space="preserve">The exact visible set is unknown as it is computationally infeasible, but the potentially visible set (PVS) is the set of objects that could be visible, this can be precomputed with varying detail, the exact hidden surface removal can be done by z-buffer. </w:t>
      </w:r>
    </w:p>
    <w:p w14:paraId="583DEC38" w14:textId="2BEB197B" w:rsidR="00A21957" w:rsidRDefault="00A21957" w:rsidP="00A21957">
      <w:pPr>
        <w:pStyle w:val="Heading2"/>
      </w:pPr>
      <w:bookmarkStart w:id="163" w:name="_Toc439601992"/>
      <w:r>
        <w:t>Occlusion culling in Practice</w:t>
      </w:r>
      <w:bookmarkEnd w:id="163"/>
    </w:p>
    <w:p w14:paraId="5A9BF3F6" w14:textId="0B3B5D13" w:rsidR="00A21957" w:rsidRPr="00A21957" w:rsidRDefault="00A21957" w:rsidP="00A21957">
      <w:r>
        <w:t xml:space="preserve">Two hierarchical spatial data structures are used, first the </w:t>
      </w:r>
      <w:r>
        <w:rPr>
          <w:b/>
        </w:rPr>
        <w:t xml:space="preserve">scene data structure (SDS) </w:t>
      </w:r>
      <w:r>
        <w:t xml:space="preserve">is built from the objects and then the </w:t>
      </w:r>
      <w:r>
        <w:rPr>
          <w:b/>
        </w:rPr>
        <w:t>shadow volume data structure (SVDS)</w:t>
      </w:r>
      <w:r>
        <w:t xml:space="preserve"> is generated from the occluders and the virtual occluders, after the the SDS can by culled using the SVDS. </w:t>
      </w:r>
    </w:p>
    <w:p w14:paraId="049B09DE" w14:textId="2A5D265A" w:rsidR="00D05CE1" w:rsidRDefault="004E0E7A" w:rsidP="004E0E7A">
      <w:pPr>
        <w:pStyle w:val="Heading3"/>
      </w:pPr>
      <w:bookmarkStart w:id="164" w:name="_Toc439601993"/>
      <w:r>
        <w:lastRenderedPageBreak/>
        <w:t>Occlusion culling – general idea</w:t>
      </w:r>
      <w:bookmarkEnd w:id="164"/>
    </w:p>
    <w:p w14:paraId="06A606BD" w14:textId="50AB2860" w:rsidR="004E0E7A" w:rsidRDefault="004E0E7A" w:rsidP="004E0E7A">
      <w:r>
        <w:t xml:space="preserve">The general idea is to </w:t>
      </w:r>
      <w:r>
        <w:rPr>
          <w:b/>
        </w:rPr>
        <w:t xml:space="preserve">traverse the SDS </w:t>
      </w:r>
      <w:r>
        <w:t xml:space="preserve">top-down / front-back and test each node against the SVDS for visibility. If a node is invisible, it is skipped, otherwise traversal either continues or the objects are marked visible and the new occluders are inserted into the SVDS. </w:t>
      </w:r>
    </w:p>
    <w:p w14:paraId="241FACCF" w14:textId="43A5F417" w:rsidR="008E2E51" w:rsidRDefault="008E2E51" w:rsidP="004E0E7A">
      <w:r>
        <w:rPr>
          <w:noProof/>
          <w:lang w:val="de-AT" w:eastAsia="de-AT"/>
        </w:rPr>
        <w:drawing>
          <wp:anchor distT="0" distB="0" distL="114300" distR="114300" simplePos="0" relativeHeight="252004352" behindDoc="0" locked="0" layoutInCell="1" allowOverlap="1" wp14:anchorId="797A92E5" wp14:editId="5C42C44D">
            <wp:simplePos x="0" y="0"/>
            <wp:positionH relativeFrom="margin">
              <wp:align>right</wp:align>
            </wp:positionH>
            <wp:positionV relativeFrom="paragraph">
              <wp:posOffset>374929</wp:posOffset>
            </wp:positionV>
            <wp:extent cx="4008755" cy="1256030"/>
            <wp:effectExtent l="0" t="0" r="0" b="1270"/>
            <wp:wrapTight wrapText="bothSides">
              <wp:wrapPolygon edited="0">
                <wp:start x="0" y="0"/>
                <wp:lineTo x="0" y="21294"/>
                <wp:lineTo x="21453" y="21294"/>
                <wp:lineTo x="2145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08755" cy="1256030"/>
                    </a:xfrm>
                    <a:prstGeom prst="rect">
                      <a:avLst/>
                    </a:prstGeom>
                  </pic:spPr>
                </pic:pic>
              </a:graphicData>
            </a:graphic>
            <wp14:sizeRelH relativeFrom="margin">
              <wp14:pctWidth>0</wp14:pctWidth>
            </wp14:sizeRelH>
            <wp14:sizeRelV relativeFrom="margin">
              <wp14:pctHeight>0</wp14:pctHeight>
            </wp14:sizeRelV>
          </wp:anchor>
        </w:drawing>
      </w:r>
      <w:r>
        <w:t xml:space="preserve">Occlusion culling can also be accelerated, one way is to use </w:t>
      </w:r>
      <w:r>
        <w:rPr>
          <w:b/>
        </w:rPr>
        <w:t>2.5D occlusion culling</w:t>
      </w:r>
      <w:r>
        <w:t>, where 2.5D visibility algorithms are used, the SDS is still 3D but the SVDS is only 2.5D</w:t>
      </w:r>
      <w:r w:rsidR="000F0F28">
        <w:t>, other include occluder selection, lazy update…</w:t>
      </w:r>
    </w:p>
    <w:p w14:paraId="6826F75A" w14:textId="61697BA4" w:rsidR="008E2E51" w:rsidRPr="008E2E51" w:rsidRDefault="008E2E51" w:rsidP="008E2E51">
      <w:pPr>
        <w:pStyle w:val="Heading3"/>
      </w:pPr>
      <w:bookmarkStart w:id="165" w:name="_Toc439601994"/>
      <w:r>
        <w:t>Occluder shadows</w:t>
      </w:r>
      <w:bookmarkEnd w:id="165"/>
    </w:p>
    <w:p w14:paraId="4AD64C56" w14:textId="3A809D88" w:rsidR="00D05CE1" w:rsidRDefault="008E2E51" w:rsidP="00D05CE1">
      <w:r>
        <w:t xml:space="preserve">Often shadow frusta of occluders can be defined by one polygon, now the bird’s eye view of the shadows can be rendered and used to cull invisible objects. </w:t>
      </w:r>
    </w:p>
    <w:p w14:paraId="73283E66" w14:textId="3DF45904" w:rsidR="008E2E51" w:rsidRDefault="008E2E51" w:rsidP="00D05CE1">
      <w:r>
        <w:t>By doing this, all objects in the scene are entered into a regular grid and all occluder polygons are rendered into a bitmap, this can then be used for the occlusion culling.</w:t>
      </w:r>
    </w:p>
    <w:p w14:paraId="076161DF" w14:textId="5E6B04A0" w:rsidR="008E2E51" w:rsidRDefault="008E2E51" w:rsidP="008E2E51">
      <w:pPr>
        <w:pStyle w:val="Heading3"/>
      </w:pPr>
      <w:bookmarkStart w:id="166" w:name="_Toc439601995"/>
      <w:r>
        <w:t>Occluder selection</w:t>
      </w:r>
      <w:bookmarkEnd w:id="166"/>
    </w:p>
    <w:p w14:paraId="6207C059" w14:textId="6DB1F732" w:rsidR="008E2E51" w:rsidRDefault="008E2E51" w:rsidP="008E2E51">
      <w:r>
        <w:t xml:space="preserve">It is typically costly to use all scene polygons as occluders, therefore the idea is to </w:t>
      </w:r>
      <w:r>
        <w:rPr>
          <w:b/>
        </w:rPr>
        <w:t>select only a subset of the polygons</w:t>
      </w:r>
      <w:r>
        <w:t xml:space="preserve"> that are close to the view point, occlude a large area and are facing the view point. </w:t>
      </w:r>
    </w:p>
    <w:p w14:paraId="09F4B2D3" w14:textId="575C9314" w:rsidR="00CE33DE" w:rsidRDefault="00CE33DE" w:rsidP="00CE33DE">
      <w:pPr>
        <w:pStyle w:val="Heading3"/>
      </w:pPr>
      <w:bookmarkStart w:id="167" w:name="_Toc439601996"/>
      <w:r>
        <w:t>Lazy Update of SVDS</w:t>
      </w:r>
      <w:bookmarkEnd w:id="167"/>
    </w:p>
    <w:p w14:paraId="0B7D0CB1" w14:textId="5825F4BB" w:rsidR="00CE33DE" w:rsidRPr="00CE33DE" w:rsidRDefault="00CE33DE" w:rsidP="00CE33DE">
      <w:r>
        <w:t xml:space="preserve">Using the z-buffer as SVDS is a popular approach but costly and it is also not trivial to update the hierarchy of the SVDS. The idea is now to do </w:t>
      </w:r>
      <w:r>
        <w:rPr>
          <w:b/>
        </w:rPr>
        <w:t>lazy updates</w:t>
      </w:r>
      <w:r>
        <w:t xml:space="preserve">, meaning insert many occluders into the SVDS and then updating the SVDS, this is sometimes done only once for the whole algorithm. </w:t>
      </w:r>
    </w:p>
    <w:p w14:paraId="0871AD18" w14:textId="6AD479FE" w:rsidR="000F0F28" w:rsidRDefault="000F0F28" w:rsidP="000F0F28">
      <w:pPr>
        <w:pStyle w:val="Heading3"/>
      </w:pPr>
      <w:bookmarkStart w:id="168" w:name="_Toc439601997"/>
      <w:r>
        <w:t>Approximate front-to-back sorting</w:t>
      </w:r>
      <w:bookmarkEnd w:id="168"/>
    </w:p>
    <w:p w14:paraId="7594DC4D" w14:textId="2E61B66C" w:rsidR="000F0F28" w:rsidRDefault="000F0F28" w:rsidP="000F0F28">
      <w:r>
        <w:t xml:space="preserve">An exact front-to-back sorting is expensive, it is possible to use an approximation of that (but don’t calculate incorrect occlusion, especially for visibility from a region). </w:t>
      </w:r>
    </w:p>
    <w:p w14:paraId="75A025DF" w14:textId="3E2C3816" w:rsidR="000F0F28" w:rsidRDefault="000F0F28" w:rsidP="000F0F28">
      <w:pPr>
        <w:pStyle w:val="Heading2"/>
      </w:pPr>
      <w:bookmarkStart w:id="169" w:name="_Toc439601998"/>
      <w:r>
        <w:t>Hardware Occlusion Query</w:t>
      </w:r>
      <w:bookmarkEnd w:id="169"/>
    </w:p>
    <w:p w14:paraId="24BE9378" w14:textId="50D26B4D" w:rsidR="000F0F28" w:rsidRDefault="000F0F28" w:rsidP="000F0F28">
      <w:r>
        <w:t xml:space="preserve">A Z-Pyramid is a hierarchical z-buffer, where the lowest level is a full-resolution z-buffer and the higher levels represent the maximum depth of the four pixels “underneath” it. But this cannot be implemented in hardware. </w:t>
      </w:r>
    </w:p>
    <w:p w14:paraId="49655DF5" w14:textId="77F6A72C" w:rsidR="000F0F28" w:rsidRDefault="000F0F28" w:rsidP="000F0F28">
      <w:r>
        <w:t xml:space="preserve">It is possible to use the standard z-buffer instead and use only the lowest level of the hierarchy, here the SDS may consist of whatever but the SVDS is the z-buffer. All of this is only efficient with </w:t>
      </w:r>
      <w:r>
        <w:rPr>
          <w:b/>
        </w:rPr>
        <w:t>hardware occlusion query</w:t>
      </w:r>
      <w:r>
        <w:t xml:space="preserve">. </w:t>
      </w:r>
    </w:p>
    <w:p w14:paraId="720AC15B" w14:textId="0E19152B" w:rsidR="00B478DC" w:rsidRPr="00B478DC" w:rsidRDefault="00B478DC" w:rsidP="000F0F28">
      <w:r>
        <w:t xml:space="preserve">It provides an interface to issue </w:t>
      </w:r>
      <w:r>
        <w:rPr>
          <w:b/>
        </w:rPr>
        <w:t>multiple queries at once</w:t>
      </w:r>
      <w:r>
        <w:t xml:space="preserve"> before asking for the result of any one, the result is the </w:t>
      </w:r>
      <w:r>
        <w:rPr>
          <w:b/>
        </w:rPr>
        <w:t>pixel count</w:t>
      </w:r>
      <w:r>
        <w:t xml:space="preserve"> (number of pixels that pass). The application can then overlap the time it takes for the queries to return with other work, increasing the parallelism between CPU and GPU. </w:t>
      </w:r>
    </w:p>
    <w:p w14:paraId="6FE122CD" w14:textId="6E2F5415" w:rsidR="00D05CE1" w:rsidRDefault="004C713B" w:rsidP="004C713B">
      <w:pPr>
        <w:pStyle w:val="Heading2"/>
      </w:pPr>
      <w:bookmarkStart w:id="170" w:name="_Toc439601999"/>
      <w:r>
        <w:lastRenderedPageBreak/>
        <w:t>PVS Precomputing for Regions</w:t>
      </w:r>
      <w:bookmarkEnd w:id="170"/>
    </w:p>
    <w:p w14:paraId="55566361" w14:textId="320144A3" w:rsidR="004C713B" w:rsidRDefault="004C713B" w:rsidP="004C713B">
      <w:r>
        <w:t xml:space="preserve">The goal is to divide the view space into view cells and to calculate the PVS for each view cell and store those on disk. </w:t>
      </w:r>
    </w:p>
    <w:p w14:paraId="716DF379" w14:textId="2E3F5ACB" w:rsidR="004C713B" w:rsidRDefault="004C713B" w:rsidP="004C713B">
      <w:pPr>
        <w:pStyle w:val="Heading3"/>
      </w:pPr>
      <w:bookmarkStart w:id="171" w:name="_Toc439602000"/>
      <w:r>
        <w:t>Cells and Portals</w:t>
      </w:r>
      <w:bookmarkEnd w:id="171"/>
    </w:p>
    <w:p w14:paraId="22224D83" w14:textId="611DD96A" w:rsidR="004C713B" w:rsidRPr="004C713B" w:rsidRDefault="004C713B" w:rsidP="004C713B">
      <w:r>
        <w:t xml:space="preserve">The idea is to build an </w:t>
      </w:r>
      <w:r>
        <w:rPr>
          <w:b/>
        </w:rPr>
        <w:t>adjacency graph</w:t>
      </w:r>
      <w:r>
        <w:t xml:space="preserve">, where the nodes are the cells and the edges are the portals, now the sightlines through an oriented portal sequence is tested via a depth search in the adjacency graph. </w:t>
      </w:r>
    </w:p>
    <w:p w14:paraId="408F6853" w14:textId="092B8ABF" w:rsidR="00DB5D46" w:rsidRDefault="00263FF0" w:rsidP="00A05D94">
      <w:r>
        <w:rPr>
          <w:noProof/>
          <w:lang w:val="de-AT" w:eastAsia="de-AT"/>
        </w:rPr>
        <w:drawing>
          <wp:anchor distT="0" distB="0" distL="114300" distR="114300" simplePos="0" relativeHeight="252008448" behindDoc="0" locked="0" layoutInCell="1" allowOverlap="1" wp14:anchorId="4021BE85" wp14:editId="67040FC3">
            <wp:simplePos x="0" y="0"/>
            <wp:positionH relativeFrom="margin">
              <wp:posOffset>5069434</wp:posOffset>
            </wp:positionH>
            <wp:positionV relativeFrom="paragraph">
              <wp:posOffset>395910</wp:posOffset>
            </wp:positionV>
            <wp:extent cx="1997075" cy="1952625"/>
            <wp:effectExtent l="0" t="0" r="3175" b="9525"/>
            <wp:wrapTight wrapText="bothSides">
              <wp:wrapPolygon edited="0">
                <wp:start x="0" y="0"/>
                <wp:lineTo x="0" y="21495"/>
                <wp:lineTo x="21428" y="21495"/>
                <wp:lineTo x="21428"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97075" cy="1952625"/>
                    </a:xfrm>
                    <a:prstGeom prst="rect">
                      <a:avLst/>
                    </a:prstGeom>
                  </pic:spPr>
                </pic:pic>
              </a:graphicData>
            </a:graphic>
            <wp14:sizeRelH relativeFrom="margin">
              <wp14:pctWidth>0</wp14:pctWidth>
            </wp14:sizeRelH>
            <wp14:sizeRelV relativeFrom="margin">
              <wp14:pctHeight>0</wp14:pctHeight>
            </wp14:sizeRelV>
          </wp:anchor>
        </w:drawing>
      </w:r>
      <w:r w:rsidR="004C713B">
        <w:rPr>
          <w:b/>
        </w:rPr>
        <w:t>Screen-Space portals</w:t>
      </w:r>
      <w:r w:rsidR="004C713B">
        <w:t xml:space="preserve"> means projecting the portal sequence to the screen and intersecting the screen space boxes with the portal sequence and then do a depth search, which terminates when the intersection becomes 0. </w:t>
      </w:r>
    </w:p>
    <w:p w14:paraId="1A0D2804" w14:textId="79E5D0C6" w:rsidR="00263FF0" w:rsidRDefault="00263FF0" w:rsidP="00263FF0">
      <w:pPr>
        <w:pStyle w:val="Heading2"/>
      </w:pPr>
      <w:bookmarkStart w:id="172" w:name="_Toc439602001"/>
      <w:r>
        <w:t>Occluder Shrinking</w:t>
      </w:r>
      <w:bookmarkEnd w:id="172"/>
    </w:p>
    <w:p w14:paraId="05C4F035" w14:textId="4CD7E091" w:rsidR="00263FF0" w:rsidRPr="00263FF0" w:rsidRDefault="00263FF0" w:rsidP="00263FF0">
      <w:r>
        <w:rPr>
          <w:noProof/>
          <w:lang w:val="de-AT" w:eastAsia="de-AT"/>
        </w:rPr>
        <w:drawing>
          <wp:anchor distT="0" distB="0" distL="114300" distR="114300" simplePos="0" relativeHeight="252006400" behindDoc="0" locked="0" layoutInCell="1" allowOverlap="1" wp14:anchorId="350B84FA" wp14:editId="6E1FC247">
            <wp:simplePos x="0" y="0"/>
            <wp:positionH relativeFrom="margin">
              <wp:posOffset>2136165</wp:posOffset>
            </wp:positionH>
            <wp:positionV relativeFrom="paragraph">
              <wp:posOffset>64796</wp:posOffset>
            </wp:positionV>
            <wp:extent cx="2919095" cy="1424305"/>
            <wp:effectExtent l="0" t="0" r="0" b="4445"/>
            <wp:wrapTight wrapText="bothSides">
              <wp:wrapPolygon edited="0">
                <wp:start x="0" y="0"/>
                <wp:lineTo x="0" y="21379"/>
                <wp:lineTo x="21426" y="21379"/>
                <wp:lineTo x="21426"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19095" cy="1424305"/>
                    </a:xfrm>
                    <a:prstGeom prst="rect">
                      <a:avLst/>
                    </a:prstGeom>
                  </pic:spPr>
                </pic:pic>
              </a:graphicData>
            </a:graphic>
            <wp14:sizeRelH relativeFrom="margin">
              <wp14:pctWidth>0</wp14:pctWidth>
            </wp14:sizeRelH>
            <wp14:sizeRelV relativeFrom="margin">
              <wp14:pctHeight>0</wp14:pctHeight>
            </wp14:sizeRelV>
          </wp:anchor>
        </w:drawing>
      </w:r>
      <w:r>
        <w:t xml:space="preserve">This is a conservative occlusion culling for a region this is done by shrinking all occluders and then for each view cell and each sample point the PVS is calculated, then the union of all PVS is calculated. </w:t>
      </w:r>
    </w:p>
    <w:p w14:paraId="58A2209A" w14:textId="05D609C2" w:rsidR="00DB5D46" w:rsidRDefault="00DB5D46" w:rsidP="00A05D94"/>
    <w:p w14:paraId="50E1B9F3" w14:textId="77777777" w:rsidR="00263FF0" w:rsidRDefault="00263FF0" w:rsidP="00263FF0">
      <w:pPr>
        <w:pStyle w:val="Heading2"/>
      </w:pPr>
      <w:bookmarkStart w:id="173" w:name="_Toc439602002"/>
      <w:r>
        <w:t>Shafts: Occlusion tracking</w:t>
      </w:r>
      <w:bookmarkEnd w:id="173"/>
    </w:p>
    <w:p w14:paraId="2DF2A647" w14:textId="79686ADF" w:rsidR="00263FF0" w:rsidRDefault="00263FF0" w:rsidP="00A05D94">
      <w:r>
        <w:t xml:space="preserve">Axis-aligned boxes are used as view cells and occluders, a hidden region is therefore constructed from visual events, and this is the shaft. The Voxels are classified as hidden in the discretization. </w:t>
      </w:r>
    </w:p>
    <w:p w14:paraId="5EC995BA" w14:textId="6FA79784" w:rsidR="00DB5D46" w:rsidRDefault="00263FF0" w:rsidP="00263FF0">
      <w:pPr>
        <w:pStyle w:val="Heading2"/>
      </w:pPr>
      <w:bookmarkStart w:id="174" w:name="_Toc439602003"/>
      <w:r>
        <w:t>Blocker Extention</w:t>
      </w:r>
      <w:bookmarkEnd w:id="174"/>
    </w:p>
    <w:p w14:paraId="7E21BEF4" w14:textId="60ACD33A" w:rsidR="00263FF0" w:rsidRDefault="00263FF0" w:rsidP="00263FF0">
      <w:r>
        <w:t xml:space="preserve">A hierarchical data structure is used and the boundaries are rasterized, opaque voxels equal occluders. </w:t>
      </w:r>
    </w:p>
    <w:p w14:paraId="318DC726" w14:textId="54E6E27C" w:rsidR="00263FF0" w:rsidRPr="00263FF0" w:rsidRDefault="00263FF0" w:rsidP="00263FF0"/>
    <w:p w14:paraId="7681DBFB" w14:textId="4A4B567E" w:rsidR="00DB5D46" w:rsidRDefault="00263FF0" w:rsidP="00A05D94">
      <w:r>
        <w:rPr>
          <w:noProof/>
          <w:lang w:val="de-AT" w:eastAsia="de-AT"/>
        </w:rPr>
        <w:drawing>
          <wp:anchor distT="0" distB="0" distL="114300" distR="114300" simplePos="0" relativeHeight="252010496" behindDoc="0" locked="0" layoutInCell="1" allowOverlap="1" wp14:anchorId="6065DEE5" wp14:editId="3226C2BE">
            <wp:simplePos x="0" y="0"/>
            <wp:positionH relativeFrom="margin">
              <wp:align>left</wp:align>
            </wp:positionH>
            <wp:positionV relativeFrom="paragraph">
              <wp:posOffset>333375</wp:posOffset>
            </wp:positionV>
            <wp:extent cx="3255010" cy="2075180"/>
            <wp:effectExtent l="0" t="0" r="2540" b="1270"/>
            <wp:wrapTight wrapText="bothSides">
              <wp:wrapPolygon edited="0">
                <wp:start x="0" y="0"/>
                <wp:lineTo x="0" y="21415"/>
                <wp:lineTo x="21490" y="21415"/>
                <wp:lineTo x="21490"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55010" cy="207518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2012544" behindDoc="0" locked="0" layoutInCell="1" allowOverlap="1" wp14:anchorId="315CABD2" wp14:editId="402D31F1">
            <wp:simplePos x="0" y="0"/>
            <wp:positionH relativeFrom="margin">
              <wp:align>right</wp:align>
            </wp:positionH>
            <wp:positionV relativeFrom="paragraph">
              <wp:posOffset>320675</wp:posOffset>
            </wp:positionV>
            <wp:extent cx="3474085" cy="2042160"/>
            <wp:effectExtent l="0" t="0" r="0" b="0"/>
            <wp:wrapTight wrapText="bothSides">
              <wp:wrapPolygon edited="0">
                <wp:start x="0" y="0"/>
                <wp:lineTo x="0" y="21358"/>
                <wp:lineTo x="21438" y="21358"/>
                <wp:lineTo x="21438"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74085" cy="2042160"/>
                    </a:xfrm>
                    <a:prstGeom prst="rect">
                      <a:avLst/>
                    </a:prstGeom>
                  </pic:spPr>
                </pic:pic>
              </a:graphicData>
            </a:graphic>
            <wp14:sizeRelH relativeFrom="margin">
              <wp14:pctWidth>0</wp14:pctWidth>
            </wp14:sizeRelH>
            <wp14:sizeRelV relativeFrom="margin">
              <wp14:pctHeight>0</wp14:pctHeight>
            </wp14:sizeRelV>
          </wp:anchor>
        </w:drawing>
      </w:r>
    </w:p>
    <w:p w14:paraId="7FB0D1EB" w14:textId="3688F5E9" w:rsidR="00DD37FD" w:rsidRDefault="00263FF0" w:rsidP="00A05D94">
      <w:r>
        <w:rPr>
          <w:noProof/>
          <w:lang w:val="de-AT" w:eastAsia="de-AT"/>
        </w:rPr>
        <w:lastRenderedPageBreak/>
        <w:drawing>
          <wp:anchor distT="0" distB="0" distL="114300" distR="114300" simplePos="0" relativeHeight="252014592" behindDoc="0" locked="0" layoutInCell="1" allowOverlap="1" wp14:anchorId="3F4EC3B0" wp14:editId="379512F4">
            <wp:simplePos x="0" y="0"/>
            <wp:positionH relativeFrom="margin">
              <wp:align>center</wp:align>
            </wp:positionH>
            <wp:positionV relativeFrom="paragraph">
              <wp:posOffset>5080</wp:posOffset>
            </wp:positionV>
            <wp:extent cx="3576955" cy="2637155"/>
            <wp:effectExtent l="0" t="0" r="4445" b="0"/>
            <wp:wrapTight wrapText="bothSides">
              <wp:wrapPolygon edited="0">
                <wp:start x="0" y="0"/>
                <wp:lineTo x="0" y="21376"/>
                <wp:lineTo x="21512" y="21376"/>
                <wp:lineTo x="21512"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76955" cy="2637155"/>
                    </a:xfrm>
                    <a:prstGeom prst="rect">
                      <a:avLst/>
                    </a:prstGeom>
                  </pic:spPr>
                </pic:pic>
              </a:graphicData>
            </a:graphic>
            <wp14:sizeRelH relativeFrom="margin">
              <wp14:pctWidth>0</wp14:pctWidth>
            </wp14:sizeRelH>
            <wp14:sizeRelV relativeFrom="margin">
              <wp14:pctHeight>0</wp14:pctHeight>
            </wp14:sizeRelV>
          </wp:anchor>
        </w:drawing>
      </w:r>
    </w:p>
    <w:p w14:paraId="3D722386" w14:textId="136E6D7F" w:rsidR="00DD37FD" w:rsidRPr="0099003B" w:rsidRDefault="00DD37FD" w:rsidP="00A05D94"/>
    <w:p w14:paraId="7AF21107" w14:textId="534EF6D8" w:rsidR="005D529C" w:rsidRDefault="005D529C" w:rsidP="00A05D94"/>
    <w:p w14:paraId="10E28D04" w14:textId="3DA7EB20" w:rsidR="00263FF0" w:rsidRDefault="00263FF0" w:rsidP="00A05D94"/>
    <w:p w14:paraId="5E488481" w14:textId="77777777" w:rsidR="00263FF0" w:rsidRDefault="00263FF0" w:rsidP="00A05D94"/>
    <w:p w14:paraId="1F102F98" w14:textId="05F85ED6" w:rsidR="00263FF0" w:rsidRDefault="00263FF0" w:rsidP="00A05D94"/>
    <w:p w14:paraId="4AFE8ED1" w14:textId="77777777" w:rsidR="00263FF0" w:rsidRDefault="00263FF0" w:rsidP="00A05D94"/>
    <w:p w14:paraId="22B9D566" w14:textId="51E22ADB" w:rsidR="00263FF0" w:rsidRDefault="00263FF0" w:rsidP="00A05D94"/>
    <w:p w14:paraId="4E3C6BFE" w14:textId="299560AD" w:rsidR="00263FF0" w:rsidRDefault="00263FF0" w:rsidP="00A05D94"/>
    <w:p w14:paraId="7F07C31D" w14:textId="73613E3A" w:rsidR="00263FF0" w:rsidRDefault="00B41474" w:rsidP="00263FF0">
      <w:pPr>
        <w:pStyle w:val="Heading2"/>
      </w:pPr>
      <w:bookmarkStart w:id="175" w:name="_Toc439602004"/>
      <w:r>
        <w:rPr>
          <w:noProof/>
          <w:lang w:val="de-AT" w:eastAsia="de-AT"/>
        </w:rPr>
        <w:drawing>
          <wp:anchor distT="0" distB="0" distL="114300" distR="114300" simplePos="0" relativeHeight="252018688" behindDoc="0" locked="0" layoutInCell="1" allowOverlap="1" wp14:anchorId="06307895" wp14:editId="4DB4B1BB">
            <wp:simplePos x="0" y="0"/>
            <wp:positionH relativeFrom="column">
              <wp:posOffset>3604260</wp:posOffset>
            </wp:positionH>
            <wp:positionV relativeFrom="paragraph">
              <wp:posOffset>512775</wp:posOffset>
            </wp:positionV>
            <wp:extent cx="3460115" cy="2080260"/>
            <wp:effectExtent l="0" t="0" r="6985" b="0"/>
            <wp:wrapTight wrapText="bothSides">
              <wp:wrapPolygon edited="0">
                <wp:start x="0" y="0"/>
                <wp:lineTo x="0" y="21363"/>
                <wp:lineTo x="21525" y="21363"/>
                <wp:lineTo x="21525"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60115" cy="2080260"/>
                    </a:xfrm>
                    <a:prstGeom prst="rect">
                      <a:avLst/>
                    </a:prstGeom>
                  </pic:spPr>
                </pic:pic>
              </a:graphicData>
            </a:graphic>
            <wp14:sizeRelH relativeFrom="margin">
              <wp14:pctWidth>0</wp14:pctWidth>
            </wp14:sizeRelH>
            <wp14:sizeRelV relativeFrom="margin">
              <wp14:pctHeight>0</wp14:pctHeight>
            </wp14:sizeRelV>
          </wp:anchor>
        </w:drawing>
      </w:r>
      <w:r>
        <w:t>Extended projections</w:t>
      </w:r>
      <w:bookmarkEnd w:id="175"/>
    </w:p>
    <w:p w14:paraId="6C58A33E" w14:textId="5BA9EB30" w:rsidR="00B41474" w:rsidRPr="00B41474" w:rsidRDefault="00B41474" w:rsidP="00B41474">
      <w:r>
        <w:rPr>
          <w:noProof/>
          <w:lang w:val="de-AT" w:eastAsia="de-AT"/>
        </w:rPr>
        <w:drawing>
          <wp:anchor distT="0" distB="0" distL="114300" distR="114300" simplePos="0" relativeHeight="252016640" behindDoc="0" locked="0" layoutInCell="1" allowOverlap="1" wp14:anchorId="46E464A8" wp14:editId="2C14EA04">
            <wp:simplePos x="0" y="0"/>
            <wp:positionH relativeFrom="page">
              <wp:posOffset>365760</wp:posOffset>
            </wp:positionH>
            <wp:positionV relativeFrom="paragraph">
              <wp:posOffset>144780</wp:posOffset>
            </wp:positionV>
            <wp:extent cx="3441065" cy="2084705"/>
            <wp:effectExtent l="0" t="0" r="6985" b="0"/>
            <wp:wrapTight wrapText="bothSides">
              <wp:wrapPolygon edited="0">
                <wp:start x="0" y="0"/>
                <wp:lineTo x="0" y="21317"/>
                <wp:lineTo x="21524" y="21317"/>
                <wp:lineTo x="21524"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41065" cy="2084705"/>
                    </a:xfrm>
                    <a:prstGeom prst="rect">
                      <a:avLst/>
                    </a:prstGeom>
                  </pic:spPr>
                </pic:pic>
              </a:graphicData>
            </a:graphic>
            <wp14:sizeRelH relativeFrom="margin">
              <wp14:pctWidth>0</wp14:pctWidth>
            </wp14:sizeRelH>
            <wp14:sizeRelV relativeFrom="margin">
              <wp14:pctHeight>0</wp14:pctHeight>
            </wp14:sizeRelV>
          </wp:anchor>
        </w:drawing>
      </w:r>
    </w:p>
    <w:p w14:paraId="67D5398D" w14:textId="20B07212" w:rsidR="00263FF0" w:rsidRDefault="00B41474" w:rsidP="00A05D94">
      <w:r>
        <w:rPr>
          <w:noProof/>
          <w:lang w:val="de-AT" w:eastAsia="de-AT"/>
        </w:rPr>
        <w:drawing>
          <wp:anchor distT="0" distB="0" distL="114300" distR="114300" simplePos="0" relativeHeight="252020736" behindDoc="0" locked="0" layoutInCell="1" allowOverlap="1" wp14:anchorId="29E9C9D4" wp14:editId="0FB41FAA">
            <wp:simplePos x="0" y="0"/>
            <wp:positionH relativeFrom="column">
              <wp:posOffset>1856080</wp:posOffset>
            </wp:positionH>
            <wp:positionV relativeFrom="paragraph">
              <wp:posOffset>7645</wp:posOffset>
            </wp:positionV>
            <wp:extent cx="3350260" cy="2027555"/>
            <wp:effectExtent l="0" t="0" r="2540" b="0"/>
            <wp:wrapTight wrapText="bothSides">
              <wp:wrapPolygon edited="0">
                <wp:start x="0" y="0"/>
                <wp:lineTo x="0" y="21309"/>
                <wp:lineTo x="21494" y="21309"/>
                <wp:lineTo x="21494"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50260" cy="2027555"/>
                    </a:xfrm>
                    <a:prstGeom prst="rect">
                      <a:avLst/>
                    </a:prstGeom>
                  </pic:spPr>
                </pic:pic>
              </a:graphicData>
            </a:graphic>
            <wp14:sizeRelH relativeFrom="margin">
              <wp14:pctWidth>0</wp14:pctWidth>
            </wp14:sizeRelH>
            <wp14:sizeRelV relativeFrom="margin">
              <wp14:pctHeight>0</wp14:pctHeight>
            </wp14:sizeRelV>
          </wp:anchor>
        </w:drawing>
      </w:r>
    </w:p>
    <w:p w14:paraId="7A0DC689" w14:textId="043D20B1" w:rsidR="00263FF0" w:rsidRDefault="00263FF0" w:rsidP="00A05D94"/>
    <w:p w14:paraId="7D8680AF" w14:textId="77777777" w:rsidR="00263FF0" w:rsidRDefault="00263FF0" w:rsidP="00A05D94"/>
    <w:p w14:paraId="2C03B0C9" w14:textId="77777777" w:rsidR="00263FF0" w:rsidRDefault="00263FF0" w:rsidP="00A05D94"/>
    <w:p w14:paraId="24A1E890" w14:textId="77777777" w:rsidR="00263FF0" w:rsidRDefault="00263FF0" w:rsidP="00A05D94"/>
    <w:p w14:paraId="7263921C" w14:textId="77777777" w:rsidR="00263FF0" w:rsidRDefault="00263FF0" w:rsidP="00A05D94"/>
    <w:p w14:paraId="70E9260B" w14:textId="77777777" w:rsidR="00263FF0" w:rsidRDefault="00263FF0" w:rsidP="00A05D94"/>
    <w:p w14:paraId="3B656729" w14:textId="77777777" w:rsidR="00263FF0" w:rsidRDefault="00263FF0" w:rsidP="00A05D94"/>
    <w:p w14:paraId="39F57FFE" w14:textId="0B15180E" w:rsidR="005D529C" w:rsidRDefault="005D529C" w:rsidP="008A6B60">
      <w:pPr>
        <w:pStyle w:val="Heading1"/>
      </w:pPr>
      <w:bookmarkStart w:id="176" w:name="_Toc439602005"/>
      <w:r w:rsidRPr="0099003B">
        <w:lastRenderedPageBreak/>
        <w:t>Level of Detail</w:t>
      </w:r>
      <w:bookmarkEnd w:id="176"/>
    </w:p>
    <w:p w14:paraId="435959FF" w14:textId="311890B8" w:rsidR="00EF2745" w:rsidRDefault="00EF2745" w:rsidP="008A6B60">
      <w:r>
        <w:t xml:space="preserve">Even after dealing with visibility, the problem remains, that models may contain too many polygons. The </w:t>
      </w:r>
      <w:r>
        <w:rPr>
          <w:b/>
        </w:rPr>
        <w:t>idea</w:t>
      </w:r>
      <w:r>
        <w:t xml:space="preserve"> is now to simply the amount of detail to render small or distant objects, this is known as </w:t>
      </w:r>
      <w:r>
        <w:rPr>
          <w:b/>
        </w:rPr>
        <w:t>level of detail (LOD)</w:t>
      </w:r>
      <w:r>
        <w:t>, and other words for the same phenomenon are multiresolution modeling, polygonal simplification, geometric simplification, mesh reduction....</w:t>
      </w:r>
    </w:p>
    <w:p w14:paraId="43489725" w14:textId="3C6E0C05" w:rsidR="008A6B60" w:rsidRDefault="00EF2745" w:rsidP="00EF2745">
      <w:pPr>
        <w:pStyle w:val="Heading3"/>
      </w:pPr>
      <w:bookmarkStart w:id="177" w:name="_Toc439602006"/>
      <w:r>
        <w:rPr>
          <w:noProof/>
          <w:lang w:val="de-AT" w:eastAsia="de-AT"/>
        </w:rPr>
        <w:drawing>
          <wp:anchor distT="0" distB="0" distL="114300" distR="114300" simplePos="0" relativeHeight="252022784" behindDoc="0" locked="0" layoutInCell="1" allowOverlap="1" wp14:anchorId="7FBA92B6" wp14:editId="38EFA825">
            <wp:simplePos x="0" y="0"/>
            <wp:positionH relativeFrom="margin">
              <wp:posOffset>5206365</wp:posOffset>
            </wp:positionH>
            <wp:positionV relativeFrom="paragraph">
              <wp:posOffset>102235</wp:posOffset>
            </wp:positionV>
            <wp:extent cx="1843405" cy="922020"/>
            <wp:effectExtent l="0" t="0" r="4445" b="0"/>
            <wp:wrapTight wrapText="bothSides">
              <wp:wrapPolygon edited="0">
                <wp:start x="0" y="0"/>
                <wp:lineTo x="0" y="20975"/>
                <wp:lineTo x="21429" y="20975"/>
                <wp:lineTo x="21429"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43405" cy="922020"/>
                    </a:xfrm>
                    <a:prstGeom prst="rect">
                      <a:avLst/>
                    </a:prstGeom>
                  </pic:spPr>
                </pic:pic>
              </a:graphicData>
            </a:graphic>
            <wp14:sizeRelH relativeFrom="margin">
              <wp14:pctWidth>0</wp14:pctWidth>
            </wp14:sizeRelH>
            <wp14:sizeRelV relativeFrom="margin">
              <wp14:pctHeight>0</wp14:pctHeight>
            </wp14:sizeRelV>
          </wp:anchor>
        </w:drawing>
      </w:r>
      <w:r>
        <w:t xml:space="preserve"> Traditional Approach</w:t>
      </w:r>
      <w:bookmarkEnd w:id="177"/>
    </w:p>
    <w:p w14:paraId="72F35109" w14:textId="77777777" w:rsidR="00E22B46" w:rsidRDefault="00EF2745" w:rsidP="00EF2745">
      <w:r>
        <w:t xml:space="preserve">The traditional approach is to create </w:t>
      </w:r>
      <w:r>
        <w:rPr>
          <w:b/>
        </w:rPr>
        <w:t>levels of detail</w:t>
      </w:r>
      <w:r>
        <w:t xml:space="preserve"> for each</w:t>
      </w:r>
      <w:r w:rsidR="00E22B46">
        <w:t xml:space="preserve"> object in a preprocessing step, at runtime coarser LODs can be used. </w:t>
      </w:r>
    </w:p>
    <w:p w14:paraId="35791F3B" w14:textId="77777777" w:rsidR="00E22B46" w:rsidRDefault="00E22B46" w:rsidP="00EF2745">
      <w:r>
        <w:t>Issues with this system can be found in</w:t>
      </w:r>
    </w:p>
    <w:p w14:paraId="10360FB2" w14:textId="42816951" w:rsidR="00EF2745" w:rsidRPr="00E22B46" w:rsidRDefault="00E22B46" w:rsidP="00E22B46">
      <w:pPr>
        <w:pStyle w:val="ListParagraph"/>
        <w:numPr>
          <w:ilvl w:val="0"/>
          <w:numId w:val="37"/>
        </w:numPr>
      </w:pPr>
      <w:r>
        <w:rPr>
          <w:b/>
        </w:rPr>
        <w:t>Runtime system</w:t>
      </w:r>
    </w:p>
    <w:p w14:paraId="4115E52B" w14:textId="6F3978E1" w:rsidR="00E22B46" w:rsidRDefault="00E22B46" w:rsidP="00E22B46">
      <w:pPr>
        <w:pStyle w:val="ListParagraph"/>
        <w:numPr>
          <w:ilvl w:val="1"/>
          <w:numId w:val="37"/>
        </w:numPr>
      </w:pPr>
      <w:r>
        <w:t>LOD framework: Which LODs are eligible</w:t>
      </w:r>
    </w:p>
    <w:p w14:paraId="000587DA" w14:textId="32168697" w:rsidR="00E22B46" w:rsidRDefault="00E22B46" w:rsidP="00E22B46">
      <w:pPr>
        <w:pStyle w:val="ListParagraph"/>
        <w:numPr>
          <w:ilvl w:val="1"/>
          <w:numId w:val="37"/>
        </w:numPr>
      </w:pPr>
      <w:r>
        <w:t>LOD selection: Criteria for which LODs are selected</w:t>
      </w:r>
    </w:p>
    <w:p w14:paraId="0ADF42E8" w14:textId="25360D33" w:rsidR="00E22B46" w:rsidRPr="00E22B46" w:rsidRDefault="00E22B46" w:rsidP="00E22B46">
      <w:pPr>
        <w:pStyle w:val="ListParagraph"/>
        <w:numPr>
          <w:ilvl w:val="1"/>
          <w:numId w:val="37"/>
        </w:numPr>
      </w:pPr>
      <w:r>
        <w:t>LOD switching: How to avoid artifacts when switching</w:t>
      </w:r>
    </w:p>
    <w:p w14:paraId="2C5B3809" w14:textId="79B21D2B" w:rsidR="00E22B46" w:rsidRPr="00E22B46" w:rsidRDefault="00E22B46" w:rsidP="00E22B46">
      <w:pPr>
        <w:pStyle w:val="ListParagraph"/>
        <w:numPr>
          <w:ilvl w:val="0"/>
          <w:numId w:val="37"/>
        </w:numPr>
      </w:pPr>
      <w:r>
        <w:rPr>
          <w:b/>
        </w:rPr>
        <w:t>LOD generation</w:t>
      </w:r>
    </w:p>
    <w:p w14:paraId="25A515CD" w14:textId="31258B09" w:rsidR="00E22B46" w:rsidRDefault="00E22B46" w:rsidP="00E22B46">
      <w:pPr>
        <w:pStyle w:val="ListParagraph"/>
        <w:numPr>
          <w:ilvl w:val="1"/>
          <w:numId w:val="37"/>
        </w:numPr>
      </w:pPr>
      <w:r>
        <w:t>Simplification methods: How to reduce polygons</w:t>
      </w:r>
    </w:p>
    <w:p w14:paraId="49421CC2" w14:textId="26C46F22" w:rsidR="00E22B46" w:rsidRDefault="00E22B46" w:rsidP="00E22B46">
      <w:pPr>
        <w:pStyle w:val="ListParagraph"/>
        <w:numPr>
          <w:ilvl w:val="1"/>
          <w:numId w:val="37"/>
        </w:numPr>
      </w:pPr>
      <w:r>
        <w:t>Error measures: Which polygons to reduce</w:t>
      </w:r>
    </w:p>
    <w:p w14:paraId="6A966598" w14:textId="71640564" w:rsidR="00E22B46" w:rsidRDefault="00E22B46" w:rsidP="00E22B46">
      <w:pPr>
        <w:pStyle w:val="Heading2"/>
      </w:pPr>
      <w:bookmarkStart w:id="178" w:name="_Toc439602007"/>
      <w:r>
        <w:t>LOD Selection</w:t>
      </w:r>
      <w:bookmarkEnd w:id="178"/>
    </w:p>
    <w:p w14:paraId="56CF7FBB" w14:textId="427D01A9" w:rsidR="00E22B46" w:rsidRDefault="00E22B46" w:rsidP="00E22B46">
      <w:pPr>
        <w:pStyle w:val="Heading3"/>
      </w:pPr>
      <w:bookmarkStart w:id="179" w:name="_Toc439602008"/>
      <w:r>
        <w:rPr>
          <w:noProof/>
          <w:lang w:val="de-AT" w:eastAsia="de-AT"/>
        </w:rPr>
        <w:drawing>
          <wp:anchor distT="0" distB="0" distL="114300" distR="114300" simplePos="0" relativeHeight="252024832" behindDoc="0" locked="0" layoutInCell="1" allowOverlap="1" wp14:anchorId="15B70141" wp14:editId="4B7AB9CF">
            <wp:simplePos x="0" y="0"/>
            <wp:positionH relativeFrom="margin">
              <wp:align>right</wp:align>
            </wp:positionH>
            <wp:positionV relativeFrom="paragraph">
              <wp:posOffset>7874</wp:posOffset>
            </wp:positionV>
            <wp:extent cx="2531110" cy="992505"/>
            <wp:effectExtent l="0" t="0" r="2540" b="0"/>
            <wp:wrapTight wrapText="bothSides">
              <wp:wrapPolygon edited="0">
                <wp:start x="0" y="0"/>
                <wp:lineTo x="0" y="21144"/>
                <wp:lineTo x="21459" y="21144"/>
                <wp:lineTo x="21459"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31110" cy="992505"/>
                    </a:xfrm>
                    <a:prstGeom prst="rect">
                      <a:avLst/>
                    </a:prstGeom>
                  </pic:spPr>
                </pic:pic>
              </a:graphicData>
            </a:graphic>
            <wp14:sizeRelH relativeFrom="margin">
              <wp14:pctWidth>0</wp14:pctWidth>
            </wp14:sizeRelH>
            <wp14:sizeRelV relativeFrom="margin">
              <wp14:pctHeight>0</wp14:pctHeight>
            </wp14:sizeRelV>
          </wp:anchor>
        </w:drawing>
      </w:r>
      <w:r>
        <w:t>Static LOD Selection</w:t>
      </w:r>
      <w:bookmarkEnd w:id="179"/>
    </w:p>
    <w:p w14:paraId="252FD314" w14:textId="69471FD0" w:rsidR="00E22B46" w:rsidRPr="00E22B46" w:rsidRDefault="00E22B46" w:rsidP="00E22B46">
      <w:r>
        <w:t xml:space="preserve">Here, the selection of the LODs happens according to the size of the object on the image, here it is not possible to control the frame rate. </w:t>
      </w:r>
    </w:p>
    <w:p w14:paraId="18E977A5" w14:textId="29A802C5" w:rsidR="00E22B46" w:rsidRDefault="00E22B46" w:rsidP="00E22B46">
      <w:pPr>
        <w:pStyle w:val="Heading3"/>
      </w:pPr>
      <w:bookmarkStart w:id="180" w:name="_Toc439602009"/>
      <w:r>
        <w:rPr>
          <w:noProof/>
          <w:lang w:val="de-AT" w:eastAsia="de-AT"/>
        </w:rPr>
        <w:drawing>
          <wp:anchor distT="0" distB="0" distL="114300" distR="114300" simplePos="0" relativeHeight="252026880" behindDoc="0" locked="0" layoutInCell="1" allowOverlap="1" wp14:anchorId="28552B1A" wp14:editId="157853C9">
            <wp:simplePos x="0" y="0"/>
            <wp:positionH relativeFrom="margin">
              <wp:posOffset>4550410</wp:posOffset>
            </wp:positionH>
            <wp:positionV relativeFrom="paragraph">
              <wp:posOffset>317195</wp:posOffset>
            </wp:positionV>
            <wp:extent cx="2501900" cy="1490345"/>
            <wp:effectExtent l="0" t="0" r="0" b="0"/>
            <wp:wrapTight wrapText="bothSides">
              <wp:wrapPolygon edited="0">
                <wp:start x="0" y="0"/>
                <wp:lineTo x="0" y="21259"/>
                <wp:lineTo x="21381" y="21259"/>
                <wp:lineTo x="21381"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01900" cy="1490345"/>
                    </a:xfrm>
                    <a:prstGeom prst="rect">
                      <a:avLst/>
                    </a:prstGeom>
                  </pic:spPr>
                </pic:pic>
              </a:graphicData>
            </a:graphic>
            <wp14:sizeRelH relativeFrom="margin">
              <wp14:pctWidth>0</wp14:pctWidth>
            </wp14:sizeRelH>
            <wp14:sizeRelV relativeFrom="margin">
              <wp14:pctHeight>0</wp14:pctHeight>
            </wp14:sizeRelV>
          </wp:anchor>
        </w:drawing>
      </w:r>
      <w:r>
        <w:t>Reactive LOD Selection</w:t>
      </w:r>
      <w:bookmarkEnd w:id="180"/>
    </w:p>
    <w:p w14:paraId="0CCFA7D3" w14:textId="6E4A0B7F" w:rsidR="00E22B46" w:rsidRPr="00E22B46" w:rsidRDefault="00E22B46" w:rsidP="00E22B46">
      <w:r>
        <w:t xml:space="preserve">Here the object size is multiplied with a factor </w:t>
      </w:r>
      <w:r>
        <w:rPr>
          <w:i/>
        </w:rPr>
        <w:t>c</w:t>
      </w:r>
      <w:r>
        <w:t xml:space="preserve">, if the frame rate is too low, </w:t>
      </w:r>
      <w:r>
        <w:rPr>
          <w:i/>
        </w:rPr>
        <w:t>c</w:t>
      </w:r>
      <w:r>
        <w:t xml:space="preserve"> is decreased, otherwise increased. This results in a roughly constant frame rate. But problems can occur, if complex objects suddenly become visible, this requires a hysteresis. </w:t>
      </w:r>
    </w:p>
    <w:p w14:paraId="31A7D294" w14:textId="443304BC" w:rsidR="00EF2745" w:rsidRDefault="00E22B46" w:rsidP="00E22B46">
      <w:pPr>
        <w:pStyle w:val="Heading3"/>
      </w:pPr>
      <w:bookmarkStart w:id="181" w:name="_Toc439602010"/>
      <w:r>
        <w:t>Predictive LOD selection</w:t>
      </w:r>
      <w:bookmarkEnd w:id="181"/>
    </w:p>
    <w:p w14:paraId="75202273" w14:textId="1D06BD81" w:rsidR="00EC5945" w:rsidRDefault="00C45575" w:rsidP="00EC5945">
      <w:r>
        <w:t xml:space="preserve">The goal is to reach the vest possible image quality, therefore it tries to maximize the </w:t>
      </w:r>
      <w:r>
        <w:rPr>
          <w:b/>
        </w:rPr>
        <w:t>benefit</w:t>
      </w:r>
      <w:r>
        <w:t xml:space="preserve"> (contribution of an object to the image quality) but while keeping the </w:t>
      </w:r>
      <w:r>
        <w:rPr>
          <w:b/>
        </w:rPr>
        <w:t>cost</w:t>
      </w:r>
      <w:r>
        <w:t xml:space="preserve"> (time for drawing object with a given LOD) smaller than the frame</w:t>
      </w:r>
      <w:r w:rsidR="00F42F30">
        <w:t xml:space="preserve"> </w:t>
      </w:r>
      <w:r>
        <w:t xml:space="preserve">time. </w:t>
      </w:r>
      <w:r w:rsidR="00F42F30">
        <w:t xml:space="preserve">This is an </w:t>
      </w:r>
      <w:r w:rsidR="00F42F30">
        <w:rPr>
          <w:b/>
        </w:rPr>
        <w:t>optimization problem</w:t>
      </w:r>
      <w:r w:rsidR="00F42F30">
        <w:t xml:space="preserve">. </w:t>
      </w:r>
    </w:p>
    <w:p w14:paraId="31D8244A" w14:textId="77777777" w:rsidR="00A8285A" w:rsidRDefault="00A8285A" w:rsidP="00EC5945"/>
    <w:p w14:paraId="4BF4F4FD" w14:textId="77777777" w:rsidR="00A8285A" w:rsidRDefault="00A8285A" w:rsidP="00EC5945"/>
    <w:p w14:paraId="0629A31C" w14:textId="3059A1B3" w:rsidR="00FA7746" w:rsidRDefault="00FA7746" w:rsidP="00FA7746">
      <w:pPr>
        <w:pStyle w:val="Heading2"/>
      </w:pPr>
      <w:bookmarkStart w:id="182" w:name="_Toc439602011"/>
      <w:r>
        <w:lastRenderedPageBreak/>
        <w:t>LOD switching</w:t>
      </w:r>
      <w:bookmarkEnd w:id="182"/>
    </w:p>
    <w:p w14:paraId="398B4EC5" w14:textId="0AF5FA18" w:rsidR="00FA7746" w:rsidRDefault="00FA7746" w:rsidP="00FA7746">
      <w:r>
        <w:t xml:space="preserve">There are different types of </w:t>
      </w:r>
      <w:r>
        <w:rPr>
          <w:b/>
        </w:rPr>
        <w:t>switching between LOD</w:t>
      </w:r>
      <w:r>
        <w:t xml:space="preserve">’s, there is </w:t>
      </w:r>
      <w:r>
        <w:rPr>
          <w:b/>
        </w:rPr>
        <w:t>hard switching</w:t>
      </w:r>
      <w:r>
        <w:t xml:space="preserve"> (simple, but popping artifacts), </w:t>
      </w:r>
      <w:r>
        <w:rPr>
          <w:b/>
        </w:rPr>
        <w:t>blending</w:t>
      </w:r>
      <w:r>
        <w:t xml:space="preserve"> (works </w:t>
      </w:r>
      <w:r w:rsidR="00A8285A">
        <w:t>well</w:t>
      </w:r>
      <w:r>
        <w:t xml:space="preserve"> for all types, but has problems with transparences, shadows and temporarily increases the rendering load) and </w:t>
      </w:r>
      <w:r>
        <w:rPr>
          <w:b/>
        </w:rPr>
        <w:t>geomorphing</w:t>
      </w:r>
      <w:r>
        <w:t xml:space="preserve"> (best quality but requires geometric correspondence between LODs). </w:t>
      </w:r>
    </w:p>
    <w:p w14:paraId="198810A3" w14:textId="13F2ED3F" w:rsidR="00A8285A" w:rsidRDefault="00A8285A" w:rsidP="00A8285A">
      <w:pPr>
        <w:pStyle w:val="Heading2"/>
      </w:pPr>
      <w:bookmarkStart w:id="183" w:name="_Toc439602012"/>
      <w:r>
        <w:t>LOD Creation</w:t>
      </w:r>
      <w:bookmarkEnd w:id="183"/>
    </w:p>
    <w:p w14:paraId="69844DEB" w14:textId="582609AC" w:rsidR="00A8285A" w:rsidRDefault="00A8285A" w:rsidP="00A8285A">
      <w:r>
        <w:t>The goal is to simpl</w:t>
      </w:r>
      <w:r w:rsidR="002A7243">
        <w:t>if</w:t>
      </w:r>
      <w:r>
        <w:t xml:space="preserve">y the given models via </w:t>
      </w:r>
      <w:r>
        <w:rPr>
          <w:b/>
        </w:rPr>
        <w:t>simplification metho</w:t>
      </w:r>
      <w:r w:rsidR="002A7243">
        <w:rPr>
          <w:b/>
        </w:rPr>
        <w:t>ds = “operators”</w:t>
      </w:r>
      <w:r w:rsidR="002A7243">
        <w:t>, the question remains now what criteria should be used to guide simplification</w:t>
      </w:r>
      <w:r w:rsidR="00EB6C47">
        <w:t xml:space="preserve">. Visual or perceptual criteria are hard to select, geometric criteria are more common for this task. </w:t>
      </w:r>
    </w:p>
    <w:p w14:paraId="464DFA87" w14:textId="4CDF01E3" w:rsidR="00EB6C47" w:rsidRDefault="00EB6C47" w:rsidP="00EB6C47">
      <w:pPr>
        <w:pStyle w:val="Heading3"/>
      </w:pPr>
      <w:bookmarkStart w:id="184" w:name="_Toc439602013"/>
      <w:r>
        <w:t>LOD by Subdivision Surfaces</w:t>
      </w:r>
      <w:bookmarkEnd w:id="184"/>
    </w:p>
    <w:p w14:paraId="1DA1379B" w14:textId="16ECC375" w:rsidR="00EB6C47" w:rsidRDefault="00EB6C47" w:rsidP="00EB6C47">
      <w:r>
        <w:t xml:space="preserve">Curved surfaces can be defines by repeated subdivision steps on a polygonal model, those subdivision rules create new vertices, edges and faces based on neighboring features and can be </w:t>
      </w:r>
      <w:r>
        <w:rPr>
          <w:b/>
        </w:rPr>
        <w:t>computed in the geometry shader</w:t>
      </w:r>
      <w:r>
        <w:t xml:space="preserve">. </w:t>
      </w:r>
    </w:p>
    <w:p w14:paraId="730EDADB" w14:textId="38D81F63" w:rsidR="00523734" w:rsidRDefault="00523734" w:rsidP="00523734">
      <w:pPr>
        <w:pStyle w:val="Heading3"/>
      </w:pPr>
      <w:bookmarkStart w:id="185" w:name="_Toc439602014"/>
      <w:r>
        <w:t>LOD by Shading and Rendering</w:t>
      </w:r>
      <w:bookmarkEnd w:id="185"/>
    </w:p>
    <w:p w14:paraId="1BEEF274" w14:textId="7DA94524" w:rsidR="00523734" w:rsidRDefault="00523734" w:rsidP="00523734">
      <w:r>
        <w:t xml:space="preserve">Textures and impostors can be used instead of geometry to reduce the rendering cost. </w:t>
      </w:r>
    </w:p>
    <w:p w14:paraId="61CE729B" w14:textId="1A860E82" w:rsidR="00523734" w:rsidRDefault="00523734" w:rsidP="00523734">
      <w:pPr>
        <w:pStyle w:val="Heading3"/>
      </w:pPr>
      <w:bookmarkStart w:id="186" w:name="_Toc439602015"/>
      <w:r>
        <w:t>LOD by Geometric Simplification</w:t>
      </w:r>
      <w:bookmarkEnd w:id="186"/>
    </w:p>
    <w:p w14:paraId="480FA051" w14:textId="66FB35FB" w:rsidR="00523734" w:rsidRDefault="00523734" w:rsidP="00523734">
      <w:r>
        <w:t xml:space="preserve">The polygonal geometry of small or distant objects is simplified, but this does not change the rasterization, as the fragment shader load remains roughly identical. </w:t>
      </w:r>
    </w:p>
    <w:p w14:paraId="63C8DBBE" w14:textId="28378DFA" w:rsidR="0037583D" w:rsidRDefault="0037583D" w:rsidP="0037583D">
      <w:pPr>
        <w:pStyle w:val="Heading2"/>
      </w:pPr>
      <w:bookmarkStart w:id="187" w:name="_Toc439602016"/>
      <w:r>
        <w:t>Polygonal meshes</w:t>
      </w:r>
      <w:bookmarkEnd w:id="187"/>
    </w:p>
    <w:p w14:paraId="2BA3065B" w14:textId="2C387E61" w:rsidR="0037583D" w:rsidRDefault="00BC285C" w:rsidP="0037583D">
      <w:r>
        <w:rPr>
          <w:noProof/>
          <w:lang w:val="de-AT" w:eastAsia="de-AT"/>
        </w:rPr>
        <w:drawing>
          <wp:anchor distT="0" distB="0" distL="114300" distR="114300" simplePos="0" relativeHeight="252028928" behindDoc="0" locked="0" layoutInCell="1" allowOverlap="1" wp14:anchorId="5107F3D0" wp14:editId="131AE8D2">
            <wp:simplePos x="0" y="0"/>
            <wp:positionH relativeFrom="margin">
              <wp:align>right</wp:align>
            </wp:positionH>
            <wp:positionV relativeFrom="paragraph">
              <wp:posOffset>1022350</wp:posOffset>
            </wp:positionV>
            <wp:extent cx="1583055" cy="2419985"/>
            <wp:effectExtent l="0" t="0" r="0" b="0"/>
            <wp:wrapTight wrapText="bothSides">
              <wp:wrapPolygon edited="0">
                <wp:start x="0" y="0"/>
                <wp:lineTo x="0" y="21424"/>
                <wp:lineTo x="21314" y="21424"/>
                <wp:lineTo x="21314"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83055" cy="2419985"/>
                    </a:xfrm>
                    <a:prstGeom prst="rect">
                      <a:avLst/>
                    </a:prstGeom>
                  </pic:spPr>
                </pic:pic>
              </a:graphicData>
            </a:graphic>
            <wp14:sizeRelH relativeFrom="margin">
              <wp14:pctWidth>0</wp14:pctWidth>
            </wp14:sizeRelH>
            <wp14:sizeRelV relativeFrom="margin">
              <wp14:pctHeight>0</wp14:pctHeight>
            </wp14:sizeRelV>
          </wp:anchor>
        </w:drawing>
      </w:r>
      <w:r w:rsidR="0037583D">
        <w:t xml:space="preserve">Meshes are defined by their </w:t>
      </w:r>
      <w:r w:rsidR="0037583D">
        <w:rPr>
          <w:b/>
        </w:rPr>
        <w:t>geometry</w:t>
      </w:r>
      <w:r w:rsidR="0037583D">
        <w:t xml:space="preserve"> and </w:t>
      </w:r>
      <w:r w:rsidR="0037583D">
        <w:rPr>
          <w:b/>
        </w:rPr>
        <w:t>topology</w:t>
      </w:r>
      <w:r w:rsidR="0037583D">
        <w:t xml:space="preserve">, by using </w:t>
      </w:r>
      <w:r w:rsidR="0037583D">
        <w:rPr>
          <w:b/>
        </w:rPr>
        <w:t>triangle meshes</w:t>
      </w:r>
      <w:r w:rsidR="0037583D">
        <w:t xml:space="preserve">, a surface approximation of arbitrary accuracy is possible via a simple mathematical description and there exists efficient hardware support. </w:t>
      </w:r>
      <w:r>
        <w:t xml:space="preserve">The requirements on meshes include the ability to search for object details, wrap around a certain space and certain requirements for geometric algorithms. The information is encoded in two categories, the </w:t>
      </w:r>
      <w:r>
        <w:rPr>
          <w:b/>
        </w:rPr>
        <w:t>topology</w:t>
      </w:r>
      <w:r>
        <w:t xml:space="preserve"> describes how the triangles are connected, therefore the inherent structure of the surface and independent of the actual representation in 3D, and the </w:t>
      </w:r>
      <w:r>
        <w:rPr>
          <w:b/>
        </w:rPr>
        <w:t>geometry</w:t>
      </w:r>
      <w:r>
        <w:t xml:space="preserve"> that explains the actual location in 3D space. </w:t>
      </w:r>
    </w:p>
    <w:p w14:paraId="73FFDBBF" w14:textId="06FE48F0" w:rsidR="00BC285C" w:rsidRPr="00BC285C" w:rsidRDefault="00BC285C" w:rsidP="00BC285C">
      <w:pPr>
        <w:pStyle w:val="Heading3"/>
      </w:pPr>
      <w:bookmarkStart w:id="188" w:name="_Toc439602017"/>
      <w:r>
        <w:t>Manifold Meshes</w:t>
      </w:r>
      <w:bookmarkEnd w:id="188"/>
    </w:p>
    <w:p w14:paraId="0E463EA7" w14:textId="4E9754C0" w:rsidR="00EF2745" w:rsidRDefault="00BC285C" w:rsidP="008A6B60">
      <w:r>
        <w:t xml:space="preserve">Manifoldness is a </w:t>
      </w:r>
      <w:r>
        <w:rPr>
          <w:b/>
        </w:rPr>
        <w:t>strong requirement</w:t>
      </w:r>
      <w:r>
        <w:t xml:space="preserve">, as there are no </w:t>
      </w:r>
      <w:r>
        <w:rPr>
          <w:i/>
        </w:rPr>
        <w:t>special points</w:t>
      </w:r>
      <w:r>
        <w:t xml:space="preserve">, every edge is adjacent to exactly two triangles and every vertex must be part of a loop of triangles. </w:t>
      </w:r>
    </w:p>
    <w:p w14:paraId="1E9B240A" w14:textId="466086B3" w:rsidR="00BC285C" w:rsidRDefault="00BC285C" w:rsidP="008A6B60">
      <w:r>
        <w:t xml:space="preserve">Manifolds </w:t>
      </w:r>
      <w:r>
        <w:rPr>
          <w:b/>
        </w:rPr>
        <w:t>with border</w:t>
      </w:r>
      <w:r>
        <w:t xml:space="preserve"> have weaker requirements to accommodate borders, whereas every edge is adjacent to one or two triangles. </w:t>
      </w:r>
    </w:p>
    <w:p w14:paraId="2BAAF9CB" w14:textId="77777777" w:rsidR="00577876" w:rsidRDefault="00577876" w:rsidP="008A6B60"/>
    <w:p w14:paraId="593DBCFB" w14:textId="77777777" w:rsidR="00577876" w:rsidRDefault="00577876" w:rsidP="008A6B60"/>
    <w:p w14:paraId="3087DA07" w14:textId="75455186" w:rsidR="00577876" w:rsidRDefault="00577876" w:rsidP="00577876">
      <w:pPr>
        <w:pStyle w:val="Heading3"/>
      </w:pPr>
      <w:bookmarkStart w:id="189" w:name="_Toc439602018"/>
      <w:r>
        <w:rPr>
          <w:noProof/>
          <w:lang w:val="de-AT" w:eastAsia="de-AT"/>
        </w:rPr>
        <w:lastRenderedPageBreak/>
        <w:drawing>
          <wp:anchor distT="0" distB="0" distL="114300" distR="114300" simplePos="0" relativeHeight="252030976" behindDoc="0" locked="0" layoutInCell="1" allowOverlap="1" wp14:anchorId="37E79C09" wp14:editId="061636B9">
            <wp:simplePos x="0" y="0"/>
            <wp:positionH relativeFrom="margin">
              <wp:align>right</wp:align>
            </wp:positionH>
            <wp:positionV relativeFrom="paragraph">
              <wp:posOffset>406</wp:posOffset>
            </wp:positionV>
            <wp:extent cx="1739900" cy="2418080"/>
            <wp:effectExtent l="0" t="0" r="0" b="1270"/>
            <wp:wrapTight wrapText="bothSides">
              <wp:wrapPolygon edited="0">
                <wp:start x="0" y="0"/>
                <wp:lineTo x="0" y="21441"/>
                <wp:lineTo x="21285" y="21441"/>
                <wp:lineTo x="21285"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39900" cy="2418080"/>
                    </a:xfrm>
                    <a:prstGeom prst="rect">
                      <a:avLst/>
                    </a:prstGeom>
                  </pic:spPr>
                </pic:pic>
              </a:graphicData>
            </a:graphic>
            <wp14:sizeRelH relativeFrom="margin">
              <wp14:pctWidth>0</wp14:pctWidth>
            </wp14:sizeRelH>
            <wp14:sizeRelV relativeFrom="margin">
              <wp14:pctHeight>0</wp14:pctHeight>
            </wp14:sizeRelV>
          </wp:anchor>
        </w:drawing>
      </w:r>
      <w:r>
        <w:t>Topological Validity</w:t>
      </w:r>
      <w:bookmarkEnd w:id="189"/>
    </w:p>
    <w:p w14:paraId="64FA25D6" w14:textId="404E31E3" w:rsidR="00577876" w:rsidRDefault="00577876" w:rsidP="00577876">
      <w:r>
        <w:t xml:space="preserve">A </w:t>
      </w:r>
      <w:r>
        <w:rPr>
          <w:b/>
        </w:rPr>
        <w:t>consistent orientation</w:t>
      </w:r>
      <w:r>
        <w:t xml:space="preserve"> is important to decide, which side is front/outside or back/inside, the winding order of a polygon describes what is outside. In triangle meshes, adjacent triangles must agree about inside and ou</w:t>
      </w:r>
      <w:r w:rsidR="00DB5047">
        <w:t>t</w:t>
      </w:r>
      <w:r>
        <w:t xml:space="preserve">side, but this is </w:t>
      </w:r>
      <w:r>
        <w:rPr>
          <w:b/>
        </w:rPr>
        <w:t>not always possible</w:t>
      </w:r>
      <w:r>
        <w:t xml:space="preserve">. </w:t>
      </w:r>
    </w:p>
    <w:p w14:paraId="2AF02183" w14:textId="73F045CE" w:rsidR="00DB5047" w:rsidRDefault="00DB5047" w:rsidP="00DB5047">
      <w:pPr>
        <w:pStyle w:val="Heading3"/>
      </w:pPr>
      <w:bookmarkStart w:id="190" w:name="_Toc439602019"/>
      <w:r>
        <w:t>Geometric Validity</w:t>
      </w:r>
      <w:bookmarkEnd w:id="190"/>
    </w:p>
    <w:p w14:paraId="59426F23" w14:textId="519A0A39" w:rsidR="00DB5047" w:rsidRDefault="00DB5047" w:rsidP="00DB5047">
      <w:r>
        <w:t xml:space="preserve">Self-penetration is undesirable, but this is hard to ensure, as far apart portions of objects may intersect. </w:t>
      </w:r>
    </w:p>
    <w:p w14:paraId="0791D272" w14:textId="5A045C1F" w:rsidR="00DB5047" w:rsidRDefault="00DB5047" w:rsidP="00DB5047">
      <w:pPr>
        <w:pStyle w:val="Heading2"/>
      </w:pPr>
      <w:bookmarkStart w:id="191" w:name="_Toc439602020"/>
      <w:r>
        <w:t>Simplification for LOD</w:t>
      </w:r>
      <w:bookmarkEnd w:id="191"/>
    </w:p>
    <w:p w14:paraId="004317D7" w14:textId="09B402AE" w:rsidR="00DB5047" w:rsidRDefault="00DB5047" w:rsidP="00DB5047">
      <w:r>
        <w:t xml:space="preserve">The goal is to simply the geometry (and possibly the topology) and also reduce the genus (number of holes) and work with non-manifold meshes. </w:t>
      </w:r>
    </w:p>
    <w:p w14:paraId="59D775D2" w14:textId="78095415" w:rsidR="00DB5047" w:rsidRDefault="00DB5047" w:rsidP="00DB5047">
      <w:pPr>
        <w:pStyle w:val="Heading3"/>
      </w:pPr>
      <w:bookmarkStart w:id="192" w:name="_Toc439602021"/>
      <w:r>
        <w:t>Simplification operators</w:t>
      </w:r>
      <w:bookmarkEnd w:id="192"/>
    </w:p>
    <w:p w14:paraId="39CFE45D" w14:textId="550BD585" w:rsidR="00DB5047" w:rsidRDefault="00DB5047" w:rsidP="00DB5047">
      <w:r>
        <w:t xml:space="preserve">There are two forms of simplification, </w:t>
      </w:r>
      <w:r>
        <w:rPr>
          <w:b/>
        </w:rPr>
        <w:t>local geometry simplification</w:t>
      </w:r>
      <w:r>
        <w:t xml:space="preserve"> (iteratively reducing the nu</w:t>
      </w:r>
      <w:r w:rsidR="0001711B">
        <w:t xml:space="preserve">mber of geometry primitives, </w:t>
      </w:r>
      <w:r>
        <w:t xml:space="preserve">also simplifying the topology and reducing the number of holes) and </w:t>
      </w:r>
      <w:r>
        <w:rPr>
          <w:b/>
        </w:rPr>
        <w:t>global geometry simplification</w:t>
      </w:r>
      <w:r>
        <w:t xml:space="preserve">. </w:t>
      </w:r>
    </w:p>
    <w:p w14:paraId="4AEBCB94" w14:textId="005B5943" w:rsidR="00831FEC" w:rsidRDefault="007A46E2" w:rsidP="00831FEC">
      <w:pPr>
        <w:pStyle w:val="Heading4"/>
      </w:pPr>
      <w:r>
        <w:rPr>
          <w:noProof/>
          <w:lang w:val="de-AT" w:eastAsia="de-AT"/>
        </w:rPr>
        <w:drawing>
          <wp:anchor distT="0" distB="0" distL="114300" distR="114300" simplePos="0" relativeHeight="252033024" behindDoc="0" locked="0" layoutInCell="1" allowOverlap="1" wp14:anchorId="53565AC4" wp14:editId="4633BF99">
            <wp:simplePos x="0" y="0"/>
            <wp:positionH relativeFrom="margin">
              <wp:posOffset>3557905</wp:posOffset>
            </wp:positionH>
            <wp:positionV relativeFrom="paragraph">
              <wp:posOffset>35560</wp:posOffset>
            </wp:positionV>
            <wp:extent cx="1711325" cy="950595"/>
            <wp:effectExtent l="0" t="0" r="3175" b="1905"/>
            <wp:wrapTight wrapText="bothSides">
              <wp:wrapPolygon edited="0">
                <wp:start x="0" y="0"/>
                <wp:lineTo x="0" y="21210"/>
                <wp:lineTo x="21400" y="21210"/>
                <wp:lineTo x="21400"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11325" cy="95059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2035072" behindDoc="0" locked="0" layoutInCell="1" allowOverlap="1" wp14:anchorId="1BD6B51D" wp14:editId="4A4A1930">
            <wp:simplePos x="0" y="0"/>
            <wp:positionH relativeFrom="margin">
              <wp:align>right</wp:align>
            </wp:positionH>
            <wp:positionV relativeFrom="paragraph">
              <wp:posOffset>35306</wp:posOffset>
            </wp:positionV>
            <wp:extent cx="1733550" cy="911225"/>
            <wp:effectExtent l="0" t="0" r="0" b="3175"/>
            <wp:wrapTight wrapText="bothSides">
              <wp:wrapPolygon edited="0">
                <wp:start x="0" y="0"/>
                <wp:lineTo x="0" y="21224"/>
                <wp:lineTo x="21363" y="21224"/>
                <wp:lineTo x="21363"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33550" cy="911225"/>
                    </a:xfrm>
                    <a:prstGeom prst="rect">
                      <a:avLst/>
                    </a:prstGeom>
                  </pic:spPr>
                </pic:pic>
              </a:graphicData>
            </a:graphic>
            <wp14:sizeRelH relativeFrom="margin">
              <wp14:pctWidth>0</wp14:pctWidth>
            </wp14:sizeRelH>
            <wp14:sizeRelV relativeFrom="margin">
              <wp14:pctHeight>0</wp14:pctHeight>
            </wp14:sizeRelV>
          </wp:anchor>
        </w:drawing>
      </w:r>
      <w:r w:rsidR="00831FEC">
        <w:t>Local Geometry Simplification</w:t>
      </w:r>
    </w:p>
    <w:p w14:paraId="52EDBC0A" w14:textId="0F6CE700" w:rsidR="00831FEC" w:rsidRDefault="007A46E2" w:rsidP="00831FEC">
      <w:r>
        <w:t xml:space="preserve">When reducing the local geometry, edges, vertex-pairs, triangles and or cells may collapse, it is also possible to remove vertices and do more general geometric replacements. </w:t>
      </w:r>
    </w:p>
    <w:p w14:paraId="288F5F4B" w14:textId="6C14B0BA" w:rsidR="007A46E2" w:rsidRDefault="00FF5A4D" w:rsidP="00831FEC">
      <w:r>
        <w:rPr>
          <w:noProof/>
          <w:lang w:val="de-AT" w:eastAsia="de-AT"/>
        </w:rPr>
        <w:drawing>
          <wp:anchor distT="0" distB="0" distL="114300" distR="114300" simplePos="0" relativeHeight="252043264" behindDoc="0" locked="0" layoutInCell="1" allowOverlap="1" wp14:anchorId="57CCE146" wp14:editId="79E16F4A">
            <wp:simplePos x="0" y="0"/>
            <wp:positionH relativeFrom="margin">
              <wp:align>right</wp:align>
            </wp:positionH>
            <wp:positionV relativeFrom="paragraph">
              <wp:posOffset>377139</wp:posOffset>
            </wp:positionV>
            <wp:extent cx="2369820" cy="1525270"/>
            <wp:effectExtent l="0" t="0" r="0" b="0"/>
            <wp:wrapTight wrapText="bothSides">
              <wp:wrapPolygon edited="0">
                <wp:start x="0" y="0"/>
                <wp:lineTo x="0" y="21312"/>
                <wp:lineTo x="21357" y="21312"/>
                <wp:lineTo x="21357"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69820" cy="1525270"/>
                    </a:xfrm>
                    <a:prstGeom prst="rect">
                      <a:avLst/>
                    </a:prstGeom>
                  </pic:spPr>
                </pic:pic>
              </a:graphicData>
            </a:graphic>
            <wp14:sizeRelH relativeFrom="margin">
              <wp14:pctWidth>0</wp14:pctWidth>
            </wp14:sizeRelH>
            <wp14:sizeRelV relativeFrom="margin">
              <wp14:pctHeight>0</wp14:pctHeight>
            </wp14:sizeRelV>
          </wp:anchor>
        </w:drawing>
      </w:r>
      <w:r w:rsidR="007A46E2">
        <w:rPr>
          <w:b/>
        </w:rPr>
        <w:t>Mesh fold-overs</w:t>
      </w:r>
      <w:r w:rsidR="007A46E2">
        <w:t xml:space="preserve"> pose problems, which ca be avoided by calculating the adjacent face normals and then testing, if they would flip after simplification. If so, this particular simplification can be weighted heavier or disallowed. </w:t>
      </w:r>
    </w:p>
    <w:p w14:paraId="684E3E66" w14:textId="5420B69E" w:rsidR="00F02E17" w:rsidRDefault="00F02E17" w:rsidP="00F02E17">
      <w:pPr>
        <w:pStyle w:val="Heading4"/>
      </w:pPr>
      <w:r>
        <w:t>Topological inconsistency</w:t>
      </w:r>
    </w:p>
    <w:p w14:paraId="1CBCD0C2" w14:textId="66CE6C24" w:rsidR="00F02E17" w:rsidRDefault="00D40986" w:rsidP="00F02E17">
      <w:r>
        <w:t xml:space="preserve">The neighborhoods of two vertices share typically more than two vertices, via simplification, non-manifold edges can be created, which would lead to an algorithm failure later on, if this relies on manifold connectivity. But it is easy to detect and can be disallowed. </w:t>
      </w:r>
    </w:p>
    <w:p w14:paraId="17FFBFFB" w14:textId="69CE7B30" w:rsidR="00FF5A4D" w:rsidRPr="00F02E17" w:rsidRDefault="008B0F05" w:rsidP="00F02E17">
      <w:r>
        <w:rPr>
          <w:noProof/>
          <w:lang w:val="de-AT" w:eastAsia="de-AT"/>
        </w:rPr>
        <w:drawing>
          <wp:anchor distT="0" distB="0" distL="114300" distR="114300" simplePos="0" relativeHeight="252044288" behindDoc="0" locked="0" layoutInCell="1" allowOverlap="1" wp14:anchorId="0FC23096" wp14:editId="1BC2355C">
            <wp:simplePos x="0" y="0"/>
            <wp:positionH relativeFrom="margin">
              <wp:align>left</wp:align>
            </wp:positionH>
            <wp:positionV relativeFrom="paragraph">
              <wp:posOffset>209550</wp:posOffset>
            </wp:positionV>
            <wp:extent cx="3093720" cy="1628140"/>
            <wp:effectExtent l="0" t="0" r="0" b="0"/>
            <wp:wrapTight wrapText="bothSides">
              <wp:wrapPolygon edited="0">
                <wp:start x="0" y="0"/>
                <wp:lineTo x="0" y="21229"/>
                <wp:lineTo x="21414" y="21229"/>
                <wp:lineTo x="21414"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093720" cy="1628140"/>
                    </a:xfrm>
                    <a:prstGeom prst="rect">
                      <a:avLst/>
                    </a:prstGeom>
                  </pic:spPr>
                </pic:pic>
              </a:graphicData>
            </a:graphic>
            <wp14:sizeRelH relativeFrom="margin">
              <wp14:pctWidth>0</wp14:pctWidth>
            </wp14:sizeRelH>
            <wp14:sizeRelV relativeFrom="margin">
              <wp14:pctHeight>0</wp14:pctHeight>
            </wp14:sizeRelV>
          </wp:anchor>
        </w:drawing>
      </w:r>
      <w:r w:rsidR="00FF5A4D">
        <w:rPr>
          <w:noProof/>
          <w:lang w:val="de-AT" w:eastAsia="de-AT"/>
        </w:rPr>
        <w:drawing>
          <wp:anchor distT="0" distB="0" distL="114300" distR="114300" simplePos="0" relativeHeight="252041216" behindDoc="0" locked="0" layoutInCell="1" allowOverlap="1" wp14:anchorId="56FF2A5F" wp14:editId="3158D04F">
            <wp:simplePos x="0" y="0"/>
            <wp:positionH relativeFrom="margin">
              <wp:posOffset>5201920</wp:posOffset>
            </wp:positionH>
            <wp:positionV relativeFrom="paragraph">
              <wp:posOffset>130810</wp:posOffset>
            </wp:positionV>
            <wp:extent cx="1850390" cy="1704975"/>
            <wp:effectExtent l="0" t="0" r="0" b="9525"/>
            <wp:wrapTight wrapText="bothSides">
              <wp:wrapPolygon edited="0">
                <wp:start x="0" y="0"/>
                <wp:lineTo x="0" y="21479"/>
                <wp:lineTo x="21348" y="21479"/>
                <wp:lineTo x="21348"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50390" cy="1704975"/>
                    </a:xfrm>
                    <a:prstGeom prst="rect">
                      <a:avLst/>
                    </a:prstGeom>
                  </pic:spPr>
                </pic:pic>
              </a:graphicData>
            </a:graphic>
            <wp14:sizeRelH relativeFrom="margin">
              <wp14:pctWidth>0</wp14:pctWidth>
            </wp14:sizeRelH>
            <wp14:sizeRelV relativeFrom="margin">
              <wp14:pctHeight>0</wp14:pctHeight>
            </wp14:sizeRelV>
          </wp:anchor>
        </w:drawing>
      </w:r>
      <w:r w:rsidR="00FF5A4D">
        <w:rPr>
          <w:noProof/>
          <w:lang w:val="de-AT" w:eastAsia="de-AT"/>
        </w:rPr>
        <w:drawing>
          <wp:anchor distT="0" distB="0" distL="114300" distR="114300" simplePos="0" relativeHeight="252039168" behindDoc="0" locked="0" layoutInCell="1" allowOverlap="1" wp14:anchorId="2235E446" wp14:editId="2A901CD9">
            <wp:simplePos x="0" y="0"/>
            <wp:positionH relativeFrom="margin">
              <wp:posOffset>3042285</wp:posOffset>
            </wp:positionH>
            <wp:positionV relativeFrom="paragraph">
              <wp:posOffset>74117</wp:posOffset>
            </wp:positionV>
            <wp:extent cx="2149475" cy="1769745"/>
            <wp:effectExtent l="0" t="0" r="3175" b="1905"/>
            <wp:wrapTight wrapText="bothSides">
              <wp:wrapPolygon edited="0">
                <wp:start x="0" y="0"/>
                <wp:lineTo x="0" y="21391"/>
                <wp:lineTo x="21440" y="21391"/>
                <wp:lineTo x="21440"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49475" cy="1769745"/>
                    </a:xfrm>
                    <a:prstGeom prst="rect">
                      <a:avLst/>
                    </a:prstGeom>
                  </pic:spPr>
                </pic:pic>
              </a:graphicData>
            </a:graphic>
            <wp14:sizeRelH relativeFrom="margin">
              <wp14:pctWidth>0</wp14:pctWidth>
            </wp14:sizeRelH>
            <wp14:sizeRelV relativeFrom="margin">
              <wp14:pctHeight>0</wp14:pctHeight>
            </wp14:sizeRelV>
          </wp:anchor>
        </w:drawing>
      </w:r>
    </w:p>
    <w:p w14:paraId="37DE39B3" w14:textId="09FA07E5" w:rsidR="00EF2745" w:rsidRDefault="00271C12" w:rsidP="00FF5A4D">
      <w:pPr>
        <w:pStyle w:val="Heading3"/>
      </w:pPr>
      <w:bookmarkStart w:id="193" w:name="_Toc439602022"/>
      <w:r>
        <w:rPr>
          <w:noProof/>
          <w:lang w:val="de-AT" w:eastAsia="de-AT"/>
        </w:rPr>
        <w:lastRenderedPageBreak/>
        <w:drawing>
          <wp:anchor distT="0" distB="0" distL="114300" distR="114300" simplePos="0" relativeHeight="252046336" behindDoc="0" locked="0" layoutInCell="1" allowOverlap="1" wp14:anchorId="24155D27" wp14:editId="63A96DA6">
            <wp:simplePos x="0" y="0"/>
            <wp:positionH relativeFrom="margin">
              <wp:align>right</wp:align>
            </wp:positionH>
            <wp:positionV relativeFrom="paragraph">
              <wp:posOffset>-254</wp:posOffset>
            </wp:positionV>
            <wp:extent cx="3905885" cy="2444115"/>
            <wp:effectExtent l="0" t="0" r="0" b="0"/>
            <wp:wrapTight wrapText="bothSides">
              <wp:wrapPolygon edited="0">
                <wp:start x="0" y="0"/>
                <wp:lineTo x="0" y="21381"/>
                <wp:lineTo x="21491" y="21381"/>
                <wp:lineTo x="21491"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05885" cy="2444115"/>
                    </a:xfrm>
                    <a:prstGeom prst="rect">
                      <a:avLst/>
                    </a:prstGeom>
                  </pic:spPr>
                </pic:pic>
              </a:graphicData>
            </a:graphic>
            <wp14:sizeRelH relativeFrom="margin">
              <wp14:pctWidth>0</wp14:pctWidth>
            </wp14:sizeRelH>
            <wp14:sizeRelV relativeFrom="margin">
              <wp14:pctHeight>0</wp14:pctHeight>
            </wp14:sizeRelV>
          </wp:anchor>
        </w:drawing>
      </w:r>
      <w:r w:rsidR="00FF5A4D">
        <w:t>General Geometric Replacement</w:t>
      </w:r>
      <w:bookmarkEnd w:id="193"/>
    </w:p>
    <w:p w14:paraId="6B3EE5CF" w14:textId="7D5196D6" w:rsidR="00FF5A4D" w:rsidRPr="008B0F05" w:rsidRDefault="008B0F05" w:rsidP="00FF5A4D">
      <w:r>
        <w:t xml:space="preserve">The idea is to replace a subset of adjacent triangles by a simplified set with the same boundary, this is also called </w:t>
      </w:r>
      <w:r>
        <w:rPr>
          <w:b/>
        </w:rPr>
        <w:t>multi-triangulation</w:t>
      </w:r>
      <w:r>
        <w:t xml:space="preserve"> and can in general encode edge collapses, vertex removals and edge flips. </w:t>
      </w:r>
    </w:p>
    <w:p w14:paraId="0485D235" w14:textId="1C8A85FF" w:rsidR="008B0F05" w:rsidRDefault="008B0F05" w:rsidP="00FF5A4D"/>
    <w:p w14:paraId="75E0735C" w14:textId="3F083BC5" w:rsidR="00271C12" w:rsidRDefault="00271C12" w:rsidP="00FF5A4D">
      <w:r>
        <w:t xml:space="preserve">In general, pure geometric simplification is not enough. </w:t>
      </w:r>
    </w:p>
    <w:p w14:paraId="39E9CD0F" w14:textId="3FEF2D9F" w:rsidR="00271C12" w:rsidRDefault="00271C12" w:rsidP="00271C12">
      <w:pPr>
        <w:pStyle w:val="Heading2"/>
      </w:pPr>
      <w:bookmarkStart w:id="194" w:name="_Toc439602023"/>
      <w:r>
        <w:t>Simplification Frameworks</w:t>
      </w:r>
      <w:bookmarkEnd w:id="194"/>
    </w:p>
    <w:p w14:paraId="596C7FC8" w14:textId="1B697E4C" w:rsidR="00271C12" w:rsidRDefault="00271C12" w:rsidP="00271C12">
      <w:r>
        <w:t xml:space="preserve">Simplification frameworks describe how the overall algorithms work, there exist </w:t>
      </w:r>
      <w:r>
        <w:rPr>
          <w:b/>
        </w:rPr>
        <w:t>local simplification frameworks</w:t>
      </w:r>
      <w:r>
        <w:t xml:space="preserve"> (</w:t>
      </w:r>
      <w:r w:rsidR="0087155B">
        <w:t xml:space="preserve">variants include </w:t>
      </w:r>
      <w:r>
        <w:t xml:space="preserve">non-optimizing, greedy and lazy) and </w:t>
      </w:r>
      <w:r>
        <w:rPr>
          <w:b/>
        </w:rPr>
        <w:t>global simplification frameworks</w:t>
      </w:r>
      <w:r>
        <w:t xml:space="preserve"> (sample and reconstruct, use adaptive subdivision). </w:t>
      </w:r>
    </w:p>
    <w:p w14:paraId="75204FF8" w14:textId="496D49E4" w:rsidR="00271C12" w:rsidRPr="00271C12" w:rsidRDefault="0087155B" w:rsidP="0087155B">
      <w:pPr>
        <w:pStyle w:val="Heading3"/>
      </w:pPr>
      <w:bookmarkStart w:id="195" w:name="_Toc439602024"/>
      <w:r>
        <w:rPr>
          <w:noProof/>
          <w:lang w:val="de-AT" w:eastAsia="de-AT"/>
        </w:rPr>
        <w:drawing>
          <wp:anchor distT="0" distB="0" distL="114300" distR="114300" simplePos="0" relativeHeight="252052480" behindDoc="0" locked="0" layoutInCell="1" allowOverlap="1" wp14:anchorId="0AD2C270" wp14:editId="440AFA8E">
            <wp:simplePos x="0" y="0"/>
            <wp:positionH relativeFrom="margin">
              <wp:posOffset>4814570</wp:posOffset>
            </wp:positionH>
            <wp:positionV relativeFrom="paragraph">
              <wp:posOffset>73330</wp:posOffset>
            </wp:positionV>
            <wp:extent cx="2237740" cy="1850390"/>
            <wp:effectExtent l="0" t="0" r="0" b="0"/>
            <wp:wrapTight wrapText="bothSides">
              <wp:wrapPolygon edited="0">
                <wp:start x="0" y="0"/>
                <wp:lineTo x="0" y="21348"/>
                <wp:lineTo x="21330" y="21348"/>
                <wp:lineTo x="21330"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37740" cy="185039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2050432" behindDoc="0" locked="0" layoutInCell="1" allowOverlap="1" wp14:anchorId="73B591A4" wp14:editId="5ECAD0CC">
            <wp:simplePos x="0" y="0"/>
            <wp:positionH relativeFrom="margin">
              <wp:posOffset>2364105</wp:posOffset>
            </wp:positionH>
            <wp:positionV relativeFrom="paragraph">
              <wp:posOffset>341935</wp:posOffset>
            </wp:positionV>
            <wp:extent cx="2319020" cy="1586865"/>
            <wp:effectExtent l="0" t="0" r="5080" b="0"/>
            <wp:wrapTight wrapText="bothSides">
              <wp:wrapPolygon edited="0">
                <wp:start x="0" y="0"/>
                <wp:lineTo x="0" y="21263"/>
                <wp:lineTo x="21470" y="21263"/>
                <wp:lineTo x="21470"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19020" cy="158686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2048384" behindDoc="0" locked="0" layoutInCell="1" allowOverlap="1" wp14:anchorId="3D7C5E5C" wp14:editId="00B88301">
            <wp:simplePos x="0" y="0"/>
            <wp:positionH relativeFrom="margin">
              <wp:align>left</wp:align>
            </wp:positionH>
            <wp:positionV relativeFrom="paragraph">
              <wp:posOffset>318364</wp:posOffset>
            </wp:positionV>
            <wp:extent cx="2073910" cy="1214120"/>
            <wp:effectExtent l="0" t="0" r="2540" b="5080"/>
            <wp:wrapTight wrapText="bothSides">
              <wp:wrapPolygon edited="0">
                <wp:start x="0" y="0"/>
                <wp:lineTo x="0" y="21351"/>
                <wp:lineTo x="21428" y="21351"/>
                <wp:lineTo x="21428"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80977" cy="1218285"/>
                    </a:xfrm>
                    <a:prstGeom prst="rect">
                      <a:avLst/>
                    </a:prstGeom>
                  </pic:spPr>
                </pic:pic>
              </a:graphicData>
            </a:graphic>
            <wp14:sizeRelH relativeFrom="margin">
              <wp14:pctWidth>0</wp14:pctWidth>
            </wp14:sizeRelH>
            <wp14:sizeRelV relativeFrom="margin">
              <wp14:pctHeight>0</wp14:pctHeight>
            </wp14:sizeRelV>
          </wp:anchor>
        </w:drawing>
      </w:r>
      <w:r>
        <w:t>Local simplification Frameworks - variants</w:t>
      </w:r>
      <w:bookmarkEnd w:id="195"/>
    </w:p>
    <w:p w14:paraId="3380880B" w14:textId="6B3201FD" w:rsidR="008B0F05" w:rsidRDefault="008B0F05" w:rsidP="00FF5A4D"/>
    <w:p w14:paraId="64EFDE78" w14:textId="69023A2F" w:rsidR="008B0F05" w:rsidRDefault="0087155B" w:rsidP="0087155B">
      <w:pPr>
        <w:pStyle w:val="Heading3"/>
      </w:pPr>
      <w:bookmarkStart w:id="196" w:name="_Toc439602025"/>
      <w:r>
        <w:t>Global Geometry Simplification</w:t>
      </w:r>
      <w:bookmarkEnd w:id="196"/>
    </w:p>
    <w:p w14:paraId="61367E94" w14:textId="74F3C039" w:rsidR="008B0F05" w:rsidRDefault="0087155B" w:rsidP="00FF5A4D">
      <w:r>
        <w:rPr>
          <w:b/>
        </w:rPr>
        <w:t>Global geometry simplification</w:t>
      </w:r>
      <w:r>
        <w:t xml:space="preserve"> is available in two variants.</w:t>
      </w:r>
    </w:p>
    <w:p w14:paraId="139C79A7" w14:textId="462252A0" w:rsidR="0087155B" w:rsidRPr="0087155B" w:rsidRDefault="0087155B" w:rsidP="0087155B">
      <w:pPr>
        <w:pStyle w:val="Heading4"/>
      </w:pPr>
      <w:r>
        <w:t>Sample and Reconstruct</w:t>
      </w:r>
    </w:p>
    <w:p w14:paraId="02A2DD92" w14:textId="3BE304D0" w:rsidR="008B0F05" w:rsidRDefault="0087155B" w:rsidP="00FF5A4D">
      <w:r>
        <w:t xml:space="preserve">Here, the surface is scattered randomly with sample points, which can repel each other. Then, the number of sample points is reduced and the surface is reconstructed. </w:t>
      </w:r>
    </w:p>
    <w:p w14:paraId="0F3C7EBA" w14:textId="20DE8BB8" w:rsidR="0087155B" w:rsidRDefault="0087155B" w:rsidP="0087155B">
      <w:pPr>
        <w:pStyle w:val="Heading4"/>
      </w:pPr>
      <w:r>
        <w:t>Adaptive Subdivision</w:t>
      </w:r>
    </w:p>
    <w:p w14:paraId="448797FD" w14:textId="1DB8C1A3" w:rsidR="0087155B" w:rsidRDefault="0087155B" w:rsidP="0087155B">
      <w:r>
        <w:t xml:space="preserve">A very simply </w:t>
      </w:r>
      <w:r>
        <w:rPr>
          <w:i/>
        </w:rPr>
        <w:t xml:space="preserve">base model </w:t>
      </w:r>
      <w:r>
        <w:t xml:space="preserve">is created that represents the model and the faces of this model are selectively subdivided until the fidelity criterion is met. This can be used in </w:t>
      </w:r>
      <w:r>
        <w:rPr>
          <w:b/>
        </w:rPr>
        <w:t>multiresolution modeling</w:t>
      </w:r>
      <w:r>
        <w:t xml:space="preserve">. </w:t>
      </w:r>
    </w:p>
    <w:p w14:paraId="7F078204" w14:textId="77777777" w:rsidR="008E59E7" w:rsidRDefault="008E59E7" w:rsidP="0087155B"/>
    <w:p w14:paraId="5E13DAFF" w14:textId="77777777" w:rsidR="008E59E7" w:rsidRDefault="008E59E7" w:rsidP="0087155B"/>
    <w:p w14:paraId="3AC5591B" w14:textId="77777777" w:rsidR="008E59E7" w:rsidRPr="0087155B" w:rsidRDefault="008E59E7" w:rsidP="0087155B"/>
    <w:p w14:paraId="6358683C" w14:textId="0818F9B4" w:rsidR="00EF2745" w:rsidRDefault="008E59E7" w:rsidP="008E59E7">
      <w:pPr>
        <w:pStyle w:val="Heading2"/>
      </w:pPr>
      <w:bookmarkStart w:id="197" w:name="_Toc439602026"/>
      <w:r>
        <w:rPr>
          <w:noProof/>
          <w:lang w:val="de-AT" w:eastAsia="de-AT"/>
        </w:rPr>
        <w:lastRenderedPageBreak/>
        <w:drawing>
          <wp:anchor distT="0" distB="0" distL="114300" distR="114300" simplePos="0" relativeHeight="252054528" behindDoc="0" locked="0" layoutInCell="1" allowOverlap="1" wp14:anchorId="6B0E9FB6" wp14:editId="6D81DF79">
            <wp:simplePos x="0" y="0"/>
            <wp:positionH relativeFrom="margin">
              <wp:align>right</wp:align>
            </wp:positionH>
            <wp:positionV relativeFrom="paragraph">
              <wp:posOffset>0</wp:posOffset>
            </wp:positionV>
            <wp:extent cx="3006725" cy="2251075"/>
            <wp:effectExtent l="0" t="0" r="3175" b="0"/>
            <wp:wrapTight wrapText="bothSides">
              <wp:wrapPolygon edited="0">
                <wp:start x="0" y="0"/>
                <wp:lineTo x="0" y="21387"/>
                <wp:lineTo x="21486" y="21387"/>
                <wp:lineTo x="21486"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06725" cy="2251075"/>
                    </a:xfrm>
                    <a:prstGeom prst="rect">
                      <a:avLst/>
                    </a:prstGeom>
                  </pic:spPr>
                </pic:pic>
              </a:graphicData>
            </a:graphic>
            <wp14:sizeRelH relativeFrom="margin">
              <wp14:pctWidth>0</wp14:pctWidth>
            </wp14:sizeRelH>
            <wp14:sizeRelV relativeFrom="margin">
              <wp14:pctHeight>0</wp14:pctHeight>
            </wp14:sizeRelV>
          </wp:anchor>
        </w:drawing>
      </w:r>
      <w:r>
        <w:t>Vertex Clustering</w:t>
      </w:r>
      <w:bookmarkEnd w:id="197"/>
    </w:p>
    <w:p w14:paraId="51A3A854" w14:textId="2246CA36" w:rsidR="00EF2745" w:rsidRDefault="008E59E7" w:rsidP="008A6B60">
      <w:r>
        <w:t xml:space="preserve">The </w:t>
      </w:r>
      <w:r>
        <w:rPr>
          <w:b/>
        </w:rPr>
        <w:t>resolution of the grid</w:t>
      </w:r>
      <w:r>
        <w:t xml:space="preserve"> determines the degree of simplification, this is very fast and robust (topology-insensitive), but it is difficult to specify the degree of simplification, it only has low fidelity and the underlying grid creates a sensitivity to the model orientation. </w:t>
      </w:r>
    </w:p>
    <w:p w14:paraId="6B10BF78" w14:textId="7D2AE607" w:rsidR="008E59E7" w:rsidRDefault="008E59E7" w:rsidP="008E59E7">
      <w:pPr>
        <w:pStyle w:val="Heading2"/>
      </w:pPr>
      <w:bookmarkStart w:id="198" w:name="_Toc439602027"/>
      <w:r>
        <w:t>Simplification Objectives</w:t>
      </w:r>
      <w:bookmarkEnd w:id="198"/>
    </w:p>
    <w:p w14:paraId="7C8E60F7" w14:textId="1B6E5284" w:rsidR="008E59E7" w:rsidRDefault="00723D6F" w:rsidP="008E59E7">
      <w:r>
        <w:rPr>
          <w:noProof/>
          <w:lang w:val="de-AT" w:eastAsia="de-AT"/>
        </w:rPr>
        <w:drawing>
          <wp:anchor distT="0" distB="0" distL="114300" distR="114300" simplePos="0" relativeHeight="252056576" behindDoc="0" locked="0" layoutInCell="1" allowOverlap="1" wp14:anchorId="496C6D24" wp14:editId="73CFCD8F">
            <wp:simplePos x="0" y="0"/>
            <wp:positionH relativeFrom="margin">
              <wp:align>right</wp:align>
            </wp:positionH>
            <wp:positionV relativeFrom="paragraph">
              <wp:posOffset>831088</wp:posOffset>
            </wp:positionV>
            <wp:extent cx="2835910" cy="2077085"/>
            <wp:effectExtent l="0" t="0" r="2540" b="0"/>
            <wp:wrapTight wrapText="bothSides">
              <wp:wrapPolygon edited="0">
                <wp:start x="0" y="0"/>
                <wp:lineTo x="0" y="21395"/>
                <wp:lineTo x="21474" y="21395"/>
                <wp:lineTo x="21474"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35910" cy="2077085"/>
                    </a:xfrm>
                    <a:prstGeom prst="rect">
                      <a:avLst/>
                    </a:prstGeom>
                  </pic:spPr>
                </pic:pic>
              </a:graphicData>
            </a:graphic>
            <wp14:sizeRelH relativeFrom="margin">
              <wp14:pctWidth>0</wp14:pctWidth>
            </wp14:sizeRelH>
            <wp14:sizeRelV relativeFrom="margin">
              <wp14:pctHeight>0</wp14:pctHeight>
            </wp14:sizeRelV>
          </wp:anchor>
        </w:drawing>
      </w:r>
      <w:r w:rsidR="008E59E7">
        <w:t xml:space="preserve">There are generally two simplification objectives, a </w:t>
      </w:r>
      <w:r w:rsidR="008E59E7">
        <w:rPr>
          <w:b/>
        </w:rPr>
        <w:t>fidelity-based simplification</w:t>
      </w:r>
      <w:r w:rsidR="008E59E7">
        <w:t xml:space="preserve"> (user specifies quality, leads to a constant approximation error) and a </w:t>
      </w:r>
      <w:r w:rsidR="008E59E7">
        <w:rPr>
          <w:b/>
        </w:rPr>
        <w:t>budget-based simplification</w:t>
      </w:r>
      <w:r w:rsidR="008E59E7">
        <w:t xml:space="preserve"> (user specifies desired primitive count, leads to constant approximation time), ideally both should be used. </w:t>
      </w:r>
    </w:p>
    <w:p w14:paraId="6AD4DF8C" w14:textId="359A8C49" w:rsidR="00D3155E" w:rsidRDefault="00D3155E" w:rsidP="00D3155E">
      <w:pPr>
        <w:pStyle w:val="Heading2"/>
      </w:pPr>
      <w:bookmarkStart w:id="199" w:name="_Toc439602028"/>
      <w:r>
        <w:t>Error measures</w:t>
      </w:r>
      <w:bookmarkEnd w:id="199"/>
    </w:p>
    <w:p w14:paraId="0390F48D" w14:textId="734CFCB3" w:rsidR="00D3155E" w:rsidRDefault="00D3155E" w:rsidP="00D3155E">
      <w:r>
        <w:t xml:space="preserve">There are various error measures that can used like </w:t>
      </w:r>
      <w:r>
        <w:rPr>
          <w:b/>
        </w:rPr>
        <w:t>vertex-vertex distance, vertex-plane distance, point-surface distance, surface-surface distance</w:t>
      </w:r>
      <w:r>
        <w:t xml:space="preserve">. </w:t>
      </w:r>
    </w:p>
    <w:p w14:paraId="4BD194C6" w14:textId="7662A54A" w:rsidR="004A2619" w:rsidRPr="00D3155E" w:rsidRDefault="004A2619" w:rsidP="004A2619">
      <w:pPr>
        <w:pStyle w:val="Heading2"/>
      </w:pPr>
      <w:bookmarkStart w:id="200" w:name="_Toc439602029"/>
      <w:r>
        <w:t>Quadric Error Metric</w:t>
      </w:r>
      <w:bookmarkEnd w:id="200"/>
    </w:p>
    <w:p w14:paraId="0E7D72E3" w14:textId="1D779E6C" w:rsidR="00EF2745" w:rsidRPr="00723D6F" w:rsidRDefault="00723D6F" w:rsidP="008A6B60">
      <w:r>
        <w:t xml:space="preserve">To calculate a </w:t>
      </w:r>
      <w:r>
        <w:rPr>
          <w:b/>
        </w:rPr>
        <w:t>quadratic error metric</w:t>
      </w:r>
      <w:r>
        <w:t xml:space="preserve">, the vertex-plane distance is looked at and the goal is to minimize the distance to all planes at a certain vertex. </w:t>
      </w:r>
    </w:p>
    <w:p w14:paraId="7DAD362B" w14:textId="3618B546" w:rsidR="00EF2745" w:rsidRDefault="00723D6F" w:rsidP="008A6B60">
      <w:r>
        <w:rPr>
          <w:noProof/>
          <w:lang w:val="de-AT" w:eastAsia="de-AT"/>
        </w:rPr>
        <w:drawing>
          <wp:anchor distT="0" distB="0" distL="114300" distR="114300" simplePos="0" relativeHeight="252058624" behindDoc="0" locked="0" layoutInCell="1" allowOverlap="1" wp14:anchorId="24032624" wp14:editId="0712F0D9">
            <wp:simplePos x="0" y="0"/>
            <wp:positionH relativeFrom="margin">
              <wp:align>left</wp:align>
            </wp:positionH>
            <wp:positionV relativeFrom="paragraph">
              <wp:posOffset>388570</wp:posOffset>
            </wp:positionV>
            <wp:extent cx="3583940" cy="2458720"/>
            <wp:effectExtent l="0" t="0" r="0" b="0"/>
            <wp:wrapTight wrapText="bothSides">
              <wp:wrapPolygon edited="0">
                <wp:start x="0" y="0"/>
                <wp:lineTo x="0" y="21421"/>
                <wp:lineTo x="21470" y="21421"/>
                <wp:lineTo x="21470"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83940" cy="2458720"/>
                    </a:xfrm>
                    <a:prstGeom prst="rect">
                      <a:avLst/>
                    </a:prstGeom>
                  </pic:spPr>
                </pic:pic>
              </a:graphicData>
            </a:graphic>
            <wp14:sizeRelH relativeFrom="margin">
              <wp14:pctWidth>0</wp14:pctWidth>
            </wp14:sizeRelH>
            <wp14:sizeRelV relativeFrom="margin">
              <wp14:pctHeight>0</wp14:pctHeight>
            </wp14:sizeRelV>
          </wp:anchor>
        </w:drawing>
      </w:r>
    </w:p>
    <w:p w14:paraId="2DC8B126" w14:textId="768DCD86" w:rsidR="0087155B" w:rsidRDefault="00723D6F" w:rsidP="008A6B60">
      <w:r>
        <w:rPr>
          <w:noProof/>
          <w:lang w:val="de-AT" w:eastAsia="de-AT"/>
        </w:rPr>
        <w:drawing>
          <wp:anchor distT="0" distB="0" distL="114300" distR="114300" simplePos="0" relativeHeight="252060672" behindDoc="0" locked="0" layoutInCell="1" allowOverlap="1" wp14:anchorId="09775B72" wp14:editId="154440DD">
            <wp:simplePos x="0" y="0"/>
            <wp:positionH relativeFrom="column">
              <wp:posOffset>3595269</wp:posOffset>
            </wp:positionH>
            <wp:positionV relativeFrom="paragraph">
              <wp:posOffset>17476</wp:posOffset>
            </wp:positionV>
            <wp:extent cx="3395980" cy="2507615"/>
            <wp:effectExtent l="0" t="0" r="0" b="6985"/>
            <wp:wrapTight wrapText="bothSides">
              <wp:wrapPolygon edited="0">
                <wp:start x="0" y="0"/>
                <wp:lineTo x="0" y="21496"/>
                <wp:lineTo x="21447" y="21496"/>
                <wp:lineTo x="21447"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95980" cy="2507615"/>
                    </a:xfrm>
                    <a:prstGeom prst="rect">
                      <a:avLst/>
                    </a:prstGeom>
                  </pic:spPr>
                </pic:pic>
              </a:graphicData>
            </a:graphic>
            <wp14:sizeRelH relativeFrom="margin">
              <wp14:pctWidth>0</wp14:pctWidth>
            </wp14:sizeRelH>
            <wp14:sizeRelV relativeFrom="margin">
              <wp14:pctHeight>0</wp14:pctHeight>
            </wp14:sizeRelV>
          </wp:anchor>
        </w:drawing>
      </w:r>
    </w:p>
    <w:p w14:paraId="0740BD4C" w14:textId="46CE61E1" w:rsidR="0087155B" w:rsidRDefault="0087155B" w:rsidP="008A6B60"/>
    <w:p w14:paraId="59AAD2D1" w14:textId="77777777" w:rsidR="0087155B" w:rsidRDefault="0087155B" w:rsidP="008A6B60"/>
    <w:p w14:paraId="7D01DCC6" w14:textId="147DB15D" w:rsidR="00723D6F" w:rsidRDefault="00723D6F" w:rsidP="004A2619">
      <w:pPr>
        <w:pStyle w:val="Heading3"/>
      </w:pPr>
      <w:bookmarkStart w:id="201" w:name="_Toc439602030"/>
      <w:r>
        <w:lastRenderedPageBreak/>
        <w:t>Optimal Vertex Placement</w:t>
      </w:r>
      <w:bookmarkEnd w:id="201"/>
    </w:p>
    <w:p w14:paraId="50A63CF7" w14:textId="41679DB1" w:rsidR="00723D6F" w:rsidRPr="00723D6F" w:rsidRDefault="00723D6F" w:rsidP="00723D6F">
      <w:r>
        <w:t xml:space="preserve">Each vertex has a quadratic error metric Q associated with it, this error is zero for original vertices and nonzero for vertices created by merge operations. By </w:t>
      </w:r>
      <w:r>
        <w:rPr>
          <w:b/>
        </w:rPr>
        <w:t>minimizing Q</w:t>
      </w:r>
      <w:r>
        <w:t xml:space="preserve">, the optimal coordinates for placing a new vertex can be calculated. </w:t>
      </w:r>
    </w:p>
    <w:p w14:paraId="7CAE5F9D" w14:textId="65AAA654" w:rsidR="00723D6F" w:rsidRDefault="004A2619" w:rsidP="004A2619">
      <w:pPr>
        <w:pStyle w:val="Heading3"/>
      </w:pPr>
      <w:bookmarkStart w:id="202" w:name="_Toc439602031"/>
      <w:r>
        <w:t>Boundary Preservation</w:t>
      </w:r>
      <w:bookmarkEnd w:id="202"/>
    </w:p>
    <w:p w14:paraId="416BF534" w14:textId="36F228BE" w:rsidR="004A2619" w:rsidRDefault="004A2619" w:rsidP="004A2619">
      <w:r>
        <w:t xml:space="preserve">To preserve important boundaries, edges are labeled as </w:t>
      </w:r>
      <w:r w:rsidRPr="004A2619">
        <w:rPr>
          <w:i/>
        </w:rPr>
        <w:t>normal</w:t>
      </w:r>
      <w:r>
        <w:t xml:space="preserve"> or as </w:t>
      </w:r>
      <w:r>
        <w:rPr>
          <w:i/>
        </w:rPr>
        <w:t>discontinuity</w:t>
      </w:r>
      <w:r>
        <w:t xml:space="preserve">. For each face with discontinuity, a plane is formed perpendicularly intersecting the discontinuous edge. Planes then are converted into quadrics and can be weighted more heavily with respect to the error value. </w:t>
      </w:r>
    </w:p>
    <w:p w14:paraId="0311E222" w14:textId="6296F50F" w:rsidR="004A2619" w:rsidRDefault="004A2619" w:rsidP="004A2619">
      <w:r>
        <w:t>Quadric Error metric is fast and delivers good fidelity even with drastic reduction, it is able to merge objects (aggregation) and handles non-manifold surfaces.</w:t>
      </w:r>
    </w:p>
    <w:p w14:paraId="5E0435F6" w14:textId="4AC1A119" w:rsidR="004A2619" w:rsidRDefault="004A2619" w:rsidP="004A2619">
      <w:r>
        <w:t xml:space="preserve">But it can introduce non-manifold surfaces, the algorithm parameters vary with the model density and are therefore hard to choose. Furthermore, it needs extension to handle color (7x7 matrices). </w:t>
      </w:r>
    </w:p>
    <w:p w14:paraId="130145CC" w14:textId="5D34203A" w:rsidR="00B15809" w:rsidRDefault="00B15809" w:rsidP="00B15809">
      <w:pPr>
        <w:pStyle w:val="Heading2"/>
      </w:pPr>
      <w:bookmarkStart w:id="203" w:name="_Toc439602032"/>
      <w:r>
        <w:t>Image-driven simplification</w:t>
      </w:r>
      <w:bookmarkEnd w:id="203"/>
    </w:p>
    <w:p w14:paraId="601CF569" w14:textId="306B65AB" w:rsidR="004A2619" w:rsidRDefault="00B15809" w:rsidP="004A2619">
      <w:r>
        <w:t xml:space="preserve">The error is measured by rendering the different images and comparing the result, attributes and shading error is captures as well as the texture content. </w:t>
      </w:r>
    </w:p>
    <w:p w14:paraId="565EBCB5" w14:textId="6EBDF384" w:rsidR="00971189" w:rsidRDefault="00971189" w:rsidP="00971189">
      <w:pPr>
        <w:pStyle w:val="Heading2"/>
      </w:pPr>
      <w:bookmarkStart w:id="204" w:name="_Toc439602033"/>
      <w:r>
        <w:t>Appearance-Preserving Simplification</w:t>
      </w:r>
      <w:bookmarkEnd w:id="204"/>
    </w:p>
    <w:p w14:paraId="0B7A528F" w14:textId="0833F84E" w:rsidR="00971189" w:rsidRDefault="00971189" w:rsidP="00971189">
      <w:r>
        <w:t xml:space="preserve">The reduction is drastic with this variant, but the lost geometry is simulated using bump maps. </w:t>
      </w:r>
    </w:p>
    <w:p w14:paraId="4CC98ACC" w14:textId="77A20D51" w:rsidR="00971189" w:rsidRDefault="00971189" w:rsidP="00971189">
      <w:pPr>
        <w:pStyle w:val="Heading2"/>
      </w:pPr>
      <w:bookmarkStart w:id="205" w:name="_Toc439602034"/>
      <w:r>
        <w:t>LOD Representation Frameworks</w:t>
      </w:r>
      <w:bookmarkEnd w:id="205"/>
    </w:p>
    <w:p w14:paraId="6ADE925E" w14:textId="4C23C414" w:rsidR="00971189" w:rsidRDefault="00971189" w:rsidP="00971189">
      <w:pPr>
        <w:pStyle w:val="Heading3"/>
      </w:pPr>
      <w:bookmarkStart w:id="206" w:name="_Toc439602035"/>
      <w:r>
        <w:t>Discrete LOD</w:t>
      </w:r>
      <w:bookmarkEnd w:id="206"/>
    </w:p>
    <w:p w14:paraId="39D8C5A9" w14:textId="3712250E" w:rsidR="00971189" w:rsidRDefault="00971189" w:rsidP="00971189">
      <w:r>
        <w:t xml:space="preserve">This is the traditional approach, it decouples simplification and rendering, the LOD creation itself does not need to address the real-time rendering constraints, the run-time rendering engine simply picks the LODs. It also fits modern graphics hardware very well as it is easy to compile into triangle strips and cache-aware vertex arrays, that render much faster than immediate-mode triangles on today’s hardware. </w:t>
      </w:r>
    </w:p>
    <w:p w14:paraId="77FDE6D2" w14:textId="12EFF525" w:rsidR="00DD1496" w:rsidRDefault="00DD1496" w:rsidP="00971189">
      <w:r>
        <w:t xml:space="preserve">But sometimes discrete LOD is not really suitable for drastic simplification and there are also better approaches concerning fidelity in theory. </w:t>
      </w:r>
    </w:p>
    <w:p w14:paraId="1A9C404B" w14:textId="04684CD8" w:rsidR="00DD1496" w:rsidRDefault="00DD1496" w:rsidP="00DD1496">
      <w:pPr>
        <w:pStyle w:val="Heading3"/>
      </w:pPr>
      <w:bookmarkStart w:id="207" w:name="_Toc439602036"/>
      <w:r>
        <w:t>Continuous LOD</w:t>
      </w:r>
      <w:bookmarkEnd w:id="207"/>
    </w:p>
    <w:p w14:paraId="31324E8E" w14:textId="77777777" w:rsidR="003345DF" w:rsidRDefault="00DD1496" w:rsidP="00DD1496">
      <w:r>
        <w:t xml:space="preserve">This is a departure from the traditional approach, where individual levels of detail are created in a preprocess, here a </w:t>
      </w:r>
      <w:r>
        <w:rPr>
          <w:b/>
        </w:rPr>
        <w:t>data structure is created</w:t>
      </w:r>
      <w:r>
        <w:t xml:space="preserve"> from which the desired level of detail can be </w:t>
      </w:r>
      <w:r>
        <w:rPr>
          <w:b/>
        </w:rPr>
        <w:t>extracted at run time</w:t>
      </w:r>
      <w:r>
        <w:t xml:space="preserve">. </w:t>
      </w:r>
      <w:r w:rsidR="00BC6618">
        <w:t xml:space="preserve">By allowing better granularity also better fidelity follows, this is possible by specifying the LOD exactly and not choosing from a few pre-created options. Thus, objects use no more polygons than necessary, which frees up polygons for other objects, this results in a better resource utilization, leading to a better overall fidelity. </w:t>
      </w:r>
    </w:p>
    <w:p w14:paraId="775B4B65" w14:textId="2087FBEF" w:rsidR="00DD1496" w:rsidRDefault="003345DF" w:rsidP="00DD1496">
      <w:r>
        <w:rPr>
          <w:noProof/>
          <w:lang w:val="de-AT" w:eastAsia="de-AT"/>
        </w:rPr>
        <w:lastRenderedPageBreak/>
        <w:drawing>
          <wp:anchor distT="0" distB="0" distL="114300" distR="114300" simplePos="0" relativeHeight="252062720" behindDoc="0" locked="0" layoutInCell="1" allowOverlap="1" wp14:anchorId="0A234FD9" wp14:editId="18838BDC">
            <wp:simplePos x="0" y="0"/>
            <wp:positionH relativeFrom="margin">
              <wp:align>right</wp:align>
            </wp:positionH>
            <wp:positionV relativeFrom="paragraph">
              <wp:posOffset>5715</wp:posOffset>
            </wp:positionV>
            <wp:extent cx="2772410" cy="1985010"/>
            <wp:effectExtent l="0" t="0" r="8890" b="0"/>
            <wp:wrapTight wrapText="bothSides">
              <wp:wrapPolygon edited="0">
                <wp:start x="0" y="0"/>
                <wp:lineTo x="0" y="21351"/>
                <wp:lineTo x="21521" y="21351"/>
                <wp:lineTo x="21521"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72410" cy="1985010"/>
                    </a:xfrm>
                    <a:prstGeom prst="rect">
                      <a:avLst/>
                    </a:prstGeom>
                  </pic:spPr>
                </pic:pic>
              </a:graphicData>
            </a:graphic>
            <wp14:sizeRelH relativeFrom="margin">
              <wp14:pctWidth>0</wp14:pctWidth>
            </wp14:sizeRelH>
            <wp14:sizeRelV relativeFrom="margin">
              <wp14:pctHeight>0</wp14:pctHeight>
            </wp14:sizeRelV>
          </wp:anchor>
        </w:drawing>
      </w:r>
      <w:r w:rsidR="00731922">
        <w:t xml:space="preserve">Also, as there is no switching between LOD that would introduce a </w:t>
      </w:r>
      <w:r w:rsidR="00731922">
        <w:rPr>
          <w:i/>
        </w:rPr>
        <w:t>visual popping</w:t>
      </w:r>
      <w:r w:rsidR="00731922">
        <w:t xml:space="preserve"> effect, here the detail can be adjusted gradually and incrementally, therefore reducing the visual pops. It can even </w:t>
      </w:r>
      <w:r w:rsidR="00731922">
        <w:rPr>
          <w:b/>
        </w:rPr>
        <w:t xml:space="preserve">geomorph </w:t>
      </w:r>
      <w:r w:rsidR="00731922">
        <w:t xml:space="preserve">the fine-grained simplification operations over several frames to eliminate pops (this is done in the vertex shader). </w:t>
      </w:r>
    </w:p>
    <w:p w14:paraId="0D73AA31" w14:textId="40CA00A8" w:rsidR="00BC0A30" w:rsidRPr="00BC0A30" w:rsidRDefault="00BC0A30" w:rsidP="00DD1496">
      <w:r>
        <w:t xml:space="preserve">It also supports </w:t>
      </w:r>
      <w:r>
        <w:rPr>
          <w:b/>
        </w:rPr>
        <w:t>progressive transmission (streaming)</w:t>
      </w:r>
      <w:r>
        <w:t xml:space="preserve"> and leads to a </w:t>
      </w:r>
      <w:r>
        <w:rPr>
          <w:b/>
        </w:rPr>
        <w:t>view-dependent LOD</w:t>
      </w:r>
      <w:r>
        <w:t xml:space="preserve"> as it uses the current view parameters to select the best representation for the current view, single objects may thus span several levels of detail. </w:t>
      </w:r>
    </w:p>
    <w:p w14:paraId="63CFCABB" w14:textId="68D637E7" w:rsidR="00723D6F" w:rsidRDefault="003345DF" w:rsidP="00723D6F">
      <w:r>
        <w:t xml:space="preserve">With this view-dependency, nearby portions of objects can be shown at a higher resolution than distant portions and also the silhouette can be shown at a higher resolution than the interior regions. </w:t>
      </w:r>
      <w:r w:rsidR="008D1189">
        <w:t xml:space="preserve">With this, even better granularity can be provided and it enables drastic simplification of very large objects. </w:t>
      </w:r>
    </w:p>
    <w:p w14:paraId="6B2CD71E" w14:textId="419F695C" w:rsidR="00211EEC" w:rsidRDefault="00211EEC" w:rsidP="00211EEC">
      <w:pPr>
        <w:pStyle w:val="Heading3"/>
      </w:pPr>
      <w:bookmarkStart w:id="208" w:name="_Toc439602037"/>
      <w:r>
        <w:t>Terrain LOD</w:t>
      </w:r>
      <w:bookmarkEnd w:id="208"/>
    </w:p>
    <w:p w14:paraId="35957467" w14:textId="135F77B8" w:rsidR="00211EEC" w:rsidRDefault="00211EEC" w:rsidP="00211EEC">
      <w:r>
        <w:t xml:space="preserve">Terrain LOD has been around for a long time, here the geometry is more constrained and requires specialized solutions, as it is simultaneously very near and very far, and this requires a </w:t>
      </w:r>
      <w:r>
        <w:rPr>
          <w:b/>
        </w:rPr>
        <w:t>progressive/view-dependent LOD</w:t>
      </w:r>
      <w:r>
        <w:t xml:space="preserve">. It may pose problems with the dynamic modification if the terrain data and fast rotations of the camera. </w:t>
      </w:r>
    </w:p>
    <w:p w14:paraId="3F2A23EF" w14:textId="72B5C9CB" w:rsidR="00574866" w:rsidRDefault="00574866" w:rsidP="00574866">
      <w:pPr>
        <w:pStyle w:val="Heading3"/>
      </w:pPr>
      <w:bookmarkStart w:id="209" w:name="_Toc439602038"/>
      <w:r>
        <w:t>Regular Grids</w:t>
      </w:r>
      <w:bookmarkEnd w:id="209"/>
    </w:p>
    <w:p w14:paraId="27ED8E87" w14:textId="3CC5B363" w:rsidR="00F7740B" w:rsidRDefault="00F7740B" w:rsidP="00F7740B">
      <w:r>
        <w:t>Regular grids provide a uniform array of height values that are simple to store, manipulate and easy to interpolate to find elevations. It is used most by implementers and allows for easy view culling and collision detection and requires less memory.</w:t>
      </w:r>
    </w:p>
    <w:p w14:paraId="3B9F0063" w14:textId="678F3BB5" w:rsidR="00F7740B" w:rsidRDefault="00F7740B" w:rsidP="00F7740B">
      <w:pPr>
        <w:pStyle w:val="Heading3"/>
      </w:pPr>
      <w:bookmarkStart w:id="210" w:name="_Toc439602039"/>
      <w:r>
        <w:t>Tins</w:t>
      </w:r>
      <w:bookmarkEnd w:id="210"/>
    </w:p>
    <w:p w14:paraId="3F792CA2" w14:textId="4D624FCF" w:rsidR="00F7740B" w:rsidRDefault="00F7740B" w:rsidP="00F7740B">
      <w:r>
        <w:rPr>
          <w:noProof/>
          <w:lang w:val="de-AT" w:eastAsia="de-AT"/>
        </w:rPr>
        <w:drawing>
          <wp:anchor distT="0" distB="0" distL="114300" distR="114300" simplePos="0" relativeHeight="252064768" behindDoc="0" locked="0" layoutInCell="1" allowOverlap="1" wp14:anchorId="747704F3" wp14:editId="4336EB57">
            <wp:simplePos x="0" y="0"/>
            <wp:positionH relativeFrom="margin">
              <wp:align>right</wp:align>
            </wp:positionH>
            <wp:positionV relativeFrom="paragraph">
              <wp:posOffset>256819</wp:posOffset>
            </wp:positionV>
            <wp:extent cx="2267585" cy="1310005"/>
            <wp:effectExtent l="0" t="0" r="0" b="4445"/>
            <wp:wrapTight wrapText="bothSides">
              <wp:wrapPolygon edited="0">
                <wp:start x="0" y="0"/>
                <wp:lineTo x="0" y="21359"/>
                <wp:lineTo x="21412" y="21359"/>
                <wp:lineTo x="21412"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67585" cy="1310005"/>
                    </a:xfrm>
                    <a:prstGeom prst="rect">
                      <a:avLst/>
                    </a:prstGeom>
                  </pic:spPr>
                </pic:pic>
              </a:graphicData>
            </a:graphic>
            <wp14:sizeRelH relativeFrom="margin">
              <wp14:pctWidth>0</wp14:pctWidth>
            </wp14:sizeRelH>
            <wp14:sizeRelV relativeFrom="margin">
              <wp14:pctHeight>0</wp14:pctHeight>
            </wp14:sizeRelV>
          </wp:anchor>
        </w:drawing>
      </w:r>
      <w:r>
        <w:rPr>
          <w:b/>
        </w:rPr>
        <w:t>TINs (Triangulated Irregular Networks)</w:t>
      </w:r>
      <w:r>
        <w:t xml:space="preserve"> need fewer polygons to attain the required accuracy and do higher sampling in bumpier regions and coarser sampling on flat ones, it is possible to model maxima, minima, ridges, valleys …</w:t>
      </w:r>
    </w:p>
    <w:p w14:paraId="3F09076A" w14:textId="25C146B0" w:rsidR="00F7740B" w:rsidRDefault="00F7740B" w:rsidP="00F7740B">
      <w:pPr>
        <w:pStyle w:val="Heading2"/>
      </w:pPr>
      <w:bookmarkStart w:id="211" w:name="_Toc439602040"/>
      <w:r>
        <w:t>LOD Hierarchy Structures</w:t>
      </w:r>
      <w:bookmarkEnd w:id="211"/>
    </w:p>
    <w:p w14:paraId="7874B689" w14:textId="15658AE3" w:rsidR="00F7740B" w:rsidRPr="00F7740B" w:rsidRDefault="005F0C87" w:rsidP="00F7740B">
      <w:r>
        <w:rPr>
          <w:noProof/>
          <w:lang w:val="de-AT" w:eastAsia="de-AT"/>
        </w:rPr>
        <w:drawing>
          <wp:anchor distT="0" distB="0" distL="114300" distR="114300" simplePos="0" relativeHeight="252066816" behindDoc="0" locked="0" layoutInCell="1" allowOverlap="1" wp14:anchorId="53E29D14" wp14:editId="703A609D">
            <wp:simplePos x="0" y="0"/>
            <wp:positionH relativeFrom="margin">
              <wp:posOffset>2857703</wp:posOffset>
            </wp:positionH>
            <wp:positionV relativeFrom="paragraph">
              <wp:posOffset>342036</wp:posOffset>
            </wp:positionV>
            <wp:extent cx="2626360" cy="2059305"/>
            <wp:effectExtent l="0" t="0" r="2540" b="0"/>
            <wp:wrapTight wrapText="bothSides">
              <wp:wrapPolygon edited="0">
                <wp:start x="0" y="0"/>
                <wp:lineTo x="0" y="21380"/>
                <wp:lineTo x="21464" y="21380"/>
                <wp:lineTo x="21464"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26360" cy="2059305"/>
                    </a:xfrm>
                    <a:prstGeom prst="rect">
                      <a:avLst/>
                    </a:prstGeom>
                  </pic:spPr>
                </pic:pic>
              </a:graphicData>
            </a:graphic>
            <wp14:sizeRelH relativeFrom="margin">
              <wp14:pctWidth>0</wp14:pctWidth>
            </wp14:sizeRelH>
            <wp14:sizeRelV relativeFrom="margin">
              <wp14:pctHeight>0</wp14:pctHeight>
            </wp14:sizeRelV>
          </wp:anchor>
        </w:drawing>
      </w:r>
    </w:p>
    <w:p w14:paraId="3064403F" w14:textId="5E524673" w:rsidR="00F7740B" w:rsidRPr="00F7740B" w:rsidRDefault="005F0C87" w:rsidP="00F7740B">
      <w:r>
        <w:rPr>
          <w:noProof/>
          <w:lang w:val="de-AT" w:eastAsia="de-AT"/>
        </w:rPr>
        <w:drawing>
          <wp:anchor distT="0" distB="0" distL="114300" distR="114300" simplePos="0" relativeHeight="252068864" behindDoc="0" locked="0" layoutInCell="1" allowOverlap="1" wp14:anchorId="163CE0F2" wp14:editId="738DE986">
            <wp:simplePos x="0" y="0"/>
            <wp:positionH relativeFrom="margin">
              <wp:align>left</wp:align>
            </wp:positionH>
            <wp:positionV relativeFrom="paragraph">
              <wp:posOffset>102692</wp:posOffset>
            </wp:positionV>
            <wp:extent cx="2860040" cy="1911985"/>
            <wp:effectExtent l="0" t="0" r="0" b="0"/>
            <wp:wrapTight wrapText="bothSides">
              <wp:wrapPolygon edited="0">
                <wp:start x="0" y="0"/>
                <wp:lineTo x="0" y="21306"/>
                <wp:lineTo x="21437" y="21306"/>
                <wp:lineTo x="21437"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60040" cy="1911985"/>
                    </a:xfrm>
                    <a:prstGeom prst="rect">
                      <a:avLst/>
                    </a:prstGeom>
                  </pic:spPr>
                </pic:pic>
              </a:graphicData>
            </a:graphic>
            <wp14:sizeRelH relativeFrom="margin">
              <wp14:pctWidth>0</wp14:pctWidth>
            </wp14:sizeRelH>
            <wp14:sizeRelV relativeFrom="margin">
              <wp14:pctHeight>0</wp14:pctHeight>
            </wp14:sizeRelV>
          </wp:anchor>
        </w:drawing>
      </w:r>
    </w:p>
    <w:p w14:paraId="35A1655D" w14:textId="38663D34" w:rsidR="00723D6F" w:rsidRDefault="00723D6F" w:rsidP="00723D6F"/>
    <w:p w14:paraId="0BBA7D2D" w14:textId="288D3894" w:rsidR="00723D6F" w:rsidRDefault="00723D6F" w:rsidP="00723D6F"/>
    <w:p w14:paraId="0C60D967" w14:textId="6FF57C70" w:rsidR="00723D6F" w:rsidRDefault="00723D6F" w:rsidP="00723D6F"/>
    <w:p w14:paraId="350A0A43" w14:textId="0382EC58" w:rsidR="00723D6F" w:rsidRDefault="00723D6F" w:rsidP="00723D6F"/>
    <w:p w14:paraId="5D387F22" w14:textId="40A3EAAA" w:rsidR="00723D6F" w:rsidRPr="00723D6F" w:rsidRDefault="00723D6F" w:rsidP="00723D6F"/>
    <w:p w14:paraId="4B7F8D7E" w14:textId="2F1CB4BD" w:rsidR="00723D6F" w:rsidRDefault="00723D6F" w:rsidP="00A05D94"/>
    <w:p w14:paraId="7763F476" w14:textId="025B16F2" w:rsidR="00723D6F" w:rsidRPr="0099003B" w:rsidRDefault="00723D6F" w:rsidP="00A05D94"/>
    <w:p w14:paraId="56D498B8" w14:textId="337034C8" w:rsidR="005D529C" w:rsidRDefault="005D529C" w:rsidP="00A05D94"/>
    <w:p w14:paraId="0A99539C" w14:textId="77777777" w:rsidR="005F0C87" w:rsidRDefault="005F0C87" w:rsidP="00A05D94"/>
    <w:p w14:paraId="78EB0805" w14:textId="77777777" w:rsidR="005F0C87" w:rsidRDefault="005F0C87" w:rsidP="00A05D94"/>
    <w:p w14:paraId="6B9FB25B" w14:textId="77777777" w:rsidR="005F0C87" w:rsidRDefault="005F0C87" w:rsidP="00A05D94"/>
    <w:p w14:paraId="688A47B7" w14:textId="77777777" w:rsidR="005F0C87" w:rsidRDefault="005F0C87" w:rsidP="00A05D94"/>
    <w:p w14:paraId="1BEE1EA9" w14:textId="77777777" w:rsidR="005F0C87" w:rsidRDefault="005F0C87" w:rsidP="00A05D94"/>
    <w:p w14:paraId="191AF172" w14:textId="77777777" w:rsidR="005F0C87" w:rsidRDefault="005F0C87" w:rsidP="00A05D94"/>
    <w:p w14:paraId="4901664B" w14:textId="77777777" w:rsidR="005F0C87" w:rsidRDefault="005F0C87" w:rsidP="00A05D94"/>
    <w:p w14:paraId="55BE3053" w14:textId="77777777" w:rsidR="005F0C87" w:rsidRDefault="005F0C87" w:rsidP="00A05D94"/>
    <w:p w14:paraId="17B62386" w14:textId="6A89846D" w:rsidR="005F0C87" w:rsidRPr="005F0C87" w:rsidRDefault="005F0C87" w:rsidP="005F0C87">
      <w:pPr>
        <w:jc w:val="center"/>
      </w:pPr>
      <w:r w:rsidRPr="005F0C87">
        <w:rPr>
          <w:i/>
        </w:rPr>
        <w:t>We hope it gets as big as virtual reality. And we hope virtual reality gets as big as many people on the planet. Over time. This generation will take time to evolve – we want to be realistic about it – but we definitely see virtual reality as one of the simplest, most easy-to-use user experiences. If you've put on glasses before, you should be able to put on computer glasses in the future, and just be like 'oh, this is me, I know how to do this.' This isn't learning a new interface or a new controller. Ultimately this is just virtual vision."</w:t>
      </w:r>
      <w:r>
        <w:rPr>
          <w:i/>
        </w:rPr>
        <w:br/>
      </w:r>
      <w:r>
        <w:t xml:space="preserve">                                                                  Brendan Iribe | CEO at Oculus Rift | Talking about the Rift</w:t>
      </w:r>
    </w:p>
    <w:p w14:paraId="417D80E1" w14:textId="77777777" w:rsidR="005F0C87" w:rsidRDefault="005F0C87" w:rsidP="00A05D94"/>
    <w:p w14:paraId="06C6103B" w14:textId="77777777" w:rsidR="005F0C87" w:rsidRDefault="005F0C87" w:rsidP="00A05D94"/>
    <w:p w14:paraId="77696EC3" w14:textId="77777777" w:rsidR="005F0C87" w:rsidRDefault="005F0C87" w:rsidP="00A05D94"/>
    <w:p w14:paraId="22CB2C0C" w14:textId="77777777" w:rsidR="005F0C87" w:rsidRDefault="005F0C87" w:rsidP="00A05D94"/>
    <w:p w14:paraId="67658FEA" w14:textId="77777777" w:rsidR="005F0C87" w:rsidRDefault="005F0C87" w:rsidP="00A05D94"/>
    <w:p w14:paraId="3E4EEFC1" w14:textId="77777777" w:rsidR="005F0C87" w:rsidRDefault="005F0C87" w:rsidP="00A05D94"/>
    <w:p w14:paraId="7550A098" w14:textId="77777777" w:rsidR="005F0C87" w:rsidRDefault="005F0C87" w:rsidP="00A05D94"/>
    <w:p w14:paraId="312DCD1F" w14:textId="77777777" w:rsidR="005F0C87" w:rsidRDefault="005F0C87" w:rsidP="00A05D94"/>
    <w:p w14:paraId="4522F94D" w14:textId="77777777" w:rsidR="005F0C87" w:rsidRDefault="005F0C87" w:rsidP="00A05D94"/>
    <w:p w14:paraId="69C2CD0C" w14:textId="77777777" w:rsidR="005F0C87" w:rsidRDefault="005F0C87" w:rsidP="00A05D94"/>
    <w:p w14:paraId="71412989" w14:textId="77777777" w:rsidR="005F0C87" w:rsidRPr="0099003B" w:rsidRDefault="005F0C87" w:rsidP="00A05D94"/>
    <w:p w14:paraId="34F39F70" w14:textId="6BE3675A" w:rsidR="005D529C" w:rsidRPr="0099003B" w:rsidRDefault="005D529C" w:rsidP="00A05D94"/>
    <w:p w14:paraId="7F0675AF" w14:textId="23F22490" w:rsidR="005D529C" w:rsidRPr="0099003B" w:rsidRDefault="005D529C" w:rsidP="00A05D94">
      <w:pPr>
        <w:pStyle w:val="Heading1"/>
      </w:pPr>
      <w:bookmarkStart w:id="212" w:name="_Toc439602041"/>
      <w:r w:rsidRPr="0099003B">
        <w:lastRenderedPageBreak/>
        <w:t>HDR-Rendering</w:t>
      </w:r>
      <w:bookmarkEnd w:id="212"/>
    </w:p>
    <w:p w14:paraId="35DDA75F" w14:textId="43AAAEB8" w:rsidR="005D529C" w:rsidRDefault="00410CE2" w:rsidP="00A05D94">
      <w:r>
        <w:t xml:space="preserve">Standard color with 24 bit enables 16.7 million colors, more than the human eye can discriminate, but the remaining 8 bit in intensity deliver only 256 different intensities, while humans can perceive 3 orders of magnitude more contrast than a monitor can produce. The dynamic range is given as the ratio of the highest to the lowest luminance. </w:t>
      </w:r>
    </w:p>
    <w:p w14:paraId="43E7EF23" w14:textId="689C5BB7" w:rsidR="009A0764" w:rsidRDefault="009A0764" w:rsidP="00A05D94">
      <w:r>
        <w:t xml:space="preserve">With </w:t>
      </w:r>
      <w:r>
        <w:rPr>
          <w:b/>
        </w:rPr>
        <w:t>High Dynamic Range Rendering (HDR-Rendering)</w:t>
      </w:r>
      <w:r>
        <w:t xml:space="preserve">, intensities are represented as floating point to avoid clamping and round-off errors. In a final step, </w:t>
      </w:r>
      <w:r>
        <w:rPr>
          <w:b/>
        </w:rPr>
        <w:t>tone mapping</w:t>
      </w:r>
      <w:r>
        <w:t xml:space="preserve"> to 24 bit occurs which tries to preserve the maximum amount of information for displaying on a LDR device, this mapping is possible perceptually driven. </w:t>
      </w:r>
    </w:p>
    <w:p w14:paraId="036CB42D" w14:textId="7C48C470" w:rsidR="00236B70" w:rsidRDefault="00236B70" w:rsidP="00A05D94">
      <w:r>
        <w:t xml:space="preserve">With HDRR, the bright things are even brighter, dark things are even darker and details can be found in both. </w:t>
      </w:r>
    </w:p>
    <w:p w14:paraId="1057E596" w14:textId="428A6F79" w:rsidR="004B5F70" w:rsidRDefault="004B5F70" w:rsidP="004B5F70">
      <w:pPr>
        <w:pStyle w:val="Heading2"/>
      </w:pPr>
      <w:bookmarkStart w:id="213" w:name="_Toc439602042"/>
      <w:r>
        <w:t>Tonemapping</w:t>
      </w:r>
      <w:bookmarkEnd w:id="213"/>
    </w:p>
    <w:p w14:paraId="170F5707" w14:textId="611E543F" w:rsidR="004B5F70" w:rsidRDefault="000B515C" w:rsidP="004B5F70">
      <w:r>
        <w:rPr>
          <w:noProof/>
          <w:lang w:val="de-AT" w:eastAsia="de-AT"/>
        </w:rPr>
        <w:drawing>
          <wp:anchor distT="0" distB="0" distL="114300" distR="114300" simplePos="0" relativeHeight="252070912" behindDoc="0" locked="0" layoutInCell="1" allowOverlap="1" wp14:anchorId="4008B032" wp14:editId="16643574">
            <wp:simplePos x="0" y="0"/>
            <wp:positionH relativeFrom="margin">
              <wp:align>right</wp:align>
            </wp:positionH>
            <wp:positionV relativeFrom="paragraph">
              <wp:posOffset>658356</wp:posOffset>
            </wp:positionV>
            <wp:extent cx="3314700" cy="1717675"/>
            <wp:effectExtent l="0" t="0" r="0" b="0"/>
            <wp:wrapTight wrapText="bothSides">
              <wp:wrapPolygon edited="0">
                <wp:start x="0" y="0"/>
                <wp:lineTo x="0" y="21321"/>
                <wp:lineTo x="21476" y="21321"/>
                <wp:lineTo x="21476"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14700" cy="1717675"/>
                    </a:xfrm>
                    <a:prstGeom prst="rect">
                      <a:avLst/>
                    </a:prstGeom>
                  </pic:spPr>
                </pic:pic>
              </a:graphicData>
            </a:graphic>
            <wp14:sizeRelH relativeFrom="margin">
              <wp14:pctWidth>0</wp14:pctWidth>
            </wp14:sizeRelH>
            <wp14:sizeRelV relativeFrom="margin">
              <wp14:pctHeight>0</wp14:pctHeight>
            </wp14:sizeRelV>
          </wp:anchor>
        </w:drawing>
      </w:r>
      <w:r w:rsidR="003E4DE3">
        <w:t xml:space="preserve">Because of the fact, that output devices only have a limited dynamic range, there needs to happen a mapping from HDR to LDR (floating point to fixed point), this mapping should be optimized for image details, contrast and quality in general. The parameters necessary for such a compression are different for every image, this is a so-called </w:t>
      </w:r>
      <w:r w:rsidR="003E4DE3">
        <w:rPr>
          <w:b/>
        </w:rPr>
        <w:t>dynamic compression</w:t>
      </w:r>
      <w:r w:rsidR="003E4DE3">
        <w:t xml:space="preserve">. </w:t>
      </w:r>
    </w:p>
    <w:p w14:paraId="0C84650B" w14:textId="6DA11EAE" w:rsidR="000B515C" w:rsidRPr="003E4DE3" w:rsidRDefault="000B515C" w:rsidP="000B515C">
      <w:pPr>
        <w:pStyle w:val="Heading3"/>
      </w:pPr>
      <w:bookmarkStart w:id="214" w:name="_Toc439602043"/>
      <w:r>
        <w:t>Operators</w:t>
      </w:r>
      <w:bookmarkEnd w:id="214"/>
    </w:p>
    <w:p w14:paraId="000CFC71" w14:textId="66558810" w:rsidR="005D529C" w:rsidRDefault="000B515C" w:rsidP="00A05D94">
      <w:r>
        <w:t xml:space="preserve">There are two types of operators: </w:t>
      </w:r>
    </w:p>
    <w:p w14:paraId="2FAC6E1C" w14:textId="796F04E4" w:rsidR="005D529C" w:rsidRDefault="000B515C" w:rsidP="000B515C">
      <w:pPr>
        <w:pStyle w:val="Heading4"/>
      </w:pPr>
      <w:r>
        <w:t>Global</w:t>
      </w:r>
    </w:p>
    <w:p w14:paraId="1CE5C5BE" w14:textId="3DCF46B2" w:rsidR="000B515C" w:rsidRDefault="000B515C" w:rsidP="000B515C">
      <w:r>
        <w:t>The given compression curve needs to bring everything in a certain range and leave dark areas alone, this implies the following mathematical properties</w:t>
      </w:r>
    </w:p>
    <w:p w14:paraId="7A51BA61" w14:textId="38592637" w:rsidR="000B515C" w:rsidRDefault="000B515C" w:rsidP="000B515C">
      <w:pPr>
        <w:pStyle w:val="ListParagraph"/>
        <w:numPr>
          <w:ilvl w:val="0"/>
          <w:numId w:val="39"/>
        </w:numPr>
      </w:pPr>
      <w:r>
        <w:t>Asymptote at 1.0f (=255)</w:t>
      </w:r>
    </w:p>
    <w:p w14:paraId="77E36374" w14:textId="37D9DF27" w:rsidR="000B515C" w:rsidRDefault="000B515C" w:rsidP="000B515C">
      <w:pPr>
        <w:pStyle w:val="ListParagraph"/>
        <w:numPr>
          <w:ilvl w:val="0"/>
          <w:numId w:val="39"/>
        </w:numPr>
      </w:pPr>
      <w:r>
        <w:rPr>
          <w:noProof/>
          <w:lang w:val="de-AT" w:eastAsia="de-AT"/>
        </w:rPr>
        <w:drawing>
          <wp:anchor distT="0" distB="0" distL="114300" distR="114300" simplePos="0" relativeHeight="252072960" behindDoc="0" locked="0" layoutInCell="1" allowOverlap="1" wp14:anchorId="5807FFC1" wp14:editId="37906B3C">
            <wp:simplePos x="0" y="0"/>
            <wp:positionH relativeFrom="margin">
              <wp:align>left</wp:align>
            </wp:positionH>
            <wp:positionV relativeFrom="paragraph">
              <wp:posOffset>202703</wp:posOffset>
            </wp:positionV>
            <wp:extent cx="3506470" cy="2416175"/>
            <wp:effectExtent l="0" t="0" r="0" b="3175"/>
            <wp:wrapTight wrapText="bothSides">
              <wp:wrapPolygon edited="0">
                <wp:start x="0" y="0"/>
                <wp:lineTo x="0" y="21458"/>
                <wp:lineTo x="21475" y="21458"/>
                <wp:lineTo x="21475"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10623" cy="241908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2075008" behindDoc="0" locked="0" layoutInCell="1" allowOverlap="1" wp14:anchorId="32F8A191" wp14:editId="3C52BD8D">
            <wp:simplePos x="0" y="0"/>
            <wp:positionH relativeFrom="margin">
              <wp:align>right</wp:align>
            </wp:positionH>
            <wp:positionV relativeFrom="paragraph">
              <wp:posOffset>219075</wp:posOffset>
            </wp:positionV>
            <wp:extent cx="3538855" cy="2416810"/>
            <wp:effectExtent l="0" t="0" r="4445" b="2540"/>
            <wp:wrapTight wrapText="bothSides">
              <wp:wrapPolygon edited="0">
                <wp:start x="0" y="0"/>
                <wp:lineTo x="0" y="21452"/>
                <wp:lineTo x="21511" y="21452"/>
                <wp:lineTo x="21511"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38855" cy="2416810"/>
                    </a:xfrm>
                    <a:prstGeom prst="rect">
                      <a:avLst/>
                    </a:prstGeom>
                  </pic:spPr>
                </pic:pic>
              </a:graphicData>
            </a:graphic>
            <wp14:sizeRelH relativeFrom="margin">
              <wp14:pctWidth>0</wp14:pctWidth>
            </wp14:sizeRelH>
            <wp14:sizeRelV relativeFrom="margin">
              <wp14:pctHeight>0</wp14:pctHeight>
            </wp14:sizeRelV>
          </wp:anchor>
        </w:drawing>
      </w:r>
      <w:r>
        <w:t>Derivative of 1 at 0</w:t>
      </w:r>
    </w:p>
    <w:p w14:paraId="696B45DC" w14:textId="47C4F27D" w:rsidR="000B515C" w:rsidRDefault="000B515C" w:rsidP="000B515C"/>
    <w:p w14:paraId="3A6EAC72" w14:textId="77777777" w:rsidR="000B515C" w:rsidRDefault="000B515C" w:rsidP="000B515C"/>
    <w:p w14:paraId="48A09497" w14:textId="0536201A" w:rsidR="000B515C" w:rsidRDefault="000B515C" w:rsidP="000B515C">
      <w:pPr>
        <w:pStyle w:val="Heading3"/>
      </w:pPr>
      <w:bookmarkStart w:id="215" w:name="_Toc439602044"/>
      <w:r>
        <w:lastRenderedPageBreak/>
        <w:t>Offline vs Real-time Tonemapping</w:t>
      </w:r>
      <w:bookmarkEnd w:id="215"/>
    </w:p>
    <w:p w14:paraId="5B8D983C" w14:textId="23BEA055" w:rsidR="000B515C" w:rsidRPr="000B515C" w:rsidRDefault="00245CCB" w:rsidP="000B515C">
      <w:r>
        <w:rPr>
          <w:noProof/>
          <w:lang w:val="de-AT" w:eastAsia="de-AT"/>
        </w:rPr>
        <w:drawing>
          <wp:anchor distT="0" distB="0" distL="114300" distR="114300" simplePos="0" relativeHeight="252077056" behindDoc="0" locked="0" layoutInCell="1" allowOverlap="1" wp14:anchorId="70C66DD8" wp14:editId="67817C31">
            <wp:simplePos x="0" y="0"/>
            <wp:positionH relativeFrom="margin">
              <wp:align>left</wp:align>
            </wp:positionH>
            <wp:positionV relativeFrom="paragraph">
              <wp:posOffset>535415</wp:posOffset>
            </wp:positionV>
            <wp:extent cx="3288030" cy="2305685"/>
            <wp:effectExtent l="0" t="0" r="7620" b="0"/>
            <wp:wrapTight wrapText="bothSides">
              <wp:wrapPolygon edited="0">
                <wp:start x="0" y="0"/>
                <wp:lineTo x="0" y="21416"/>
                <wp:lineTo x="21525" y="21416"/>
                <wp:lineTo x="21525"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88030" cy="230568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2079104" behindDoc="0" locked="0" layoutInCell="1" allowOverlap="1" wp14:anchorId="482D0307" wp14:editId="58F9123D">
            <wp:simplePos x="0" y="0"/>
            <wp:positionH relativeFrom="margin">
              <wp:align>right</wp:align>
            </wp:positionH>
            <wp:positionV relativeFrom="paragraph">
              <wp:posOffset>563991</wp:posOffset>
            </wp:positionV>
            <wp:extent cx="3633249" cy="2628266"/>
            <wp:effectExtent l="0" t="0" r="5715" b="635"/>
            <wp:wrapTight wrapText="bothSides">
              <wp:wrapPolygon edited="0">
                <wp:start x="0" y="0"/>
                <wp:lineTo x="0" y="21449"/>
                <wp:lineTo x="21521" y="21449"/>
                <wp:lineTo x="21521"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33249" cy="2628266"/>
                    </a:xfrm>
                    <a:prstGeom prst="rect">
                      <a:avLst/>
                    </a:prstGeom>
                  </pic:spPr>
                </pic:pic>
              </a:graphicData>
            </a:graphic>
            <wp14:sizeRelH relativeFrom="margin">
              <wp14:pctWidth>0</wp14:pctWidth>
            </wp14:sizeRelH>
            <wp14:sizeRelV relativeFrom="margin">
              <wp14:pctHeight>0</wp14:pctHeight>
            </wp14:sizeRelV>
          </wp:anchor>
        </w:drawing>
      </w:r>
      <w:r w:rsidR="000B515C">
        <w:rPr>
          <w:b/>
        </w:rPr>
        <w:t>Offline tone mapping</w:t>
      </w:r>
      <w:r w:rsidR="000B515C">
        <w:t xml:space="preserve"> requires complex perceptual methods that can simulate the photoreceptor cells of the human eye, </w:t>
      </w:r>
      <w:r w:rsidR="000B515C">
        <w:rPr>
          <w:b/>
        </w:rPr>
        <w:t xml:space="preserve">real-time tone mapping </w:t>
      </w:r>
      <w:r w:rsidR="000B515C">
        <w:t xml:space="preserve">is much simpler und uses usually a global operator, it should at least consider accommodation effects. </w:t>
      </w:r>
    </w:p>
    <w:p w14:paraId="7EAADB1B" w14:textId="471C3651" w:rsidR="00245CCB" w:rsidRDefault="00245CCB" w:rsidP="00A05D94">
      <w:r>
        <w:rPr>
          <w:noProof/>
          <w:lang w:val="de-AT" w:eastAsia="de-AT"/>
        </w:rPr>
        <w:drawing>
          <wp:anchor distT="0" distB="0" distL="114300" distR="114300" simplePos="0" relativeHeight="252081152" behindDoc="0" locked="0" layoutInCell="1" allowOverlap="1" wp14:anchorId="0D8E68C6" wp14:editId="1CB76620">
            <wp:simplePos x="0" y="0"/>
            <wp:positionH relativeFrom="margin">
              <wp:align>left</wp:align>
            </wp:positionH>
            <wp:positionV relativeFrom="paragraph">
              <wp:posOffset>2401073</wp:posOffset>
            </wp:positionV>
            <wp:extent cx="2768600" cy="2003425"/>
            <wp:effectExtent l="0" t="0" r="0" b="0"/>
            <wp:wrapTight wrapText="bothSides">
              <wp:wrapPolygon edited="0">
                <wp:start x="0" y="0"/>
                <wp:lineTo x="0" y="21360"/>
                <wp:lineTo x="21402" y="21360"/>
                <wp:lineTo x="21402"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68600" cy="2003425"/>
                    </a:xfrm>
                    <a:prstGeom prst="rect">
                      <a:avLst/>
                    </a:prstGeom>
                  </pic:spPr>
                </pic:pic>
              </a:graphicData>
            </a:graphic>
            <wp14:sizeRelH relativeFrom="margin">
              <wp14:pctWidth>0</wp14:pctWidth>
            </wp14:sizeRelH>
            <wp14:sizeRelV relativeFrom="margin">
              <wp14:pctHeight>0</wp14:pctHeight>
            </wp14:sizeRelV>
          </wp:anchor>
        </w:drawing>
      </w:r>
    </w:p>
    <w:p w14:paraId="7BA4995C" w14:textId="2F749CA2" w:rsidR="00245CCB" w:rsidRDefault="00245CCB" w:rsidP="00A05D94"/>
    <w:p w14:paraId="6360451B" w14:textId="46636004" w:rsidR="00245CCB" w:rsidRDefault="00245CCB" w:rsidP="00A05D94"/>
    <w:p w14:paraId="05256CF7" w14:textId="49A86D51" w:rsidR="00245CCB" w:rsidRDefault="00245CCB" w:rsidP="00A05D94"/>
    <w:p w14:paraId="494289AA" w14:textId="2A61A0DD" w:rsidR="00245CCB" w:rsidRDefault="00245CCB" w:rsidP="00A05D94"/>
    <w:p w14:paraId="18A80A97" w14:textId="19841563" w:rsidR="00245CCB" w:rsidRDefault="00245CCB" w:rsidP="00A05D94"/>
    <w:p w14:paraId="01AAEF71" w14:textId="0F624D12" w:rsidR="00245CCB" w:rsidRDefault="00245CCB" w:rsidP="00A05D94"/>
    <w:p w14:paraId="7F48197C" w14:textId="498D5588" w:rsidR="00245CCB" w:rsidRDefault="00F50D97" w:rsidP="00245CCB">
      <w:pPr>
        <w:pStyle w:val="Heading2"/>
      </w:pPr>
      <w:bookmarkStart w:id="216" w:name="_Toc439602045"/>
      <w:r>
        <w:rPr>
          <w:noProof/>
          <w:lang w:val="de-AT" w:eastAsia="de-AT"/>
        </w:rPr>
        <w:drawing>
          <wp:anchor distT="0" distB="0" distL="114300" distR="114300" simplePos="0" relativeHeight="252083200" behindDoc="0" locked="0" layoutInCell="1" allowOverlap="1" wp14:anchorId="6D0201D1" wp14:editId="1DECF5EE">
            <wp:simplePos x="0" y="0"/>
            <wp:positionH relativeFrom="margin">
              <wp:align>right</wp:align>
            </wp:positionH>
            <wp:positionV relativeFrom="paragraph">
              <wp:posOffset>358775</wp:posOffset>
            </wp:positionV>
            <wp:extent cx="3497580" cy="2806065"/>
            <wp:effectExtent l="0" t="0" r="7620" b="0"/>
            <wp:wrapTight wrapText="bothSides">
              <wp:wrapPolygon edited="0">
                <wp:start x="0" y="0"/>
                <wp:lineTo x="0" y="21409"/>
                <wp:lineTo x="21529" y="21409"/>
                <wp:lineTo x="21529"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97580" cy="2806065"/>
                    </a:xfrm>
                    <a:prstGeom prst="rect">
                      <a:avLst/>
                    </a:prstGeom>
                  </pic:spPr>
                </pic:pic>
              </a:graphicData>
            </a:graphic>
            <wp14:sizeRelH relativeFrom="margin">
              <wp14:pctWidth>0</wp14:pctWidth>
            </wp14:sizeRelH>
            <wp14:sizeRelV relativeFrom="margin">
              <wp14:pctHeight>0</wp14:pctHeight>
            </wp14:sizeRelV>
          </wp:anchor>
        </w:drawing>
      </w:r>
      <w:r w:rsidR="00245CCB">
        <w:t>Light bloom</w:t>
      </w:r>
      <w:bookmarkEnd w:id="216"/>
    </w:p>
    <w:p w14:paraId="0C06B3D8" w14:textId="0516B37E" w:rsidR="00245CCB" w:rsidRPr="00245CCB" w:rsidRDefault="00245CCB" w:rsidP="00A05D94">
      <w:r>
        <w:t xml:space="preserve">The idea here is, that light spills over from bright to dark areas, this is </w:t>
      </w:r>
      <w:r>
        <w:rPr>
          <w:b/>
        </w:rPr>
        <w:t>not an HDR technique</w:t>
      </w:r>
      <w:r>
        <w:t xml:space="preserve"> but is suggestive of </w:t>
      </w:r>
      <w:r>
        <w:rPr>
          <w:i/>
        </w:rPr>
        <w:t>lots of light</w:t>
      </w:r>
      <w:r>
        <w:t xml:space="preserve">, when used together with HDR, </w:t>
      </w:r>
      <w:r w:rsidR="00F50D97">
        <w:t>and the</w:t>
      </w:r>
      <w:r>
        <w:t xml:space="preserve"> color of very bright light is retained as it is not clamped against white. </w:t>
      </w:r>
    </w:p>
    <w:p w14:paraId="782E1A71" w14:textId="52F0A756" w:rsidR="00245CCB" w:rsidRDefault="00F50D97" w:rsidP="00A05D94">
      <w:r>
        <w:t xml:space="preserve">But this effect should not be overused. </w:t>
      </w:r>
    </w:p>
    <w:p w14:paraId="1BB94B00" w14:textId="53726106" w:rsidR="00245CCB" w:rsidRDefault="00245CCB" w:rsidP="00A05D94"/>
    <w:p w14:paraId="2E7F12D9" w14:textId="23A29B11" w:rsidR="00245CCB" w:rsidRDefault="00245CCB" w:rsidP="00A05D94"/>
    <w:p w14:paraId="0508E697" w14:textId="2AF5317B" w:rsidR="005D529C" w:rsidRPr="0099003B" w:rsidRDefault="005D529C" w:rsidP="00A05D94"/>
    <w:p w14:paraId="4182EE18" w14:textId="2030A8CF" w:rsidR="005D529C" w:rsidRPr="0099003B" w:rsidRDefault="005D529C" w:rsidP="00A05D94">
      <w:r w:rsidRPr="0099003B">
        <w:br w:type="page"/>
      </w:r>
    </w:p>
    <w:p w14:paraId="0E4AF373" w14:textId="26E7049E" w:rsidR="005D529C" w:rsidRPr="0099003B" w:rsidRDefault="00307C62" w:rsidP="00A05D94">
      <w:pPr>
        <w:pStyle w:val="Heading1"/>
      </w:pPr>
      <w:bookmarkStart w:id="217" w:name="_Toc439602046"/>
      <w:r>
        <w:rPr>
          <w:noProof/>
          <w:lang w:val="de-AT" w:eastAsia="de-AT"/>
        </w:rPr>
        <w:lastRenderedPageBreak/>
        <w:drawing>
          <wp:anchor distT="0" distB="0" distL="114300" distR="114300" simplePos="0" relativeHeight="252085248" behindDoc="0" locked="0" layoutInCell="1" allowOverlap="1" wp14:anchorId="61B832AB" wp14:editId="76E3BA0A">
            <wp:simplePos x="0" y="0"/>
            <wp:positionH relativeFrom="margin">
              <wp:align>right</wp:align>
            </wp:positionH>
            <wp:positionV relativeFrom="paragraph">
              <wp:posOffset>36995</wp:posOffset>
            </wp:positionV>
            <wp:extent cx="3259455" cy="1463675"/>
            <wp:effectExtent l="0" t="0" r="0" b="3175"/>
            <wp:wrapTight wrapText="bothSides">
              <wp:wrapPolygon edited="0">
                <wp:start x="0" y="0"/>
                <wp:lineTo x="0" y="21366"/>
                <wp:lineTo x="21461" y="21366"/>
                <wp:lineTo x="21461"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12374"/>
                    <a:stretch/>
                  </pic:blipFill>
                  <pic:spPr bwMode="auto">
                    <a:xfrm>
                      <a:off x="0" y="0"/>
                      <a:ext cx="3259455" cy="146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529C" w:rsidRPr="0099003B">
        <w:t>Virtual Textures</w:t>
      </w:r>
      <w:bookmarkEnd w:id="217"/>
    </w:p>
    <w:p w14:paraId="5C26C5B6" w14:textId="5CCFE5C5" w:rsidR="00307C62" w:rsidRDefault="00307C62" w:rsidP="00A05D94">
      <w:r>
        <w:rPr>
          <w:noProof/>
          <w:lang w:val="de-AT" w:eastAsia="de-AT"/>
        </w:rPr>
        <w:drawing>
          <wp:anchor distT="0" distB="0" distL="114300" distR="114300" simplePos="0" relativeHeight="252087296" behindDoc="0" locked="0" layoutInCell="1" allowOverlap="1" wp14:anchorId="2280269D" wp14:editId="7D6D4ED7">
            <wp:simplePos x="0" y="0"/>
            <wp:positionH relativeFrom="margin">
              <wp:align>left</wp:align>
            </wp:positionH>
            <wp:positionV relativeFrom="paragraph">
              <wp:posOffset>701399</wp:posOffset>
            </wp:positionV>
            <wp:extent cx="3538855" cy="2472690"/>
            <wp:effectExtent l="0" t="0" r="4445" b="3810"/>
            <wp:wrapTight wrapText="bothSides">
              <wp:wrapPolygon edited="0">
                <wp:start x="0" y="0"/>
                <wp:lineTo x="0" y="21467"/>
                <wp:lineTo x="21511" y="21467"/>
                <wp:lineTo x="21511"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38855" cy="2472690"/>
                    </a:xfrm>
                    <a:prstGeom prst="rect">
                      <a:avLst/>
                    </a:prstGeom>
                  </pic:spPr>
                </pic:pic>
              </a:graphicData>
            </a:graphic>
            <wp14:sizeRelH relativeFrom="margin">
              <wp14:pctWidth>0</wp14:pctWidth>
            </wp14:sizeRelH>
            <wp14:sizeRelV relativeFrom="margin">
              <wp14:pctHeight>0</wp14:pctHeight>
            </wp14:sizeRelV>
          </wp:anchor>
        </w:drawing>
      </w:r>
      <w:r w:rsidR="00FB4A81">
        <w:t xml:space="preserve">The problem is always, that lots of details require lots of memory, high details are needed for close objects and low details for far away objects. </w:t>
      </w:r>
    </w:p>
    <w:p w14:paraId="039AD592" w14:textId="47279B98" w:rsidR="00FB4A81" w:rsidRDefault="00FB4A81" w:rsidP="00A05D94">
      <w:r>
        <w:t xml:space="preserve">Also not all parts of a texture map are needed, each mipmap level only saves small parts of the texture that surrounds the views, </w:t>
      </w:r>
      <w:r w:rsidR="00307C62">
        <w:t>and this</w:t>
      </w:r>
      <w:r>
        <w:t xml:space="preserve"> is called a </w:t>
      </w:r>
      <w:r>
        <w:rPr>
          <w:b/>
        </w:rPr>
        <w:t>clip</w:t>
      </w:r>
      <w:r w:rsidR="00307C62">
        <w:rPr>
          <w:b/>
        </w:rPr>
        <w:t xml:space="preserve"> </w:t>
      </w:r>
      <w:r>
        <w:rPr>
          <w:b/>
        </w:rPr>
        <w:t>map</w:t>
      </w:r>
      <w:r>
        <w:t xml:space="preserve">. </w:t>
      </w:r>
    </w:p>
    <w:p w14:paraId="54781AA2" w14:textId="77777777" w:rsidR="00307C62" w:rsidRDefault="00307C62" w:rsidP="00A05D94"/>
    <w:p w14:paraId="1EA2AC3E" w14:textId="52D050EF" w:rsidR="00307C62" w:rsidRDefault="00307C62" w:rsidP="00A05D94"/>
    <w:p w14:paraId="61B695DF" w14:textId="77777777" w:rsidR="00307C62" w:rsidRDefault="00307C62" w:rsidP="00A05D94"/>
    <w:p w14:paraId="34A07390" w14:textId="19608BBD" w:rsidR="00307C62" w:rsidRDefault="00307C62" w:rsidP="00A05D94">
      <w:r>
        <w:rPr>
          <w:noProof/>
          <w:lang w:val="de-AT" w:eastAsia="de-AT"/>
        </w:rPr>
        <w:drawing>
          <wp:anchor distT="0" distB="0" distL="114300" distR="114300" simplePos="0" relativeHeight="252089344" behindDoc="0" locked="0" layoutInCell="1" allowOverlap="1" wp14:anchorId="28638CBC" wp14:editId="7B711D0B">
            <wp:simplePos x="0" y="0"/>
            <wp:positionH relativeFrom="margin">
              <wp:posOffset>3966210</wp:posOffset>
            </wp:positionH>
            <wp:positionV relativeFrom="paragraph">
              <wp:posOffset>278434</wp:posOffset>
            </wp:positionV>
            <wp:extent cx="3081655" cy="915035"/>
            <wp:effectExtent l="0" t="0" r="4445" b="0"/>
            <wp:wrapTight wrapText="bothSides">
              <wp:wrapPolygon edited="0">
                <wp:start x="0" y="0"/>
                <wp:lineTo x="0" y="21135"/>
                <wp:lineTo x="21498" y="21135"/>
                <wp:lineTo x="21498"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081655" cy="915035"/>
                    </a:xfrm>
                    <a:prstGeom prst="rect">
                      <a:avLst/>
                    </a:prstGeom>
                  </pic:spPr>
                </pic:pic>
              </a:graphicData>
            </a:graphic>
            <wp14:sizeRelH relativeFrom="margin">
              <wp14:pctWidth>0</wp14:pctWidth>
            </wp14:sizeRelH>
            <wp14:sizeRelV relativeFrom="margin">
              <wp14:pctHeight>0</wp14:pctHeight>
            </wp14:sizeRelV>
          </wp:anchor>
        </w:drawing>
      </w:r>
    </w:p>
    <w:p w14:paraId="0A7E3634" w14:textId="1B8F198C" w:rsidR="00307C62" w:rsidRDefault="00307C62" w:rsidP="00A05D94"/>
    <w:p w14:paraId="17EAFE6B" w14:textId="2B232BC4" w:rsidR="00307C62" w:rsidRDefault="00307C62" w:rsidP="00307C62">
      <w:pPr>
        <w:pStyle w:val="Heading2"/>
      </w:pPr>
      <w:bookmarkStart w:id="218" w:name="_Toc439602047"/>
      <w:r>
        <w:t>Wrap-Around updates</w:t>
      </w:r>
      <w:bookmarkEnd w:id="218"/>
    </w:p>
    <w:p w14:paraId="085FD647" w14:textId="31AB5F1B" w:rsidR="00B00013" w:rsidRDefault="00B00013" w:rsidP="00B00013">
      <w:r>
        <w:rPr>
          <w:noProof/>
          <w:lang w:val="de-AT" w:eastAsia="de-AT"/>
        </w:rPr>
        <w:drawing>
          <wp:anchor distT="0" distB="0" distL="114300" distR="114300" simplePos="0" relativeHeight="252093440" behindDoc="0" locked="0" layoutInCell="1" allowOverlap="1" wp14:anchorId="7B20F15E" wp14:editId="58DD6FA1">
            <wp:simplePos x="0" y="0"/>
            <wp:positionH relativeFrom="margin">
              <wp:posOffset>4307205</wp:posOffset>
            </wp:positionH>
            <wp:positionV relativeFrom="paragraph">
              <wp:posOffset>261620</wp:posOffset>
            </wp:positionV>
            <wp:extent cx="2734945" cy="2058035"/>
            <wp:effectExtent l="0" t="0" r="8255" b="0"/>
            <wp:wrapTight wrapText="bothSides">
              <wp:wrapPolygon edited="0">
                <wp:start x="0" y="0"/>
                <wp:lineTo x="0" y="21393"/>
                <wp:lineTo x="21515" y="21393"/>
                <wp:lineTo x="21515"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34945" cy="205803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2091392" behindDoc="0" locked="0" layoutInCell="1" allowOverlap="1" wp14:anchorId="1811B89B" wp14:editId="1B2C7583">
            <wp:simplePos x="0" y="0"/>
            <wp:positionH relativeFrom="column">
              <wp:posOffset>-26670</wp:posOffset>
            </wp:positionH>
            <wp:positionV relativeFrom="paragraph">
              <wp:posOffset>467995</wp:posOffset>
            </wp:positionV>
            <wp:extent cx="2877820" cy="1928495"/>
            <wp:effectExtent l="0" t="0" r="0" b="0"/>
            <wp:wrapTight wrapText="bothSides">
              <wp:wrapPolygon edited="0">
                <wp:start x="0" y="0"/>
                <wp:lineTo x="0" y="21337"/>
                <wp:lineTo x="21447" y="21337"/>
                <wp:lineTo x="21447"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7820" cy="1928495"/>
                    </a:xfrm>
                    <a:prstGeom prst="rect">
                      <a:avLst/>
                    </a:prstGeom>
                  </pic:spPr>
                </pic:pic>
              </a:graphicData>
            </a:graphic>
            <wp14:sizeRelH relativeFrom="margin">
              <wp14:pctWidth>0</wp14:pctWidth>
            </wp14:sizeRelH>
            <wp14:sizeRelV relativeFrom="margin">
              <wp14:pctHeight>0</wp14:pctHeight>
            </wp14:sizeRelV>
          </wp:anchor>
        </w:drawing>
      </w:r>
      <w:r w:rsidR="00307C62">
        <w:t xml:space="preserve">A texture level is updated by </w:t>
      </w:r>
      <w:r w:rsidR="00307C62">
        <w:rPr>
          <w:b/>
        </w:rPr>
        <w:t xml:space="preserve">invalidating </w:t>
      </w:r>
      <w:r w:rsidR="00307C62">
        <w:t xml:space="preserve">the </w:t>
      </w:r>
      <w:r w:rsidR="00307C62">
        <w:rPr>
          <w:b/>
        </w:rPr>
        <w:t>old region</w:t>
      </w:r>
      <w:r w:rsidR="00307C62">
        <w:t xml:space="preserve">, </w:t>
      </w:r>
      <w:r w:rsidR="00307C62">
        <w:rPr>
          <w:b/>
        </w:rPr>
        <w:t xml:space="preserve">updating </w:t>
      </w:r>
      <w:r w:rsidR="00307C62">
        <w:t>with the new region</w:t>
      </w:r>
      <w:r w:rsidR="00574DD4">
        <w:t xml:space="preserve">, if required also invalidate/validate entire levels. </w:t>
      </w:r>
    </w:p>
    <w:p w14:paraId="3701E9F5" w14:textId="547A7594" w:rsidR="00B00013" w:rsidRPr="00307C62" w:rsidRDefault="00B00013" w:rsidP="00B00013">
      <w:pPr>
        <w:tabs>
          <w:tab w:val="left" w:pos="902"/>
        </w:tabs>
      </w:pPr>
      <w:r>
        <w:rPr>
          <w:noProof/>
          <w:lang w:val="de-AT" w:eastAsia="de-AT"/>
        </w:rPr>
        <w:drawing>
          <wp:anchor distT="0" distB="0" distL="114300" distR="114300" simplePos="0" relativeHeight="252097536" behindDoc="0" locked="0" layoutInCell="1" allowOverlap="1" wp14:anchorId="063D1E07" wp14:editId="732F9B25">
            <wp:simplePos x="0" y="0"/>
            <wp:positionH relativeFrom="margin">
              <wp:align>left</wp:align>
            </wp:positionH>
            <wp:positionV relativeFrom="paragraph">
              <wp:posOffset>1906270</wp:posOffset>
            </wp:positionV>
            <wp:extent cx="3116580" cy="1805305"/>
            <wp:effectExtent l="0" t="0" r="7620" b="4445"/>
            <wp:wrapTight wrapText="bothSides">
              <wp:wrapPolygon edited="0">
                <wp:start x="0" y="0"/>
                <wp:lineTo x="0" y="21425"/>
                <wp:lineTo x="21521" y="21425"/>
                <wp:lineTo x="21521"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6580" cy="180530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2095488" behindDoc="0" locked="0" layoutInCell="1" allowOverlap="1" wp14:anchorId="62110BC2" wp14:editId="398D3F19">
            <wp:simplePos x="0" y="0"/>
            <wp:positionH relativeFrom="column">
              <wp:posOffset>4386580</wp:posOffset>
            </wp:positionH>
            <wp:positionV relativeFrom="paragraph">
              <wp:posOffset>1755693</wp:posOffset>
            </wp:positionV>
            <wp:extent cx="2621280" cy="1963420"/>
            <wp:effectExtent l="0" t="0" r="7620" b="0"/>
            <wp:wrapTight wrapText="bothSides">
              <wp:wrapPolygon edited="0">
                <wp:start x="0" y="0"/>
                <wp:lineTo x="0" y="21376"/>
                <wp:lineTo x="21506" y="21376"/>
                <wp:lineTo x="21506"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21280" cy="1963420"/>
                    </a:xfrm>
                    <a:prstGeom prst="rect">
                      <a:avLst/>
                    </a:prstGeom>
                  </pic:spPr>
                </pic:pic>
              </a:graphicData>
            </a:graphic>
            <wp14:sizeRelH relativeFrom="margin">
              <wp14:pctWidth>0</wp14:pctWidth>
            </wp14:sizeRelH>
            <wp14:sizeRelV relativeFrom="margin">
              <wp14:pctHeight>0</wp14:pctHeight>
            </wp14:sizeRelV>
          </wp:anchor>
        </w:drawing>
      </w:r>
      <w:r>
        <w:tab/>
      </w:r>
      <w:r>
        <w:tab/>
      </w:r>
    </w:p>
    <w:sectPr w:rsidR="00B00013" w:rsidRPr="00307C62" w:rsidSect="00782804">
      <w:footerReference w:type="default" r:id="rId220"/>
      <w:pgSz w:w="12240" w:h="15840"/>
      <w:pgMar w:top="567" w:right="567" w:bottom="567" w:left="567" w:header="720" w:footer="720" w:gutter="0"/>
      <w:pgNumType w:start="0" w:chapStyle="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B0DD24" w14:textId="77777777" w:rsidR="000C03AD" w:rsidRDefault="000C03AD" w:rsidP="00ED4369">
      <w:pPr>
        <w:spacing w:after="0" w:line="240" w:lineRule="auto"/>
      </w:pPr>
      <w:r>
        <w:separator/>
      </w:r>
    </w:p>
  </w:endnote>
  <w:endnote w:type="continuationSeparator" w:id="0">
    <w:p w14:paraId="78B4AC69" w14:textId="77777777" w:rsidR="000C03AD" w:rsidRDefault="000C03AD" w:rsidP="00ED4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eiryo">
    <w:altName w:val="Arial Unicode MS"/>
    <w:panose1 w:val="020B0604030504040204"/>
    <w:charset w:val="80"/>
    <w:family w:val="swiss"/>
    <w:pitch w:val="variable"/>
    <w:sig w:usb0="00000000" w:usb1="EAC7FFFF" w:usb2="0001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C6F82D" w14:textId="77777777" w:rsidR="00147CD3" w:rsidRDefault="00147CD3">
    <w:pPr>
      <w:tabs>
        <w:tab w:val="center" w:pos="4550"/>
        <w:tab w:val="left" w:pos="5818"/>
      </w:tabs>
      <w:ind w:right="260"/>
      <w:jc w:val="right"/>
      <w:rPr>
        <w:color w:val="0F282A" w:themeColor="text2" w:themeShade="80"/>
        <w:szCs w:val="24"/>
      </w:rPr>
    </w:pPr>
    <w:r>
      <w:rPr>
        <w:color w:val="4FB8C1" w:themeColor="text2" w:themeTint="99"/>
        <w:spacing w:val="60"/>
        <w:szCs w:val="24"/>
      </w:rPr>
      <w:t>Page</w:t>
    </w:r>
    <w:r>
      <w:rPr>
        <w:color w:val="4FB8C1" w:themeColor="text2" w:themeTint="99"/>
        <w:szCs w:val="24"/>
      </w:rPr>
      <w:t xml:space="preserve"> </w:t>
    </w:r>
    <w:r>
      <w:rPr>
        <w:color w:val="163C3F" w:themeColor="text2" w:themeShade="BF"/>
        <w:szCs w:val="24"/>
      </w:rPr>
      <w:fldChar w:fldCharType="begin"/>
    </w:r>
    <w:r>
      <w:rPr>
        <w:color w:val="163C3F" w:themeColor="text2" w:themeShade="BF"/>
        <w:szCs w:val="24"/>
      </w:rPr>
      <w:instrText xml:space="preserve"> PAGE   \* MERGEFORMAT </w:instrText>
    </w:r>
    <w:r>
      <w:rPr>
        <w:color w:val="163C3F" w:themeColor="text2" w:themeShade="BF"/>
        <w:szCs w:val="24"/>
      </w:rPr>
      <w:fldChar w:fldCharType="separate"/>
    </w:r>
    <w:r w:rsidR="00656420">
      <w:rPr>
        <w:noProof/>
        <w:color w:val="163C3F" w:themeColor="text2" w:themeShade="BF"/>
        <w:szCs w:val="24"/>
      </w:rPr>
      <w:t>48</w:t>
    </w:r>
    <w:r>
      <w:rPr>
        <w:color w:val="163C3F" w:themeColor="text2" w:themeShade="BF"/>
        <w:szCs w:val="24"/>
      </w:rPr>
      <w:fldChar w:fldCharType="end"/>
    </w:r>
    <w:r>
      <w:rPr>
        <w:color w:val="163C3F" w:themeColor="text2" w:themeShade="BF"/>
        <w:szCs w:val="24"/>
      </w:rPr>
      <w:t xml:space="preserve"> | </w:t>
    </w:r>
    <w:r>
      <w:rPr>
        <w:color w:val="163C3F" w:themeColor="text2" w:themeShade="BF"/>
        <w:szCs w:val="24"/>
      </w:rPr>
      <w:fldChar w:fldCharType="begin"/>
    </w:r>
    <w:r>
      <w:rPr>
        <w:color w:val="163C3F" w:themeColor="text2" w:themeShade="BF"/>
        <w:szCs w:val="24"/>
      </w:rPr>
      <w:instrText xml:space="preserve"> NUMPAGES  \* Arabic  \* MERGEFORMAT </w:instrText>
    </w:r>
    <w:r>
      <w:rPr>
        <w:color w:val="163C3F" w:themeColor="text2" w:themeShade="BF"/>
        <w:szCs w:val="24"/>
      </w:rPr>
      <w:fldChar w:fldCharType="separate"/>
    </w:r>
    <w:r w:rsidR="00656420">
      <w:rPr>
        <w:noProof/>
        <w:color w:val="163C3F" w:themeColor="text2" w:themeShade="BF"/>
        <w:szCs w:val="24"/>
      </w:rPr>
      <w:t>70</w:t>
    </w:r>
    <w:r>
      <w:rPr>
        <w:color w:val="163C3F" w:themeColor="text2" w:themeShade="BF"/>
        <w:szCs w:val="24"/>
      </w:rPr>
      <w:fldChar w:fldCharType="end"/>
    </w:r>
  </w:p>
  <w:p w14:paraId="6FAB05E8" w14:textId="77777777" w:rsidR="00147CD3" w:rsidRDefault="00147C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BB578D" w14:textId="77777777" w:rsidR="000C03AD" w:rsidRDefault="000C03AD" w:rsidP="00ED4369">
      <w:pPr>
        <w:spacing w:after="0" w:line="240" w:lineRule="auto"/>
      </w:pPr>
      <w:r>
        <w:separator/>
      </w:r>
    </w:p>
  </w:footnote>
  <w:footnote w:type="continuationSeparator" w:id="0">
    <w:p w14:paraId="7CECFF1C" w14:textId="77777777" w:rsidR="000C03AD" w:rsidRDefault="000C03AD" w:rsidP="00ED43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81F09"/>
    <w:multiLevelType w:val="hybridMultilevel"/>
    <w:tmpl w:val="B56A105C"/>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99553E8"/>
    <w:multiLevelType w:val="hybridMultilevel"/>
    <w:tmpl w:val="7724143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B1D783C"/>
    <w:multiLevelType w:val="hybridMultilevel"/>
    <w:tmpl w:val="D60C26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E0C0508"/>
    <w:multiLevelType w:val="hybridMultilevel"/>
    <w:tmpl w:val="6FC07A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26A3014"/>
    <w:multiLevelType w:val="hybridMultilevel"/>
    <w:tmpl w:val="6B0C1E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2D05803"/>
    <w:multiLevelType w:val="hybridMultilevel"/>
    <w:tmpl w:val="6AD4E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545D9"/>
    <w:multiLevelType w:val="hybridMultilevel"/>
    <w:tmpl w:val="AC56EB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655716F"/>
    <w:multiLevelType w:val="hybridMultilevel"/>
    <w:tmpl w:val="DA989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81A5BB2"/>
    <w:multiLevelType w:val="hybridMultilevel"/>
    <w:tmpl w:val="06E4D1C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1C2D1833"/>
    <w:multiLevelType w:val="hybridMultilevel"/>
    <w:tmpl w:val="4438A38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6333F39"/>
    <w:multiLevelType w:val="hybridMultilevel"/>
    <w:tmpl w:val="7F963A2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8561663"/>
    <w:multiLevelType w:val="hybridMultilevel"/>
    <w:tmpl w:val="10E699E0"/>
    <w:lvl w:ilvl="0" w:tplc="0C070001">
      <w:start w:val="1"/>
      <w:numFmt w:val="bullet"/>
      <w:lvlText w:val=""/>
      <w:lvlJc w:val="left"/>
      <w:pPr>
        <w:ind w:left="3600" w:hanging="360"/>
      </w:pPr>
      <w:rPr>
        <w:rFonts w:ascii="Symbol" w:hAnsi="Symbol" w:hint="default"/>
      </w:rPr>
    </w:lvl>
    <w:lvl w:ilvl="1" w:tplc="0C070003" w:tentative="1">
      <w:start w:val="1"/>
      <w:numFmt w:val="bullet"/>
      <w:lvlText w:val="o"/>
      <w:lvlJc w:val="left"/>
      <w:pPr>
        <w:ind w:left="4320" w:hanging="360"/>
      </w:pPr>
      <w:rPr>
        <w:rFonts w:ascii="Courier New" w:hAnsi="Courier New" w:cs="Courier New" w:hint="default"/>
      </w:rPr>
    </w:lvl>
    <w:lvl w:ilvl="2" w:tplc="0C070005" w:tentative="1">
      <w:start w:val="1"/>
      <w:numFmt w:val="bullet"/>
      <w:lvlText w:val=""/>
      <w:lvlJc w:val="left"/>
      <w:pPr>
        <w:ind w:left="5040" w:hanging="360"/>
      </w:pPr>
      <w:rPr>
        <w:rFonts w:ascii="Wingdings" w:hAnsi="Wingdings" w:hint="default"/>
      </w:rPr>
    </w:lvl>
    <w:lvl w:ilvl="3" w:tplc="0C070001" w:tentative="1">
      <w:start w:val="1"/>
      <w:numFmt w:val="bullet"/>
      <w:lvlText w:val=""/>
      <w:lvlJc w:val="left"/>
      <w:pPr>
        <w:ind w:left="5760" w:hanging="360"/>
      </w:pPr>
      <w:rPr>
        <w:rFonts w:ascii="Symbol" w:hAnsi="Symbol" w:hint="default"/>
      </w:rPr>
    </w:lvl>
    <w:lvl w:ilvl="4" w:tplc="0C070003" w:tentative="1">
      <w:start w:val="1"/>
      <w:numFmt w:val="bullet"/>
      <w:lvlText w:val="o"/>
      <w:lvlJc w:val="left"/>
      <w:pPr>
        <w:ind w:left="6480" w:hanging="360"/>
      </w:pPr>
      <w:rPr>
        <w:rFonts w:ascii="Courier New" w:hAnsi="Courier New" w:cs="Courier New" w:hint="default"/>
      </w:rPr>
    </w:lvl>
    <w:lvl w:ilvl="5" w:tplc="0C070005" w:tentative="1">
      <w:start w:val="1"/>
      <w:numFmt w:val="bullet"/>
      <w:lvlText w:val=""/>
      <w:lvlJc w:val="left"/>
      <w:pPr>
        <w:ind w:left="7200" w:hanging="360"/>
      </w:pPr>
      <w:rPr>
        <w:rFonts w:ascii="Wingdings" w:hAnsi="Wingdings" w:hint="default"/>
      </w:rPr>
    </w:lvl>
    <w:lvl w:ilvl="6" w:tplc="0C070001" w:tentative="1">
      <w:start w:val="1"/>
      <w:numFmt w:val="bullet"/>
      <w:lvlText w:val=""/>
      <w:lvlJc w:val="left"/>
      <w:pPr>
        <w:ind w:left="7920" w:hanging="360"/>
      </w:pPr>
      <w:rPr>
        <w:rFonts w:ascii="Symbol" w:hAnsi="Symbol" w:hint="default"/>
      </w:rPr>
    </w:lvl>
    <w:lvl w:ilvl="7" w:tplc="0C070003" w:tentative="1">
      <w:start w:val="1"/>
      <w:numFmt w:val="bullet"/>
      <w:lvlText w:val="o"/>
      <w:lvlJc w:val="left"/>
      <w:pPr>
        <w:ind w:left="8640" w:hanging="360"/>
      </w:pPr>
      <w:rPr>
        <w:rFonts w:ascii="Courier New" w:hAnsi="Courier New" w:cs="Courier New" w:hint="default"/>
      </w:rPr>
    </w:lvl>
    <w:lvl w:ilvl="8" w:tplc="0C070005" w:tentative="1">
      <w:start w:val="1"/>
      <w:numFmt w:val="bullet"/>
      <w:lvlText w:val=""/>
      <w:lvlJc w:val="left"/>
      <w:pPr>
        <w:ind w:left="9360" w:hanging="360"/>
      </w:pPr>
      <w:rPr>
        <w:rFonts w:ascii="Wingdings" w:hAnsi="Wingdings" w:hint="default"/>
      </w:rPr>
    </w:lvl>
  </w:abstractNum>
  <w:abstractNum w:abstractNumId="12" w15:restartNumberingAfterBreak="0">
    <w:nsid w:val="290D0FE5"/>
    <w:multiLevelType w:val="hybridMultilevel"/>
    <w:tmpl w:val="CA28DD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9560B71"/>
    <w:multiLevelType w:val="hybridMultilevel"/>
    <w:tmpl w:val="2FE4BA2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D25214F"/>
    <w:multiLevelType w:val="hybridMultilevel"/>
    <w:tmpl w:val="01E898C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2F4656BA"/>
    <w:multiLevelType w:val="hybridMultilevel"/>
    <w:tmpl w:val="DE6C7E98"/>
    <w:lvl w:ilvl="0" w:tplc="0C070001">
      <w:start w:val="1"/>
      <w:numFmt w:val="bullet"/>
      <w:lvlText w:val=""/>
      <w:lvlJc w:val="left"/>
      <w:pPr>
        <w:ind w:left="766" w:hanging="360"/>
      </w:pPr>
      <w:rPr>
        <w:rFonts w:ascii="Symbol" w:hAnsi="Symbol" w:hint="default"/>
      </w:rPr>
    </w:lvl>
    <w:lvl w:ilvl="1" w:tplc="0C070003">
      <w:start w:val="1"/>
      <w:numFmt w:val="bullet"/>
      <w:lvlText w:val="o"/>
      <w:lvlJc w:val="left"/>
      <w:pPr>
        <w:ind w:left="1486" w:hanging="360"/>
      </w:pPr>
      <w:rPr>
        <w:rFonts w:ascii="Courier New" w:hAnsi="Courier New" w:cs="Courier New" w:hint="default"/>
      </w:rPr>
    </w:lvl>
    <w:lvl w:ilvl="2" w:tplc="0C070005" w:tentative="1">
      <w:start w:val="1"/>
      <w:numFmt w:val="bullet"/>
      <w:lvlText w:val=""/>
      <w:lvlJc w:val="left"/>
      <w:pPr>
        <w:ind w:left="2206" w:hanging="360"/>
      </w:pPr>
      <w:rPr>
        <w:rFonts w:ascii="Wingdings" w:hAnsi="Wingdings" w:hint="default"/>
      </w:rPr>
    </w:lvl>
    <w:lvl w:ilvl="3" w:tplc="0C070001" w:tentative="1">
      <w:start w:val="1"/>
      <w:numFmt w:val="bullet"/>
      <w:lvlText w:val=""/>
      <w:lvlJc w:val="left"/>
      <w:pPr>
        <w:ind w:left="2926" w:hanging="360"/>
      </w:pPr>
      <w:rPr>
        <w:rFonts w:ascii="Symbol" w:hAnsi="Symbol" w:hint="default"/>
      </w:rPr>
    </w:lvl>
    <w:lvl w:ilvl="4" w:tplc="0C070003" w:tentative="1">
      <w:start w:val="1"/>
      <w:numFmt w:val="bullet"/>
      <w:lvlText w:val="o"/>
      <w:lvlJc w:val="left"/>
      <w:pPr>
        <w:ind w:left="3646" w:hanging="360"/>
      </w:pPr>
      <w:rPr>
        <w:rFonts w:ascii="Courier New" w:hAnsi="Courier New" w:cs="Courier New" w:hint="default"/>
      </w:rPr>
    </w:lvl>
    <w:lvl w:ilvl="5" w:tplc="0C070005" w:tentative="1">
      <w:start w:val="1"/>
      <w:numFmt w:val="bullet"/>
      <w:lvlText w:val=""/>
      <w:lvlJc w:val="left"/>
      <w:pPr>
        <w:ind w:left="4366" w:hanging="360"/>
      </w:pPr>
      <w:rPr>
        <w:rFonts w:ascii="Wingdings" w:hAnsi="Wingdings" w:hint="default"/>
      </w:rPr>
    </w:lvl>
    <w:lvl w:ilvl="6" w:tplc="0C070001" w:tentative="1">
      <w:start w:val="1"/>
      <w:numFmt w:val="bullet"/>
      <w:lvlText w:val=""/>
      <w:lvlJc w:val="left"/>
      <w:pPr>
        <w:ind w:left="5086" w:hanging="360"/>
      </w:pPr>
      <w:rPr>
        <w:rFonts w:ascii="Symbol" w:hAnsi="Symbol" w:hint="default"/>
      </w:rPr>
    </w:lvl>
    <w:lvl w:ilvl="7" w:tplc="0C070003" w:tentative="1">
      <w:start w:val="1"/>
      <w:numFmt w:val="bullet"/>
      <w:lvlText w:val="o"/>
      <w:lvlJc w:val="left"/>
      <w:pPr>
        <w:ind w:left="5806" w:hanging="360"/>
      </w:pPr>
      <w:rPr>
        <w:rFonts w:ascii="Courier New" w:hAnsi="Courier New" w:cs="Courier New" w:hint="default"/>
      </w:rPr>
    </w:lvl>
    <w:lvl w:ilvl="8" w:tplc="0C070005" w:tentative="1">
      <w:start w:val="1"/>
      <w:numFmt w:val="bullet"/>
      <w:lvlText w:val=""/>
      <w:lvlJc w:val="left"/>
      <w:pPr>
        <w:ind w:left="6526" w:hanging="360"/>
      </w:pPr>
      <w:rPr>
        <w:rFonts w:ascii="Wingdings" w:hAnsi="Wingdings" w:hint="default"/>
      </w:rPr>
    </w:lvl>
  </w:abstractNum>
  <w:abstractNum w:abstractNumId="16" w15:restartNumberingAfterBreak="0">
    <w:nsid w:val="32133FEA"/>
    <w:multiLevelType w:val="hybridMultilevel"/>
    <w:tmpl w:val="81C840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2423EC2"/>
    <w:multiLevelType w:val="hybridMultilevel"/>
    <w:tmpl w:val="A89296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26A3F7C"/>
    <w:multiLevelType w:val="hybridMultilevel"/>
    <w:tmpl w:val="6ABE55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36A47D47"/>
    <w:multiLevelType w:val="hybridMultilevel"/>
    <w:tmpl w:val="A76457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7591F82"/>
    <w:multiLevelType w:val="hybridMultilevel"/>
    <w:tmpl w:val="E0BE95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3F764034"/>
    <w:multiLevelType w:val="hybridMultilevel"/>
    <w:tmpl w:val="AF54CA0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43706A9E"/>
    <w:multiLevelType w:val="hybridMultilevel"/>
    <w:tmpl w:val="151A0F5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440C4F34"/>
    <w:multiLevelType w:val="hybridMultilevel"/>
    <w:tmpl w:val="71F6669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4E252B7C"/>
    <w:multiLevelType w:val="hybridMultilevel"/>
    <w:tmpl w:val="F5F45A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E86387B"/>
    <w:multiLevelType w:val="hybridMultilevel"/>
    <w:tmpl w:val="1BE0CF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04B1D45"/>
    <w:multiLevelType w:val="hybridMultilevel"/>
    <w:tmpl w:val="1A98AE6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1957B38"/>
    <w:multiLevelType w:val="hybridMultilevel"/>
    <w:tmpl w:val="D6D2AE4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53437ABB"/>
    <w:multiLevelType w:val="hybridMultilevel"/>
    <w:tmpl w:val="7632E9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79B1E78"/>
    <w:multiLevelType w:val="hybridMultilevel"/>
    <w:tmpl w:val="31C4A1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AD2750F"/>
    <w:multiLevelType w:val="hybridMultilevel"/>
    <w:tmpl w:val="3CDC14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5AE43476"/>
    <w:multiLevelType w:val="hybridMultilevel"/>
    <w:tmpl w:val="A3B01C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2B57335"/>
    <w:multiLevelType w:val="hybridMultilevel"/>
    <w:tmpl w:val="219A978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79D48D7"/>
    <w:multiLevelType w:val="hybridMultilevel"/>
    <w:tmpl w:val="3D30AA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4" w15:restartNumberingAfterBreak="0">
    <w:nsid w:val="79521C1F"/>
    <w:multiLevelType w:val="hybridMultilevel"/>
    <w:tmpl w:val="E1CA8434"/>
    <w:lvl w:ilvl="0" w:tplc="024EE86A">
      <w:numFmt w:val="bullet"/>
      <w:lvlText w:val="-"/>
      <w:lvlJc w:val="left"/>
      <w:pPr>
        <w:ind w:left="720" w:hanging="360"/>
      </w:pPr>
      <w:rPr>
        <w:rFonts w:ascii="Calibri" w:eastAsiaTheme="minorEastAsia" w:hAnsi="Calibri"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D4F121C"/>
    <w:multiLevelType w:val="hybridMultilevel"/>
    <w:tmpl w:val="F940B56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E6E1723"/>
    <w:multiLevelType w:val="hybridMultilevel"/>
    <w:tmpl w:val="BE38F87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8"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8"/>
  </w:num>
  <w:num w:numId="3">
    <w:abstractNumId w:val="29"/>
  </w:num>
  <w:num w:numId="4">
    <w:abstractNumId w:val="20"/>
  </w:num>
  <w:num w:numId="5">
    <w:abstractNumId w:val="10"/>
  </w:num>
  <w:num w:numId="6">
    <w:abstractNumId w:val="13"/>
  </w:num>
  <w:num w:numId="7">
    <w:abstractNumId w:val="3"/>
  </w:num>
  <w:num w:numId="8">
    <w:abstractNumId w:val="26"/>
  </w:num>
  <w:num w:numId="9">
    <w:abstractNumId w:val="34"/>
  </w:num>
  <w:num w:numId="10">
    <w:abstractNumId w:val="24"/>
  </w:num>
  <w:num w:numId="11">
    <w:abstractNumId w:val="1"/>
  </w:num>
  <w:num w:numId="12">
    <w:abstractNumId w:val="5"/>
  </w:num>
  <w:num w:numId="13">
    <w:abstractNumId w:val="30"/>
  </w:num>
  <w:num w:numId="14">
    <w:abstractNumId w:val="19"/>
  </w:num>
  <w:num w:numId="15">
    <w:abstractNumId w:val="23"/>
  </w:num>
  <w:num w:numId="16">
    <w:abstractNumId w:val="12"/>
  </w:num>
  <w:num w:numId="17">
    <w:abstractNumId w:val="9"/>
  </w:num>
  <w:num w:numId="18">
    <w:abstractNumId w:val="35"/>
  </w:num>
  <w:num w:numId="19">
    <w:abstractNumId w:val="7"/>
  </w:num>
  <w:num w:numId="20">
    <w:abstractNumId w:val="22"/>
  </w:num>
  <w:num w:numId="21">
    <w:abstractNumId w:val="2"/>
  </w:num>
  <w:num w:numId="22">
    <w:abstractNumId w:val="33"/>
  </w:num>
  <w:num w:numId="23">
    <w:abstractNumId w:val="27"/>
  </w:num>
  <w:num w:numId="24">
    <w:abstractNumId w:val="25"/>
  </w:num>
  <w:num w:numId="25">
    <w:abstractNumId w:val="28"/>
  </w:num>
  <w:num w:numId="26">
    <w:abstractNumId w:val="4"/>
  </w:num>
  <w:num w:numId="27">
    <w:abstractNumId w:val="17"/>
  </w:num>
  <w:num w:numId="28">
    <w:abstractNumId w:val="11"/>
  </w:num>
  <w:num w:numId="29">
    <w:abstractNumId w:val="0"/>
  </w:num>
  <w:num w:numId="30">
    <w:abstractNumId w:val="32"/>
  </w:num>
  <w:num w:numId="31">
    <w:abstractNumId w:val="14"/>
  </w:num>
  <w:num w:numId="32">
    <w:abstractNumId w:val="8"/>
  </w:num>
  <w:num w:numId="33">
    <w:abstractNumId w:val="21"/>
  </w:num>
  <w:num w:numId="34">
    <w:abstractNumId w:val="18"/>
  </w:num>
  <w:num w:numId="35">
    <w:abstractNumId w:val="37"/>
  </w:num>
  <w:num w:numId="36">
    <w:abstractNumId w:val="6"/>
  </w:num>
  <w:num w:numId="37">
    <w:abstractNumId w:val="15"/>
  </w:num>
  <w:num w:numId="38">
    <w:abstractNumId w:val="31"/>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BC4"/>
    <w:rsid w:val="00001985"/>
    <w:rsid w:val="00002297"/>
    <w:rsid w:val="00011A82"/>
    <w:rsid w:val="000127DC"/>
    <w:rsid w:val="0001711B"/>
    <w:rsid w:val="000205CD"/>
    <w:rsid w:val="00025B33"/>
    <w:rsid w:val="00033A12"/>
    <w:rsid w:val="00033D4E"/>
    <w:rsid w:val="000356AD"/>
    <w:rsid w:val="00041125"/>
    <w:rsid w:val="00043757"/>
    <w:rsid w:val="00043F4A"/>
    <w:rsid w:val="0004617A"/>
    <w:rsid w:val="00046844"/>
    <w:rsid w:val="0005429B"/>
    <w:rsid w:val="00057AFC"/>
    <w:rsid w:val="00061449"/>
    <w:rsid w:val="00064030"/>
    <w:rsid w:val="000704D8"/>
    <w:rsid w:val="0007581C"/>
    <w:rsid w:val="00075E16"/>
    <w:rsid w:val="00076FA0"/>
    <w:rsid w:val="0007794C"/>
    <w:rsid w:val="00081548"/>
    <w:rsid w:val="000864F6"/>
    <w:rsid w:val="000866B6"/>
    <w:rsid w:val="00091B83"/>
    <w:rsid w:val="00091E12"/>
    <w:rsid w:val="00097606"/>
    <w:rsid w:val="000A2F57"/>
    <w:rsid w:val="000A376E"/>
    <w:rsid w:val="000A7211"/>
    <w:rsid w:val="000B1BD2"/>
    <w:rsid w:val="000B515C"/>
    <w:rsid w:val="000C03AD"/>
    <w:rsid w:val="000C4AD3"/>
    <w:rsid w:val="000C5878"/>
    <w:rsid w:val="000D0877"/>
    <w:rsid w:val="000D2179"/>
    <w:rsid w:val="000D2B2F"/>
    <w:rsid w:val="000D3B67"/>
    <w:rsid w:val="000D71AE"/>
    <w:rsid w:val="000D784E"/>
    <w:rsid w:val="000E0DEB"/>
    <w:rsid w:val="000E132B"/>
    <w:rsid w:val="000E4BA1"/>
    <w:rsid w:val="000E7C41"/>
    <w:rsid w:val="000F0F28"/>
    <w:rsid w:val="000F61A5"/>
    <w:rsid w:val="00102570"/>
    <w:rsid w:val="00102B0F"/>
    <w:rsid w:val="00103A57"/>
    <w:rsid w:val="00105084"/>
    <w:rsid w:val="00106798"/>
    <w:rsid w:val="00121406"/>
    <w:rsid w:val="00122BF6"/>
    <w:rsid w:val="001257D3"/>
    <w:rsid w:val="001261E4"/>
    <w:rsid w:val="0013150F"/>
    <w:rsid w:val="00134E02"/>
    <w:rsid w:val="00144570"/>
    <w:rsid w:val="0014597C"/>
    <w:rsid w:val="00147CD3"/>
    <w:rsid w:val="00150E66"/>
    <w:rsid w:val="00150FC8"/>
    <w:rsid w:val="00152588"/>
    <w:rsid w:val="0015535C"/>
    <w:rsid w:val="00157A7A"/>
    <w:rsid w:val="00160A8A"/>
    <w:rsid w:val="00163FD3"/>
    <w:rsid w:val="00170AED"/>
    <w:rsid w:val="00173452"/>
    <w:rsid w:val="0017347A"/>
    <w:rsid w:val="00173EED"/>
    <w:rsid w:val="00174806"/>
    <w:rsid w:val="00180608"/>
    <w:rsid w:val="00181CD1"/>
    <w:rsid w:val="00187107"/>
    <w:rsid w:val="00194D53"/>
    <w:rsid w:val="001970A5"/>
    <w:rsid w:val="001A072A"/>
    <w:rsid w:val="001A3E44"/>
    <w:rsid w:val="001A50D2"/>
    <w:rsid w:val="001A560D"/>
    <w:rsid w:val="001A5C3B"/>
    <w:rsid w:val="001A764D"/>
    <w:rsid w:val="001B0DF6"/>
    <w:rsid w:val="001B2AC1"/>
    <w:rsid w:val="001B3620"/>
    <w:rsid w:val="001B3821"/>
    <w:rsid w:val="001B4A7B"/>
    <w:rsid w:val="001B67C3"/>
    <w:rsid w:val="001B6A28"/>
    <w:rsid w:val="001C1445"/>
    <w:rsid w:val="001C5A8E"/>
    <w:rsid w:val="001C5B4C"/>
    <w:rsid w:val="001C7AE5"/>
    <w:rsid w:val="001D054D"/>
    <w:rsid w:val="001D28DA"/>
    <w:rsid w:val="001E2668"/>
    <w:rsid w:val="001E26D1"/>
    <w:rsid w:val="001E4890"/>
    <w:rsid w:val="001E4EC2"/>
    <w:rsid w:val="001E6612"/>
    <w:rsid w:val="001F19D6"/>
    <w:rsid w:val="001F2E29"/>
    <w:rsid w:val="00202098"/>
    <w:rsid w:val="00202C20"/>
    <w:rsid w:val="0020337A"/>
    <w:rsid w:val="0020453B"/>
    <w:rsid w:val="002051E9"/>
    <w:rsid w:val="00205879"/>
    <w:rsid w:val="00210AC1"/>
    <w:rsid w:val="0021106F"/>
    <w:rsid w:val="00211EEC"/>
    <w:rsid w:val="002175D8"/>
    <w:rsid w:val="002202A0"/>
    <w:rsid w:val="0022566E"/>
    <w:rsid w:val="00226EDF"/>
    <w:rsid w:val="00235B10"/>
    <w:rsid w:val="00236B70"/>
    <w:rsid w:val="002370A1"/>
    <w:rsid w:val="00237AC5"/>
    <w:rsid w:val="002402FF"/>
    <w:rsid w:val="0024333D"/>
    <w:rsid w:val="00245CCB"/>
    <w:rsid w:val="002461AD"/>
    <w:rsid w:val="002568DF"/>
    <w:rsid w:val="00257259"/>
    <w:rsid w:val="002603F9"/>
    <w:rsid w:val="00261599"/>
    <w:rsid w:val="00263FF0"/>
    <w:rsid w:val="0026574C"/>
    <w:rsid w:val="00266EA1"/>
    <w:rsid w:val="0027078D"/>
    <w:rsid w:val="0027080C"/>
    <w:rsid w:val="00270CBE"/>
    <w:rsid w:val="00271C12"/>
    <w:rsid w:val="002721EC"/>
    <w:rsid w:val="002753AC"/>
    <w:rsid w:val="00283ABD"/>
    <w:rsid w:val="00290D0F"/>
    <w:rsid w:val="00293AA6"/>
    <w:rsid w:val="00294B8E"/>
    <w:rsid w:val="002954DC"/>
    <w:rsid w:val="00297731"/>
    <w:rsid w:val="00297C60"/>
    <w:rsid w:val="002A1CDA"/>
    <w:rsid w:val="002A5D15"/>
    <w:rsid w:val="002A6789"/>
    <w:rsid w:val="002A7151"/>
    <w:rsid w:val="002A7243"/>
    <w:rsid w:val="002B2CD4"/>
    <w:rsid w:val="002B4EB2"/>
    <w:rsid w:val="002B5715"/>
    <w:rsid w:val="002B6A0D"/>
    <w:rsid w:val="002B6A7B"/>
    <w:rsid w:val="002C4565"/>
    <w:rsid w:val="002C6554"/>
    <w:rsid w:val="002D1C0A"/>
    <w:rsid w:val="002D24F0"/>
    <w:rsid w:val="002D2933"/>
    <w:rsid w:val="002D308B"/>
    <w:rsid w:val="002D532D"/>
    <w:rsid w:val="002D5D63"/>
    <w:rsid w:val="002D6EA3"/>
    <w:rsid w:val="002E0BC0"/>
    <w:rsid w:val="002E27A6"/>
    <w:rsid w:val="002E6DEA"/>
    <w:rsid w:val="002E7B50"/>
    <w:rsid w:val="002F139F"/>
    <w:rsid w:val="002F19A3"/>
    <w:rsid w:val="002F1D65"/>
    <w:rsid w:val="00302365"/>
    <w:rsid w:val="0030328B"/>
    <w:rsid w:val="003035B9"/>
    <w:rsid w:val="00305F18"/>
    <w:rsid w:val="00307896"/>
    <w:rsid w:val="00307C62"/>
    <w:rsid w:val="0032330D"/>
    <w:rsid w:val="00325C02"/>
    <w:rsid w:val="00326020"/>
    <w:rsid w:val="00327480"/>
    <w:rsid w:val="003300CB"/>
    <w:rsid w:val="00332F81"/>
    <w:rsid w:val="003331D8"/>
    <w:rsid w:val="003345DF"/>
    <w:rsid w:val="00335D46"/>
    <w:rsid w:val="00340055"/>
    <w:rsid w:val="0035014D"/>
    <w:rsid w:val="00351D4C"/>
    <w:rsid w:val="003608AD"/>
    <w:rsid w:val="00364DDF"/>
    <w:rsid w:val="0036603C"/>
    <w:rsid w:val="00366A30"/>
    <w:rsid w:val="00372B4D"/>
    <w:rsid w:val="00375699"/>
    <w:rsid w:val="0037583D"/>
    <w:rsid w:val="00376A7F"/>
    <w:rsid w:val="00380849"/>
    <w:rsid w:val="00384B33"/>
    <w:rsid w:val="00386F3A"/>
    <w:rsid w:val="00390900"/>
    <w:rsid w:val="003934BF"/>
    <w:rsid w:val="003A19CE"/>
    <w:rsid w:val="003A717C"/>
    <w:rsid w:val="003B2795"/>
    <w:rsid w:val="003B539A"/>
    <w:rsid w:val="003B7001"/>
    <w:rsid w:val="003B7A6A"/>
    <w:rsid w:val="003C4EC6"/>
    <w:rsid w:val="003D1220"/>
    <w:rsid w:val="003D4B93"/>
    <w:rsid w:val="003E4DE3"/>
    <w:rsid w:val="003E4F04"/>
    <w:rsid w:val="003E5871"/>
    <w:rsid w:val="003E6927"/>
    <w:rsid w:val="003E7D67"/>
    <w:rsid w:val="003F2445"/>
    <w:rsid w:val="003F39CB"/>
    <w:rsid w:val="003F5FB6"/>
    <w:rsid w:val="004001E9"/>
    <w:rsid w:val="00403DFE"/>
    <w:rsid w:val="00407716"/>
    <w:rsid w:val="00410CE2"/>
    <w:rsid w:val="0042269A"/>
    <w:rsid w:val="00422840"/>
    <w:rsid w:val="00423BC4"/>
    <w:rsid w:val="004250C6"/>
    <w:rsid w:val="00434404"/>
    <w:rsid w:val="004356DF"/>
    <w:rsid w:val="00441545"/>
    <w:rsid w:val="004417EB"/>
    <w:rsid w:val="00441A7B"/>
    <w:rsid w:val="00445DAF"/>
    <w:rsid w:val="00446F0E"/>
    <w:rsid w:val="00451786"/>
    <w:rsid w:val="00454999"/>
    <w:rsid w:val="00455286"/>
    <w:rsid w:val="00460057"/>
    <w:rsid w:val="00460ECA"/>
    <w:rsid w:val="00464CC6"/>
    <w:rsid w:val="0046757E"/>
    <w:rsid w:val="00480949"/>
    <w:rsid w:val="00492E63"/>
    <w:rsid w:val="00495B2E"/>
    <w:rsid w:val="004A0A23"/>
    <w:rsid w:val="004A1200"/>
    <w:rsid w:val="004A2619"/>
    <w:rsid w:val="004A29B0"/>
    <w:rsid w:val="004A3985"/>
    <w:rsid w:val="004A3DAE"/>
    <w:rsid w:val="004A4921"/>
    <w:rsid w:val="004B10BC"/>
    <w:rsid w:val="004B3824"/>
    <w:rsid w:val="004B5F70"/>
    <w:rsid w:val="004C04FD"/>
    <w:rsid w:val="004C3A29"/>
    <w:rsid w:val="004C66EB"/>
    <w:rsid w:val="004C713B"/>
    <w:rsid w:val="004D12EF"/>
    <w:rsid w:val="004E05DE"/>
    <w:rsid w:val="004E0E7A"/>
    <w:rsid w:val="004E35C1"/>
    <w:rsid w:val="004E5EFC"/>
    <w:rsid w:val="004E5F66"/>
    <w:rsid w:val="004F0DCA"/>
    <w:rsid w:val="004F1A69"/>
    <w:rsid w:val="004F24BD"/>
    <w:rsid w:val="005005E4"/>
    <w:rsid w:val="00501A41"/>
    <w:rsid w:val="00507035"/>
    <w:rsid w:val="0051080F"/>
    <w:rsid w:val="00513F18"/>
    <w:rsid w:val="00513F27"/>
    <w:rsid w:val="00520EF3"/>
    <w:rsid w:val="00522AFB"/>
    <w:rsid w:val="00523673"/>
    <w:rsid w:val="00523734"/>
    <w:rsid w:val="00530F85"/>
    <w:rsid w:val="00535810"/>
    <w:rsid w:val="00536CFD"/>
    <w:rsid w:val="00540324"/>
    <w:rsid w:val="00544425"/>
    <w:rsid w:val="005461A6"/>
    <w:rsid w:val="00546728"/>
    <w:rsid w:val="00551094"/>
    <w:rsid w:val="00554EE4"/>
    <w:rsid w:val="00555065"/>
    <w:rsid w:val="00556A9D"/>
    <w:rsid w:val="005609E6"/>
    <w:rsid w:val="00572ACC"/>
    <w:rsid w:val="00572F54"/>
    <w:rsid w:val="0057414D"/>
    <w:rsid w:val="00574866"/>
    <w:rsid w:val="00574DD4"/>
    <w:rsid w:val="00577876"/>
    <w:rsid w:val="00577E85"/>
    <w:rsid w:val="00581DAD"/>
    <w:rsid w:val="00583C4A"/>
    <w:rsid w:val="005855DA"/>
    <w:rsid w:val="00590AFA"/>
    <w:rsid w:val="0059151D"/>
    <w:rsid w:val="00591A8D"/>
    <w:rsid w:val="005953C7"/>
    <w:rsid w:val="00595497"/>
    <w:rsid w:val="00597705"/>
    <w:rsid w:val="005A11C0"/>
    <w:rsid w:val="005A1902"/>
    <w:rsid w:val="005A46BC"/>
    <w:rsid w:val="005A47F4"/>
    <w:rsid w:val="005A6237"/>
    <w:rsid w:val="005A6591"/>
    <w:rsid w:val="005A7E5B"/>
    <w:rsid w:val="005B34AB"/>
    <w:rsid w:val="005B459F"/>
    <w:rsid w:val="005C0979"/>
    <w:rsid w:val="005C2D97"/>
    <w:rsid w:val="005C5133"/>
    <w:rsid w:val="005C7360"/>
    <w:rsid w:val="005D2E1A"/>
    <w:rsid w:val="005D30D3"/>
    <w:rsid w:val="005D3647"/>
    <w:rsid w:val="005D3FEE"/>
    <w:rsid w:val="005D529C"/>
    <w:rsid w:val="005D5B9E"/>
    <w:rsid w:val="005D63AC"/>
    <w:rsid w:val="005E077D"/>
    <w:rsid w:val="005E139F"/>
    <w:rsid w:val="005E2581"/>
    <w:rsid w:val="005E3236"/>
    <w:rsid w:val="005E40BC"/>
    <w:rsid w:val="005E4180"/>
    <w:rsid w:val="005F0C87"/>
    <w:rsid w:val="005F11EA"/>
    <w:rsid w:val="005F27C7"/>
    <w:rsid w:val="005F4ACA"/>
    <w:rsid w:val="00600E82"/>
    <w:rsid w:val="00611453"/>
    <w:rsid w:val="00612570"/>
    <w:rsid w:val="00612DFB"/>
    <w:rsid w:val="0061313E"/>
    <w:rsid w:val="0061655E"/>
    <w:rsid w:val="006165DA"/>
    <w:rsid w:val="00616C68"/>
    <w:rsid w:val="00617232"/>
    <w:rsid w:val="00622153"/>
    <w:rsid w:val="0062408B"/>
    <w:rsid w:val="00625505"/>
    <w:rsid w:val="00630AF1"/>
    <w:rsid w:val="0063211D"/>
    <w:rsid w:val="0063382F"/>
    <w:rsid w:val="006342B0"/>
    <w:rsid w:val="00637C83"/>
    <w:rsid w:val="00641328"/>
    <w:rsid w:val="0064263E"/>
    <w:rsid w:val="00642A6F"/>
    <w:rsid w:val="0064408D"/>
    <w:rsid w:val="006448CF"/>
    <w:rsid w:val="00644EC4"/>
    <w:rsid w:val="006453AE"/>
    <w:rsid w:val="0064672A"/>
    <w:rsid w:val="00647476"/>
    <w:rsid w:val="006517AC"/>
    <w:rsid w:val="0065270C"/>
    <w:rsid w:val="006532EE"/>
    <w:rsid w:val="00655ED5"/>
    <w:rsid w:val="00656420"/>
    <w:rsid w:val="00660A72"/>
    <w:rsid w:val="00662FB8"/>
    <w:rsid w:val="0066535F"/>
    <w:rsid w:val="00673890"/>
    <w:rsid w:val="0067588F"/>
    <w:rsid w:val="00675907"/>
    <w:rsid w:val="00676132"/>
    <w:rsid w:val="00676392"/>
    <w:rsid w:val="00676FAB"/>
    <w:rsid w:val="00683FC3"/>
    <w:rsid w:val="00685D0E"/>
    <w:rsid w:val="006870B0"/>
    <w:rsid w:val="00690D93"/>
    <w:rsid w:val="006A1C6E"/>
    <w:rsid w:val="006A2290"/>
    <w:rsid w:val="006A2999"/>
    <w:rsid w:val="006A65B4"/>
    <w:rsid w:val="006B02CA"/>
    <w:rsid w:val="006B1277"/>
    <w:rsid w:val="006B4108"/>
    <w:rsid w:val="006C0C44"/>
    <w:rsid w:val="006C1FB6"/>
    <w:rsid w:val="006C23F1"/>
    <w:rsid w:val="006C3239"/>
    <w:rsid w:val="006C59E5"/>
    <w:rsid w:val="006C5F13"/>
    <w:rsid w:val="006E0864"/>
    <w:rsid w:val="006E12E1"/>
    <w:rsid w:val="006E3336"/>
    <w:rsid w:val="006E5231"/>
    <w:rsid w:val="006E52B4"/>
    <w:rsid w:val="006E7ACD"/>
    <w:rsid w:val="006F0E91"/>
    <w:rsid w:val="006F3D50"/>
    <w:rsid w:val="006F5EF8"/>
    <w:rsid w:val="006F62AD"/>
    <w:rsid w:val="007139DD"/>
    <w:rsid w:val="00714822"/>
    <w:rsid w:val="00715BEA"/>
    <w:rsid w:val="00715C26"/>
    <w:rsid w:val="00716DEA"/>
    <w:rsid w:val="00717756"/>
    <w:rsid w:val="00723D6F"/>
    <w:rsid w:val="00724B8E"/>
    <w:rsid w:val="00731922"/>
    <w:rsid w:val="007325C3"/>
    <w:rsid w:val="007339F8"/>
    <w:rsid w:val="007366E1"/>
    <w:rsid w:val="00737C6E"/>
    <w:rsid w:val="00740E6F"/>
    <w:rsid w:val="00742DAE"/>
    <w:rsid w:val="00754AB7"/>
    <w:rsid w:val="007552DA"/>
    <w:rsid w:val="00755465"/>
    <w:rsid w:val="007639EB"/>
    <w:rsid w:val="00763D61"/>
    <w:rsid w:val="00763DA6"/>
    <w:rsid w:val="0077162B"/>
    <w:rsid w:val="0077178C"/>
    <w:rsid w:val="00782804"/>
    <w:rsid w:val="007838C5"/>
    <w:rsid w:val="00785A88"/>
    <w:rsid w:val="00790584"/>
    <w:rsid w:val="007952ED"/>
    <w:rsid w:val="007A43F3"/>
    <w:rsid w:val="007A46E2"/>
    <w:rsid w:val="007A56E2"/>
    <w:rsid w:val="007B09A5"/>
    <w:rsid w:val="007B167C"/>
    <w:rsid w:val="007B1E23"/>
    <w:rsid w:val="007B20DA"/>
    <w:rsid w:val="007B46CC"/>
    <w:rsid w:val="007B765B"/>
    <w:rsid w:val="007B7F9A"/>
    <w:rsid w:val="007C0781"/>
    <w:rsid w:val="007C3349"/>
    <w:rsid w:val="007C67FC"/>
    <w:rsid w:val="007D31B7"/>
    <w:rsid w:val="007D672C"/>
    <w:rsid w:val="007E29E9"/>
    <w:rsid w:val="007E5591"/>
    <w:rsid w:val="007E634C"/>
    <w:rsid w:val="007F2ABB"/>
    <w:rsid w:val="007F4766"/>
    <w:rsid w:val="007F4C74"/>
    <w:rsid w:val="007F6837"/>
    <w:rsid w:val="00800896"/>
    <w:rsid w:val="00800980"/>
    <w:rsid w:val="00806C61"/>
    <w:rsid w:val="00807D9C"/>
    <w:rsid w:val="00807FFB"/>
    <w:rsid w:val="00813B51"/>
    <w:rsid w:val="00815D57"/>
    <w:rsid w:val="00817E3A"/>
    <w:rsid w:val="00820A04"/>
    <w:rsid w:val="00823217"/>
    <w:rsid w:val="008234D1"/>
    <w:rsid w:val="008272A5"/>
    <w:rsid w:val="00831FEC"/>
    <w:rsid w:val="008320B2"/>
    <w:rsid w:val="00832C4B"/>
    <w:rsid w:val="008343C5"/>
    <w:rsid w:val="00840BA2"/>
    <w:rsid w:val="00844DC6"/>
    <w:rsid w:val="00844F5C"/>
    <w:rsid w:val="00854A22"/>
    <w:rsid w:val="008563C0"/>
    <w:rsid w:val="00857218"/>
    <w:rsid w:val="00862B8E"/>
    <w:rsid w:val="008656B6"/>
    <w:rsid w:val="00867C8C"/>
    <w:rsid w:val="00867E1B"/>
    <w:rsid w:val="0087155B"/>
    <w:rsid w:val="00872DD0"/>
    <w:rsid w:val="00874965"/>
    <w:rsid w:val="0087575D"/>
    <w:rsid w:val="0088052E"/>
    <w:rsid w:val="00880E32"/>
    <w:rsid w:val="00882130"/>
    <w:rsid w:val="00882B61"/>
    <w:rsid w:val="00884954"/>
    <w:rsid w:val="008918B2"/>
    <w:rsid w:val="00895259"/>
    <w:rsid w:val="00896722"/>
    <w:rsid w:val="00896940"/>
    <w:rsid w:val="00896C1B"/>
    <w:rsid w:val="00897990"/>
    <w:rsid w:val="008A1205"/>
    <w:rsid w:val="008A1EFA"/>
    <w:rsid w:val="008A23A9"/>
    <w:rsid w:val="008A48BA"/>
    <w:rsid w:val="008A5C55"/>
    <w:rsid w:val="008A6B60"/>
    <w:rsid w:val="008B0D58"/>
    <w:rsid w:val="008B0F05"/>
    <w:rsid w:val="008B220F"/>
    <w:rsid w:val="008B2231"/>
    <w:rsid w:val="008B289A"/>
    <w:rsid w:val="008B4961"/>
    <w:rsid w:val="008B4B7B"/>
    <w:rsid w:val="008B4E5E"/>
    <w:rsid w:val="008B5383"/>
    <w:rsid w:val="008B7EB8"/>
    <w:rsid w:val="008C69E0"/>
    <w:rsid w:val="008D1189"/>
    <w:rsid w:val="008D1608"/>
    <w:rsid w:val="008D2128"/>
    <w:rsid w:val="008E034A"/>
    <w:rsid w:val="008E1D67"/>
    <w:rsid w:val="008E2E51"/>
    <w:rsid w:val="008E59E7"/>
    <w:rsid w:val="008E5BBF"/>
    <w:rsid w:val="0090365A"/>
    <w:rsid w:val="00910820"/>
    <w:rsid w:val="00910CB9"/>
    <w:rsid w:val="00912817"/>
    <w:rsid w:val="009130A6"/>
    <w:rsid w:val="00914D84"/>
    <w:rsid w:val="009154F6"/>
    <w:rsid w:val="00922524"/>
    <w:rsid w:val="0092333C"/>
    <w:rsid w:val="00924C45"/>
    <w:rsid w:val="00925C79"/>
    <w:rsid w:val="00934AE8"/>
    <w:rsid w:val="00941204"/>
    <w:rsid w:val="00941FAF"/>
    <w:rsid w:val="00943332"/>
    <w:rsid w:val="00946C9A"/>
    <w:rsid w:val="0095316D"/>
    <w:rsid w:val="00960839"/>
    <w:rsid w:val="00962507"/>
    <w:rsid w:val="009644E4"/>
    <w:rsid w:val="0097054E"/>
    <w:rsid w:val="00971189"/>
    <w:rsid w:val="00975FEB"/>
    <w:rsid w:val="00976215"/>
    <w:rsid w:val="00976C10"/>
    <w:rsid w:val="00981841"/>
    <w:rsid w:val="0098400D"/>
    <w:rsid w:val="00986276"/>
    <w:rsid w:val="00987737"/>
    <w:rsid w:val="0099003B"/>
    <w:rsid w:val="00990B5A"/>
    <w:rsid w:val="00994879"/>
    <w:rsid w:val="00994CF0"/>
    <w:rsid w:val="009959CC"/>
    <w:rsid w:val="009A0764"/>
    <w:rsid w:val="009A3BB9"/>
    <w:rsid w:val="009A5A5E"/>
    <w:rsid w:val="009B7427"/>
    <w:rsid w:val="009B7E1A"/>
    <w:rsid w:val="009C1293"/>
    <w:rsid w:val="009C24CC"/>
    <w:rsid w:val="009C6639"/>
    <w:rsid w:val="009D0591"/>
    <w:rsid w:val="009D217C"/>
    <w:rsid w:val="009D3504"/>
    <w:rsid w:val="009D6B91"/>
    <w:rsid w:val="009E1319"/>
    <w:rsid w:val="009E142A"/>
    <w:rsid w:val="009E5B37"/>
    <w:rsid w:val="009E6AF2"/>
    <w:rsid w:val="009F2C0B"/>
    <w:rsid w:val="009F3EE1"/>
    <w:rsid w:val="009F3FBB"/>
    <w:rsid w:val="009F5872"/>
    <w:rsid w:val="009F71C7"/>
    <w:rsid w:val="00A0040D"/>
    <w:rsid w:val="00A05D94"/>
    <w:rsid w:val="00A10DFB"/>
    <w:rsid w:val="00A11DA0"/>
    <w:rsid w:val="00A173BF"/>
    <w:rsid w:val="00A21957"/>
    <w:rsid w:val="00A2271C"/>
    <w:rsid w:val="00A24E56"/>
    <w:rsid w:val="00A30125"/>
    <w:rsid w:val="00A30FB7"/>
    <w:rsid w:val="00A34F74"/>
    <w:rsid w:val="00A3668F"/>
    <w:rsid w:val="00A37616"/>
    <w:rsid w:val="00A4197E"/>
    <w:rsid w:val="00A41BE6"/>
    <w:rsid w:val="00A4327F"/>
    <w:rsid w:val="00A4533F"/>
    <w:rsid w:val="00A45AFD"/>
    <w:rsid w:val="00A4601B"/>
    <w:rsid w:val="00A47B24"/>
    <w:rsid w:val="00A51B7D"/>
    <w:rsid w:val="00A530B9"/>
    <w:rsid w:val="00A5461A"/>
    <w:rsid w:val="00A5651B"/>
    <w:rsid w:val="00A56845"/>
    <w:rsid w:val="00A57474"/>
    <w:rsid w:val="00A61D33"/>
    <w:rsid w:val="00A661A4"/>
    <w:rsid w:val="00A70A28"/>
    <w:rsid w:val="00A8285A"/>
    <w:rsid w:val="00A82C20"/>
    <w:rsid w:val="00A87996"/>
    <w:rsid w:val="00A920C9"/>
    <w:rsid w:val="00AA68F3"/>
    <w:rsid w:val="00AB28C2"/>
    <w:rsid w:val="00AB758E"/>
    <w:rsid w:val="00AC1C6A"/>
    <w:rsid w:val="00AC3B19"/>
    <w:rsid w:val="00AD0ABE"/>
    <w:rsid w:val="00AD6D19"/>
    <w:rsid w:val="00AD7479"/>
    <w:rsid w:val="00AE53CC"/>
    <w:rsid w:val="00AE61E6"/>
    <w:rsid w:val="00AF19BB"/>
    <w:rsid w:val="00AF3021"/>
    <w:rsid w:val="00AF3FC0"/>
    <w:rsid w:val="00AF6752"/>
    <w:rsid w:val="00B00013"/>
    <w:rsid w:val="00B008C6"/>
    <w:rsid w:val="00B008C8"/>
    <w:rsid w:val="00B018DE"/>
    <w:rsid w:val="00B0475E"/>
    <w:rsid w:val="00B04EE9"/>
    <w:rsid w:val="00B06649"/>
    <w:rsid w:val="00B13C63"/>
    <w:rsid w:val="00B15809"/>
    <w:rsid w:val="00B22BF8"/>
    <w:rsid w:val="00B268AF"/>
    <w:rsid w:val="00B30882"/>
    <w:rsid w:val="00B35FD7"/>
    <w:rsid w:val="00B37003"/>
    <w:rsid w:val="00B41474"/>
    <w:rsid w:val="00B438FB"/>
    <w:rsid w:val="00B4599B"/>
    <w:rsid w:val="00B463B4"/>
    <w:rsid w:val="00B46E45"/>
    <w:rsid w:val="00B47406"/>
    <w:rsid w:val="00B478DC"/>
    <w:rsid w:val="00B47B81"/>
    <w:rsid w:val="00B52DC3"/>
    <w:rsid w:val="00B61E75"/>
    <w:rsid w:val="00B631B2"/>
    <w:rsid w:val="00B678A7"/>
    <w:rsid w:val="00B67A7D"/>
    <w:rsid w:val="00B67D04"/>
    <w:rsid w:val="00B67EA8"/>
    <w:rsid w:val="00B72544"/>
    <w:rsid w:val="00B750FA"/>
    <w:rsid w:val="00B758DE"/>
    <w:rsid w:val="00B8067A"/>
    <w:rsid w:val="00B83427"/>
    <w:rsid w:val="00B83B58"/>
    <w:rsid w:val="00B866A6"/>
    <w:rsid w:val="00B94F32"/>
    <w:rsid w:val="00B9561C"/>
    <w:rsid w:val="00B95BA2"/>
    <w:rsid w:val="00B96F61"/>
    <w:rsid w:val="00B975B9"/>
    <w:rsid w:val="00B97EC2"/>
    <w:rsid w:val="00BA0B5D"/>
    <w:rsid w:val="00BA1789"/>
    <w:rsid w:val="00BA4DC7"/>
    <w:rsid w:val="00BB12D0"/>
    <w:rsid w:val="00BB59A8"/>
    <w:rsid w:val="00BB6027"/>
    <w:rsid w:val="00BC0A30"/>
    <w:rsid w:val="00BC0B0D"/>
    <w:rsid w:val="00BC285C"/>
    <w:rsid w:val="00BC473B"/>
    <w:rsid w:val="00BC4D13"/>
    <w:rsid w:val="00BC6618"/>
    <w:rsid w:val="00BD487D"/>
    <w:rsid w:val="00BF0FEC"/>
    <w:rsid w:val="00BF1A1B"/>
    <w:rsid w:val="00BF2C51"/>
    <w:rsid w:val="00BF7A4F"/>
    <w:rsid w:val="00C01CD1"/>
    <w:rsid w:val="00C0702F"/>
    <w:rsid w:val="00C07236"/>
    <w:rsid w:val="00C141E7"/>
    <w:rsid w:val="00C15587"/>
    <w:rsid w:val="00C16D8B"/>
    <w:rsid w:val="00C240CA"/>
    <w:rsid w:val="00C2597F"/>
    <w:rsid w:val="00C26970"/>
    <w:rsid w:val="00C26FDC"/>
    <w:rsid w:val="00C2717F"/>
    <w:rsid w:val="00C307B7"/>
    <w:rsid w:val="00C37124"/>
    <w:rsid w:val="00C41A44"/>
    <w:rsid w:val="00C444E0"/>
    <w:rsid w:val="00C45575"/>
    <w:rsid w:val="00C45EFD"/>
    <w:rsid w:val="00C46597"/>
    <w:rsid w:val="00C46722"/>
    <w:rsid w:val="00C5349D"/>
    <w:rsid w:val="00C573D4"/>
    <w:rsid w:val="00C61588"/>
    <w:rsid w:val="00C62E9A"/>
    <w:rsid w:val="00C7738D"/>
    <w:rsid w:val="00C80487"/>
    <w:rsid w:val="00C8049A"/>
    <w:rsid w:val="00C8103A"/>
    <w:rsid w:val="00C8608A"/>
    <w:rsid w:val="00C866B9"/>
    <w:rsid w:val="00C90B5C"/>
    <w:rsid w:val="00C96B35"/>
    <w:rsid w:val="00CA65F0"/>
    <w:rsid w:val="00CA72C2"/>
    <w:rsid w:val="00CB6289"/>
    <w:rsid w:val="00CC19F6"/>
    <w:rsid w:val="00CC2547"/>
    <w:rsid w:val="00CC716B"/>
    <w:rsid w:val="00CD0907"/>
    <w:rsid w:val="00CD142C"/>
    <w:rsid w:val="00CD38D4"/>
    <w:rsid w:val="00CD3931"/>
    <w:rsid w:val="00CD6F33"/>
    <w:rsid w:val="00CE084F"/>
    <w:rsid w:val="00CE095B"/>
    <w:rsid w:val="00CE0D86"/>
    <w:rsid w:val="00CE33DE"/>
    <w:rsid w:val="00CE35C2"/>
    <w:rsid w:val="00CE66FB"/>
    <w:rsid w:val="00CF15AE"/>
    <w:rsid w:val="00CF4998"/>
    <w:rsid w:val="00CF6155"/>
    <w:rsid w:val="00CF6347"/>
    <w:rsid w:val="00D00DE2"/>
    <w:rsid w:val="00D00FC6"/>
    <w:rsid w:val="00D05CE1"/>
    <w:rsid w:val="00D10F5F"/>
    <w:rsid w:val="00D11594"/>
    <w:rsid w:val="00D14466"/>
    <w:rsid w:val="00D16F73"/>
    <w:rsid w:val="00D17B9E"/>
    <w:rsid w:val="00D20B68"/>
    <w:rsid w:val="00D211E4"/>
    <w:rsid w:val="00D23579"/>
    <w:rsid w:val="00D23E85"/>
    <w:rsid w:val="00D26633"/>
    <w:rsid w:val="00D2776D"/>
    <w:rsid w:val="00D27845"/>
    <w:rsid w:val="00D30CC9"/>
    <w:rsid w:val="00D3155E"/>
    <w:rsid w:val="00D40986"/>
    <w:rsid w:val="00D42B2A"/>
    <w:rsid w:val="00D44958"/>
    <w:rsid w:val="00D45395"/>
    <w:rsid w:val="00D455C2"/>
    <w:rsid w:val="00D46580"/>
    <w:rsid w:val="00D579F2"/>
    <w:rsid w:val="00D673D6"/>
    <w:rsid w:val="00D709E4"/>
    <w:rsid w:val="00D746B2"/>
    <w:rsid w:val="00D75223"/>
    <w:rsid w:val="00D775B7"/>
    <w:rsid w:val="00D809FD"/>
    <w:rsid w:val="00D812C8"/>
    <w:rsid w:val="00D823C2"/>
    <w:rsid w:val="00D82E43"/>
    <w:rsid w:val="00D83D11"/>
    <w:rsid w:val="00D86844"/>
    <w:rsid w:val="00D90D8C"/>
    <w:rsid w:val="00D916C1"/>
    <w:rsid w:val="00D92176"/>
    <w:rsid w:val="00D966B7"/>
    <w:rsid w:val="00D96E35"/>
    <w:rsid w:val="00DA0278"/>
    <w:rsid w:val="00DA5E81"/>
    <w:rsid w:val="00DA6111"/>
    <w:rsid w:val="00DB5047"/>
    <w:rsid w:val="00DB5D46"/>
    <w:rsid w:val="00DC7110"/>
    <w:rsid w:val="00DD03EB"/>
    <w:rsid w:val="00DD1496"/>
    <w:rsid w:val="00DD1D04"/>
    <w:rsid w:val="00DD37FD"/>
    <w:rsid w:val="00DD5ABE"/>
    <w:rsid w:val="00DD5CB6"/>
    <w:rsid w:val="00DE11CD"/>
    <w:rsid w:val="00DF1732"/>
    <w:rsid w:val="00DF4A50"/>
    <w:rsid w:val="00DF563A"/>
    <w:rsid w:val="00E05ACD"/>
    <w:rsid w:val="00E10704"/>
    <w:rsid w:val="00E14A5F"/>
    <w:rsid w:val="00E21212"/>
    <w:rsid w:val="00E22B46"/>
    <w:rsid w:val="00E2502B"/>
    <w:rsid w:val="00E301ED"/>
    <w:rsid w:val="00E331F4"/>
    <w:rsid w:val="00E341ED"/>
    <w:rsid w:val="00E40065"/>
    <w:rsid w:val="00E439C5"/>
    <w:rsid w:val="00E47ABA"/>
    <w:rsid w:val="00E55BAC"/>
    <w:rsid w:val="00E617A1"/>
    <w:rsid w:val="00E6628F"/>
    <w:rsid w:val="00E71CBE"/>
    <w:rsid w:val="00E725E4"/>
    <w:rsid w:val="00E72730"/>
    <w:rsid w:val="00E72B9E"/>
    <w:rsid w:val="00E731E7"/>
    <w:rsid w:val="00E77141"/>
    <w:rsid w:val="00E77FB9"/>
    <w:rsid w:val="00E85D83"/>
    <w:rsid w:val="00E87330"/>
    <w:rsid w:val="00E979EA"/>
    <w:rsid w:val="00E97D31"/>
    <w:rsid w:val="00EA2483"/>
    <w:rsid w:val="00EA262D"/>
    <w:rsid w:val="00EA6FE7"/>
    <w:rsid w:val="00EB24AD"/>
    <w:rsid w:val="00EB6495"/>
    <w:rsid w:val="00EB6709"/>
    <w:rsid w:val="00EB6C47"/>
    <w:rsid w:val="00EC00C1"/>
    <w:rsid w:val="00EC272C"/>
    <w:rsid w:val="00EC3A76"/>
    <w:rsid w:val="00EC50DB"/>
    <w:rsid w:val="00EC5945"/>
    <w:rsid w:val="00EC7F34"/>
    <w:rsid w:val="00ED0FBF"/>
    <w:rsid w:val="00ED1AD3"/>
    <w:rsid w:val="00ED1CEB"/>
    <w:rsid w:val="00ED427A"/>
    <w:rsid w:val="00ED4369"/>
    <w:rsid w:val="00ED6011"/>
    <w:rsid w:val="00ED6DD4"/>
    <w:rsid w:val="00EF139D"/>
    <w:rsid w:val="00EF1501"/>
    <w:rsid w:val="00EF2745"/>
    <w:rsid w:val="00EF2799"/>
    <w:rsid w:val="00EF561E"/>
    <w:rsid w:val="00EF5BA5"/>
    <w:rsid w:val="00EF6F3A"/>
    <w:rsid w:val="00F02E17"/>
    <w:rsid w:val="00F0303E"/>
    <w:rsid w:val="00F0411E"/>
    <w:rsid w:val="00F04620"/>
    <w:rsid w:val="00F047B7"/>
    <w:rsid w:val="00F0554A"/>
    <w:rsid w:val="00F11440"/>
    <w:rsid w:val="00F14557"/>
    <w:rsid w:val="00F16AA2"/>
    <w:rsid w:val="00F216C4"/>
    <w:rsid w:val="00F221CC"/>
    <w:rsid w:val="00F23960"/>
    <w:rsid w:val="00F30F1E"/>
    <w:rsid w:val="00F31554"/>
    <w:rsid w:val="00F317F2"/>
    <w:rsid w:val="00F42F30"/>
    <w:rsid w:val="00F43377"/>
    <w:rsid w:val="00F47E1E"/>
    <w:rsid w:val="00F50D97"/>
    <w:rsid w:val="00F5748B"/>
    <w:rsid w:val="00F6350A"/>
    <w:rsid w:val="00F63BAA"/>
    <w:rsid w:val="00F71454"/>
    <w:rsid w:val="00F722DE"/>
    <w:rsid w:val="00F75ADF"/>
    <w:rsid w:val="00F7740B"/>
    <w:rsid w:val="00F776A6"/>
    <w:rsid w:val="00F77A86"/>
    <w:rsid w:val="00F803F8"/>
    <w:rsid w:val="00F80723"/>
    <w:rsid w:val="00F807BD"/>
    <w:rsid w:val="00F83D53"/>
    <w:rsid w:val="00F84390"/>
    <w:rsid w:val="00F90364"/>
    <w:rsid w:val="00F90C49"/>
    <w:rsid w:val="00F92861"/>
    <w:rsid w:val="00F9353B"/>
    <w:rsid w:val="00F944E9"/>
    <w:rsid w:val="00F9658A"/>
    <w:rsid w:val="00FA4730"/>
    <w:rsid w:val="00FA7746"/>
    <w:rsid w:val="00FB4906"/>
    <w:rsid w:val="00FB4A81"/>
    <w:rsid w:val="00FB5C31"/>
    <w:rsid w:val="00FC0522"/>
    <w:rsid w:val="00FC28F1"/>
    <w:rsid w:val="00FC5C4A"/>
    <w:rsid w:val="00FC6B4E"/>
    <w:rsid w:val="00FD7C11"/>
    <w:rsid w:val="00FE06B5"/>
    <w:rsid w:val="00FE1C42"/>
    <w:rsid w:val="00FE67BC"/>
    <w:rsid w:val="00FE7FD2"/>
    <w:rsid w:val="00FF308B"/>
    <w:rsid w:val="00FF4C9B"/>
    <w:rsid w:val="00FF5A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E7F63"/>
  <w15:chartTrackingRefBased/>
  <w15:docId w15:val="{309C9814-E22C-423A-9E94-9F70EB2A6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5D94"/>
    <w:pPr>
      <w:jc w:val="both"/>
    </w:pPr>
    <w:rPr>
      <w:rFonts w:ascii="Calibri" w:hAnsi="Calibri"/>
      <w:sz w:val="22"/>
    </w:rPr>
  </w:style>
  <w:style w:type="paragraph" w:styleId="Heading1">
    <w:name w:val="heading 1"/>
    <w:basedOn w:val="Normal"/>
    <w:next w:val="Normal"/>
    <w:link w:val="Heading1Char"/>
    <w:uiPriority w:val="9"/>
    <w:qFormat/>
    <w:rsid w:val="00B0475E"/>
    <w:pPr>
      <w:pBdr>
        <w:top w:val="single" w:sz="24" w:space="0" w:color="B01513" w:themeColor="accent1"/>
        <w:left w:val="single" w:sz="24" w:space="0" w:color="B01513" w:themeColor="accent1"/>
        <w:bottom w:val="single" w:sz="24" w:space="0" w:color="B01513" w:themeColor="accent1"/>
        <w:right w:val="single" w:sz="24" w:space="0" w:color="B01513" w:themeColor="accent1"/>
      </w:pBdr>
      <w:shd w:val="clear" w:color="auto" w:fill="B01513"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B0475E"/>
    <w:pPr>
      <w:pBdr>
        <w:top w:val="single" w:sz="24" w:space="0" w:color="F9C6C6" w:themeColor="accent1" w:themeTint="33"/>
        <w:left w:val="single" w:sz="24" w:space="0" w:color="F9C6C6" w:themeColor="accent1" w:themeTint="33"/>
        <w:bottom w:val="single" w:sz="24" w:space="0" w:color="F9C6C6" w:themeColor="accent1" w:themeTint="33"/>
        <w:right w:val="single" w:sz="24" w:space="0" w:color="F9C6C6" w:themeColor="accent1" w:themeTint="33"/>
      </w:pBdr>
      <w:shd w:val="clear" w:color="auto" w:fill="F9C6C6" w:themeFill="accent1" w:themeFillTint="33"/>
      <w:spacing w:after="0"/>
      <w:outlineLvl w:val="1"/>
    </w:pPr>
    <w:rPr>
      <w:caps/>
      <w:spacing w:val="15"/>
      <w:sz w:val="32"/>
    </w:rPr>
  </w:style>
  <w:style w:type="paragraph" w:styleId="Heading3">
    <w:name w:val="heading 3"/>
    <w:basedOn w:val="Normal"/>
    <w:next w:val="Normal"/>
    <w:link w:val="Heading3Char"/>
    <w:uiPriority w:val="9"/>
    <w:unhideWhenUsed/>
    <w:qFormat/>
    <w:rsid w:val="00B0475E"/>
    <w:pPr>
      <w:pBdr>
        <w:top w:val="single" w:sz="6" w:space="2" w:color="B01513" w:themeColor="accent1"/>
      </w:pBdr>
      <w:spacing w:before="300" w:after="0"/>
      <w:outlineLvl w:val="2"/>
    </w:pPr>
    <w:rPr>
      <w:caps/>
      <w:color w:val="570A09" w:themeColor="accent1" w:themeShade="7F"/>
      <w:spacing w:val="15"/>
      <w:sz w:val="28"/>
    </w:rPr>
  </w:style>
  <w:style w:type="paragraph" w:styleId="Heading4">
    <w:name w:val="heading 4"/>
    <w:basedOn w:val="Normal"/>
    <w:next w:val="Normal"/>
    <w:link w:val="Heading4Char"/>
    <w:uiPriority w:val="9"/>
    <w:unhideWhenUsed/>
    <w:qFormat/>
    <w:rsid w:val="00B0475E"/>
    <w:pPr>
      <w:pBdr>
        <w:top w:val="dotted" w:sz="6" w:space="2" w:color="B01513" w:themeColor="accent1"/>
      </w:pBdr>
      <w:spacing w:before="200" w:after="0"/>
      <w:outlineLvl w:val="3"/>
    </w:pPr>
    <w:rPr>
      <w:caps/>
      <w:color w:val="830F0E" w:themeColor="accent1" w:themeShade="BF"/>
      <w:spacing w:val="10"/>
      <w:sz w:val="24"/>
    </w:rPr>
  </w:style>
  <w:style w:type="paragraph" w:styleId="Heading5">
    <w:name w:val="heading 5"/>
    <w:basedOn w:val="Normal"/>
    <w:next w:val="Normal"/>
    <w:link w:val="Heading5Char"/>
    <w:uiPriority w:val="9"/>
    <w:unhideWhenUsed/>
    <w:qFormat/>
    <w:rsid w:val="00B0475E"/>
    <w:pPr>
      <w:pBdr>
        <w:bottom w:val="single" w:sz="6" w:space="1" w:color="B01513" w:themeColor="accent1"/>
      </w:pBdr>
      <w:spacing w:before="200" w:after="0"/>
      <w:outlineLvl w:val="4"/>
    </w:pPr>
    <w:rPr>
      <w:caps/>
      <w:color w:val="830F0E" w:themeColor="accent1" w:themeShade="BF"/>
      <w:spacing w:val="10"/>
    </w:rPr>
  </w:style>
  <w:style w:type="paragraph" w:styleId="Heading6">
    <w:name w:val="heading 6"/>
    <w:basedOn w:val="Normal"/>
    <w:next w:val="Normal"/>
    <w:link w:val="Heading6Char"/>
    <w:uiPriority w:val="9"/>
    <w:semiHidden/>
    <w:unhideWhenUsed/>
    <w:qFormat/>
    <w:rsid w:val="00B0475E"/>
    <w:pPr>
      <w:pBdr>
        <w:bottom w:val="dotted" w:sz="6" w:space="1" w:color="B01513" w:themeColor="accent1"/>
      </w:pBdr>
      <w:spacing w:before="200" w:after="0"/>
      <w:outlineLvl w:val="5"/>
    </w:pPr>
    <w:rPr>
      <w:caps/>
      <w:color w:val="830F0E" w:themeColor="accent1" w:themeShade="BF"/>
      <w:spacing w:val="10"/>
    </w:rPr>
  </w:style>
  <w:style w:type="paragraph" w:styleId="Heading7">
    <w:name w:val="heading 7"/>
    <w:basedOn w:val="Normal"/>
    <w:next w:val="Normal"/>
    <w:link w:val="Heading7Char"/>
    <w:uiPriority w:val="9"/>
    <w:semiHidden/>
    <w:unhideWhenUsed/>
    <w:qFormat/>
    <w:rsid w:val="00B0475E"/>
    <w:pPr>
      <w:spacing w:before="200" w:after="0"/>
      <w:outlineLvl w:val="6"/>
    </w:pPr>
    <w:rPr>
      <w:caps/>
      <w:color w:val="830F0E" w:themeColor="accent1" w:themeShade="BF"/>
      <w:spacing w:val="10"/>
    </w:rPr>
  </w:style>
  <w:style w:type="paragraph" w:styleId="Heading8">
    <w:name w:val="heading 8"/>
    <w:basedOn w:val="Normal"/>
    <w:next w:val="Normal"/>
    <w:link w:val="Heading8Char"/>
    <w:uiPriority w:val="9"/>
    <w:semiHidden/>
    <w:unhideWhenUsed/>
    <w:qFormat/>
    <w:rsid w:val="00B0475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0475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75E"/>
    <w:rPr>
      <w:rFonts w:ascii="Calibri" w:hAnsi="Calibri"/>
      <w:caps/>
      <w:color w:val="FFFFFF" w:themeColor="background1"/>
      <w:spacing w:val="15"/>
      <w:sz w:val="36"/>
      <w:szCs w:val="22"/>
      <w:shd w:val="clear" w:color="auto" w:fill="B01513" w:themeFill="accent1"/>
    </w:rPr>
  </w:style>
  <w:style w:type="character" w:customStyle="1" w:styleId="Heading2Char">
    <w:name w:val="Heading 2 Char"/>
    <w:basedOn w:val="DefaultParagraphFont"/>
    <w:link w:val="Heading2"/>
    <w:uiPriority w:val="9"/>
    <w:rsid w:val="00B0475E"/>
    <w:rPr>
      <w:rFonts w:ascii="Calibri" w:hAnsi="Calibri"/>
      <w:caps/>
      <w:spacing w:val="15"/>
      <w:sz w:val="32"/>
      <w:shd w:val="clear" w:color="auto" w:fill="F9C6C6" w:themeFill="accent1" w:themeFillTint="33"/>
    </w:rPr>
  </w:style>
  <w:style w:type="character" w:customStyle="1" w:styleId="Heading3Char">
    <w:name w:val="Heading 3 Char"/>
    <w:basedOn w:val="DefaultParagraphFont"/>
    <w:link w:val="Heading3"/>
    <w:uiPriority w:val="9"/>
    <w:rsid w:val="00B0475E"/>
    <w:rPr>
      <w:rFonts w:ascii="Calibri" w:hAnsi="Calibri"/>
      <w:caps/>
      <w:color w:val="570A09" w:themeColor="accent1" w:themeShade="7F"/>
      <w:spacing w:val="15"/>
      <w:sz w:val="28"/>
    </w:rPr>
  </w:style>
  <w:style w:type="character" w:customStyle="1" w:styleId="Heading4Char">
    <w:name w:val="Heading 4 Char"/>
    <w:basedOn w:val="DefaultParagraphFont"/>
    <w:link w:val="Heading4"/>
    <w:uiPriority w:val="9"/>
    <w:rsid w:val="00B0475E"/>
    <w:rPr>
      <w:rFonts w:ascii="Calibri" w:hAnsi="Calibri"/>
      <w:caps/>
      <w:color w:val="830F0E" w:themeColor="accent1" w:themeShade="BF"/>
      <w:spacing w:val="10"/>
      <w:sz w:val="24"/>
    </w:rPr>
  </w:style>
  <w:style w:type="character" w:customStyle="1" w:styleId="Heading5Char">
    <w:name w:val="Heading 5 Char"/>
    <w:basedOn w:val="DefaultParagraphFont"/>
    <w:link w:val="Heading5"/>
    <w:uiPriority w:val="9"/>
    <w:rsid w:val="00B0475E"/>
    <w:rPr>
      <w:caps/>
      <w:color w:val="830F0E" w:themeColor="accent1" w:themeShade="BF"/>
      <w:spacing w:val="10"/>
    </w:rPr>
  </w:style>
  <w:style w:type="character" w:customStyle="1" w:styleId="Heading6Char">
    <w:name w:val="Heading 6 Char"/>
    <w:basedOn w:val="DefaultParagraphFont"/>
    <w:link w:val="Heading6"/>
    <w:uiPriority w:val="9"/>
    <w:semiHidden/>
    <w:rsid w:val="00B0475E"/>
    <w:rPr>
      <w:caps/>
      <w:color w:val="830F0E" w:themeColor="accent1" w:themeShade="BF"/>
      <w:spacing w:val="10"/>
    </w:rPr>
  </w:style>
  <w:style w:type="character" w:customStyle="1" w:styleId="Heading7Char">
    <w:name w:val="Heading 7 Char"/>
    <w:basedOn w:val="DefaultParagraphFont"/>
    <w:link w:val="Heading7"/>
    <w:uiPriority w:val="9"/>
    <w:semiHidden/>
    <w:rsid w:val="00B0475E"/>
    <w:rPr>
      <w:caps/>
      <w:color w:val="830F0E" w:themeColor="accent1" w:themeShade="BF"/>
      <w:spacing w:val="10"/>
    </w:rPr>
  </w:style>
  <w:style w:type="character" w:customStyle="1" w:styleId="Heading8Char">
    <w:name w:val="Heading 8 Char"/>
    <w:basedOn w:val="DefaultParagraphFont"/>
    <w:link w:val="Heading8"/>
    <w:uiPriority w:val="9"/>
    <w:semiHidden/>
    <w:rsid w:val="00B0475E"/>
    <w:rPr>
      <w:caps/>
      <w:spacing w:val="10"/>
      <w:sz w:val="18"/>
      <w:szCs w:val="18"/>
    </w:rPr>
  </w:style>
  <w:style w:type="character" w:customStyle="1" w:styleId="Heading9Char">
    <w:name w:val="Heading 9 Char"/>
    <w:basedOn w:val="DefaultParagraphFont"/>
    <w:link w:val="Heading9"/>
    <w:uiPriority w:val="9"/>
    <w:semiHidden/>
    <w:rsid w:val="00B0475E"/>
    <w:rPr>
      <w:i/>
      <w:iCs/>
      <w:caps/>
      <w:spacing w:val="10"/>
      <w:sz w:val="18"/>
      <w:szCs w:val="18"/>
    </w:rPr>
  </w:style>
  <w:style w:type="character" w:styleId="BookTitle">
    <w:name w:val="Book Title"/>
    <w:uiPriority w:val="33"/>
    <w:qFormat/>
    <w:rsid w:val="00B0475E"/>
    <w:rPr>
      <w:b/>
      <w:bCs/>
      <w:i/>
      <w:iCs/>
      <w:spacing w:val="0"/>
    </w:rPr>
  </w:style>
  <w:style w:type="paragraph" w:styleId="Caption">
    <w:name w:val="caption"/>
    <w:basedOn w:val="Normal"/>
    <w:next w:val="Normal"/>
    <w:uiPriority w:val="35"/>
    <w:semiHidden/>
    <w:unhideWhenUsed/>
    <w:qFormat/>
    <w:rsid w:val="00B0475E"/>
    <w:rPr>
      <w:b/>
      <w:bCs/>
      <w:color w:val="830F0E" w:themeColor="accent1" w:themeShade="BF"/>
      <w:sz w:val="16"/>
      <w:szCs w:val="16"/>
    </w:rPr>
  </w:style>
  <w:style w:type="character" w:styleId="Emphasis">
    <w:name w:val="Emphasis"/>
    <w:uiPriority w:val="20"/>
    <w:qFormat/>
    <w:rsid w:val="00B0475E"/>
    <w:rPr>
      <w:caps/>
      <w:color w:val="570A09" w:themeColor="accent1" w:themeShade="7F"/>
      <w:spacing w:val="5"/>
    </w:rPr>
  </w:style>
  <w:style w:type="character" w:styleId="IntenseEmphasis">
    <w:name w:val="Intense Emphasis"/>
    <w:uiPriority w:val="21"/>
    <w:qFormat/>
    <w:rsid w:val="00B0475E"/>
    <w:rPr>
      <w:b/>
      <w:bCs/>
      <w:caps/>
      <w:color w:val="570A09" w:themeColor="accent1" w:themeShade="7F"/>
      <w:spacing w:val="10"/>
    </w:rPr>
  </w:style>
  <w:style w:type="paragraph" w:styleId="IntenseQuote">
    <w:name w:val="Intense Quote"/>
    <w:basedOn w:val="Normal"/>
    <w:next w:val="Normal"/>
    <w:link w:val="IntenseQuoteChar"/>
    <w:uiPriority w:val="30"/>
    <w:qFormat/>
    <w:rsid w:val="00B0475E"/>
    <w:pPr>
      <w:spacing w:before="240" w:after="240" w:line="240" w:lineRule="auto"/>
      <w:ind w:left="1080" w:right="1080"/>
      <w:jc w:val="center"/>
    </w:pPr>
    <w:rPr>
      <w:color w:val="B01513" w:themeColor="accent1"/>
      <w:sz w:val="24"/>
      <w:szCs w:val="24"/>
    </w:rPr>
  </w:style>
  <w:style w:type="character" w:customStyle="1" w:styleId="IntenseQuoteChar">
    <w:name w:val="Intense Quote Char"/>
    <w:basedOn w:val="DefaultParagraphFont"/>
    <w:link w:val="IntenseQuote"/>
    <w:uiPriority w:val="30"/>
    <w:rsid w:val="00B0475E"/>
    <w:rPr>
      <w:color w:val="B01513" w:themeColor="accent1"/>
      <w:sz w:val="24"/>
      <w:szCs w:val="24"/>
    </w:rPr>
  </w:style>
  <w:style w:type="character" w:styleId="IntenseReference">
    <w:name w:val="Intense Reference"/>
    <w:uiPriority w:val="32"/>
    <w:qFormat/>
    <w:rsid w:val="00B0475E"/>
    <w:rPr>
      <w:b/>
      <w:bCs/>
      <w:i/>
      <w:iCs/>
      <w:caps/>
      <w:color w:val="B01513" w:themeColor="accent1"/>
    </w:rPr>
  </w:style>
  <w:style w:type="character" w:styleId="Hyperlink">
    <w:name w:val="Hyperlink"/>
    <w:basedOn w:val="DefaultParagraphFont"/>
    <w:uiPriority w:val="99"/>
    <w:unhideWhenUsed/>
    <w:rPr>
      <w:color w:val="4FB8C1" w:themeColor="text2" w:themeTint="99"/>
      <w:u w:val="single"/>
    </w:rPr>
  </w:style>
  <w:style w:type="character" w:styleId="FollowedHyperlink">
    <w:name w:val="FollowedHyperlink"/>
    <w:basedOn w:val="DefaultParagraphFont"/>
    <w:uiPriority w:val="99"/>
    <w:semiHidden/>
    <w:unhideWhenUsed/>
    <w:rPr>
      <w:color w:val="9DFFCB" w:themeColor="followedHyperlink"/>
      <w:u w:val="single"/>
    </w:rPr>
  </w:style>
  <w:style w:type="paragraph" w:styleId="NoSpacing">
    <w:name w:val="No Spacing"/>
    <w:link w:val="NoSpacingChar"/>
    <w:uiPriority w:val="1"/>
    <w:qFormat/>
    <w:rsid w:val="00B0475E"/>
    <w:pPr>
      <w:spacing w:after="0" w:line="240" w:lineRule="auto"/>
    </w:pPr>
  </w:style>
  <w:style w:type="character" w:customStyle="1" w:styleId="NoSpacingChar">
    <w:name w:val="No Spacing Char"/>
    <w:basedOn w:val="DefaultParagraphFont"/>
    <w:link w:val="NoSpacing"/>
    <w:uiPriority w:val="1"/>
  </w:style>
  <w:style w:type="paragraph" w:styleId="Quote">
    <w:name w:val="Quote"/>
    <w:basedOn w:val="Normal"/>
    <w:next w:val="Normal"/>
    <w:link w:val="QuoteChar"/>
    <w:uiPriority w:val="29"/>
    <w:qFormat/>
    <w:rsid w:val="00B0475E"/>
    <w:rPr>
      <w:i/>
      <w:iCs/>
      <w:sz w:val="24"/>
      <w:szCs w:val="24"/>
    </w:rPr>
  </w:style>
  <w:style w:type="character" w:customStyle="1" w:styleId="QuoteChar">
    <w:name w:val="Quote Char"/>
    <w:basedOn w:val="DefaultParagraphFont"/>
    <w:link w:val="Quote"/>
    <w:uiPriority w:val="29"/>
    <w:rsid w:val="00B0475E"/>
    <w:rPr>
      <w:i/>
      <w:iCs/>
      <w:sz w:val="24"/>
      <w:szCs w:val="24"/>
    </w:rPr>
  </w:style>
  <w:style w:type="character" w:styleId="Strong">
    <w:name w:val="Strong"/>
    <w:uiPriority w:val="22"/>
    <w:qFormat/>
    <w:rsid w:val="00B0475E"/>
    <w:rPr>
      <w:b/>
      <w:bCs/>
    </w:rPr>
  </w:style>
  <w:style w:type="paragraph" w:styleId="Subtitle">
    <w:name w:val="Subtitle"/>
    <w:basedOn w:val="Normal"/>
    <w:next w:val="Normal"/>
    <w:link w:val="SubtitleChar"/>
    <w:uiPriority w:val="11"/>
    <w:qFormat/>
    <w:rsid w:val="00B0475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0475E"/>
    <w:rPr>
      <w:caps/>
      <w:color w:val="595959" w:themeColor="text1" w:themeTint="A6"/>
      <w:spacing w:val="10"/>
      <w:sz w:val="21"/>
      <w:szCs w:val="21"/>
    </w:rPr>
  </w:style>
  <w:style w:type="character" w:styleId="SubtleEmphasis">
    <w:name w:val="Subtle Emphasis"/>
    <w:uiPriority w:val="19"/>
    <w:qFormat/>
    <w:rsid w:val="00B0475E"/>
    <w:rPr>
      <w:i/>
      <w:iCs/>
      <w:color w:val="570A09" w:themeColor="accent1" w:themeShade="7F"/>
    </w:rPr>
  </w:style>
  <w:style w:type="character" w:styleId="SubtleReference">
    <w:name w:val="Subtle Reference"/>
    <w:uiPriority w:val="31"/>
    <w:qFormat/>
    <w:rsid w:val="00B0475E"/>
    <w:rPr>
      <w:b/>
      <w:bCs/>
      <w:color w:val="B01513" w:themeColor="accent1"/>
    </w:rPr>
  </w:style>
  <w:style w:type="paragraph" w:styleId="Title">
    <w:name w:val="Title"/>
    <w:basedOn w:val="Normal"/>
    <w:next w:val="Normal"/>
    <w:link w:val="TitleChar"/>
    <w:uiPriority w:val="10"/>
    <w:qFormat/>
    <w:rsid w:val="00B0475E"/>
    <w:pPr>
      <w:spacing w:before="0" w:after="0"/>
    </w:pPr>
    <w:rPr>
      <w:rFonts w:asciiTheme="majorHAnsi" w:eastAsiaTheme="majorEastAsia" w:hAnsiTheme="majorHAnsi" w:cstheme="majorBidi"/>
      <w:caps/>
      <w:color w:val="B01513" w:themeColor="accent1"/>
      <w:spacing w:val="10"/>
      <w:sz w:val="52"/>
      <w:szCs w:val="52"/>
    </w:rPr>
  </w:style>
  <w:style w:type="character" w:customStyle="1" w:styleId="TitleChar">
    <w:name w:val="Title Char"/>
    <w:basedOn w:val="DefaultParagraphFont"/>
    <w:link w:val="Title"/>
    <w:uiPriority w:val="10"/>
    <w:rsid w:val="00B0475E"/>
    <w:rPr>
      <w:rFonts w:asciiTheme="majorHAnsi" w:eastAsiaTheme="majorEastAsia" w:hAnsiTheme="majorHAnsi" w:cstheme="majorBidi"/>
      <w:caps/>
      <w:color w:val="B01513" w:themeColor="accent1"/>
      <w:spacing w:val="10"/>
      <w:sz w:val="52"/>
      <w:szCs w:val="52"/>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ED4369"/>
    <w:pPr>
      <w:tabs>
        <w:tab w:val="center" w:pos="4536"/>
        <w:tab w:val="right" w:pos="9072"/>
      </w:tabs>
      <w:spacing w:after="0" w:line="240" w:lineRule="auto"/>
    </w:pPr>
  </w:style>
  <w:style w:type="character" w:customStyle="1" w:styleId="HeaderChar">
    <w:name w:val="Header Char"/>
    <w:basedOn w:val="DefaultParagraphFont"/>
    <w:link w:val="Header"/>
    <w:uiPriority w:val="99"/>
    <w:rsid w:val="00ED4369"/>
    <w:rPr>
      <w:rFonts w:ascii="Calibri" w:hAnsi="Calibri"/>
      <w:sz w:val="24"/>
    </w:rPr>
  </w:style>
  <w:style w:type="paragraph" w:styleId="Footer">
    <w:name w:val="footer"/>
    <w:basedOn w:val="Normal"/>
    <w:link w:val="FooterChar"/>
    <w:uiPriority w:val="99"/>
    <w:unhideWhenUsed/>
    <w:rsid w:val="00ED4369"/>
    <w:pPr>
      <w:tabs>
        <w:tab w:val="center" w:pos="4536"/>
        <w:tab w:val="right" w:pos="9072"/>
      </w:tabs>
      <w:spacing w:after="0" w:line="240" w:lineRule="auto"/>
    </w:pPr>
  </w:style>
  <w:style w:type="character" w:customStyle="1" w:styleId="FooterChar">
    <w:name w:val="Footer Char"/>
    <w:basedOn w:val="DefaultParagraphFont"/>
    <w:link w:val="Footer"/>
    <w:uiPriority w:val="99"/>
    <w:rsid w:val="00ED4369"/>
    <w:rPr>
      <w:rFonts w:ascii="Calibri" w:hAnsi="Calibri"/>
      <w:sz w:val="24"/>
    </w:rPr>
  </w:style>
  <w:style w:type="character" w:styleId="PlaceholderText">
    <w:name w:val="Placeholder Text"/>
    <w:basedOn w:val="DefaultParagraphFont"/>
    <w:uiPriority w:val="99"/>
    <w:semiHidden/>
    <w:rsid w:val="00C26FDC"/>
    <w:rPr>
      <w:color w:val="808080"/>
    </w:rPr>
  </w:style>
  <w:style w:type="paragraph" w:styleId="TOCHeading">
    <w:name w:val="TOC Heading"/>
    <w:basedOn w:val="Heading1"/>
    <w:next w:val="Normal"/>
    <w:uiPriority w:val="39"/>
    <w:unhideWhenUsed/>
    <w:qFormat/>
    <w:rsid w:val="00B0475E"/>
    <w:pPr>
      <w:outlineLvl w:val="9"/>
    </w:pPr>
  </w:style>
  <w:style w:type="paragraph" w:styleId="TOC1">
    <w:name w:val="toc 1"/>
    <w:basedOn w:val="Normal"/>
    <w:next w:val="Normal"/>
    <w:autoRedefine/>
    <w:uiPriority w:val="39"/>
    <w:unhideWhenUsed/>
    <w:rsid w:val="008B4E5E"/>
    <w:pPr>
      <w:spacing w:after="100"/>
    </w:pPr>
  </w:style>
  <w:style w:type="paragraph" w:styleId="TOC2">
    <w:name w:val="toc 2"/>
    <w:basedOn w:val="Normal"/>
    <w:next w:val="Normal"/>
    <w:autoRedefine/>
    <w:uiPriority w:val="39"/>
    <w:unhideWhenUsed/>
    <w:rsid w:val="008B4E5E"/>
    <w:pPr>
      <w:spacing w:after="100"/>
      <w:ind w:left="240"/>
    </w:pPr>
  </w:style>
  <w:style w:type="paragraph" w:styleId="TOC3">
    <w:name w:val="toc 3"/>
    <w:basedOn w:val="Normal"/>
    <w:next w:val="Normal"/>
    <w:autoRedefine/>
    <w:uiPriority w:val="39"/>
    <w:unhideWhenUsed/>
    <w:rsid w:val="00AA68F3"/>
    <w:pPr>
      <w:spacing w:after="100"/>
      <w:ind w:left="440"/>
    </w:pPr>
  </w:style>
  <w:style w:type="paragraph" w:styleId="BalloonText">
    <w:name w:val="Balloon Text"/>
    <w:basedOn w:val="Normal"/>
    <w:link w:val="BalloonTextChar"/>
    <w:uiPriority w:val="99"/>
    <w:semiHidden/>
    <w:unhideWhenUsed/>
    <w:rsid w:val="00A8285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285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tyles" Target="styl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webSettings" Target="webSetting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customXml" Target="../customXml/item3.xml"/><Relationship Id="rId214" Type="http://schemas.openxmlformats.org/officeDocument/2006/relationships/image" Target="media/image205.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fontTable" Target="fontTable.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anyinspiron6400\AppData\Roaming\Microsoft\Templates\Ion%20design%20(blank).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3.xml><?xml version="1.0" encoding="utf-8"?>
<ds:datastoreItem xmlns:ds="http://schemas.openxmlformats.org/officeDocument/2006/customXml" ds:itemID="{E448BAC4-81C7-4104-B348-855C933DD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(blank).dotx</Template>
  <TotalTime>0</TotalTime>
  <Pages>1</Pages>
  <Words>15928</Words>
  <Characters>100350</Characters>
  <Application>Microsoft Office Word</Application>
  <DocSecurity>0</DocSecurity>
  <Lines>836</Lines>
  <Paragraphs>232</Paragraphs>
  <ScaleCrop>false</ScaleCrop>
  <HeadingPairs>
    <vt:vector size="2" baseType="variant">
      <vt:variant>
        <vt:lpstr>Title</vt:lpstr>
      </vt:variant>
      <vt:variant>
        <vt:i4>1</vt:i4>
      </vt:variant>
    </vt:vector>
  </HeadingPairs>
  <TitlesOfParts>
    <vt:vector size="1" baseType="lpstr">
      <vt:lpstr>Real-Time Graphics 1</vt:lpstr>
    </vt:vector>
  </TitlesOfParts>
  <Company/>
  <LinksUpToDate>false</LinksUpToDate>
  <CharactersWithSpaces>116046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Graphics 1</dc:title>
  <dc:subject>Summary based on the lecture slides</dc:subject>
  <dc:creator>by MArtin Winter</dc:creator>
  <cp:keywords/>
  <dc:description/>
  <cp:lastModifiedBy>Martin Winter</cp:lastModifiedBy>
  <cp:revision>508</cp:revision>
  <cp:lastPrinted>2016-01-03T15:40:00Z</cp:lastPrinted>
  <dcterms:created xsi:type="dcterms:W3CDTF">2015-06-26T16:19:00Z</dcterms:created>
  <dcterms:modified xsi:type="dcterms:W3CDTF">2016-01-03T15:40:00Z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